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pi="http://schemas.microsoft.com/office/word/2010/wordprocessingInk" xmlns:wne="http://schemas.microsoft.com/office/word/2006/wordml" mc:Ignorable="w14 w15 wne wp14" w:conformance="strict">
  <w:body>
    <w:p w:rsidR="00C23947" w:rsidRPr="003177B4" w:rsidRDefault="00FC4DF9" w:rsidP="00C23947">
      <w:pPr>
        <w:spacing w:before="6pt" w:line="15.60pt" w:lineRule="auto"/>
        <w:ind w:firstLine="8.50pt"/>
        <w:jc w:val="center"/>
        <w:rPr>
          <w:b/>
          <w:szCs w:val="32"/>
        </w:rPr>
      </w:pPr>
      <w:bookmarkStart w:id="0" w:name="OLE_LINK2"/>
      <w:bookmarkStart w:id="1" w:name="OLE_LINK1"/>
      <w:r>
        <w:rPr>
          <w:b/>
          <w:noProof/>
          <w:sz w:val="36"/>
          <w:szCs w:val="40"/>
        </w:rPr>
        <w:drawing>
          <wp:anchor distT="0" distB="0" distL="114300" distR="114300" simplePos="0" relativeHeight="251657728" behindDoc="1" locked="0" layoutInCell="1" allowOverlap="1">
            <wp:simplePos x="0" y="0"/>
            <wp:positionH relativeFrom="column">
              <wp:posOffset>-274320</wp:posOffset>
            </wp:positionH>
            <wp:positionV relativeFrom="paragraph">
              <wp:posOffset>-669290</wp:posOffset>
            </wp:positionV>
            <wp:extent cx="6732270" cy="10251440"/>
            <wp:effectExtent l="11430" t="16510" r="19050" b="0"/>
            <wp:wrapNone/>
            <wp:docPr id="102" name="Group 61"/>
            <wp:cNvGraphicFramePr>
              <a:graphicFrameLocks xmlns:a="http://purl.oclc.org/ooxml/drawingml/main"/>
            </wp:cNvGraphicFramePr>
            <a:graphic xmlns:a="http://purl.oclc.org/ooxml/drawingml/main">
              <a:graphicData uri="http://schemas.microsoft.com/office/word/2010/wordprocessingGroup">
                <wp:wgp>
                  <wp:cNvGrpSpPr>
                    <a:grpSpLocks/>
                    <a:extLst>
                      <a:ext uri="{F59B8463-F414-42e2-B3A4-FFEF48DC7170}">
                        <a15:nonVisualGroupProps xmlns:a15="http://schemas.microsoft.com/office/drawing/2012/main" isLegacyGroup="0"/>
                      </a:ext>
                    </a:extLst>
                  </wp:cNvGrpSpPr>
                  <wp:grpSpPr bwMode="auto">
                    <a:xfrm>
                      <a:off x="0" y="0"/>
                      <a:ext cx="6732270" cy="10251440"/>
                      <a:chOff x="1216" y="1008"/>
                      <a:chExt cx="9936" cy="15639"/>
                    </a:xfrm>
                  </wp:grpSpPr>
                  <wp:wsp>
                    <wp:cNvPr id="103" name="Rectangle 62"/>
                    <wp:cNvSpPr>
                      <a:spLocks noChangeArrowheads="1"/>
                    </wp:cNvSpPr>
                    <wp:spPr bwMode="auto">
                      <a:xfrm>
                        <a:off x="1296" y="16400"/>
                        <a:ext cx="54"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
                            <a:headEnd/>
                            <a:tailEnd/>
                          </a14:hiddenLine>
                        </a:ext>
                      </a:extLst>
                    </wp:spPr>
                    <wp:txbx>
                      <wne:txbxContent>
                        <w:p w:rsidR="005E4177" w:rsidRDefault="005E4177" w:rsidP="007807D4">
                          <w:r>
                            <w:rPr>
                              <w:snapToGrid w:val="0"/>
                              <w:color w:val="000000"/>
                            </w:rPr>
                            <w:t xml:space="preserve">  </w:t>
                          </w:r>
                        </w:p>
                      </wne:txbxContent>
                    </wp:txbx>
                    <wp:bodyPr rot="0" vert="horz" wrap="square" lIns="0" tIns="0" rIns="0" bIns="0" anchor="t" anchorCtr="0">
                      <a:noAutofit/>
                    </wp:bodyPr>
                  </wp:wsp>
                  <wp:wsp>
                    <wp:cNvPr id="104" name="Freeform 63"/>
                    <wp:cNvSpPr>
                      <a:spLocks/>
                    </wp:cNvSpPr>
                    <wp:spPr bwMode="auto">
                      <a:xfrm>
                        <a:off x="10368" y="1872"/>
                        <a:ext cx="372" cy="12637"/>
                      </a:xfrm>
                      <a:custGeom>
                        <a:avLst/>
                        <a:gdLst>
                          <a:gd name="T0" fmla="*/ 372 w 372"/>
                          <a:gd name="T1" fmla="*/ 11948 h 12398"/>
                          <a:gd name="T2" fmla="*/ 312 w 372"/>
                          <a:gd name="T3" fmla="*/ 12248 h 12398"/>
                          <a:gd name="T4" fmla="*/ 192 w 372"/>
                          <a:gd name="T5" fmla="*/ 12398 h 12398"/>
                          <a:gd name="T6" fmla="*/ 48 w 372"/>
                          <a:gd name="T7" fmla="*/ 12298 h 12398"/>
                          <a:gd name="T8" fmla="*/ 0 w 372"/>
                          <a:gd name="T9" fmla="*/ 12008 h 12398"/>
                          <a:gd name="T10" fmla="*/ 48 w 372"/>
                          <a:gd name="T11" fmla="*/ 11818 h 12398"/>
                          <a:gd name="T12" fmla="*/ 132 w 372"/>
                          <a:gd name="T13" fmla="*/ 11718 h 12398"/>
                          <a:gd name="T14" fmla="*/ 228 w 372"/>
                          <a:gd name="T15" fmla="*/ 11798 h 12398"/>
                          <a:gd name="T16" fmla="*/ 264 w 372"/>
                          <a:gd name="T17" fmla="*/ 11948 h 12398"/>
                          <a:gd name="T18" fmla="*/ 240 w 372"/>
                          <a:gd name="T19" fmla="*/ 12108 h 12398"/>
                          <a:gd name="T20" fmla="*/ 168 w 372"/>
                          <a:gd name="T21" fmla="*/ 12168 h 12398"/>
                          <a:gd name="T22" fmla="*/ 120 w 372"/>
                          <a:gd name="T23" fmla="*/ 12128 h 12398"/>
                          <a:gd name="T24" fmla="*/ 96 w 372"/>
                          <a:gd name="T25" fmla="*/ 12028 h 12398"/>
                          <a:gd name="T26" fmla="*/ 144 w 372"/>
                          <a:gd name="T27" fmla="*/ 11908 h 12398"/>
                          <a:gd name="T28" fmla="*/ 156 w 372"/>
                          <a:gd name="T29" fmla="*/ 11968 h 12398"/>
                          <a:gd name="T30" fmla="*/ 156 w 372"/>
                          <a:gd name="T31" fmla="*/ 12068 h 12398"/>
                          <a:gd name="T32" fmla="*/ 192 w 372"/>
                          <a:gd name="T33" fmla="*/ 12068 h 12398"/>
                          <a:gd name="T34" fmla="*/ 216 w 372"/>
                          <a:gd name="T35" fmla="*/ 11948 h 12398"/>
                          <a:gd name="T36" fmla="*/ 144 w 372"/>
                          <a:gd name="T37" fmla="*/ 11818 h 12398"/>
                          <a:gd name="T38" fmla="*/ 60 w 372"/>
                          <a:gd name="T39" fmla="*/ 11888 h 12398"/>
                          <a:gd name="T40" fmla="*/ 48 w 372"/>
                          <a:gd name="T41" fmla="*/ 12068 h 12398"/>
                          <a:gd name="T42" fmla="*/ 84 w 372"/>
                          <a:gd name="T43" fmla="*/ 12228 h 12398"/>
                          <a:gd name="T44" fmla="*/ 168 w 372"/>
                          <a:gd name="T45" fmla="*/ 12298 h 12398"/>
                          <a:gd name="T46" fmla="*/ 276 w 372"/>
                          <a:gd name="T47" fmla="*/ 12188 h 12398"/>
                          <a:gd name="T48" fmla="*/ 324 w 372"/>
                          <a:gd name="T49" fmla="*/ 11818 h 12398"/>
                          <a:gd name="T50" fmla="*/ 312 w 372"/>
                          <a:gd name="T51" fmla="*/ 370 h 12398"/>
                          <a:gd name="T52" fmla="*/ 228 w 372"/>
                          <a:gd name="T53" fmla="*/ 130 h 12398"/>
                          <a:gd name="T54" fmla="*/ 120 w 372"/>
                          <a:gd name="T55" fmla="*/ 110 h 12398"/>
                          <a:gd name="T56" fmla="*/ 48 w 372"/>
                          <a:gd name="T57" fmla="*/ 250 h 12398"/>
                          <a:gd name="T58" fmla="*/ 48 w 372"/>
                          <a:gd name="T59" fmla="*/ 430 h 12398"/>
                          <a:gd name="T60" fmla="*/ 96 w 372"/>
                          <a:gd name="T61" fmla="*/ 560 h 12398"/>
                          <a:gd name="T62" fmla="*/ 192 w 372"/>
                          <a:gd name="T63" fmla="*/ 540 h 12398"/>
                          <a:gd name="T64" fmla="*/ 216 w 372"/>
                          <a:gd name="T65" fmla="*/ 370 h 12398"/>
                          <a:gd name="T66" fmla="*/ 168 w 372"/>
                          <a:gd name="T67" fmla="*/ 330 h 12398"/>
                          <a:gd name="T68" fmla="*/ 132 w 372"/>
                          <a:gd name="T69" fmla="*/ 410 h 12398"/>
                          <a:gd name="T70" fmla="*/ 168 w 372"/>
                          <a:gd name="T71" fmla="*/ 470 h 12398"/>
                          <a:gd name="T72" fmla="*/ 108 w 372"/>
                          <a:gd name="T73" fmla="*/ 450 h 12398"/>
                          <a:gd name="T74" fmla="*/ 96 w 372"/>
                          <a:gd name="T75" fmla="*/ 330 h 12398"/>
                          <a:gd name="T76" fmla="*/ 132 w 372"/>
                          <a:gd name="T77" fmla="*/ 250 h 12398"/>
                          <a:gd name="T78" fmla="*/ 216 w 372"/>
                          <a:gd name="T79" fmla="*/ 250 h 12398"/>
                          <a:gd name="T80" fmla="*/ 264 w 372"/>
                          <a:gd name="T81" fmla="*/ 370 h 12398"/>
                          <a:gd name="T82" fmla="*/ 240 w 372"/>
                          <a:gd name="T83" fmla="*/ 540 h 12398"/>
                          <a:gd name="T84" fmla="*/ 192 w 372"/>
                          <a:gd name="T85" fmla="*/ 660 h 12398"/>
                          <a:gd name="T86" fmla="*/ 84 w 372"/>
                          <a:gd name="T87" fmla="*/ 660 h 12398"/>
                          <a:gd name="T88" fmla="*/ 12 w 372"/>
                          <a:gd name="T89" fmla="*/ 510 h 12398"/>
                          <a:gd name="T90" fmla="*/ 12 w 372"/>
                          <a:gd name="T91" fmla="*/ 230 h 12398"/>
                          <a:gd name="T92" fmla="*/ 120 w 372"/>
                          <a:gd name="T93" fmla="*/ 20 h 12398"/>
                          <a:gd name="T94" fmla="*/ 252 w 372"/>
                          <a:gd name="T95" fmla="*/ 40 h 12398"/>
                          <a:gd name="T96" fmla="*/ 348 w 372"/>
                          <a:gd name="T97" fmla="*/ 330 h 12398"/>
                          <a:gd name="T98" fmla="*/ 372 w 372"/>
                          <a:gd name="T99" fmla="*/ 600 h 123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2" h="12398">
                            <a:moveTo>
                              <a:pt x="372" y="11818"/>
                            </a:moveTo>
                            <a:lnTo>
                              <a:pt x="372" y="11948"/>
                            </a:lnTo>
                            <a:lnTo>
                              <a:pt x="348" y="12068"/>
                            </a:lnTo>
                            <a:lnTo>
                              <a:pt x="312" y="12248"/>
                            </a:lnTo>
                            <a:lnTo>
                              <a:pt x="252" y="12358"/>
                            </a:lnTo>
                            <a:lnTo>
                              <a:pt x="192" y="12398"/>
                            </a:lnTo>
                            <a:lnTo>
                              <a:pt x="120" y="12378"/>
                            </a:lnTo>
                            <a:lnTo>
                              <a:pt x="48" y="12298"/>
                            </a:lnTo>
                            <a:lnTo>
                              <a:pt x="12" y="12188"/>
                            </a:lnTo>
                            <a:lnTo>
                              <a:pt x="0" y="12008"/>
                            </a:lnTo>
                            <a:lnTo>
                              <a:pt x="12" y="11908"/>
                            </a:lnTo>
                            <a:lnTo>
                              <a:pt x="48" y="11818"/>
                            </a:lnTo>
                            <a:lnTo>
                              <a:pt x="84" y="11738"/>
                            </a:lnTo>
                            <a:lnTo>
                              <a:pt x="132" y="11718"/>
                            </a:lnTo>
                            <a:lnTo>
                              <a:pt x="192" y="11738"/>
                            </a:lnTo>
                            <a:lnTo>
                              <a:pt x="228" y="11798"/>
                            </a:lnTo>
                            <a:lnTo>
                              <a:pt x="240" y="11868"/>
                            </a:lnTo>
                            <a:lnTo>
                              <a:pt x="264" y="11948"/>
                            </a:lnTo>
                            <a:lnTo>
                              <a:pt x="264" y="12028"/>
                            </a:lnTo>
                            <a:lnTo>
                              <a:pt x="240" y="12108"/>
                            </a:lnTo>
                            <a:lnTo>
                              <a:pt x="216" y="12148"/>
                            </a:lnTo>
                            <a:lnTo>
                              <a:pt x="168" y="12168"/>
                            </a:lnTo>
                            <a:lnTo>
                              <a:pt x="132" y="12168"/>
                            </a:lnTo>
                            <a:lnTo>
                              <a:pt x="120" y="12128"/>
                            </a:lnTo>
                            <a:lnTo>
                              <a:pt x="96" y="12088"/>
                            </a:lnTo>
                            <a:lnTo>
                              <a:pt x="96" y="12028"/>
                            </a:lnTo>
                            <a:lnTo>
                              <a:pt x="108" y="11968"/>
                            </a:lnTo>
                            <a:lnTo>
                              <a:pt x="144" y="11908"/>
                            </a:lnTo>
                            <a:lnTo>
                              <a:pt x="168" y="11948"/>
                            </a:lnTo>
                            <a:lnTo>
                              <a:pt x="156" y="11968"/>
                            </a:lnTo>
                            <a:lnTo>
                              <a:pt x="132" y="12008"/>
                            </a:lnTo>
                            <a:lnTo>
                              <a:pt x="156" y="12068"/>
                            </a:lnTo>
                            <a:lnTo>
                              <a:pt x="168" y="12068"/>
                            </a:lnTo>
                            <a:lnTo>
                              <a:pt x="192" y="12068"/>
                            </a:lnTo>
                            <a:lnTo>
                              <a:pt x="216" y="12028"/>
                            </a:lnTo>
                            <a:lnTo>
                              <a:pt x="216" y="11948"/>
                            </a:lnTo>
                            <a:lnTo>
                              <a:pt x="192" y="11848"/>
                            </a:lnTo>
                            <a:lnTo>
                              <a:pt x="144" y="11818"/>
                            </a:lnTo>
                            <a:lnTo>
                              <a:pt x="96" y="11838"/>
                            </a:lnTo>
                            <a:lnTo>
                              <a:pt x="60" y="11888"/>
                            </a:lnTo>
                            <a:lnTo>
                              <a:pt x="48" y="11968"/>
                            </a:lnTo>
                            <a:lnTo>
                              <a:pt x="48" y="12068"/>
                            </a:lnTo>
                            <a:lnTo>
                              <a:pt x="48" y="12148"/>
                            </a:lnTo>
                            <a:lnTo>
                              <a:pt x="84" y="12228"/>
                            </a:lnTo>
                            <a:lnTo>
                              <a:pt x="120" y="12278"/>
                            </a:lnTo>
                            <a:lnTo>
                              <a:pt x="168" y="12298"/>
                            </a:lnTo>
                            <a:lnTo>
                              <a:pt x="228" y="12278"/>
                            </a:lnTo>
                            <a:lnTo>
                              <a:pt x="276" y="12188"/>
                            </a:lnTo>
                            <a:lnTo>
                              <a:pt x="312" y="12028"/>
                            </a:lnTo>
                            <a:lnTo>
                              <a:pt x="324" y="11818"/>
                            </a:lnTo>
                            <a:lnTo>
                              <a:pt x="324" y="580"/>
                            </a:lnTo>
                            <a:lnTo>
                              <a:pt x="312" y="370"/>
                            </a:lnTo>
                            <a:lnTo>
                              <a:pt x="276" y="230"/>
                            </a:lnTo>
                            <a:lnTo>
                              <a:pt x="228" y="130"/>
                            </a:lnTo>
                            <a:lnTo>
                              <a:pt x="168" y="100"/>
                            </a:lnTo>
                            <a:lnTo>
                              <a:pt x="120" y="110"/>
                            </a:lnTo>
                            <a:lnTo>
                              <a:pt x="84" y="170"/>
                            </a:lnTo>
                            <a:lnTo>
                              <a:pt x="48" y="250"/>
                            </a:lnTo>
                            <a:lnTo>
                              <a:pt x="48" y="350"/>
                            </a:lnTo>
                            <a:lnTo>
                              <a:pt x="48" y="430"/>
                            </a:lnTo>
                            <a:lnTo>
                              <a:pt x="60" y="510"/>
                            </a:lnTo>
                            <a:lnTo>
                              <a:pt x="96" y="560"/>
                            </a:lnTo>
                            <a:lnTo>
                              <a:pt x="144" y="580"/>
                            </a:lnTo>
                            <a:lnTo>
                              <a:pt x="192" y="540"/>
                            </a:lnTo>
                            <a:lnTo>
                              <a:pt x="216" y="470"/>
                            </a:lnTo>
                            <a:lnTo>
                              <a:pt x="216" y="370"/>
                            </a:lnTo>
                            <a:lnTo>
                              <a:pt x="192" y="350"/>
                            </a:lnTo>
                            <a:lnTo>
                              <a:pt x="168" y="330"/>
                            </a:lnTo>
                            <a:lnTo>
                              <a:pt x="156" y="350"/>
                            </a:lnTo>
                            <a:lnTo>
                              <a:pt x="132" y="410"/>
                            </a:lnTo>
                            <a:lnTo>
                              <a:pt x="156" y="450"/>
                            </a:lnTo>
                            <a:lnTo>
                              <a:pt x="168" y="470"/>
                            </a:lnTo>
                            <a:lnTo>
                              <a:pt x="144" y="490"/>
                            </a:lnTo>
                            <a:lnTo>
                              <a:pt x="108" y="450"/>
                            </a:lnTo>
                            <a:lnTo>
                              <a:pt x="96" y="370"/>
                            </a:lnTo>
                            <a:lnTo>
                              <a:pt x="96" y="330"/>
                            </a:lnTo>
                            <a:lnTo>
                              <a:pt x="120" y="290"/>
                            </a:lnTo>
                            <a:lnTo>
                              <a:pt x="132" y="250"/>
                            </a:lnTo>
                            <a:lnTo>
                              <a:pt x="168" y="230"/>
                            </a:lnTo>
                            <a:lnTo>
                              <a:pt x="216" y="250"/>
                            </a:lnTo>
                            <a:lnTo>
                              <a:pt x="240" y="310"/>
                            </a:lnTo>
                            <a:lnTo>
                              <a:pt x="264" y="370"/>
                            </a:lnTo>
                            <a:lnTo>
                              <a:pt x="264" y="470"/>
                            </a:lnTo>
                            <a:lnTo>
                              <a:pt x="240" y="540"/>
                            </a:lnTo>
                            <a:lnTo>
                              <a:pt x="228" y="620"/>
                            </a:lnTo>
                            <a:lnTo>
                              <a:pt x="192" y="660"/>
                            </a:lnTo>
                            <a:lnTo>
                              <a:pt x="132" y="680"/>
                            </a:lnTo>
                            <a:lnTo>
                              <a:pt x="84" y="660"/>
                            </a:lnTo>
                            <a:lnTo>
                              <a:pt x="48" y="600"/>
                            </a:lnTo>
                            <a:lnTo>
                              <a:pt x="12" y="510"/>
                            </a:lnTo>
                            <a:lnTo>
                              <a:pt x="0" y="410"/>
                            </a:lnTo>
                            <a:lnTo>
                              <a:pt x="12" y="230"/>
                            </a:lnTo>
                            <a:lnTo>
                              <a:pt x="48" y="100"/>
                            </a:lnTo>
                            <a:lnTo>
                              <a:pt x="120" y="20"/>
                            </a:lnTo>
                            <a:lnTo>
                              <a:pt x="192" y="0"/>
                            </a:lnTo>
                            <a:lnTo>
                              <a:pt x="252" y="40"/>
                            </a:lnTo>
                            <a:lnTo>
                              <a:pt x="312" y="150"/>
                            </a:lnTo>
                            <a:lnTo>
                              <a:pt x="348" y="330"/>
                            </a:lnTo>
                            <a:lnTo>
                              <a:pt x="372" y="470"/>
                            </a:lnTo>
                            <a:lnTo>
                              <a:pt x="372" y="600"/>
                            </a:lnTo>
                            <a:lnTo>
                              <a:pt x="372" y="11818"/>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pPr>
                    <wp:bodyPr rot="0" vert="horz" wrap="square" lIns="91440" tIns="45720" rIns="91440" bIns="45720" anchor="t" anchorCtr="0" upright="1">
                      <a:noAutofit/>
                    </wp:bodyPr>
                  </wp:wsp>
                  <wp:wsp>
                    <wp:cNvPr id="105" name="Rectangle 64"/>
                    <wp:cNvSpPr>
                      <a:spLocks noChangeArrowheads="1"/>
                    </wp:cNvSpPr>
                    <wp:spPr bwMode="auto">
                      <a:xfrm>
                        <a:off x="1216" y="1008"/>
                        <a:ext cx="9936" cy="15264"/>
                      </a:xfrm>
                      <a:prstGeom prst="rect">
                        <a:avLst/>
                      </a:prstGeom>
                      <a:noFill/>
                      <a:ln w="19050">
                        <a:solidFill>
                          <a:srgbClr val="000000"/>
                        </a:solidFill>
                        <a:miter lim="800%"/>
                        <a:headEnd/>
                        <a:tailEnd/>
                      </a:ln>
                      <a:extLst>
                        <a:ext uri="{909E8E84-426E-40DD-AFC4-6F175D3DCCD1}">
                          <a14:hiddenFill xmlns:a14="http://schemas.microsoft.com/office/drawing/2010/main">
                            <a:solidFill>
                              <a:srgbClr val="FFFFFF"/>
                            </a:solidFill>
                          </a14:hiddenFill>
                        </a:ext>
                      </a:extLst>
                    </wp:spPr>
                    <wp:bodyPr rot="0" vert="horz" wrap="square" lIns="91440" tIns="45720" rIns="91440" bIns="45720" anchor="t" anchorCtr="0" upright="1">
                      <a:noAutofit/>
                    </wp:bodyPr>
                  </wp:wsp>
                  <wp:wsp>
                    <wp:cNvPr id="106" name="Freeform 65"/>
                    <wp:cNvSpPr>
                      <a:spLocks/>
                    </wp:cNvSpPr>
                    <wp:spPr bwMode="auto">
                      <a:xfrm>
                        <a:off x="9965" y="1324"/>
                        <a:ext cx="572" cy="1241"/>
                      </a:xfrm>
                      <a:custGeom>
                        <a:avLst/>
                        <a:gdLst>
                          <a:gd name="T0" fmla="*/ 144 w 589"/>
                          <a:gd name="T1" fmla="*/ 310 h 1190"/>
                          <a:gd name="T2" fmla="*/ 168 w 589"/>
                          <a:gd name="T3" fmla="*/ 330 h 1190"/>
                          <a:gd name="T4" fmla="*/ 156 w 589"/>
                          <a:gd name="T5" fmla="*/ 390 h 1190"/>
                          <a:gd name="T6" fmla="*/ 144 w 589"/>
                          <a:gd name="T7" fmla="*/ 450 h 1190"/>
                          <a:gd name="T8" fmla="*/ 144 w 589"/>
                          <a:gd name="T9" fmla="*/ 550 h 1190"/>
                          <a:gd name="T10" fmla="*/ 144 w 589"/>
                          <a:gd name="T11" fmla="*/ 660 h 1190"/>
                          <a:gd name="T12" fmla="*/ 193 w 589"/>
                          <a:gd name="T13" fmla="*/ 800 h 1190"/>
                          <a:gd name="T14" fmla="*/ 253 w 589"/>
                          <a:gd name="T15" fmla="*/ 880 h 1190"/>
                          <a:gd name="T16" fmla="*/ 313 w 589"/>
                          <a:gd name="T17" fmla="*/ 900 h 1190"/>
                          <a:gd name="T18" fmla="*/ 361 w 589"/>
                          <a:gd name="T19" fmla="*/ 880 h 1190"/>
                          <a:gd name="T20" fmla="*/ 409 w 589"/>
                          <a:gd name="T21" fmla="*/ 800 h 1190"/>
                          <a:gd name="T22" fmla="*/ 493 w 589"/>
                          <a:gd name="T23" fmla="*/ 590 h 1190"/>
                          <a:gd name="T24" fmla="*/ 505 w 589"/>
                          <a:gd name="T25" fmla="*/ 470 h 1190"/>
                          <a:gd name="T26" fmla="*/ 505 w 589"/>
                          <a:gd name="T27" fmla="*/ 410 h 1190"/>
                          <a:gd name="T28" fmla="*/ 493 w 589"/>
                          <a:gd name="T29" fmla="*/ 350 h 1190"/>
                          <a:gd name="T30" fmla="*/ 481 w 589"/>
                          <a:gd name="T31" fmla="*/ 290 h 1190"/>
                          <a:gd name="T32" fmla="*/ 493 w 589"/>
                          <a:gd name="T33" fmla="*/ 250 h 1190"/>
                          <a:gd name="T34" fmla="*/ 505 w 589"/>
                          <a:gd name="T35" fmla="*/ 160 h 1190"/>
                          <a:gd name="T36" fmla="*/ 529 w 589"/>
                          <a:gd name="T37" fmla="*/ 80 h 1190"/>
                          <a:gd name="T38" fmla="*/ 541 w 589"/>
                          <a:gd name="T39" fmla="*/ 40 h 1190"/>
                          <a:gd name="T40" fmla="*/ 541 w 589"/>
                          <a:gd name="T41" fmla="*/ 0 h 1190"/>
                          <a:gd name="T42" fmla="*/ 553 w 589"/>
                          <a:gd name="T43" fmla="*/ 20 h 1190"/>
                          <a:gd name="T44" fmla="*/ 577 w 589"/>
                          <a:gd name="T45" fmla="*/ 120 h 1190"/>
                          <a:gd name="T46" fmla="*/ 589 w 589"/>
                          <a:gd name="T47" fmla="*/ 230 h 1190"/>
                          <a:gd name="T48" fmla="*/ 589 w 589"/>
                          <a:gd name="T49" fmla="*/ 350 h 1190"/>
                          <a:gd name="T50" fmla="*/ 577 w 589"/>
                          <a:gd name="T51" fmla="*/ 470 h 1190"/>
                          <a:gd name="T52" fmla="*/ 517 w 589"/>
                          <a:gd name="T53" fmla="*/ 680 h 1190"/>
                          <a:gd name="T54" fmla="*/ 445 w 589"/>
                          <a:gd name="T55" fmla="*/ 880 h 1190"/>
                          <a:gd name="T56" fmla="*/ 385 w 589"/>
                          <a:gd name="T57" fmla="*/ 1020 h 1190"/>
                          <a:gd name="T58" fmla="*/ 325 w 589"/>
                          <a:gd name="T59" fmla="*/ 1090 h 1190"/>
                          <a:gd name="T60" fmla="*/ 265 w 589"/>
                          <a:gd name="T61" fmla="*/ 1150 h 1190"/>
                          <a:gd name="T62" fmla="*/ 217 w 589"/>
                          <a:gd name="T63" fmla="*/ 1190 h 1190"/>
                          <a:gd name="T64" fmla="*/ 168 w 589"/>
                          <a:gd name="T65" fmla="*/ 1190 h 1190"/>
                          <a:gd name="T66" fmla="*/ 120 w 589"/>
                          <a:gd name="T67" fmla="*/ 1150 h 1190"/>
                          <a:gd name="T68" fmla="*/ 48 w 589"/>
                          <a:gd name="T69" fmla="*/ 1050 h 1190"/>
                          <a:gd name="T70" fmla="*/ 12 w 589"/>
                          <a:gd name="T71" fmla="*/ 960 h 1190"/>
                          <a:gd name="T72" fmla="*/ 0 w 589"/>
                          <a:gd name="T73" fmla="*/ 840 h 1190"/>
                          <a:gd name="T74" fmla="*/ 0 w 589"/>
                          <a:gd name="T75" fmla="*/ 720 h 1190"/>
                          <a:gd name="T76" fmla="*/ 12 w 589"/>
                          <a:gd name="T77" fmla="*/ 610 h 1190"/>
                          <a:gd name="T78" fmla="*/ 36 w 589"/>
                          <a:gd name="T79" fmla="*/ 490 h 1190"/>
                          <a:gd name="T80" fmla="*/ 72 w 589"/>
                          <a:gd name="T81" fmla="*/ 410 h 1190"/>
                          <a:gd name="T82" fmla="*/ 108 w 589"/>
                          <a:gd name="T83" fmla="*/ 350 h 1190"/>
                          <a:gd name="T84" fmla="*/ 144 w 589"/>
                          <a:gd name="T85" fmla="*/ 310 h 1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90">
                            <a:moveTo>
                              <a:pt x="144" y="310"/>
                            </a:moveTo>
                            <a:lnTo>
                              <a:pt x="168" y="330"/>
                            </a:lnTo>
                            <a:lnTo>
                              <a:pt x="156" y="390"/>
                            </a:lnTo>
                            <a:lnTo>
                              <a:pt x="144" y="450"/>
                            </a:lnTo>
                            <a:lnTo>
                              <a:pt x="144" y="550"/>
                            </a:lnTo>
                            <a:lnTo>
                              <a:pt x="144" y="660"/>
                            </a:lnTo>
                            <a:lnTo>
                              <a:pt x="193" y="800"/>
                            </a:lnTo>
                            <a:lnTo>
                              <a:pt x="253" y="880"/>
                            </a:lnTo>
                            <a:lnTo>
                              <a:pt x="313" y="900"/>
                            </a:lnTo>
                            <a:lnTo>
                              <a:pt x="361" y="880"/>
                            </a:lnTo>
                            <a:lnTo>
                              <a:pt x="409" y="800"/>
                            </a:lnTo>
                            <a:lnTo>
                              <a:pt x="493" y="590"/>
                            </a:lnTo>
                            <a:lnTo>
                              <a:pt x="505" y="470"/>
                            </a:lnTo>
                            <a:lnTo>
                              <a:pt x="505" y="410"/>
                            </a:lnTo>
                            <a:lnTo>
                              <a:pt x="493" y="350"/>
                            </a:lnTo>
                            <a:lnTo>
                              <a:pt x="481" y="290"/>
                            </a:lnTo>
                            <a:lnTo>
                              <a:pt x="493" y="250"/>
                            </a:lnTo>
                            <a:lnTo>
                              <a:pt x="505" y="160"/>
                            </a:lnTo>
                            <a:lnTo>
                              <a:pt x="529" y="80"/>
                            </a:lnTo>
                            <a:lnTo>
                              <a:pt x="541" y="40"/>
                            </a:lnTo>
                            <a:lnTo>
                              <a:pt x="541" y="0"/>
                            </a:lnTo>
                            <a:lnTo>
                              <a:pt x="553" y="20"/>
                            </a:lnTo>
                            <a:lnTo>
                              <a:pt x="577" y="120"/>
                            </a:lnTo>
                            <a:lnTo>
                              <a:pt x="589" y="230"/>
                            </a:lnTo>
                            <a:lnTo>
                              <a:pt x="589" y="350"/>
                            </a:lnTo>
                            <a:lnTo>
                              <a:pt x="577" y="470"/>
                            </a:lnTo>
                            <a:lnTo>
                              <a:pt x="517" y="680"/>
                            </a:lnTo>
                            <a:lnTo>
                              <a:pt x="445" y="880"/>
                            </a:lnTo>
                            <a:lnTo>
                              <a:pt x="385" y="1020"/>
                            </a:lnTo>
                            <a:lnTo>
                              <a:pt x="325" y="1090"/>
                            </a:lnTo>
                            <a:lnTo>
                              <a:pt x="265" y="1150"/>
                            </a:lnTo>
                            <a:lnTo>
                              <a:pt x="217" y="1190"/>
                            </a:lnTo>
                            <a:lnTo>
                              <a:pt x="168" y="1190"/>
                            </a:lnTo>
                            <a:lnTo>
                              <a:pt x="120" y="1150"/>
                            </a:lnTo>
                            <a:lnTo>
                              <a:pt x="48" y="1050"/>
                            </a:lnTo>
                            <a:lnTo>
                              <a:pt x="12" y="960"/>
                            </a:lnTo>
                            <a:lnTo>
                              <a:pt x="0" y="840"/>
                            </a:lnTo>
                            <a:lnTo>
                              <a:pt x="0" y="720"/>
                            </a:lnTo>
                            <a:lnTo>
                              <a:pt x="12" y="610"/>
                            </a:lnTo>
                            <a:lnTo>
                              <a:pt x="36" y="490"/>
                            </a:lnTo>
                            <a:lnTo>
                              <a:pt x="72" y="410"/>
                            </a:lnTo>
                            <a:lnTo>
                              <a:pt x="108" y="350"/>
                            </a:lnTo>
                            <a:lnTo>
                              <a:pt x="144"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pPr>
                    <wp:bodyPr rot="0" vert="horz" wrap="square" lIns="91440" tIns="45720" rIns="91440" bIns="45720" anchor="t" anchorCtr="0" upright="1">
                      <a:noAutofit/>
                    </wp:bodyPr>
                  </wp:wsp>
                  <wp:wsp>
                    <wp:cNvPr id="107" name="Freeform 66"/>
                    <wp:cNvSpPr>
                      <a:spLocks/>
                    </wp:cNvSpPr>
                    <wp:spPr bwMode="auto">
                      <a:xfrm>
                        <a:off x="10315" y="1543"/>
                        <a:ext cx="524" cy="1325"/>
                      </a:xfrm>
                      <a:custGeom>
                        <a:avLst/>
                        <a:gdLst>
                          <a:gd name="T0" fmla="*/ 396 w 540"/>
                          <a:gd name="T1" fmla="*/ 940 h 1270"/>
                          <a:gd name="T2" fmla="*/ 396 w 540"/>
                          <a:gd name="T3" fmla="*/ 900 h 1270"/>
                          <a:gd name="T4" fmla="*/ 372 w 540"/>
                          <a:gd name="T5" fmla="*/ 940 h 1270"/>
                          <a:gd name="T6" fmla="*/ 348 w 540"/>
                          <a:gd name="T7" fmla="*/ 960 h 1270"/>
                          <a:gd name="T8" fmla="*/ 300 w 540"/>
                          <a:gd name="T9" fmla="*/ 980 h 1270"/>
                          <a:gd name="T10" fmla="*/ 240 w 540"/>
                          <a:gd name="T11" fmla="*/ 960 h 1270"/>
                          <a:gd name="T12" fmla="*/ 180 w 540"/>
                          <a:gd name="T13" fmla="*/ 860 h 1270"/>
                          <a:gd name="T14" fmla="*/ 144 w 540"/>
                          <a:gd name="T15" fmla="*/ 730 h 1270"/>
                          <a:gd name="T16" fmla="*/ 132 w 540"/>
                          <a:gd name="T17" fmla="*/ 610 h 1270"/>
                          <a:gd name="T18" fmla="*/ 144 w 540"/>
                          <a:gd name="T19" fmla="*/ 470 h 1270"/>
                          <a:gd name="T20" fmla="*/ 180 w 540"/>
                          <a:gd name="T21" fmla="*/ 370 h 1270"/>
                          <a:gd name="T22" fmla="*/ 276 w 540"/>
                          <a:gd name="T23" fmla="*/ 200 h 1270"/>
                          <a:gd name="T24" fmla="*/ 336 w 540"/>
                          <a:gd name="T25" fmla="*/ 160 h 1270"/>
                          <a:gd name="T26" fmla="*/ 360 w 540"/>
                          <a:gd name="T27" fmla="*/ 180 h 1270"/>
                          <a:gd name="T28" fmla="*/ 384 w 540"/>
                          <a:gd name="T29" fmla="*/ 220 h 1270"/>
                          <a:gd name="T30" fmla="*/ 408 w 540"/>
                          <a:gd name="T31" fmla="*/ 240 h 1270"/>
                          <a:gd name="T32" fmla="*/ 432 w 540"/>
                          <a:gd name="T33" fmla="*/ 200 h 1270"/>
                          <a:gd name="T34" fmla="*/ 468 w 540"/>
                          <a:gd name="T35" fmla="*/ 160 h 1270"/>
                          <a:gd name="T36" fmla="*/ 504 w 540"/>
                          <a:gd name="T37" fmla="*/ 120 h 1270"/>
                          <a:gd name="T38" fmla="*/ 528 w 540"/>
                          <a:gd name="T39" fmla="*/ 100 h 1270"/>
                          <a:gd name="T40" fmla="*/ 540 w 540"/>
                          <a:gd name="T41" fmla="*/ 100 h 1270"/>
                          <a:gd name="T42" fmla="*/ 540 w 540"/>
                          <a:gd name="T43" fmla="*/ 80 h 1270"/>
                          <a:gd name="T44" fmla="*/ 492 w 540"/>
                          <a:gd name="T45" fmla="*/ 20 h 1270"/>
                          <a:gd name="T46" fmla="*/ 444 w 540"/>
                          <a:gd name="T47" fmla="*/ 0 h 1270"/>
                          <a:gd name="T48" fmla="*/ 396 w 540"/>
                          <a:gd name="T49" fmla="*/ 0 h 1270"/>
                          <a:gd name="T50" fmla="*/ 336 w 540"/>
                          <a:gd name="T51" fmla="*/ 20 h 1270"/>
                          <a:gd name="T52" fmla="*/ 228 w 540"/>
                          <a:gd name="T53" fmla="*/ 140 h 1270"/>
                          <a:gd name="T54" fmla="*/ 144 w 540"/>
                          <a:gd name="T55" fmla="*/ 300 h 1270"/>
                          <a:gd name="T56" fmla="*/ 84 w 540"/>
                          <a:gd name="T57" fmla="*/ 450 h 1270"/>
                          <a:gd name="T58" fmla="*/ 36 w 540"/>
                          <a:gd name="T59" fmla="*/ 570 h 1270"/>
                          <a:gd name="T60" fmla="*/ 12 w 540"/>
                          <a:gd name="T61" fmla="*/ 710 h 1270"/>
                          <a:gd name="T62" fmla="*/ 0 w 540"/>
                          <a:gd name="T63" fmla="*/ 800 h 1270"/>
                          <a:gd name="T64" fmla="*/ 0 w 540"/>
                          <a:gd name="T65" fmla="*/ 920 h 1270"/>
                          <a:gd name="T66" fmla="*/ 12 w 540"/>
                          <a:gd name="T67" fmla="*/ 1020 h 1270"/>
                          <a:gd name="T68" fmla="*/ 72 w 540"/>
                          <a:gd name="T69" fmla="*/ 1180 h 1270"/>
                          <a:gd name="T70" fmla="*/ 108 w 540"/>
                          <a:gd name="T71" fmla="*/ 1230 h 1270"/>
                          <a:gd name="T72" fmla="*/ 156 w 540"/>
                          <a:gd name="T73" fmla="*/ 1270 h 1270"/>
                          <a:gd name="T74" fmla="*/ 216 w 540"/>
                          <a:gd name="T75" fmla="*/ 1270 h 1270"/>
                          <a:gd name="T76" fmla="*/ 276 w 540"/>
                          <a:gd name="T77" fmla="*/ 1230 h 1270"/>
                          <a:gd name="T78" fmla="*/ 324 w 540"/>
                          <a:gd name="T79" fmla="*/ 1190 h 1270"/>
                          <a:gd name="T80" fmla="*/ 360 w 540"/>
                          <a:gd name="T81" fmla="*/ 1140 h 1270"/>
                          <a:gd name="T82" fmla="*/ 396 w 540"/>
                          <a:gd name="T83" fmla="*/ 1040 h 1270"/>
                          <a:gd name="T84" fmla="*/ 396 w 540"/>
                          <a:gd name="T85" fmla="*/ 94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396" y="940"/>
                            </a:moveTo>
                            <a:lnTo>
                              <a:pt x="396" y="900"/>
                            </a:lnTo>
                            <a:lnTo>
                              <a:pt x="372" y="940"/>
                            </a:lnTo>
                            <a:lnTo>
                              <a:pt x="348" y="960"/>
                            </a:lnTo>
                            <a:lnTo>
                              <a:pt x="300" y="980"/>
                            </a:lnTo>
                            <a:lnTo>
                              <a:pt x="240" y="960"/>
                            </a:lnTo>
                            <a:lnTo>
                              <a:pt x="180" y="860"/>
                            </a:lnTo>
                            <a:lnTo>
                              <a:pt x="144" y="730"/>
                            </a:lnTo>
                            <a:lnTo>
                              <a:pt x="132" y="610"/>
                            </a:lnTo>
                            <a:lnTo>
                              <a:pt x="144" y="470"/>
                            </a:lnTo>
                            <a:lnTo>
                              <a:pt x="180" y="370"/>
                            </a:lnTo>
                            <a:lnTo>
                              <a:pt x="276" y="200"/>
                            </a:lnTo>
                            <a:lnTo>
                              <a:pt x="336" y="160"/>
                            </a:lnTo>
                            <a:lnTo>
                              <a:pt x="360" y="180"/>
                            </a:lnTo>
                            <a:lnTo>
                              <a:pt x="384" y="220"/>
                            </a:lnTo>
                            <a:lnTo>
                              <a:pt x="408" y="240"/>
                            </a:lnTo>
                            <a:lnTo>
                              <a:pt x="432" y="200"/>
                            </a:lnTo>
                            <a:lnTo>
                              <a:pt x="468" y="160"/>
                            </a:lnTo>
                            <a:lnTo>
                              <a:pt x="504" y="120"/>
                            </a:lnTo>
                            <a:lnTo>
                              <a:pt x="528" y="100"/>
                            </a:lnTo>
                            <a:lnTo>
                              <a:pt x="540" y="100"/>
                            </a:lnTo>
                            <a:lnTo>
                              <a:pt x="540" y="80"/>
                            </a:lnTo>
                            <a:lnTo>
                              <a:pt x="492" y="20"/>
                            </a:lnTo>
                            <a:lnTo>
                              <a:pt x="444" y="0"/>
                            </a:lnTo>
                            <a:lnTo>
                              <a:pt x="396" y="0"/>
                            </a:lnTo>
                            <a:lnTo>
                              <a:pt x="336" y="20"/>
                            </a:lnTo>
                            <a:lnTo>
                              <a:pt x="228" y="140"/>
                            </a:lnTo>
                            <a:lnTo>
                              <a:pt x="144" y="300"/>
                            </a:lnTo>
                            <a:lnTo>
                              <a:pt x="84" y="450"/>
                            </a:lnTo>
                            <a:lnTo>
                              <a:pt x="36" y="570"/>
                            </a:lnTo>
                            <a:lnTo>
                              <a:pt x="12" y="710"/>
                            </a:lnTo>
                            <a:lnTo>
                              <a:pt x="0" y="800"/>
                            </a:lnTo>
                            <a:lnTo>
                              <a:pt x="0" y="920"/>
                            </a:lnTo>
                            <a:lnTo>
                              <a:pt x="12" y="1020"/>
                            </a:lnTo>
                            <a:lnTo>
                              <a:pt x="72" y="1180"/>
                            </a:lnTo>
                            <a:lnTo>
                              <a:pt x="108" y="1230"/>
                            </a:lnTo>
                            <a:lnTo>
                              <a:pt x="156" y="1270"/>
                            </a:lnTo>
                            <a:lnTo>
                              <a:pt x="216" y="1270"/>
                            </a:lnTo>
                            <a:lnTo>
                              <a:pt x="276" y="1230"/>
                            </a:lnTo>
                            <a:lnTo>
                              <a:pt x="324" y="1190"/>
                            </a:lnTo>
                            <a:lnTo>
                              <a:pt x="360" y="1140"/>
                            </a:lnTo>
                            <a:lnTo>
                              <a:pt x="396" y="1040"/>
                            </a:lnTo>
                            <a:lnTo>
                              <a:pt x="396" y="94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pPr>
                    <wp:bodyPr rot="0" vert="horz" wrap="square" lIns="91440" tIns="45720" rIns="91440" bIns="45720" anchor="t" anchorCtr="0" upright="1">
                      <a:noAutofit/>
                    </wp:bodyPr>
                  </wp:wsp>
                  <wp:wsp>
                    <wp:cNvPr id="108" name="Freeform 67"/>
                    <wp:cNvSpPr>
                      <a:spLocks/>
                    </wp:cNvSpPr>
                    <wp:spPr bwMode="auto">
                      <a:xfrm>
                        <a:off x="9989" y="1324"/>
                        <a:ext cx="815" cy="1889"/>
                      </a:xfrm>
                      <a:custGeom>
                        <a:avLst/>
                        <a:gdLst>
                          <a:gd name="T0" fmla="*/ 829 w 841"/>
                          <a:gd name="T1" fmla="*/ 0 h 1810"/>
                          <a:gd name="T2" fmla="*/ 841 w 841"/>
                          <a:gd name="T3" fmla="*/ 100 h 1810"/>
                          <a:gd name="T4" fmla="*/ 817 w 841"/>
                          <a:gd name="T5" fmla="*/ 250 h 1810"/>
                          <a:gd name="T6" fmla="*/ 805 w 841"/>
                          <a:gd name="T7" fmla="*/ 370 h 1810"/>
                          <a:gd name="T8" fmla="*/ 829 w 841"/>
                          <a:gd name="T9" fmla="*/ 470 h 1810"/>
                          <a:gd name="T10" fmla="*/ 817 w 841"/>
                          <a:gd name="T11" fmla="*/ 490 h 1810"/>
                          <a:gd name="T12" fmla="*/ 805 w 841"/>
                          <a:gd name="T13" fmla="*/ 510 h 1810"/>
                          <a:gd name="T14" fmla="*/ 793 w 841"/>
                          <a:gd name="T15" fmla="*/ 490 h 1810"/>
                          <a:gd name="T16" fmla="*/ 757 w 841"/>
                          <a:gd name="T17" fmla="*/ 510 h 1810"/>
                          <a:gd name="T18" fmla="*/ 661 w 841"/>
                          <a:gd name="T19" fmla="*/ 580 h 1810"/>
                          <a:gd name="T20" fmla="*/ 553 w 841"/>
                          <a:gd name="T21" fmla="*/ 700 h 1810"/>
                          <a:gd name="T22" fmla="*/ 445 w 841"/>
                          <a:gd name="T23" fmla="*/ 880 h 1810"/>
                          <a:gd name="T24" fmla="*/ 397 w 841"/>
                          <a:gd name="T25" fmla="*/ 1030 h 1810"/>
                          <a:gd name="T26" fmla="*/ 337 w 841"/>
                          <a:gd name="T27" fmla="*/ 1210 h 1810"/>
                          <a:gd name="T28" fmla="*/ 301 w 841"/>
                          <a:gd name="T29" fmla="*/ 1420 h 1810"/>
                          <a:gd name="T30" fmla="*/ 301 w 841"/>
                          <a:gd name="T31" fmla="*/ 1540 h 1810"/>
                          <a:gd name="T32" fmla="*/ 313 w 841"/>
                          <a:gd name="T33" fmla="*/ 1640 h 1810"/>
                          <a:gd name="T34" fmla="*/ 313 w 841"/>
                          <a:gd name="T35" fmla="*/ 1700 h 1810"/>
                          <a:gd name="T36" fmla="*/ 313 w 841"/>
                          <a:gd name="T37" fmla="*/ 1720 h 1810"/>
                          <a:gd name="T38" fmla="*/ 277 w 841"/>
                          <a:gd name="T39" fmla="*/ 1740 h 1810"/>
                          <a:gd name="T40" fmla="*/ 217 w 841"/>
                          <a:gd name="T41" fmla="*/ 1720 h 1810"/>
                          <a:gd name="T42" fmla="*/ 193 w 841"/>
                          <a:gd name="T43" fmla="*/ 1720 h 1810"/>
                          <a:gd name="T44" fmla="*/ 120 w 841"/>
                          <a:gd name="T45" fmla="*/ 1760 h 1810"/>
                          <a:gd name="T46" fmla="*/ 24 w 841"/>
                          <a:gd name="T47" fmla="*/ 1790 h 1810"/>
                          <a:gd name="T48" fmla="*/ 12 w 841"/>
                          <a:gd name="T49" fmla="*/ 1810 h 1810"/>
                          <a:gd name="T50" fmla="*/ 0 w 841"/>
                          <a:gd name="T51" fmla="*/ 1810 h 1810"/>
                          <a:gd name="T52" fmla="*/ 0 w 841"/>
                          <a:gd name="T53" fmla="*/ 1790 h 1810"/>
                          <a:gd name="T54" fmla="*/ 0 w 841"/>
                          <a:gd name="T55" fmla="*/ 1740 h 1810"/>
                          <a:gd name="T56" fmla="*/ 24 w 841"/>
                          <a:gd name="T57" fmla="*/ 1540 h 1810"/>
                          <a:gd name="T58" fmla="*/ 48 w 841"/>
                          <a:gd name="T59" fmla="*/ 1400 h 1810"/>
                          <a:gd name="T60" fmla="*/ 48 w 841"/>
                          <a:gd name="T61" fmla="*/ 1350 h 1810"/>
                          <a:gd name="T62" fmla="*/ 24 w 841"/>
                          <a:gd name="T63" fmla="*/ 1210 h 1810"/>
                          <a:gd name="T64" fmla="*/ 36 w 841"/>
                          <a:gd name="T65" fmla="*/ 1110 h 1810"/>
                          <a:gd name="T66" fmla="*/ 48 w 841"/>
                          <a:gd name="T67" fmla="*/ 1110 h 1810"/>
                          <a:gd name="T68" fmla="*/ 72 w 841"/>
                          <a:gd name="T69" fmla="*/ 1130 h 1810"/>
                          <a:gd name="T70" fmla="*/ 120 w 841"/>
                          <a:gd name="T71" fmla="*/ 1150 h 1810"/>
                          <a:gd name="T72" fmla="*/ 181 w 841"/>
                          <a:gd name="T73" fmla="*/ 1150 h 1810"/>
                          <a:gd name="T74" fmla="*/ 265 w 841"/>
                          <a:gd name="T75" fmla="*/ 1070 h 1810"/>
                          <a:gd name="T76" fmla="*/ 361 w 841"/>
                          <a:gd name="T77" fmla="*/ 950 h 1810"/>
                          <a:gd name="T78" fmla="*/ 433 w 841"/>
                          <a:gd name="T79" fmla="*/ 820 h 1810"/>
                          <a:gd name="T80" fmla="*/ 505 w 841"/>
                          <a:gd name="T81" fmla="*/ 600 h 1810"/>
                          <a:gd name="T82" fmla="*/ 565 w 841"/>
                          <a:gd name="T83" fmla="*/ 370 h 1810"/>
                          <a:gd name="T84" fmla="*/ 601 w 841"/>
                          <a:gd name="T85" fmla="*/ 150 h 1810"/>
                          <a:gd name="T86" fmla="*/ 601 w 841"/>
                          <a:gd name="T87" fmla="*/ 100 h 1810"/>
                          <a:gd name="T88" fmla="*/ 601 w 841"/>
                          <a:gd name="T89" fmla="*/ 60 h 1810"/>
                          <a:gd name="T90" fmla="*/ 601 w 841"/>
                          <a:gd name="T91" fmla="*/ 20 h 1810"/>
                          <a:gd name="T92" fmla="*/ 625 w 841"/>
                          <a:gd name="T93" fmla="*/ 20 h 1810"/>
                          <a:gd name="T94" fmla="*/ 661 w 841"/>
                          <a:gd name="T95" fmla="*/ 60 h 1810"/>
                          <a:gd name="T96" fmla="*/ 721 w 841"/>
                          <a:gd name="T97" fmla="*/ 40 h 1810"/>
                          <a:gd name="T98" fmla="*/ 781 w 841"/>
                          <a:gd name="T99" fmla="*/ 0 h 1810"/>
                          <a:gd name="T100" fmla="*/ 829 w 841"/>
                          <a:gd name="T101" fmla="*/ 0 h 18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1" h="1810">
                            <a:moveTo>
                              <a:pt x="829" y="0"/>
                            </a:moveTo>
                            <a:lnTo>
                              <a:pt x="841" y="100"/>
                            </a:lnTo>
                            <a:lnTo>
                              <a:pt x="817" y="250"/>
                            </a:lnTo>
                            <a:lnTo>
                              <a:pt x="805" y="370"/>
                            </a:lnTo>
                            <a:lnTo>
                              <a:pt x="829" y="470"/>
                            </a:lnTo>
                            <a:lnTo>
                              <a:pt x="817" y="490"/>
                            </a:lnTo>
                            <a:lnTo>
                              <a:pt x="805" y="510"/>
                            </a:lnTo>
                            <a:lnTo>
                              <a:pt x="793" y="490"/>
                            </a:lnTo>
                            <a:lnTo>
                              <a:pt x="757" y="510"/>
                            </a:lnTo>
                            <a:lnTo>
                              <a:pt x="661" y="580"/>
                            </a:lnTo>
                            <a:lnTo>
                              <a:pt x="553" y="700"/>
                            </a:lnTo>
                            <a:lnTo>
                              <a:pt x="445" y="880"/>
                            </a:lnTo>
                            <a:lnTo>
                              <a:pt x="397" y="1030"/>
                            </a:lnTo>
                            <a:lnTo>
                              <a:pt x="337" y="1210"/>
                            </a:lnTo>
                            <a:lnTo>
                              <a:pt x="301" y="1420"/>
                            </a:lnTo>
                            <a:lnTo>
                              <a:pt x="301" y="1540"/>
                            </a:lnTo>
                            <a:lnTo>
                              <a:pt x="313" y="1640"/>
                            </a:lnTo>
                            <a:lnTo>
                              <a:pt x="313" y="1700"/>
                            </a:lnTo>
                            <a:lnTo>
                              <a:pt x="313" y="1720"/>
                            </a:lnTo>
                            <a:lnTo>
                              <a:pt x="277" y="1740"/>
                            </a:lnTo>
                            <a:lnTo>
                              <a:pt x="217" y="1720"/>
                            </a:lnTo>
                            <a:lnTo>
                              <a:pt x="193" y="1720"/>
                            </a:lnTo>
                            <a:lnTo>
                              <a:pt x="120" y="1760"/>
                            </a:lnTo>
                            <a:lnTo>
                              <a:pt x="24" y="1790"/>
                            </a:lnTo>
                            <a:lnTo>
                              <a:pt x="12" y="1810"/>
                            </a:lnTo>
                            <a:lnTo>
                              <a:pt x="0" y="1810"/>
                            </a:lnTo>
                            <a:lnTo>
                              <a:pt x="0" y="1790"/>
                            </a:lnTo>
                            <a:lnTo>
                              <a:pt x="0" y="1740"/>
                            </a:lnTo>
                            <a:lnTo>
                              <a:pt x="24" y="1540"/>
                            </a:lnTo>
                            <a:lnTo>
                              <a:pt x="48" y="1400"/>
                            </a:lnTo>
                            <a:lnTo>
                              <a:pt x="48" y="1350"/>
                            </a:lnTo>
                            <a:lnTo>
                              <a:pt x="24" y="1210"/>
                            </a:lnTo>
                            <a:lnTo>
                              <a:pt x="36" y="1110"/>
                            </a:lnTo>
                            <a:lnTo>
                              <a:pt x="48" y="1110"/>
                            </a:lnTo>
                            <a:lnTo>
                              <a:pt x="72" y="1130"/>
                            </a:lnTo>
                            <a:lnTo>
                              <a:pt x="120" y="1150"/>
                            </a:lnTo>
                            <a:lnTo>
                              <a:pt x="181" y="1150"/>
                            </a:lnTo>
                            <a:lnTo>
                              <a:pt x="265" y="1070"/>
                            </a:lnTo>
                            <a:lnTo>
                              <a:pt x="361" y="950"/>
                            </a:lnTo>
                            <a:lnTo>
                              <a:pt x="433" y="820"/>
                            </a:lnTo>
                            <a:lnTo>
                              <a:pt x="505" y="600"/>
                            </a:lnTo>
                            <a:lnTo>
                              <a:pt x="565" y="370"/>
                            </a:lnTo>
                            <a:lnTo>
                              <a:pt x="601" y="150"/>
                            </a:lnTo>
                            <a:lnTo>
                              <a:pt x="601" y="100"/>
                            </a:lnTo>
                            <a:lnTo>
                              <a:pt x="601" y="60"/>
                            </a:lnTo>
                            <a:lnTo>
                              <a:pt x="601" y="20"/>
                            </a:lnTo>
                            <a:lnTo>
                              <a:pt x="625" y="20"/>
                            </a:lnTo>
                            <a:lnTo>
                              <a:pt x="661" y="60"/>
                            </a:lnTo>
                            <a:lnTo>
                              <a:pt x="721" y="40"/>
                            </a:lnTo>
                            <a:lnTo>
                              <a:pt x="781" y="0"/>
                            </a:lnTo>
                            <a:lnTo>
                              <a:pt x="829"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pPr>
                    <wp:bodyPr rot="0" vert="horz" wrap="square" lIns="91440" tIns="45720" rIns="91440" bIns="45720" anchor="t" anchorCtr="0" upright="1">
                      <a:noAutofit/>
                    </wp:bodyPr>
                  </wp:wsp>
                  <wp:wsp>
                    <wp:cNvPr id="109" name="Freeform 68"/>
                    <wp:cNvSpPr>
                      <a:spLocks/>
                    </wp:cNvSpPr>
                    <wp:spPr bwMode="auto">
                      <a:xfrm>
                        <a:off x="1847" y="1324"/>
                        <a:ext cx="572" cy="1241"/>
                      </a:xfrm>
                      <a:custGeom>
                        <a:avLst/>
                        <a:gdLst>
                          <a:gd name="T0" fmla="*/ 433 w 589"/>
                          <a:gd name="T1" fmla="*/ 310 h 1190"/>
                          <a:gd name="T2" fmla="*/ 421 w 589"/>
                          <a:gd name="T3" fmla="*/ 330 h 1190"/>
                          <a:gd name="T4" fmla="*/ 433 w 589"/>
                          <a:gd name="T5" fmla="*/ 390 h 1190"/>
                          <a:gd name="T6" fmla="*/ 445 w 589"/>
                          <a:gd name="T7" fmla="*/ 450 h 1190"/>
                          <a:gd name="T8" fmla="*/ 457 w 589"/>
                          <a:gd name="T9" fmla="*/ 550 h 1190"/>
                          <a:gd name="T10" fmla="*/ 445 w 589"/>
                          <a:gd name="T11" fmla="*/ 660 h 1190"/>
                          <a:gd name="T12" fmla="*/ 397 w 589"/>
                          <a:gd name="T13" fmla="*/ 800 h 1190"/>
                          <a:gd name="T14" fmla="*/ 336 w 589"/>
                          <a:gd name="T15" fmla="*/ 880 h 1190"/>
                          <a:gd name="T16" fmla="*/ 276 w 589"/>
                          <a:gd name="T17" fmla="*/ 900 h 1190"/>
                          <a:gd name="T18" fmla="*/ 216 w 589"/>
                          <a:gd name="T19" fmla="*/ 880 h 1190"/>
                          <a:gd name="T20" fmla="*/ 168 w 589"/>
                          <a:gd name="T21" fmla="*/ 800 h 1190"/>
                          <a:gd name="T22" fmla="*/ 96 w 589"/>
                          <a:gd name="T23" fmla="*/ 590 h 1190"/>
                          <a:gd name="T24" fmla="*/ 72 w 589"/>
                          <a:gd name="T25" fmla="*/ 470 h 1190"/>
                          <a:gd name="T26" fmla="*/ 84 w 589"/>
                          <a:gd name="T27" fmla="*/ 410 h 1190"/>
                          <a:gd name="T28" fmla="*/ 96 w 589"/>
                          <a:gd name="T29" fmla="*/ 350 h 1190"/>
                          <a:gd name="T30" fmla="*/ 108 w 589"/>
                          <a:gd name="T31" fmla="*/ 290 h 1190"/>
                          <a:gd name="T32" fmla="*/ 96 w 589"/>
                          <a:gd name="T33" fmla="*/ 250 h 1190"/>
                          <a:gd name="T34" fmla="*/ 72 w 589"/>
                          <a:gd name="T35" fmla="*/ 160 h 1190"/>
                          <a:gd name="T36" fmla="*/ 60 w 589"/>
                          <a:gd name="T37" fmla="*/ 80 h 1190"/>
                          <a:gd name="T38" fmla="*/ 48 w 589"/>
                          <a:gd name="T39" fmla="*/ 40 h 1190"/>
                          <a:gd name="T40" fmla="*/ 48 w 589"/>
                          <a:gd name="T41" fmla="*/ 0 h 1190"/>
                          <a:gd name="T42" fmla="*/ 36 w 589"/>
                          <a:gd name="T43" fmla="*/ 20 h 1190"/>
                          <a:gd name="T44" fmla="*/ 12 w 589"/>
                          <a:gd name="T45" fmla="*/ 120 h 1190"/>
                          <a:gd name="T46" fmla="*/ 0 w 589"/>
                          <a:gd name="T47" fmla="*/ 230 h 1190"/>
                          <a:gd name="T48" fmla="*/ 0 w 589"/>
                          <a:gd name="T49" fmla="*/ 350 h 1190"/>
                          <a:gd name="T50" fmla="*/ 12 w 589"/>
                          <a:gd name="T51" fmla="*/ 470 h 1190"/>
                          <a:gd name="T52" fmla="*/ 60 w 589"/>
                          <a:gd name="T53" fmla="*/ 680 h 1190"/>
                          <a:gd name="T54" fmla="*/ 132 w 589"/>
                          <a:gd name="T55" fmla="*/ 880 h 1190"/>
                          <a:gd name="T56" fmla="*/ 204 w 589"/>
                          <a:gd name="T57" fmla="*/ 1020 h 1190"/>
                          <a:gd name="T58" fmla="*/ 264 w 589"/>
                          <a:gd name="T59" fmla="*/ 1090 h 1190"/>
                          <a:gd name="T60" fmla="*/ 324 w 589"/>
                          <a:gd name="T61" fmla="*/ 1150 h 1190"/>
                          <a:gd name="T62" fmla="*/ 372 w 589"/>
                          <a:gd name="T63" fmla="*/ 1190 h 1190"/>
                          <a:gd name="T64" fmla="*/ 433 w 589"/>
                          <a:gd name="T65" fmla="*/ 1190 h 1190"/>
                          <a:gd name="T66" fmla="*/ 469 w 589"/>
                          <a:gd name="T67" fmla="*/ 1150 h 1190"/>
                          <a:gd name="T68" fmla="*/ 541 w 589"/>
                          <a:gd name="T69" fmla="*/ 1050 h 1190"/>
                          <a:gd name="T70" fmla="*/ 577 w 589"/>
                          <a:gd name="T71" fmla="*/ 960 h 1190"/>
                          <a:gd name="T72" fmla="*/ 589 w 589"/>
                          <a:gd name="T73" fmla="*/ 840 h 1190"/>
                          <a:gd name="T74" fmla="*/ 589 w 589"/>
                          <a:gd name="T75" fmla="*/ 720 h 1190"/>
                          <a:gd name="T76" fmla="*/ 577 w 589"/>
                          <a:gd name="T77" fmla="*/ 610 h 1190"/>
                          <a:gd name="T78" fmla="*/ 553 w 589"/>
                          <a:gd name="T79" fmla="*/ 490 h 1190"/>
                          <a:gd name="T80" fmla="*/ 517 w 589"/>
                          <a:gd name="T81" fmla="*/ 410 h 1190"/>
                          <a:gd name="T82" fmla="*/ 481 w 589"/>
                          <a:gd name="T83" fmla="*/ 350 h 1190"/>
                          <a:gd name="T84" fmla="*/ 433 w 589"/>
                          <a:gd name="T85" fmla="*/ 310 h 1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90">
                            <a:moveTo>
                              <a:pt x="433" y="310"/>
                            </a:moveTo>
                            <a:lnTo>
                              <a:pt x="421" y="330"/>
                            </a:lnTo>
                            <a:lnTo>
                              <a:pt x="433" y="390"/>
                            </a:lnTo>
                            <a:lnTo>
                              <a:pt x="445" y="450"/>
                            </a:lnTo>
                            <a:lnTo>
                              <a:pt x="457" y="550"/>
                            </a:lnTo>
                            <a:lnTo>
                              <a:pt x="445" y="660"/>
                            </a:lnTo>
                            <a:lnTo>
                              <a:pt x="397" y="800"/>
                            </a:lnTo>
                            <a:lnTo>
                              <a:pt x="336" y="880"/>
                            </a:lnTo>
                            <a:lnTo>
                              <a:pt x="276" y="900"/>
                            </a:lnTo>
                            <a:lnTo>
                              <a:pt x="216" y="880"/>
                            </a:lnTo>
                            <a:lnTo>
                              <a:pt x="168" y="800"/>
                            </a:lnTo>
                            <a:lnTo>
                              <a:pt x="96" y="590"/>
                            </a:lnTo>
                            <a:lnTo>
                              <a:pt x="72" y="470"/>
                            </a:lnTo>
                            <a:lnTo>
                              <a:pt x="84" y="410"/>
                            </a:lnTo>
                            <a:lnTo>
                              <a:pt x="96" y="350"/>
                            </a:lnTo>
                            <a:lnTo>
                              <a:pt x="108" y="290"/>
                            </a:lnTo>
                            <a:lnTo>
                              <a:pt x="96" y="250"/>
                            </a:lnTo>
                            <a:lnTo>
                              <a:pt x="72" y="160"/>
                            </a:lnTo>
                            <a:lnTo>
                              <a:pt x="60" y="80"/>
                            </a:lnTo>
                            <a:lnTo>
                              <a:pt x="48" y="40"/>
                            </a:lnTo>
                            <a:lnTo>
                              <a:pt x="48" y="0"/>
                            </a:lnTo>
                            <a:lnTo>
                              <a:pt x="36" y="20"/>
                            </a:lnTo>
                            <a:lnTo>
                              <a:pt x="12" y="120"/>
                            </a:lnTo>
                            <a:lnTo>
                              <a:pt x="0" y="230"/>
                            </a:lnTo>
                            <a:lnTo>
                              <a:pt x="0" y="350"/>
                            </a:lnTo>
                            <a:lnTo>
                              <a:pt x="12" y="470"/>
                            </a:lnTo>
                            <a:lnTo>
                              <a:pt x="60" y="680"/>
                            </a:lnTo>
                            <a:lnTo>
                              <a:pt x="132" y="880"/>
                            </a:lnTo>
                            <a:lnTo>
                              <a:pt x="204" y="1020"/>
                            </a:lnTo>
                            <a:lnTo>
                              <a:pt x="264" y="1090"/>
                            </a:lnTo>
                            <a:lnTo>
                              <a:pt x="324" y="1150"/>
                            </a:lnTo>
                            <a:lnTo>
                              <a:pt x="372" y="1190"/>
                            </a:lnTo>
                            <a:lnTo>
                              <a:pt x="433" y="1190"/>
                            </a:lnTo>
                            <a:lnTo>
                              <a:pt x="469" y="1150"/>
                            </a:lnTo>
                            <a:lnTo>
                              <a:pt x="541" y="1050"/>
                            </a:lnTo>
                            <a:lnTo>
                              <a:pt x="577" y="960"/>
                            </a:lnTo>
                            <a:lnTo>
                              <a:pt x="589" y="840"/>
                            </a:lnTo>
                            <a:lnTo>
                              <a:pt x="589" y="720"/>
                            </a:lnTo>
                            <a:lnTo>
                              <a:pt x="577" y="610"/>
                            </a:lnTo>
                            <a:lnTo>
                              <a:pt x="553" y="490"/>
                            </a:lnTo>
                            <a:lnTo>
                              <a:pt x="517" y="410"/>
                            </a:lnTo>
                            <a:lnTo>
                              <a:pt x="481" y="350"/>
                            </a:lnTo>
                            <a:lnTo>
                              <a:pt x="433"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pPr>
                    <wp:bodyPr rot="0" vert="horz" wrap="square" lIns="91440" tIns="45720" rIns="91440" bIns="45720" anchor="t" anchorCtr="0" upright="1">
                      <a:noAutofit/>
                    </wp:bodyPr>
                  </wp:wsp>
                  <wp:wsp>
                    <wp:cNvPr id="110" name="Freeform 69"/>
                    <wp:cNvSpPr>
                      <a:spLocks/>
                    </wp:cNvSpPr>
                    <wp:spPr bwMode="auto">
                      <a:xfrm>
                        <a:off x="1545" y="1543"/>
                        <a:ext cx="524" cy="1325"/>
                      </a:xfrm>
                      <a:custGeom>
                        <a:avLst/>
                        <a:gdLst>
                          <a:gd name="T0" fmla="*/ 132 w 540"/>
                          <a:gd name="T1" fmla="*/ 940 h 1270"/>
                          <a:gd name="T2" fmla="*/ 144 w 540"/>
                          <a:gd name="T3" fmla="*/ 900 h 1270"/>
                          <a:gd name="T4" fmla="*/ 168 w 540"/>
                          <a:gd name="T5" fmla="*/ 940 h 1270"/>
                          <a:gd name="T6" fmla="*/ 192 w 540"/>
                          <a:gd name="T7" fmla="*/ 960 h 1270"/>
                          <a:gd name="T8" fmla="*/ 240 w 540"/>
                          <a:gd name="T9" fmla="*/ 980 h 1270"/>
                          <a:gd name="T10" fmla="*/ 300 w 540"/>
                          <a:gd name="T11" fmla="*/ 960 h 1270"/>
                          <a:gd name="T12" fmla="*/ 360 w 540"/>
                          <a:gd name="T13" fmla="*/ 860 h 1270"/>
                          <a:gd name="T14" fmla="*/ 396 w 540"/>
                          <a:gd name="T15" fmla="*/ 730 h 1270"/>
                          <a:gd name="T16" fmla="*/ 408 w 540"/>
                          <a:gd name="T17" fmla="*/ 610 h 1270"/>
                          <a:gd name="T18" fmla="*/ 396 w 540"/>
                          <a:gd name="T19" fmla="*/ 470 h 1270"/>
                          <a:gd name="T20" fmla="*/ 360 w 540"/>
                          <a:gd name="T21" fmla="*/ 370 h 1270"/>
                          <a:gd name="T22" fmla="*/ 264 w 540"/>
                          <a:gd name="T23" fmla="*/ 200 h 1270"/>
                          <a:gd name="T24" fmla="*/ 204 w 540"/>
                          <a:gd name="T25" fmla="*/ 160 h 1270"/>
                          <a:gd name="T26" fmla="*/ 180 w 540"/>
                          <a:gd name="T27" fmla="*/ 180 h 1270"/>
                          <a:gd name="T28" fmla="*/ 156 w 540"/>
                          <a:gd name="T29" fmla="*/ 220 h 1270"/>
                          <a:gd name="T30" fmla="*/ 120 w 540"/>
                          <a:gd name="T31" fmla="*/ 240 h 1270"/>
                          <a:gd name="T32" fmla="*/ 108 w 540"/>
                          <a:gd name="T33" fmla="*/ 200 h 1270"/>
                          <a:gd name="T34" fmla="*/ 72 w 540"/>
                          <a:gd name="T35" fmla="*/ 160 h 1270"/>
                          <a:gd name="T36" fmla="*/ 24 w 540"/>
                          <a:gd name="T37" fmla="*/ 120 h 1270"/>
                          <a:gd name="T38" fmla="*/ 12 w 540"/>
                          <a:gd name="T39" fmla="*/ 100 h 1270"/>
                          <a:gd name="T40" fmla="*/ 0 w 540"/>
                          <a:gd name="T41" fmla="*/ 100 h 1270"/>
                          <a:gd name="T42" fmla="*/ 12 w 540"/>
                          <a:gd name="T43" fmla="*/ 80 h 1270"/>
                          <a:gd name="T44" fmla="*/ 48 w 540"/>
                          <a:gd name="T45" fmla="*/ 20 h 1270"/>
                          <a:gd name="T46" fmla="*/ 96 w 540"/>
                          <a:gd name="T47" fmla="*/ 0 h 1270"/>
                          <a:gd name="T48" fmla="*/ 156 w 540"/>
                          <a:gd name="T49" fmla="*/ 0 h 1270"/>
                          <a:gd name="T50" fmla="*/ 204 w 540"/>
                          <a:gd name="T51" fmla="*/ 20 h 1270"/>
                          <a:gd name="T52" fmla="*/ 300 w 540"/>
                          <a:gd name="T53" fmla="*/ 140 h 1270"/>
                          <a:gd name="T54" fmla="*/ 396 w 540"/>
                          <a:gd name="T55" fmla="*/ 300 h 1270"/>
                          <a:gd name="T56" fmla="*/ 456 w 540"/>
                          <a:gd name="T57" fmla="*/ 450 h 1270"/>
                          <a:gd name="T58" fmla="*/ 492 w 540"/>
                          <a:gd name="T59" fmla="*/ 570 h 1270"/>
                          <a:gd name="T60" fmla="*/ 516 w 540"/>
                          <a:gd name="T61" fmla="*/ 710 h 1270"/>
                          <a:gd name="T62" fmla="*/ 540 w 540"/>
                          <a:gd name="T63" fmla="*/ 800 h 1270"/>
                          <a:gd name="T64" fmla="*/ 540 w 540"/>
                          <a:gd name="T65" fmla="*/ 920 h 1270"/>
                          <a:gd name="T66" fmla="*/ 516 w 540"/>
                          <a:gd name="T67" fmla="*/ 1020 h 1270"/>
                          <a:gd name="T68" fmla="*/ 480 w 540"/>
                          <a:gd name="T69" fmla="*/ 1180 h 1270"/>
                          <a:gd name="T70" fmla="*/ 432 w 540"/>
                          <a:gd name="T71" fmla="*/ 1230 h 1270"/>
                          <a:gd name="T72" fmla="*/ 372 w 540"/>
                          <a:gd name="T73" fmla="*/ 1270 h 1270"/>
                          <a:gd name="T74" fmla="*/ 324 w 540"/>
                          <a:gd name="T75" fmla="*/ 1270 h 1270"/>
                          <a:gd name="T76" fmla="*/ 264 w 540"/>
                          <a:gd name="T77" fmla="*/ 1230 h 1270"/>
                          <a:gd name="T78" fmla="*/ 216 w 540"/>
                          <a:gd name="T79" fmla="*/ 1190 h 1270"/>
                          <a:gd name="T80" fmla="*/ 180 w 540"/>
                          <a:gd name="T81" fmla="*/ 1140 h 1270"/>
                          <a:gd name="T82" fmla="*/ 156 w 540"/>
                          <a:gd name="T83" fmla="*/ 1040 h 1270"/>
                          <a:gd name="T84" fmla="*/ 132 w 540"/>
                          <a:gd name="T85" fmla="*/ 94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132" y="940"/>
                            </a:moveTo>
                            <a:lnTo>
                              <a:pt x="144" y="900"/>
                            </a:lnTo>
                            <a:lnTo>
                              <a:pt x="168" y="940"/>
                            </a:lnTo>
                            <a:lnTo>
                              <a:pt x="192" y="960"/>
                            </a:lnTo>
                            <a:lnTo>
                              <a:pt x="240" y="980"/>
                            </a:lnTo>
                            <a:lnTo>
                              <a:pt x="300" y="960"/>
                            </a:lnTo>
                            <a:lnTo>
                              <a:pt x="360" y="860"/>
                            </a:lnTo>
                            <a:lnTo>
                              <a:pt x="396" y="730"/>
                            </a:lnTo>
                            <a:lnTo>
                              <a:pt x="408" y="610"/>
                            </a:lnTo>
                            <a:lnTo>
                              <a:pt x="396" y="470"/>
                            </a:lnTo>
                            <a:lnTo>
                              <a:pt x="360" y="370"/>
                            </a:lnTo>
                            <a:lnTo>
                              <a:pt x="264" y="200"/>
                            </a:lnTo>
                            <a:lnTo>
                              <a:pt x="204" y="160"/>
                            </a:lnTo>
                            <a:lnTo>
                              <a:pt x="180" y="180"/>
                            </a:lnTo>
                            <a:lnTo>
                              <a:pt x="156" y="220"/>
                            </a:lnTo>
                            <a:lnTo>
                              <a:pt x="120" y="240"/>
                            </a:lnTo>
                            <a:lnTo>
                              <a:pt x="108" y="200"/>
                            </a:lnTo>
                            <a:lnTo>
                              <a:pt x="72" y="160"/>
                            </a:lnTo>
                            <a:lnTo>
                              <a:pt x="24" y="120"/>
                            </a:lnTo>
                            <a:lnTo>
                              <a:pt x="12" y="100"/>
                            </a:lnTo>
                            <a:lnTo>
                              <a:pt x="0" y="100"/>
                            </a:lnTo>
                            <a:lnTo>
                              <a:pt x="12" y="80"/>
                            </a:lnTo>
                            <a:lnTo>
                              <a:pt x="48" y="20"/>
                            </a:lnTo>
                            <a:lnTo>
                              <a:pt x="96" y="0"/>
                            </a:lnTo>
                            <a:lnTo>
                              <a:pt x="156" y="0"/>
                            </a:lnTo>
                            <a:lnTo>
                              <a:pt x="204" y="20"/>
                            </a:lnTo>
                            <a:lnTo>
                              <a:pt x="300" y="140"/>
                            </a:lnTo>
                            <a:lnTo>
                              <a:pt x="396" y="300"/>
                            </a:lnTo>
                            <a:lnTo>
                              <a:pt x="456" y="450"/>
                            </a:lnTo>
                            <a:lnTo>
                              <a:pt x="492" y="570"/>
                            </a:lnTo>
                            <a:lnTo>
                              <a:pt x="516" y="710"/>
                            </a:lnTo>
                            <a:lnTo>
                              <a:pt x="540" y="800"/>
                            </a:lnTo>
                            <a:lnTo>
                              <a:pt x="540" y="920"/>
                            </a:lnTo>
                            <a:lnTo>
                              <a:pt x="516" y="1020"/>
                            </a:lnTo>
                            <a:lnTo>
                              <a:pt x="480" y="1180"/>
                            </a:lnTo>
                            <a:lnTo>
                              <a:pt x="432" y="1230"/>
                            </a:lnTo>
                            <a:lnTo>
                              <a:pt x="372" y="1270"/>
                            </a:lnTo>
                            <a:lnTo>
                              <a:pt x="324" y="1270"/>
                            </a:lnTo>
                            <a:lnTo>
                              <a:pt x="264" y="1230"/>
                            </a:lnTo>
                            <a:lnTo>
                              <a:pt x="216" y="1190"/>
                            </a:lnTo>
                            <a:lnTo>
                              <a:pt x="180" y="1140"/>
                            </a:lnTo>
                            <a:lnTo>
                              <a:pt x="156" y="1040"/>
                            </a:lnTo>
                            <a:lnTo>
                              <a:pt x="132" y="94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pPr>
                    <wp:bodyPr rot="0" vert="horz" wrap="square" lIns="91440" tIns="45720" rIns="91440" bIns="45720" anchor="t" anchorCtr="0" upright="1">
                      <a:noAutofit/>
                    </wp:bodyPr>
                  </wp:wsp>
                  <wp:wsp>
                    <wp:cNvPr id="111" name="Freeform 70"/>
                    <wp:cNvSpPr>
                      <a:spLocks/>
                    </wp:cNvSpPr>
                    <wp:spPr bwMode="auto">
                      <a:xfrm>
                        <a:off x="1591" y="1324"/>
                        <a:ext cx="816" cy="1889"/>
                      </a:xfrm>
                      <a:custGeom>
                        <a:avLst/>
                        <a:gdLst>
                          <a:gd name="T0" fmla="*/ 0 w 841"/>
                          <a:gd name="T1" fmla="*/ 0 h 1810"/>
                          <a:gd name="T2" fmla="*/ 0 w 841"/>
                          <a:gd name="T3" fmla="*/ 100 h 1810"/>
                          <a:gd name="T4" fmla="*/ 12 w 841"/>
                          <a:gd name="T5" fmla="*/ 250 h 1810"/>
                          <a:gd name="T6" fmla="*/ 24 w 841"/>
                          <a:gd name="T7" fmla="*/ 370 h 1810"/>
                          <a:gd name="T8" fmla="*/ 0 w 841"/>
                          <a:gd name="T9" fmla="*/ 470 h 1810"/>
                          <a:gd name="T10" fmla="*/ 0 w 841"/>
                          <a:gd name="T11" fmla="*/ 490 h 1810"/>
                          <a:gd name="T12" fmla="*/ 24 w 841"/>
                          <a:gd name="T13" fmla="*/ 510 h 1810"/>
                          <a:gd name="T14" fmla="*/ 36 w 841"/>
                          <a:gd name="T15" fmla="*/ 490 h 1810"/>
                          <a:gd name="T16" fmla="*/ 72 w 841"/>
                          <a:gd name="T17" fmla="*/ 510 h 1810"/>
                          <a:gd name="T18" fmla="*/ 168 w 841"/>
                          <a:gd name="T19" fmla="*/ 580 h 1810"/>
                          <a:gd name="T20" fmla="*/ 276 w 841"/>
                          <a:gd name="T21" fmla="*/ 700 h 1810"/>
                          <a:gd name="T22" fmla="*/ 372 w 841"/>
                          <a:gd name="T23" fmla="*/ 880 h 1810"/>
                          <a:gd name="T24" fmla="*/ 432 w 841"/>
                          <a:gd name="T25" fmla="*/ 1030 h 1810"/>
                          <a:gd name="T26" fmla="*/ 492 w 841"/>
                          <a:gd name="T27" fmla="*/ 1210 h 1810"/>
                          <a:gd name="T28" fmla="*/ 528 w 841"/>
                          <a:gd name="T29" fmla="*/ 1420 h 1810"/>
                          <a:gd name="T30" fmla="*/ 528 w 841"/>
                          <a:gd name="T31" fmla="*/ 1540 h 1810"/>
                          <a:gd name="T32" fmla="*/ 516 w 841"/>
                          <a:gd name="T33" fmla="*/ 1640 h 1810"/>
                          <a:gd name="T34" fmla="*/ 504 w 841"/>
                          <a:gd name="T35" fmla="*/ 1700 h 1810"/>
                          <a:gd name="T36" fmla="*/ 504 w 841"/>
                          <a:gd name="T37" fmla="*/ 1720 h 1810"/>
                          <a:gd name="T38" fmla="*/ 552 w 841"/>
                          <a:gd name="T39" fmla="*/ 1740 h 1810"/>
                          <a:gd name="T40" fmla="*/ 612 w 841"/>
                          <a:gd name="T41" fmla="*/ 1720 h 1810"/>
                          <a:gd name="T42" fmla="*/ 648 w 841"/>
                          <a:gd name="T43" fmla="*/ 1720 h 1810"/>
                          <a:gd name="T44" fmla="*/ 709 w 841"/>
                          <a:gd name="T45" fmla="*/ 1760 h 1810"/>
                          <a:gd name="T46" fmla="*/ 805 w 841"/>
                          <a:gd name="T47" fmla="*/ 1790 h 1810"/>
                          <a:gd name="T48" fmla="*/ 829 w 841"/>
                          <a:gd name="T49" fmla="*/ 1810 h 1810"/>
                          <a:gd name="T50" fmla="*/ 841 w 841"/>
                          <a:gd name="T51" fmla="*/ 1810 h 1810"/>
                          <a:gd name="T52" fmla="*/ 841 w 841"/>
                          <a:gd name="T53" fmla="*/ 1790 h 1810"/>
                          <a:gd name="T54" fmla="*/ 829 w 841"/>
                          <a:gd name="T55" fmla="*/ 1740 h 1810"/>
                          <a:gd name="T56" fmla="*/ 805 w 841"/>
                          <a:gd name="T57" fmla="*/ 1540 h 1810"/>
                          <a:gd name="T58" fmla="*/ 793 w 841"/>
                          <a:gd name="T59" fmla="*/ 1400 h 1810"/>
                          <a:gd name="T60" fmla="*/ 793 w 841"/>
                          <a:gd name="T61" fmla="*/ 1350 h 1810"/>
                          <a:gd name="T62" fmla="*/ 805 w 841"/>
                          <a:gd name="T63" fmla="*/ 1210 h 1810"/>
                          <a:gd name="T64" fmla="*/ 793 w 841"/>
                          <a:gd name="T65" fmla="*/ 1110 h 1810"/>
                          <a:gd name="T66" fmla="*/ 781 w 841"/>
                          <a:gd name="T67" fmla="*/ 1110 h 1810"/>
                          <a:gd name="T68" fmla="*/ 757 w 841"/>
                          <a:gd name="T69" fmla="*/ 1130 h 1810"/>
                          <a:gd name="T70" fmla="*/ 697 w 841"/>
                          <a:gd name="T71" fmla="*/ 1150 h 1810"/>
                          <a:gd name="T72" fmla="*/ 648 w 841"/>
                          <a:gd name="T73" fmla="*/ 1150 h 1810"/>
                          <a:gd name="T74" fmla="*/ 552 w 841"/>
                          <a:gd name="T75" fmla="*/ 1070 h 1810"/>
                          <a:gd name="T76" fmla="*/ 468 w 841"/>
                          <a:gd name="T77" fmla="*/ 950 h 1810"/>
                          <a:gd name="T78" fmla="*/ 396 w 841"/>
                          <a:gd name="T79" fmla="*/ 820 h 1810"/>
                          <a:gd name="T80" fmla="*/ 324 w 841"/>
                          <a:gd name="T81" fmla="*/ 600 h 1810"/>
                          <a:gd name="T82" fmla="*/ 264 w 841"/>
                          <a:gd name="T83" fmla="*/ 370 h 1810"/>
                          <a:gd name="T84" fmla="*/ 228 w 841"/>
                          <a:gd name="T85" fmla="*/ 150 h 1810"/>
                          <a:gd name="T86" fmla="*/ 216 w 841"/>
                          <a:gd name="T87" fmla="*/ 100 h 1810"/>
                          <a:gd name="T88" fmla="*/ 228 w 841"/>
                          <a:gd name="T89" fmla="*/ 60 h 1810"/>
                          <a:gd name="T90" fmla="*/ 216 w 841"/>
                          <a:gd name="T91" fmla="*/ 20 h 1810"/>
                          <a:gd name="T92" fmla="*/ 216 w 841"/>
                          <a:gd name="T93" fmla="*/ 20 h 1810"/>
                          <a:gd name="T94" fmla="*/ 168 w 841"/>
                          <a:gd name="T95" fmla="*/ 60 h 1810"/>
                          <a:gd name="T96" fmla="*/ 108 w 841"/>
                          <a:gd name="T97" fmla="*/ 40 h 1810"/>
                          <a:gd name="T98" fmla="*/ 36 w 841"/>
                          <a:gd name="T99" fmla="*/ 0 h 1810"/>
                          <a:gd name="T100" fmla="*/ 0 w 841"/>
                          <a:gd name="T101" fmla="*/ 0 h 18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1" h="1810">
                            <a:moveTo>
                              <a:pt x="0" y="0"/>
                            </a:moveTo>
                            <a:lnTo>
                              <a:pt x="0" y="100"/>
                            </a:lnTo>
                            <a:lnTo>
                              <a:pt x="12" y="250"/>
                            </a:lnTo>
                            <a:lnTo>
                              <a:pt x="24" y="370"/>
                            </a:lnTo>
                            <a:lnTo>
                              <a:pt x="0" y="470"/>
                            </a:lnTo>
                            <a:lnTo>
                              <a:pt x="0" y="490"/>
                            </a:lnTo>
                            <a:lnTo>
                              <a:pt x="24" y="510"/>
                            </a:lnTo>
                            <a:lnTo>
                              <a:pt x="36" y="490"/>
                            </a:lnTo>
                            <a:lnTo>
                              <a:pt x="72" y="510"/>
                            </a:lnTo>
                            <a:lnTo>
                              <a:pt x="168" y="580"/>
                            </a:lnTo>
                            <a:lnTo>
                              <a:pt x="276" y="700"/>
                            </a:lnTo>
                            <a:lnTo>
                              <a:pt x="372" y="880"/>
                            </a:lnTo>
                            <a:lnTo>
                              <a:pt x="432" y="1030"/>
                            </a:lnTo>
                            <a:lnTo>
                              <a:pt x="492" y="1210"/>
                            </a:lnTo>
                            <a:lnTo>
                              <a:pt x="528" y="1420"/>
                            </a:lnTo>
                            <a:lnTo>
                              <a:pt x="528" y="1540"/>
                            </a:lnTo>
                            <a:lnTo>
                              <a:pt x="516" y="1640"/>
                            </a:lnTo>
                            <a:lnTo>
                              <a:pt x="504" y="1700"/>
                            </a:lnTo>
                            <a:lnTo>
                              <a:pt x="504" y="1720"/>
                            </a:lnTo>
                            <a:lnTo>
                              <a:pt x="552" y="1740"/>
                            </a:lnTo>
                            <a:lnTo>
                              <a:pt x="612" y="1720"/>
                            </a:lnTo>
                            <a:lnTo>
                              <a:pt x="648" y="1720"/>
                            </a:lnTo>
                            <a:lnTo>
                              <a:pt x="709" y="1760"/>
                            </a:lnTo>
                            <a:lnTo>
                              <a:pt x="805" y="1790"/>
                            </a:lnTo>
                            <a:lnTo>
                              <a:pt x="829" y="1810"/>
                            </a:lnTo>
                            <a:lnTo>
                              <a:pt x="841" y="1810"/>
                            </a:lnTo>
                            <a:lnTo>
                              <a:pt x="841" y="1790"/>
                            </a:lnTo>
                            <a:lnTo>
                              <a:pt x="829" y="1740"/>
                            </a:lnTo>
                            <a:lnTo>
                              <a:pt x="805" y="1540"/>
                            </a:lnTo>
                            <a:lnTo>
                              <a:pt x="793" y="1400"/>
                            </a:lnTo>
                            <a:lnTo>
                              <a:pt x="793" y="1350"/>
                            </a:lnTo>
                            <a:lnTo>
                              <a:pt x="805" y="1210"/>
                            </a:lnTo>
                            <a:lnTo>
                              <a:pt x="793" y="1110"/>
                            </a:lnTo>
                            <a:lnTo>
                              <a:pt x="781" y="1110"/>
                            </a:lnTo>
                            <a:lnTo>
                              <a:pt x="757" y="1130"/>
                            </a:lnTo>
                            <a:lnTo>
                              <a:pt x="697" y="1150"/>
                            </a:lnTo>
                            <a:lnTo>
                              <a:pt x="648" y="1150"/>
                            </a:lnTo>
                            <a:lnTo>
                              <a:pt x="552" y="1070"/>
                            </a:lnTo>
                            <a:lnTo>
                              <a:pt x="468" y="950"/>
                            </a:lnTo>
                            <a:lnTo>
                              <a:pt x="396" y="820"/>
                            </a:lnTo>
                            <a:lnTo>
                              <a:pt x="324" y="600"/>
                            </a:lnTo>
                            <a:lnTo>
                              <a:pt x="264" y="370"/>
                            </a:lnTo>
                            <a:lnTo>
                              <a:pt x="228" y="150"/>
                            </a:lnTo>
                            <a:lnTo>
                              <a:pt x="216" y="100"/>
                            </a:lnTo>
                            <a:lnTo>
                              <a:pt x="228" y="60"/>
                            </a:lnTo>
                            <a:lnTo>
                              <a:pt x="216" y="20"/>
                            </a:lnTo>
                            <a:lnTo>
                              <a:pt x="216" y="20"/>
                            </a:lnTo>
                            <a:lnTo>
                              <a:pt x="168" y="60"/>
                            </a:lnTo>
                            <a:lnTo>
                              <a:pt x="108" y="40"/>
                            </a:lnTo>
                            <a:lnTo>
                              <a:pt x="36" y="0"/>
                            </a:lnTo>
                            <a:lnTo>
                              <a:pt x="0"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pPr>
                    <wp:bodyPr rot="0" vert="horz" wrap="square" lIns="91440" tIns="45720" rIns="91440" bIns="45720" anchor="t" anchorCtr="0" upright="1">
                      <a:noAutofit/>
                    </wp:bodyPr>
                  </wp:wsp>
                  <wp:wsp>
                    <wp:cNvPr id="112" name="Freeform 71"/>
                    <wp:cNvSpPr>
                      <a:spLocks/>
                    </wp:cNvSpPr>
                    <wp:spPr bwMode="auto">
                      <a:xfrm>
                        <a:off x="9965" y="14492"/>
                        <a:ext cx="572" cy="1220"/>
                      </a:xfrm>
                      <a:custGeom>
                        <a:avLst/>
                        <a:gdLst>
                          <a:gd name="T0" fmla="*/ 144 w 589"/>
                          <a:gd name="T1" fmla="*/ 860 h 1170"/>
                          <a:gd name="T2" fmla="*/ 168 w 589"/>
                          <a:gd name="T3" fmla="*/ 840 h 1170"/>
                          <a:gd name="T4" fmla="*/ 156 w 589"/>
                          <a:gd name="T5" fmla="*/ 800 h 1170"/>
                          <a:gd name="T6" fmla="*/ 144 w 589"/>
                          <a:gd name="T7" fmla="*/ 740 h 1170"/>
                          <a:gd name="T8" fmla="*/ 144 w 589"/>
                          <a:gd name="T9" fmla="*/ 640 h 1170"/>
                          <a:gd name="T10" fmla="*/ 144 w 589"/>
                          <a:gd name="T11" fmla="*/ 510 h 1170"/>
                          <a:gd name="T12" fmla="*/ 193 w 589"/>
                          <a:gd name="T13" fmla="*/ 390 h 1170"/>
                          <a:gd name="T14" fmla="*/ 253 w 589"/>
                          <a:gd name="T15" fmla="*/ 290 h 1170"/>
                          <a:gd name="T16" fmla="*/ 313 w 589"/>
                          <a:gd name="T17" fmla="*/ 270 h 1170"/>
                          <a:gd name="T18" fmla="*/ 361 w 589"/>
                          <a:gd name="T19" fmla="*/ 310 h 1170"/>
                          <a:gd name="T20" fmla="*/ 409 w 589"/>
                          <a:gd name="T21" fmla="*/ 370 h 1170"/>
                          <a:gd name="T22" fmla="*/ 493 w 589"/>
                          <a:gd name="T23" fmla="*/ 580 h 1170"/>
                          <a:gd name="T24" fmla="*/ 505 w 589"/>
                          <a:gd name="T25" fmla="*/ 720 h 1170"/>
                          <a:gd name="T26" fmla="*/ 505 w 589"/>
                          <a:gd name="T27" fmla="*/ 780 h 1170"/>
                          <a:gd name="T28" fmla="*/ 493 w 589"/>
                          <a:gd name="T29" fmla="*/ 820 h 1170"/>
                          <a:gd name="T30" fmla="*/ 481 w 589"/>
                          <a:gd name="T31" fmla="*/ 880 h 1170"/>
                          <a:gd name="T32" fmla="*/ 493 w 589"/>
                          <a:gd name="T33" fmla="*/ 940 h 1170"/>
                          <a:gd name="T34" fmla="*/ 505 w 589"/>
                          <a:gd name="T35" fmla="*/ 1010 h 1170"/>
                          <a:gd name="T36" fmla="*/ 529 w 589"/>
                          <a:gd name="T37" fmla="*/ 1090 h 1170"/>
                          <a:gd name="T38" fmla="*/ 541 w 589"/>
                          <a:gd name="T39" fmla="*/ 1150 h 1170"/>
                          <a:gd name="T40" fmla="*/ 541 w 589"/>
                          <a:gd name="T41" fmla="*/ 1170 h 1170"/>
                          <a:gd name="T42" fmla="*/ 553 w 589"/>
                          <a:gd name="T43" fmla="*/ 1150 h 1170"/>
                          <a:gd name="T44" fmla="*/ 577 w 589"/>
                          <a:gd name="T45" fmla="*/ 1050 h 1170"/>
                          <a:gd name="T46" fmla="*/ 589 w 589"/>
                          <a:gd name="T47" fmla="*/ 950 h 1170"/>
                          <a:gd name="T48" fmla="*/ 589 w 589"/>
                          <a:gd name="T49" fmla="*/ 840 h 1170"/>
                          <a:gd name="T50" fmla="*/ 577 w 589"/>
                          <a:gd name="T51" fmla="*/ 720 h 1170"/>
                          <a:gd name="T52" fmla="*/ 517 w 589"/>
                          <a:gd name="T53" fmla="*/ 490 h 1170"/>
                          <a:gd name="T54" fmla="*/ 445 w 589"/>
                          <a:gd name="T55" fmla="*/ 290 h 1170"/>
                          <a:gd name="T56" fmla="*/ 385 w 589"/>
                          <a:gd name="T57" fmla="*/ 170 h 1170"/>
                          <a:gd name="T58" fmla="*/ 325 w 589"/>
                          <a:gd name="T59" fmla="*/ 80 h 1170"/>
                          <a:gd name="T60" fmla="*/ 265 w 589"/>
                          <a:gd name="T61" fmla="*/ 20 h 1170"/>
                          <a:gd name="T62" fmla="*/ 217 w 589"/>
                          <a:gd name="T63" fmla="*/ 0 h 1170"/>
                          <a:gd name="T64" fmla="*/ 168 w 589"/>
                          <a:gd name="T65" fmla="*/ 0 h 1170"/>
                          <a:gd name="T66" fmla="*/ 120 w 589"/>
                          <a:gd name="T67" fmla="*/ 20 h 1170"/>
                          <a:gd name="T68" fmla="*/ 48 w 589"/>
                          <a:gd name="T69" fmla="*/ 130 h 1170"/>
                          <a:gd name="T70" fmla="*/ 12 w 589"/>
                          <a:gd name="T71" fmla="*/ 230 h 1170"/>
                          <a:gd name="T72" fmla="*/ 0 w 589"/>
                          <a:gd name="T73" fmla="*/ 330 h 1170"/>
                          <a:gd name="T74" fmla="*/ 0 w 589"/>
                          <a:gd name="T75" fmla="*/ 470 h 1170"/>
                          <a:gd name="T76" fmla="*/ 12 w 589"/>
                          <a:gd name="T77" fmla="*/ 580 h 1170"/>
                          <a:gd name="T78" fmla="*/ 36 w 589"/>
                          <a:gd name="T79" fmla="*/ 680 h 1170"/>
                          <a:gd name="T80" fmla="*/ 72 w 589"/>
                          <a:gd name="T81" fmla="*/ 780 h 1170"/>
                          <a:gd name="T82" fmla="*/ 108 w 589"/>
                          <a:gd name="T83" fmla="*/ 840 h 1170"/>
                          <a:gd name="T84" fmla="*/ 144 w 589"/>
                          <a:gd name="T85" fmla="*/ 860 h 1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70">
                            <a:moveTo>
                              <a:pt x="144" y="860"/>
                            </a:moveTo>
                            <a:lnTo>
                              <a:pt x="168" y="840"/>
                            </a:lnTo>
                            <a:lnTo>
                              <a:pt x="156" y="800"/>
                            </a:lnTo>
                            <a:lnTo>
                              <a:pt x="144" y="740"/>
                            </a:lnTo>
                            <a:lnTo>
                              <a:pt x="144" y="640"/>
                            </a:lnTo>
                            <a:lnTo>
                              <a:pt x="144" y="510"/>
                            </a:lnTo>
                            <a:lnTo>
                              <a:pt x="193" y="390"/>
                            </a:lnTo>
                            <a:lnTo>
                              <a:pt x="253" y="290"/>
                            </a:lnTo>
                            <a:lnTo>
                              <a:pt x="313" y="270"/>
                            </a:lnTo>
                            <a:lnTo>
                              <a:pt x="361" y="310"/>
                            </a:lnTo>
                            <a:lnTo>
                              <a:pt x="409" y="370"/>
                            </a:lnTo>
                            <a:lnTo>
                              <a:pt x="493" y="580"/>
                            </a:lnTo>
                            <a:lnTo>
                              <a:pt x="505" y="720"/>
                            </a:lnTo>
                            <a:lnTo>
                              <a:pt x="505" y="780"/>
                            </a:lnTo>
                            <a:lnTo>
                              <a:pt x="493" y="820"/>
                            </a:lnTo>
                            <a:lnTo>
                              <a:pt x="481" y="880"/>
                            </a:lnTo>
                            <a:lnTo>
                              <a:pt x="493" y="940"/>
                            </a:lnTo>
                            <a:lnTo>
                              <a:pt x="505" y="1010"/>
                            </a:lnTo>
                            <a:lnTo>
                              <a:pt x="529" y="1090"/>
                            </a:lnTo>
                            <a:lnTo>
                              <a:pt x="541" y="1150"/>
                            </a:lnTo>
                            <a:lnTo>
                              <a:pt x="541" y="1170"/>
                            </a:lnTo>
                            <a:lnTo>
                              <a:pt x="553" y="1150"/>
                            </a:lnTo>
                            <a:lnTo>
                              <a:pt x="577" y="1050"/>
                            </a:lnTo>
                            <a:lnTo>
                              <a:pt x="589" y="950"/>
                            </a:lnTo>
                            <a:lnTo>
                              <a:pt x="589" y="840"/>
                            </a:lnTo>
                            <a:lnTo>
                              <a:pt x="577" y="720"/>
                            </a:lnTo>
                            <a:lnTo>
                              <a:pt x="517" y="490"/>
                            </a:lnTo>
                            <a:lnTo>
                              <a:pt x="445" y="290"/>
                            </a:lnTo>
                            <a:lnTo>
                              <a:pt x="385" y="170"/>
                            </a:lnTo>
                            <a:lnTo>
                              <a:pt x="325" y="80"/>
                            </a:lnTo>
                            <a:lnTo>
                              <a:pt x="265" y="20"/>
                            </a:lnTo>
                            <a:lnTo>
                              <a:pt x="217" y="0"/>
                            </a:lnTo>
                            <a:lnTo>
                              <a:pt x="168" y="0"/>
                            </a:lnTo>
                            <a:lnTo>
                              <a:pt x="120" y="20"/>
                            </a:lnTo>
                            <a:lnTo>
                              <a:pt x="48" y="130"/>
                            </a:lnTo>
                            <a:lnTo>
                              <a:pt x="12" y="230"/>
                            </a:lnTo>
                            <a:lnTo>
                              <a:pt x="0" y="330"/>
                            </a:lnTo>
                            <a:lnTo>
                              <a:pt x="0" y="470"/>
                            </a:lnTo>
                            <a:lnTo>
                              <a:pt x="12" y="580"/>
                            </a:lnTo>
                            <a:lnTo>
                              <a:pt x="36" y="680"/>
                            </a:lnTo>
                            <a:lnTo>
                              <a:pt x="72" y="780"/>
                            </a:lnTo>
                            <a:lnTo>
                              <a:pt x="108" y="840"/>
                            </a:lnTo>
                            <a:lnTo>
                              <a:pt x="144" y="86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pPr>
                    <wp:bodyPr rot="0" vert="horz" wrap="square" lIns="91440" tIns="45720" rIns="91440" bIns="45720" anchor="t" anchorCtr="0" upright="1">
                      <a:noAutofit/>
                    </wp:bodyPr>
                  </wp:wsp>
                  <wp:wsp>
                    <wp:cNvPr id="113" name="Freeform 72"/>
                    <wp:cNvSpPr>
                      <a:spLocks/>
                    </wp:cNvSpPr>
                    <wp:spPr bwMode="auto">
                      <a:xfrm>
                        <a:off x="10315" y="13677"/>
                        <a:ext cx="524" cy="1326"/>
                      </a:xfrm>
                      <a:custGeom>
                        <a:avLst/>
                        <a:gdLst>
                          <a:gd name="T0" fmla="*/ 396 w 540"/>
                          <a:gd name="T1" fmla="*/ 310 h 1270"/>
                          <a:gd name="T2" fmla="*/ 396 w 540"/>
                          <a:gd name="T3" fmla="*/ 350 h 1270"/>
                          <a:gd name="T4" fmla="*/ 372 w 540"/>
                          <a:gd name="T5" fmla="*/ 330 h 1270"/>
                          <a:gd name="T6" fmla="*/ 348 w 540"/>
                          <a:gd name="T7" fmla="*/ 290 h 1270"/>
                          <a:gd name="T8" fmla="*/ 300 w 540"/>
                          <a:gd name="T9" fmla="*/ 270 h 1270"/>
                          <a:gd name="T10" fmla="*/ 240 w 540"/>
                          <a:gd name="T11" fmla="*/ 310 h 1270"/>
                          <a:gd name="T12" fmla="*/ 180 w 540"/>
                          <a:gd name="T13" fmla="*/ 390 h 1270"/>
                          <a:gd name="T14" fmla="*/ 144 w 540"/>
                          <a:gd name="T15" fmla="*/ 520 h 1270"/>
                          <a:gd name="T16" fmla="*/ 132 w 540"/>
                          <a:gd name="T17" fmla="*/ 660 h 1270"/>
                          <a:gd name="T18" fmla="*/ 144 w 540"/>
                          <a:gd name="T19" fmla="*/ 780 h 1270"/>
                          <a:gd name="T20" fmla="*/ 180 w 540"/>
                          <a:gd name="T21" fmla="*/ 880 h 1270"/>
                          <a:gd name="T22" fmla="*/ 276 w 540"/>
                          <a:gd name="T23" fmla="*/ 1050 h 1270"/>
                          <a:gd name="T24" fmla="*/ 336 w 540"/>
                          <a:gd name="T25" fmla="*/ 1090 h 1270"/>
                          <a:gd name="T26" fmla="*/ 360 w 540"/>
                          <a:gd name="T27" fmla="*/ 1070 h 1270"/>
                          <a:gd name="T28" fmla="*/ 384 w 540"/>
                          <a:gd name="T29" fmla="*/ 1050 h 1270"/>
                          <a:gd name="T30" fmla="*/ 408 w 540"/>
                          <a:gd name="T31" fmla="*/ 1030 h 1270"/>
                          <a:gd name="T32" fmla="*/ 432 w 540"/>
                          <a:gd name="T33" fmla="*/ 1050 h 1270"/>
                          <a:gd name="T34" fmla="*/ 468 w 540"/>
                          <a:gd name="T35" fmla="*/ 1090 h 1270"/>
                          <a:gd name="T36" fmla="*/ 504 w 540"/>
                          <a:gd name="T37" fmla="*/ 1130 h 1270"/>
                          <a:gd name="T38" fmla="*/ 528 w 540"/>
                          <a:gd name="T39" fmla="*/ 1150 h 1270"/>
                          <a:gd name="T40" fmla="*/ 540 w 540"/>
                          <a:gd name="T41" fmla="*/ 1150 h 1270"/>
                          <a:gd name="T42" fmla="*/ 540 w 540"/>
                          <a:gd name="T43" fmla="*/ 1190 h 1270"/>
                          <a:gd name="T44" fmla="*/ 492 w 540"/>
                          <a:gd name="T45" fmla="*/ 1250 h 1270"/>
                          <a:gd name="T46" fmla="*/ 444 w 540"/>
                          <a:gd name="T47" fmla="*/ 1270 h 1270"/>
                          <a:gd name="T48" fmla="*/ 396 w 540"/>
                          <a:gd name="T49" fmla="*/ 1270 h 1270"/>
                          <a:gd name="T50" fmla="*/ 336 w 540"/>
                          <a:gd name="T51" fmla="*/ 1230 h 1270"/>
                          <a:gd name="T52" fmla="*/ 228 w 540"/>
                          <a:gd name="T53" fmla="*/ 1110 h 1270"/>
                          <a:gd name="T54" fmla="*/ 144 w 540"/>
                          <a:gd name="T55" fmla="*/ 950 h 1270"/>
                          <a:gd name="T56" fmla="*/ 84 w 540"/>
                          <a:gd name="T57" fmla="*/ 820 h 1270"/>
                          <a:gd name="T58" fmla="*/ 36 w 540"/>
                          <a:gd name="T59" fmla="*/ 680 h 1270"/>
                          <a:gd name="T60" fmla="*/ 12 w 540"/>
                          <a:gd name="T61" fmla="*/ 560 h 1270"/>
                          <a:gd name="T62" fmla="*/ 0 w 540"/>
                          <a:gd name="T63" fmla="*/ 450 h 1270"/>
                          <a:gd name="T64" fmla="*/ 0 w 540"/>
                          <a:gd name="T65" fmla="*/ 350 h 1270"/>
                          <a:gd name="T66" fmla="*/ 12 w 540"/>
                          <a:gd name="T67" fmla="*/ 250 h 1270"/>
                          <a:gd name="T68" fmla="*/ 72 w 540"/>
                          <a:gd name="T69" fmla="*/ 90 h 1270"/>
                          <a:gd name="T70" fmla="*/ 108 w 540"/>
                          <a:gd name="T71" fmla="*/ 20 h 1270"/>
                          <a:gd name="T72" fmla="*/ 156 w 540"/>
                          <a:gd name="T73" fmla="*/ 0 h 1270"/>
                          <a:gd name="T74" fmla="*/ 216 w 540"/>
                          <a:gd name="T75" fmla="*/ 0 h 1270"/>
                          <a:gd name="T76" fmla="*/ 276 w 540"/>
                          <a:gd name="T77" fmla="*/ 20 h 1270"/>
                          <a:gd name="T78" fmla="*/ 324 w 540"/>
                          <a:gd name="T79" fmla="*/ 70 h 1270"/>
                          <a:gd name="T80" fmla="*/ 360 w 540"/>
                          <a:gd name="T81" fmla="*/ 130 h 1270"/>
                          <a:gd name="T82" fmla="*/ 396 w 540"/>
                          <a:gd name="T83" fmla="*/ 210 h 1270"/>
                          <a:gd name="T84" fmla="*/ 396 w 540"/>
                          <a:gd name="T85" fmla="*/ 31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396" y="310"/>
                            </a:moveTo>
                            <a:lnTo>
                              <a:pt x="396" y="350"/>
                            </a:lnTo>
                            <a:lnTo>
                              <a:pt x="372" y="330"/>
                            </a:lnTo>
                            <a:lnTo>
                              <a:pt x="348" y="290"/>
                            </a:lnTo>
                            <a:lnTo>
                              <a:pt x="300" y="270"/>
                            </a:lnTo>
                            <a:lnTo>
                              <a:pt x="240" y="310"/>
                            </a:lnTo>
                            <a:lnTo>
                              <a:pt x="180" y="390"/>
                            </a:lnTo>
                            <a:lnTo>
                              <a:pt x="144" y="520"/>
                            </a:lnTo>
                            <a:lnTo>
                              <a:pt x="132" y="660"/>
                            </a:lnTo>
                            <a:lnTo>
                              <a:pt x="144" y="780"/>
                            </a:lnTo>
                            <a:lnTo>
                              <a:pt x="180" y="880"/>
                            </a:lnTo>
                            <a:lnTo>
                              <a:pt x="276" y="1050"/>
                            </a:lnTo>
                            <a:lnTo>
                              <a:pt x="336" y="1090"/>
                            </a:lnTo>
                            <a:lnTo>
                              <a:pt x="360" y="1070"/>
                            </a:lnTo>
                            <a:lnTo>
                              <a:pt x="384" y="1050"/>
                            </a:lnTo>
                            <a:lnTo>
                              <a:pt x="408" y="1030"/>
                            </a:lnTo>
                            <a:lnTo>
                              <a:pt x="432" y="1050"/>
                            </a:lnTo>
                            <a:lnTo>
                              <a:pt x="468" y="1090"/>
                            </a:lnTo>
                            <a:lnTo>
                              <a:pt x="504" y="1130"/>
                            </a:lnTo>
                            <a:lnTo>
                              <a:pt x="528" y="1150"/>
                            </a:lnTo>
                            <a:lnTo>
                              <a:pt x="540" y="1150"/>
                            </a:lnTo>
                            <a:lnTo>
                              <a:pt x="540" y="1190"/>
                            </a:lnTo>
                            <a:lnTo>
                              <a:pt x="492" y="1250"/>
                            </a:lnTo>
                            <a:lnTo>
                              <a:pt x="444" y="1270"/>
                            </a:lnTo>
                            <a:lnTo>
                              <a:pt x="396" y="1270"/>
                            </a:lnTo>
                            <a:lnTo>
                              <a:pt x="336" y="1230"/>
                            </a:lnTo>
                            <a:lnTo>
                              <a:pt x="228" y="1110"/>
                            </a:lnTo>
                            <a:lnTo>
                              <a:pt x="144" y="950"/>
                            </a:lnTo>
                            <a:lnTo>
                              <a:pt x="84" y="820"/>
                            </a:lnTo>
                            <a:lnTo>
                              <a:pt x="36" y="680"/>
                            </a:lnTo>
                            <a:lnTo>
                              <a:pt x="12" y="560"/>
                            </a:lnTo>
                            <a:lnTo>
                              <a:pt x="0" y="450"/>
                            </a:lnTo>
                            <a:lnTo>
                              <a:pt x="0" y="350"/>
                            </a:lnTo>
                            <a:lnTo>
                              <a:pt x="12" y="250"/>
                            </a:lnTo>
                            <a:lnTo>
                              <a:pt x="72" y="90"/>
                            </a:lnTo>
                            <a:lnTo>
                              <a:pt x="108" y="20"/>
                            </a:lnTo>
                            <a:lnTo>
                              <a:pt x="156" y="0"/>
                            </a:lnTo>
                            <a:lnTo>
                              <a:pt x="216" y="0"/>
                            </a:lnTo>
                            <a:lnTo>
                              <a:pt x="276" y="20"/>
                            </a:lnTo>
                            <a:lnTo>
                              <a:pt x="324" y="70"/>
                            </a:lnTo>
                            <a:lnTo>
                              <a:pt x="360" y="130"/>
                            </a:lnTo>
                            <a:lnTo>
                              <a:pt x="396" y="210"/>
                            </a:lnTo>
                            <a:lnTo>
                              <a:pt x="396"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pPr>
                    <wp:bodyPr rot="0" vert="horz" wrap="square" lIns="91440" tIns="45720" rIns="91440" bIns="45720" anchor="t" anchorCtr="0" upright="1">
                      <a:noAutofit/>
                    </wp:bodyPr>
                  </wp:wsp>
                  <wp:wsp>
                    <wp:cNvPr id="114" name="Freeform 73"/>
                    <wp:cNvSpPr>
                      <a:spLocks/>
                    </wp:cNvSpPr>
                    <wp:spPr bwMode="auto">
                      <a:xfrm>
                        <a:off x="9989" y="13730"/>
                        <a:ext cx="815" cy="1900"/>
                      </a:xfrm>
                      <a:custGeom>
                        <a:avLst/>
                        <a:gdLst>
                          <a:gd name="T0" fmla="*/ 829 w 841"/>
                          <a:gd name="T1" fmla="*/ 1800 h 1820"/>
                          <a:gd name="T2" fmla="*/ 841 w 841"/>
                          <a:gd name="T3" fmla="*/ 1700 h 1820"/>
                          <a:gd name="T4" fmla="*/ 817 w 841"/>
                          <a:gd name="T5" fmla="*/ 1570 h 1820"/>
                          <a:gd name="T6" fmla="*/ 805 w 841"/>
                          <a:gd name="T7" fmla="*/ 1450 h 1820"/>
                          <a:gd name="T8" fmla="*/ 829 w 841"/>
                          <a:gd name="T9" fmla="*/ 1350 h 1820"/>
                          <a:gd name="T10" fmla="*/ 817 w 841"/>
                          <a:gd name="T11" fmla="*/ 1310 h 1820"/>
                          <a:gd name="T12" fmla="*/ 805 w 841"/>
                          <a:gd name="T13" fmla="*/ 1310 h 1820"/>
                          <a:gd name="T14" fmla="*/ 793 w 841"/>
                          <a:gd name="T15" fmla="*/ 1310 h 1820"/>
                          <a:gd name="T16" fmla="*/ 757 w 841"/>
                          <a:gd name="T17" fmla="*/ 1310 h 1820"/>
                          <a:gd name="T18" fmla="*/ 661 w 841"/>
                          <a:gd name="T19" fmla="*/ 1240 h 1820"/>
                          <a:gd name="T20" fmla="*/ 553 w 841"/>
                          <a:gd name="T21" fmla="*/ 1100 h 1820"/>
                          <a:gd name="T22" fmla="*/ 445 w 841"/>
                          <a:gd name="T23" fmla="*/ 940 h 1820"/>
                          <a:gd name="T24" fmla="*/ 397 w 841"/>
                          <a:gd name="T25" fmla="*/ 790 h 1820"/>
                          <a:gd name="T26" fmla="*/ 337 w 841"/>
                          <a:gd name="T27" fmla="*/ 590 h 1820"/>
                          <a:gd name="T28" fmla="*/ 301 w 841"/>
                          <a:gd name="T29" fmla="*/ 380 h 1820"/>
                          <a:gd name="T30" fmla="*/ 301 w 841"/>
                          <a:gd name="T31" fmla="*/ 280 h 1820"/>
                          <a:gd name="T32" fmla="*/ 313 w 841"/>
                          <a:gd name="T33" fmla="*/ 160 h 1820"/>
                          <a:gd name="T34" fmla="*/ 313 w 841"/>
                          <a:gd name="T35" fmla="*/ 120 h 1820"/>
                          <a:gd name="T36" fmla="*/ 313 w 841"/>
                          <a:gd name="T37" fmla="*/ 80 h 1820"/>
                          <a:gd name="T38" fmla="*/ 277 w 841"/>
                          <a:gd name="T39" fmla="*/ 60 h 1820"/>
                          <a:gd name="T40" fmla="*/ 217 w 841"/>
                          <a:gd name="T41" fmla="*/ 100 h 1820"/>
                          <a:gd name="T42" fmla="*/ 193 w 841"/>
                          <a:gd name="T43" fmla="*/ 100 h 1820"/>
                          <a:gd name="T44" fmla="*/ 120 w 841"/>
                          <a:gd name="T45" fmla="*/ 60 h 1820"/>
                          <a:gd name="T46" fmla="*/ 24 w 841"/>
                          <a:gd name="T47" fmla="*/ 0 h 1820"/>
                          <a:gd name="T48" fmla="*/ 12 w 841"/>
                          <a:gd name="T49" fmla="*/ 0 h 1820"/>
                          <a:gd name="T50" fmla="*/ 0 w 841"/>
                          <a:gd name="T51" fmla="*/ 0 h 1820"/>
                          <a:gd name="T52" fmla="*/ 0 w 841"/>
                          <a:gd name="T53" fmla="*/ 20 h 1820"/>
                          <a:gd name="T54" fmla="*/ 0 w 841"/>
                          <a:gd name="T55" fmla="*/ 60 h 1820"/>
                          <a:gd name="T56" fmla="*/ 24 w 841"/>
                          <a:gd name="T57" fmla="*/ 260 h 1820"/>
                          <a:gd name="T58" fmla="*/ 48 w 841"/>
                          <a:gd name="T59" fmla="*/ 410 h 1820"/>
                          <a:gd name="T60" fmla="*/ 48 w 841"/>
                          <a:gd name="T61" fmla="*/ 470 h 1820"/>
                          <a:gd name="T62" fmla="*/ 24 w 841"/>
                          <a:gd name="T63" fmla="*/ 610 h 1820"/>
                          <a:gd name="T64" fmla="*/ 24 w 841"/>
                          <a:gd name="T65" fmla="*/ 650 h 1820"/>
                          <a:gd name="T66" fmla="*/ 36 w 841"/>
                          <a:gd name="T67" fmla="*/ 690 h 1820"/>
                          <a:gd name="T68" fmla="*/ 48 w 841"/>
                          <a:gd name="T69" fmla="*/ 690 h 1820"/>
                          <a:gd name="T70" fmla="*/ 72 w 841"/>
                          <a:gd name="T71" fmla="*/ 670 h 1820"/>
                          <a:gd name="T72" fmla="*/ 120 w 841"/>
                          <a:gd name="T73" fmla="*/ 650 h 1820"/>
                          <a:gd name="T74" fmla="*/ 181 w 841"/>
                          <a:gd name="T75" fmla="*/ 670 h 1820"/>
                          <a:gd name="T76" fmla="*/ 265 w 841"/>
                          <a:gd name="T77" fmla="*/ 730 h 1820"/>
                          <a:gd name="T78" fmla="*/ 361 w 841"/>
                          <a:gd name="T79" fmla="*/ 860 h 1820"/>
                          <a:gd name="T80" fmla="*/ 433 w 841"/>
                          <a:gd name="T81" fmla="*/ 980 h 1820"/>
                          <a:gd name="T82" fmla="*/ 505 w 841"/>
                          <a:gd name="T83" fmla="*/ 1200 h 1820"/>
                          <a:gd name="T84" fmla="*/ 565 w 841"/>
                          <a:gd name="T85" fmla="*/ 1450 h 1820"/>
                          <a:gd name="T86" fmla="*/ 601 w 841"/>
                          <a:gd name="T87" fmla="*/ 1650 h 1820"/>
                          <a:gd name="T88" fmla="*/ 601 w 841"/>
                          <a:gd name="T89" fmla="*/ 1720 h 1820"/>
                          <a:gd name="T90" fmla="*/ 601 w 841"/>
                          <a:gd name="T91" fmla="*/ 1760 h 1820"/>
                          <a:gd name="T92" fmla="*/ 601 w 841"/>
                          <a:gd name="T93" fmla="*/ 1780 h 1820"/>
                          <a:gd name="T94" fmla="*/ 625 w 841"/>
                          <a:gd name="T95" fmla="*/ 1800 h 1820"/>
                          <a:gd name="T96" fmla="*/ 661 w 841"/>
                          <a:gd name="T97" fmla="*/ 1760 h 1820"/>
                          <a:gd name="T98" fmla="*/ 721 w 841"/>
                          <a:gd name="T99" fmla="*/ 1780 h 1820"/>
                          <a:gd name="T100" fmla="*/ 781 w 841"/>
                          <a:gd name="T101" fmla="*/ 1820 h 1820"/>
                          <a:gd name="T102" fmla="*/ 829 w 841"/>
                          <a:gd name="T103" fmla="*/ 1800 h 18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41" h="1820">
                            <a:moveTo>
                              <a:pt x="829" y="1800"/>
                            </a:moveTo>
                            <a:lnTo>
                              <a:pt x="841" y="1700"/>
                            </a:lnTo>
                            <a:lnTo>
                              <a:pt x="817" y="1570"/>
                            </a:lnTo>
                            <a:lnTo>
                              <a:pt x="805" y="1450"/>
                            </a:lnTo>
                            <a:lnTo>
                              <a:pt x="829" y="1350"/>
                            </a:lnTo>
                            <a:lnTo>
                              <a:pt x="817" y="1310"/>
                            </a:lnTo>
                            <a:lnTo>
                              <a:pt x="805" y="1310"/>
                            </a:lnTo>
                            <a:lnTo>
                              <a:pt x="793" y="1310"/>
                            </a:lnTo>
                            <a:lnTo>
                              <a:pt x="757" y="1310"/>
                            </a:lnTo>
                            <a:lnTo>
                              <a:pt x="661" y="1240"/>
                            </a:lnTo>
                            <a:lnTo>
                              <a:pt x="553" y="1100"/>
                            </a:lnTo>
                            <a:lnTo>
                              <a:pt x="445" y="940"/>
                            </a:lnTo>
                            <a:lnTo>
                              <a:pt x="397" y="790"/>
                            </a:lnTo>
                            <a:lnTo>
                              <a:pt x="337" y="590"/>
                            </a:lnTo>
                            <a:lnTo>
                              <a:pt x="301" y="380"/>
                            </a:lnTo>
                            <a:lnTo>
                              <a:pt x="301" y="280"/>
                            </a:lnTo>
                            <a:lnTo>
                              <a:pt x="313" y="160"/>
                            </a:lnTo>
                            <a:lnTo>
                              <a:pt x="313" y="120"/>
                            </a:lnTo>
                            <a:lnTo>
                              <a:pt x="313" y="80"/>
                            </a:lnTo>
                            <a:lnTo>
                              <a:pt x="277" y="60"/>
                            </a:lnTo>
                            <a:lnTo>
                              <a:pt x="217" y="100"/>
                            </a:lnTo>
                            <a:lnTo>
                              <a:pt x="193" y="100"/>
                            </a:lnTo>
                            <a:lnTo>
                              <a:pt x="120" y="60"/>
                            </a:lnTo>
                            <a:lnTo>
                              <a:pt x="24" y="0"/>
                            </a:lnTo>
                            <a:lnTo>
                              <a:pt x="12" y="0"/>
                            </a:lnTo>
                            <a:lnTo>
                              <a:pt x="0" y="0"/>
                            </a:lnTo>
                            <a:lnTo>
                              <a:pt x="0" y="20"/>
                            </a:lnTo>
                            <a:lnTo>
                              <a:pt x="0" y="60"/>
                            </a:lnTo>
                            <a:lnTo>
                              <a:pt x="24" y="260"/>
                            </a:lnTo>
                            <a:lnTo>
                              <a:pt x="48" y="410"/>
                            </a:lnTo>
                            <a:lnTo>
                              <a:pt x="48" y="470"/>
                            </a:lnTo>
                            <a:lnTo>
                              <a:pt x="24" y="610"/>
                            </a:lnTo>
                            <a:lnTo>
                              <a:pt x="24" y="650"/>
                            </a:lnTo>
                            <a:lnTo>
                              <a:pt x="36" y="690"/>
                            </a:lnTo>
                            <a:lnTo>
                              <a:pt x="48" y="690"/>
                            </a:lnTo>
                            <a:lnTo>
                              <a:pt x="72" y="670"/>
                            </a:lnTo>
                            <a:lnTo>
                              <a:pt x="120" y="650"/>
                            </a:lnTo>
                            <a:lnTo>
                              <a:pt x="181" y="670"/>
                            </a:lnTo>
                            <a:lnTo>
                              <a:pt x="265" y="730"/>
                            </a:lnTo>
                            <a:lnTo>
                              <a:pt x="361" y="860"/>
                            </a:lnTo>
                            <a:lnTo>
                              <a:pt x="433" y="980"/>
                            </a:lnTo>
                            <a:lnTo>
                              <a:pt x="505" y="1200"/>
                            </a:lnTo>
                            <a:lnTo>
                              <a:pt x="565" y="1450"/>
                            </a:lnTo>
                            <a:lnTo>
                              <a:pt x="601" y="1650"/>
                            </a:lnTo>
                            <a:lnTo>
                              <a:pt x="601" y="1720"/>
                            </a:lnTo>
                            <a:lnTo>
                              <a:pt x="601" y="1760"/>
                            </a:lnTo>
                            <a:lnTo>
                              <a:pt x="601" y="1780"/>
                            </a:lnTo>
                            <a:lnTo>
                              <a:pt x="625" y="1800"/>
                            </a:lnTo>
                            <a:lnTo>
                              <a:pt x="661" y="1760"/>
                            </a:lnTo>
                            <a:lnTo>
                              <a:pt x="721" y="1780"/>
                            </a:lnTo>
                            <a:lnTo>
                              <a:pt x="781" y="1820"/>
                            </a:lnTo>
                            <a:lnTo>
                              <a:pt x="829" y="180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pPr>
                    <wp:bodyPr rot="0" vert="horz" wrap="square" lIns="91440" tIns="45720" rIns="91440" bIns="45720" anchor="t" anchorCtr="0" upright="1">
                      <a:noAutofit/>
                    </wp:bodyPr>
                  </wp:wsp>
                  <wp:wsp>
                    <wp:cNvPr id="115" name="Freeform 74"/>
                    <wp:cNvSpPr>
                      <a:spLocks/>
                    </wp:cNvSpPr>
                    <wp:spPr bwMode="auto">
                      <a:xfrm>
                        <a:off x="1847" y="14492"/>
                        <a:ext cx="572" cy="1220"/>
                      </a:xfrm>
                      <a:custGeom>
                        <a:avLst/>
                        <a:gdLst>
                          <a:gd name="T0" fmla="*/ 433 w 589"/>
                          <a:gd name="T1" fmla="*/ 860 h 1170"/>
                          <a:gd name="T2" fmla="*/ 421 w 589"/>
                          <a:gd name="T3" fmla="*/ 840 h 1170"/>
                          <a:gd name="T4" fmla="*/ 433 w 589"/>
                          <a:gd name="T5" fmla="*/ 800 h 1170"/>
                          <a:gd name="T6" fmla="*/ 445 w 589"/>
                          <a:gd name="T7" fmla="*/ 740 h 1170"/>
                          <a:gd name="T8" fmla="*/ 457 w 589"/>
                          <a:gd name="T9" fmla="*/ 640 h 1170"/>
                          <a:gd name="T10" fmla="*/ 445 w 589"/>
                          <a:gd name="T11" fmla="*/ 510 h 1170"/>
                          <a:gd name="T12" fmla="*/ 397 w 589"/>
                          <a:gd name="T13" fmla="*/ 390 h 1170"/>
                          <a:gd name="T14" fmla="*/ 336 w 589"/>
                          <a:gd name="T15" fmla="*/ 290 h 1170"/>
                          <a:gd name="T16" fmla="*/ 276 w 589"/>
                          <a:gd name="T17" fmla="*/ 270 h 1170"/>
                          <a:gd name="T18" fmla="*/ 216 w 589"/>
                          <a:gd name="T19" fmla="*/ 310 h 1170"/>
                          <a:gd name="T20" fmla="*/ 168 w 589"/>
                          <a:gd name="T21" fmla="*/ 370 h 1170"/>
                          <a:gd name="T22" fmla="*/ 96 w 589"/>
                          <a:gd name="T23" fmla="*/ 580 h 1170"/>
                          <a:gd name="T24" fmla="*/ 72 w 589"/>
                          <a:gd name="T25" fmla="*/ 720 h 1170"/>
                          <a:gd name="T26" fmla="*/ 84 w 589"/>
                          <a:gd name="T27" fmla="*/ 780 h 1170"/>
                          <a:gd name="T28" fmla="*/ 96 w 589"/>
                          <a:gd name="T29" fmla="*/ 820 h 1170"/>
                          <a:gd name="T30" fmla="*/ 108 w 589"/>
                          <a:gd name="T31" fmla="*/ 880 h 1170"/>
                          <a:gd name="T32" fmla="*/ 96 w 589"/>
                          <a:gd name="T33" fmla="*/ 940 h 1170"/>
                          <a:gd name="T34" fmla="*/ 72 w 589"/>
                          <a:gd name="T35" fmla="*/ 1010 h 1170"/>
                          <a:gd name="T36" fmla="*/ 60 w 589"/>
                          <a:gd name="T37" fmla="*/ 1090 h 1170"/>
                          <a:gd name="T38" fmla="*/ 48 w 589"/>
                          <a:gd name="T39" fmla="*/ 1150 h 1170"/>
                          <a:gd name="T40" fmla="*/ 48 w 589"/>
                          <a:gd name="T41" fmla="*/ 1170 h 1170"/>
                          <a:gd name="T42" fmla="*/ 36 w 589"/>
                          <a:gd name="T43" fmla="*/ 1150 h 1170"/>
                          <a:gd name="T44" fmla="*/ 12 w 589"/>
                          <a:gd name="T45" fmla="*/ 1050 h 1170"/>
                          <a:gd name="T46" fmla="*/ 0 w 589"/>
                          <a:gd name="T47" fmla="*/ 950 h 1170"/>
                          <a:gd name="T48" fmla="*/ 0 w 589"/>
                          <a:gd name="T49" fmla="*/ 840 h 1170"/>
                          <a:gd name="T50" fmla="*/ 12 w 589"/>
                          <a:gd name="T51" fmla="*/ 720 h 1170"/>
                          <a:gd name="T52" fmla="*/ 60 w 589"/>
                          <a:gd name="T53" fmla="*/ 490 h 1170"/>
                          <a:gd name="T54" fmla="*/ 132 w 589"/>
                          <a:gd name="T55" fmla="*/ 290 h 1170"/>
                          <a:gd name="T56" fmla="*/ 204 w 589"/>
                          <a:gd name="T57" fmla="*/ 170 h 1170"/>
                          <a:gd name="T58" fmla="*/ 264 w 589"/>
                          <a:gd name="T59" fmla="*/ 80 h 1170"/>
                          <a:gd name="T60" fmla="*/ 324 w 589"/>
                          <a:gd name="T61" fmla="*/ 20 h 1170"/>
                          <a:gd name="T62" fmla="*/ 372 w 589"/>
                          <a:gd name="T63" fmla="*/ 0 h 1170"/>
                          <a:gd name="T64" fmla="*/ 433 w 589"/>
                          <a:gd name="T65" fmla="*/ 0 h 1170"/>
                          <a:gd name="T66" fmla="*/ 469 w 589"/>
                          <a:gd name="T67" fmla="*/ 20 h 1170"/>
                          <a:gd name="T68" fmla="*/ 541 w 589"/>
                          <a:gd name="T69" fmla="*/ 130 h 1170"/>
                          <a:gd name="T70" fmla="*/ 577 w 589"/>
                          <a:gd name="T71" fmla="*/ 230 h 1170"/>
                          <a:gd name="T72" fmla="*/ 589 w 589"/>
                          <a:gd name="T73" fmla="*/ 330 h 1170"/>
                          <a:gd name="T74" fmla="*/ 589 w 589"/>
                          <a:gd name="T75" fmla="*/ 470 h 1170"/>
                          <a:gd name="T76" fmla="*/ 577 w 589"/>
                          <a:gd name="T77" fmla="*/ 580 h 1170"/>
                          <a:gd name="T78" fmla="*/ 553 w 589"/>
                          <a:gd name="T79" fmla="*/ 680 h 1170"/>
                          <a:gd name="T80" fmla="*/ 517 w 589"/>
                          <a:gd name="T81" fmla="*/ 780 h 1170"/>
                          <a:gd name="T82" fmla="*/ 481 w 589"/>
                          <a:gd name="T83" fmla="*/ 840 h 1170"/>
                          <a:gd name="T84" fmla="*/ 433 w 589"/>
                          <a:gd name="T85" fmla="*/ 860 h 1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70">
                            <a:moveTo>
                              <a:pt x="433" y="860"/>
                            </a:moveTo>
                            <a:lnTo>
                              <a:pt x="421" y="840"/>
                            </a:lnTo>
                            <a:lnTo>
                              <a:pt x="433" y="800"/>
                            </a:lnTo>
                            <a:lnTo>
                              <a:pt x="445" y="740"/>
                            </a:lnTo>
                            <a:lnTo>
                              <a:pt x="457" y="640"/>
                            </a:lnTo>
                            <a:lnTo>
                              <a:pt x="445" y="510"/>
                            </a:lnTo>
                            <a:lnTo>
                              <a:pt x="397" y="390"/>
                            </a:lnTo>
                            <a:lnTo>
                              <a:pt x="336" y="290"/>
                            </a:lnTo>
                            <a:lnTo>
                              <a:pt x="276" y="270"/>
                            </a:lnTo>
                            <a:lnTo>
                              <a:pt x="216" y="310"/>
                            </a:lnTo>
                            <a:lnTo>
                              <a:pt x="168" y="370"/>
                            </a:lnTo>
                            <a:lnTo>
                              <a:pt x="96" y="580"/>
                            </a:lnTo>
                            <a:lnTo>
                              <a:pt x="72" y="720"/>
                            </a:lnTo>
                            <a:lnTo>
                              <a:pt x="84" y="780"/>
                            </a:lnTo>
                            <a:lnTo>
                              <a:pt x="96" y="820"/>
                            </a:lnTo>
                            <a:lnTo>
                              <a:pt x="108" y="880"/>
                            </a:lnTo>
                            <a:lnTo>
                              <a:pt x="96" y="940"/>
                            </a:lnTo>
                            <a:lnTo>
                              <a:pt x="72" y="1010"/>
                            </a:lnTo>
                            <a:lnTo>
                              <a:pt x="60" y="1090"/>
                            </a:lnTo>
                            <a:lnTo>
                              <a:pt x="48" y="1150"/>
                            </a:lnTo>
                            <a:lnTo>
                              <a:pt x="48" y="1170"/>
                            </a:lnTo>
                            <a:lnTo>
                              <a:pt x="36" y="1150"/>
                            </a:lnTo>
                            <a:lnTo>
                              <a:pt x="12" y="1050"/>
                            </a:lnTo>
                            <a:lnTo>
                              <a:pt x="0" y="950"/>
                            </a:lnTo>
                            <a:lnTo>
                              <a:pt x="0" y="840"/>
                            </a:lnTo>
                            <a:lnTo>
                              <a:pt x="12" y="720"/>
                            </a:lnTo>
                            <a:lnTo>
                              <a:pt x="60" y="490"/>
                            </a:lnTo>
                            <a:lnTo>
                              <a:pt x="132" y="290"/>
                            </a:lnTo>
                            <a:lnTo>
                              <a:pt x="204" y="170"/>
                            </a:lnTo>
                            <a:lnTo>
                              <a:pt x="264" y="80"/>
                            </a:lnTo>
                            <a:lnTo>
                              <a:pt x="324" y="20"/>
                            </a:lnTo>
                            <a:lnTo>
                              <a:pt x="372" y="0"/>
                            </a:lnTo>
                            <a:lnTo>
                              <a:pt x="433" y="0"/>
                            </a:lnTo>
                            <a:lnTo>
                              <a:pt x="469" y="20"/>
                            </a:lnTo>
                            <a:lnTo>
                              <a:pt x="541" y="130"/>
                            </a:lnTo>
                            <a:lnTo>
                              <a:pt x="577" y="230"/>
                            </a:lnTo>
                            <a:lnTo>
                              <a:pt x="589" y="330"/>
                            </a:lnTo>
                            <a:lnTo>
                              <a:pt x="589" y="470"/>
                            </a:lnTo>
                            <a:lnTo>
                              <a:pt x="577" y="580"/>
                            </a:lnTo>
                            <a:lnTo>
                              <a:pt x="553" y="680"/>
                            </a:lnTo>
                            <a:lnTo>
                              <a:pt x="517" y="780"/>
                            </a:lnTo>
                            <a:lnTo>
                              <a:pt x="481" y="840"/>
                            </a:lnTo>
                            <a:lnTo>
                              <a:pt x="433" y="86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pPr>
                    <wp:bodyPr rot="0" vert="horz" wrap="square" lIns="91440" tIns="45720" rIns="91440" bIns="45720" anchor="t" anchorCtr="0" upright="1">
                      <a:noAutofit/>
                    </wp:bodyPr>
                  </wp:wsp>
                  <wp:wsp>
                    <wp:cNvPr id="116" name="Freeform 75"/>
                    <wp:cNvSpPr>
                      <a:spLocks/>
                    </wp:cNvSpPr>
                    <wp:spPr bwMode="auto">
                      <a:xfrm>
                        <a:off x="1545" y="13677"/>
                        <a:ext cx="524" cy="1326"/>
                      </a:xfrm>
                      <a:custGeom>
                        <a:avLst/>
                        <a:gdLst>
                          <a:gd name="T0" fmla="*/ 132 w 540"/>
                          <a:gd name="T1" fmla="*/ 310 h 1270"/>
                          <a:gd name="T2" fmla="*/ 144 w 540"/>
                          <a:gd name="T3" fmla="*/ 350 h 1270"/>
                          <a:gd name="T4" fmla="*/ 168 w 540"/>
                          <a:gd name="T5" fmla="*/ 330 h 1270"/>
                          <a:gd name="T6" fmla="*/ 192 w 540"/>
                          <a:gd name="T7" fmla="*/ 290 h 1270"/>
                          <a:gd name="T8" fmla="*/ 240 w 540"/>
                          <a:gd name="T9" fmla="*/ 270 h 1270"/>
                          <a:gd name="T10" fmla="*/ 300 w 540"/>
                          <a:gd name="T11" fmla="*/ 310 h 1270"/>
                          <a:gd name="T12" fmla="*/ 360 w 540"/>
                          <a:gd name="T13" fmla="*/ 390 h 1270"/>
                          <a:gd name="T14" fmla="*/ 396 w 540"/>
                          <a:gd name="T15" fmla="*/ 520 h 1270"/>
                          <a:gd name="T16" fmla="*/ 408 w 540"/>
                          <a:gd name="T17" fmla="*/ 660 h 1270"/>
                          <a:gd name="T18" fmla="*/ 396 w 540"/>
                          <a:gd name="T19" fmla="*/ 780 h 1270"/>
                          <a:gd name="T20" fmla="*/ 360 w 540"/>
                          <a:gd name="T21" fmla="*/ 880 h 1270"/>
                          <a:gd name="T22" fmla="*/ 264 w 540"/>
                          <a:gd name="T23" fmla="*/ 1050 h 1270"/>
                          <a:gd name="T24" fmla="*/ 204 w 540"/>
                          <a:gd name="T25" fmla="*/ 1090 h 1270"/>
                          <a:gd name="T26" fmla="*/ 180 w 540"/>
                          <a:gd name="T27" fmla="*/ 1070 h 1270"/>
                          <a:gd name="T28" fmla="*/ 156 w 540"/>
                          <a:gd name="T29" fmla="*/ 1050 h 1270"/>
                          <a:gd name="T30" fmla="*/ 120 w 540"/>
                          <a:gd name="T31" fmla="*/ 1030 h 1270"/>
                          <a:gd name="T32" fmla="*/ 108 w 540"/>
                          <a:gd name="T33" fmla="*/ 1050 h 1270"/>
                          <a:gd name="T34" fmla="*/ 72 w 540"/>
                          <a:gd name="T35" fmla="*/ 1090 h 1270"/>
                          <a:gd name="T36" fmla="*/ 24 w 540"/>
                          <a:gd name="T37" fmla="*/ 1130 h 1270"/>
                          <a:gd name="T38" fmla="*/ 12 w 540"/>
                          <a:gd name="T39" fmla="*/ 1150 h 1270"/>
                          <a:gd name="T40" fmla="*/ 0 w 540"/>
                          <a:gd name="T41" fmla="*/ 1150 h 1270"/>
                          <a:gd name="T42" fmla="*/ 12 w 540"/>
                          <a:gd name="T43" fmla="*/ 1190 h 1270"/>
                          <a:gd name="T44" fmla="*/ 48 w 540"/>
                          <a:gd name="T45" fmla="*/ 1250 h 1270"/>
                          <a:gd name="T46" fmla="*/ 96 w 540"/>
                          <a:gd name="T47" fmla="*/ 1270 h 1270"/>
                          <a:gd name="T48" fmla="*/ 156 w 540"/>
                          <a:gd name="T49" fmla="*/ 1270 h 1270"/>
                          <a:gd name="T50" fmla="*/ 204 w 540"/>
                          <a:gd name="T51" fmla="*/ 1230 h 1270"/>
                          <a:gd name="T52" fmla="*/ 300 w 540"/>
                          <a:gd name="T53" fmla="*/ 1110 h 1270"/>
                          <a:gd name="T54" fmla="*/ 396 w 540"/>
                          <a:gd name="T55" fmla="*/ 950 h 1270"/>
                          <a:gd name="T56" fmla="*/ 456 w 540"/>
                          <a:gd name="T57" fmla="*/ 820 h 1270"/>
                          <a:gd name="T58" fmla="*/ 492 w 540"/>
                          <a:gd name="T59" fmla="*/ 680 h 1270"/>
                          <a:gd name="T60" fmla="*/ 516 w 540"/>
                          <a:gd name="T61" fmla="*/ 560 h 1270"/>
                          <a:gd name="T62" fmla="*/ 540 w 540"/>
                          <a:gd name="T63" fmla="*/ 450 h 1270"/>
                          <a:gd name="T64" fmla="*/ 540 w 540"/>
                          <a:gd name="T65" fmla="*/ 350 h 1270"/>
                          <a:gd name="T66" fmla="*/ 516 w 540"/>
                          <a:gd name="T67" fmla="*/ 250 h 1270"/>
                          <a:gd name="T68" fmla="*/ 480 w 540"/>
                          <a:gd name="T69" fmla="*/ 90 h 1270"/>
                          <a:gd name="T70" fmla="*/ 432 w 540"/>
                          <a:gd name="T71" fmla="*/ 20 h 1270"/>
                          <a:gd name="T72" fmla="*/ 372 w 540"/>
                          <a:gd name="T73" fmla="*/ 0 h 1270"/>
                          <a:gd name="T74" fmla="*/ 324 w 540"/>
                          <a:gd name="T75" fmla="*/ 0 h 1270"/>
                          <a:gd name="T76" fmla="*/ 264 w 540"/>
                          <a:gd name="T77" fmla="*/ 20 h 1270"/>
                          <a:gd name="T78" fmla="*/ 216 w 540"/>
                          <a:gd name="T79" fmla="*/ 70 h 1270"/>
                          <a:gd name="T80" fmla="*/ 180 w 540"/>
                          <a:gd name="T81" fmla="*/ 130 h 1270"/>
                          <a:gd name="T82" fmla="*/ 156 w 540"/>
                          <a:gd name="T83" fmla="*/ 210 h 1270"/>
                          <a:gd name="T84" fmla="*/ 132 w 540"/>
                          <a:gd name="T85" fmla="*/ 31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132" y="310"/>
                            </a:moveTo>
                            <a:lnTo>
                              <a:pt x="144" y="350"/>
                            </a:lnTo>
                            <a:lnTo>
                              <a:pt x="168" y="330"/>
                            </a:lnTo>
                            <a:lnTo>
                              <a:pt x="192" y="290"/>
                            </a:lnTo>
                            <a:lnTo>
                              <a:pt x="240" y="270"/>
                            </a:lnTo>
                            <a:lnTo>
                              <a:pt x="300" y="310"/>
                            </a:lnTo>
                            <a:lnTo>
                              <a:pt x="360" y="390"/>
                            </a:lnTo>
                            <a:lnTo>
                              <a:pt x="396" y="520"/>
                            </a:lnTo>
                            <a:lnTo>
                              <a:pt x="408" y="660"/>
                            </a:lnTo>
                            <a:lnTo>
                              <a:pt x="396" y="780"/>
                            </a:lnTo>
                            <a:lnTo>
                              <a:pt x="360" y="880"/>
                            </a:lnTo>
                            <a:lnTo>
                              <a:pt x="264" y="1050"/>
                            </a:lnTo>
                            <a:lnTo>
                              <a:pt x="204" y="1090"/>
                            </a:lnTo>
                            <a:lnTo>
                              <a:pt x="180" y="1070"/>
                            </a:lnTo>
                            <a:lnTo>
                              <a:pt x="156" y="1050"/>
                            </a:lnTo>
                            <a:lnTo>
                              <a:pt x="120" y="1030"/>
                            </a:lnTo>
                            <a:lnTo>
                              <a:pt x="108" y="1050"/>
                            </a:lnTo>
                            <a:lnTo>
                              <a:pt x="72" y="1090"/>
                            </a:lnTo>
                            <a:lnTo>
                              <a:pt x="24" y="1130"/>
                            </a:lnTo>
                            <a:lnTo>
                              <a:pt x="12" y="1150"/>
                            </a:lnTo>
                            <a:lnTo>
                              <a:pt x="0" y="1150"/>
                            </a:lnTo>
                            <a:lnTo>
                              <a:pt x="12" y="1190"/>
                            </a:lnTo>
                            <a:lnTo>
                              <a:pt x="48" y="1250"/>
                            </a:lnTo>
                            <a:lnTo>
                              <a:pt x="96" y="1270"/>
                            </a:lnTo>
                            <a:lnTo>
                              <a:pt x="156" y="1270"/>
                            </a:lnTo>
                            <a:lnTo>
                              <a:pt x="204" y="1230"/>
                            </a:lnTo>
                            <a:lnTo>
                              <a:pt x="300" y="1110"/>
                            </a:lnTo>
                            <a:lnTo>
                              <a:pt x="396" y="950"/>
                            </a:lnTo>
                            <a:lnTo>
                              <a:pt x="456" y="820"/>
                            </a:lnTo>
                            <a:lnTo>
                              <a:pt x="492" y="680"/>
                            </a:lnTo>
                            <a:lnTo>
                              <a:pt x="516" y="560"/>
                            </a:lnTo>
                            <a:lnTo>
                              <a:pt x="540" y="450"/>
                            </a:lnTo>
                            <a:lnTo>
                              <a:pt x="540" y="350"/>
                            </a:lnTo>
                            <a:lnTo>
                              <a:pt x="516" y="250"/>
                            </a:lnTo>
                            <a:lnTo>
                              <a:pt x="480" y="90"/>
                            </a:lnTo>
                            <a:lnTo>
                              <a:pt x="432" y="20"/>
                            </a:lnTo>
                            <a:lnTo>
                              <a:pt x="372" y="0"/>
                            </a:lnTo>
                            <a:lnTo>
                              <a:pt x="324" y="0"/>
                            </a:lnTo>
                            <a:lnTo>
                              <a:pt x="264" y="20"/>
                            </a:lnTo>
                            <a:lnTo>
                              <a:pt x="216" y="70"/>
                            </a:lnTo>
                            <a:lnTo>
                              <a:pt x="180" y="130"/>
                            </a:lnTo>
                            <a:lnTo>
                              <a:pt x="156" y="210"/>
                            </a:lnTo>
                            <a:lnTo>
                              <a:pt x="132"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pPr>
                    <wp:bodyPr rot="0" vert="horz" wrap="square" lIns="91440" tIns="45720" rIns="91440" bIns="45720" anchor="t" anchorCtr="0" upright="1">
                      <a:noAutofit/>
                    </wp:bodyPr>
                  </wp:wsp>
                  <wp:wsp>
                    <wp:cNvPr id="117" name="Freeform 76"/>
                    <wp:cNvSpPr>
                      <a:spLocks/>
                    </wp:cNvSpPr>
                    <wp:spPr bwMode="auto">
                      <a:xfrm>
                        <a:off x="1591" y="13730"/>
                        <a:ext cx="816" cy="1900"/>
                      </a:xfrm>
                      <a:custGeom>
                        <a:avLst/>
                        <a:gdLst>
                          <a:gd name="T0" fmla="*/ 0 w 841"/>
                          <a:gd name="T1" fmla="*/ 1800 h 1820"/>
                          <a:gd name="T2" fmla="*/ 0 w 841"/>
                          <a:gd name="T3" fmla="*/ 1700 h 1820"/>
                          <a:gd name="T4" fmla="*/ 12 w 841"/>
                          <a:gd name="T5" fmla="*/ 1570 h 1820"/>
                          <a:gd name="T6" fmla="*/ 24 w 841"/>
                          <a:gd name="T7" fmla="*/ 1450 h 1820"/>
                          <a:gd name="T8" fmla="*/ 0 w 841"/>
                          <a:gd name="T9" fmla="*/ 1350 h 1820"/>
                          <a:gd name="T10" fmla="*/ 0 w 841"/>
                          <a:gd name="T11" fmla="*/ 1310 h 1820"/>
                          <a:gd name="T12" fmla="*/ 24 w 841"/>
                          <a:gd name="T13" fmla="*/ 1310 h 1820"/>
                          <a:gd name="T14" fmla="*/ 36 w 841"/>
                          <a:gd name="T15" fmla="*/ 1310 h 1820"/>
                          <a:gd name="T16" fmla="*/ 72 w 841"/>
                          <a:gd name="T17" fmla="*/ 1310 h 1820"/>
                          <a:gd name="T18" fmla="*/ 168 w 841"/>
                          <a:gd name="T19" fmla="*/ 1240 h 1820"/>
                          <a:gd name="T20" fmla="*/ 276 w 841"/>
                          <a:gd name="T21" fmla="*/ 1100 h 1820"/>
                          <a:gd name="T22" fmla="*/ 372 w 841"/>
                          <a:gd name="T23" fmla="*/ 940 h 1820"/>
                          <a:gd name="T24" fmla="*/ 432 w 841"/>
                          <a:gd name="T25" fmla="*/ 790 h 1820"/>
                          <a:gd name="T26" fmla="*/ 492 w 841"/>
                          <a:gd name="T27" fmla="*/ 590 h 1820"/>
                          <a:gd name="T28" fmla="*/ 528 w 841"/>
                          <a:gd name="T29" fmla="*/ 380 h 1820"/>
                          <a:gd name="T30" fmla="*/ 528 w 841"/>
                          <a:gd name="T31" fmla="*/ 280 h 1820"/>
                          <a:gd name="T32" fmla="*/ 516 w 841"/>
                          <a:gd name="T33" fmla="*/ 160 h 1820"/>
                          <a:gd name="T34" fmla="*/ 504 w 841"/>
                          <a:gd name="T35" fmla="*/ 120 h 1820"/>
                          <a:gd name="T36" fmla="*/ 504 w 841"/>
                          <a:gd name="T37" fmla="*/ 80 h 1820"/>
                          <a:gd name="T38" fmla="*/ 552 w 841"/>
                          <a:gd name="T39" fmla="*/ 60 h 1820"/>
                          <a:gd name="T40" fmla="*/ 612 w 841"/>
                          <a:gd name="T41" fmla="*/ 100 h 1820"/>
                          <a:gd name="T42" fmla="*/ 648 w 841"/>
                          <a:gd name="T43" fmla="*/ 100 h 1820"/>
                          <a:gd name="T44" fmla="*/ 709 w 841"/>
                          <a:gd name="T45" fmla="*/ 60 h 1820"/>
                          <a:gd name="T46" fmla="*/ 805 w 841"/>
                          <a:gd name="T47" fmla="*/ 0 h 1820"/>
                          <a:gd name="T48" fmla="*/ 829 w 841"/>
                          <a:gd name="T49" fmla="*/ 0 h 1820"/>
                          <a:gd name="T50" fmla="*/ 841 w 841"/>
                          <a:gd name="T51" fmla="*/ 0 h 1820"/>
                          <a:gd name="T52" fmla="*/ 841 w 841"/>
                          <a:gd name="T53" fmla="*/ 20 h 1820"/>
                          <a:gd name="T54" fmla="*/ 829 w 841"/>
                          <a:gd name="T55" fmla="*/ 60 h 1820"/>
                          <a:gd name="T56" fmla="*/ 805 w 841"/>
                          <a:gd name="T57" fmla="*/ 260 h 1820"/>
                          <a:gd name="T58" fmla="*/ 793 w 841"/>
                          <a:gd name="T59" fmla="*/ 410 h 1820"/>
                          <a:gd name="T60" fmla="*/ 793 w 841"/>
                          <a:gd name="T61" fmla="*/ 470 h 1820"/>
                          <a:gd name="T62" fmla="*/ 805 w 841"/>
                          <a:gd name="T63" fmla="*/ 610 h 1820"/>
                          <a:gd name="T64" fmla="*/ 805 w 841"/>
                          <a:gd name="T65" fmla="*/ 650 h 1820"/>
                          <a:gd name="T66" fmla="*/ 793 w 841"/>
                          <a:gd name="T67" fmla="*/ 690 h 1820"/>
                          <a:gd name="T68" fmla="*/ 781 w 841"/>
                          <a:gd name="T69" fmla="*/ 690 h 1820"/>
                          <a:gd name="T70" fmla="*/ 757 w 841"/>
                          <a:gd name="T71" fmla="*/ 670 h 1820"/>
                          <a:gd name="T72" fmla="*/ 697 w 841"/>
                          <a:gd name="T73" fmla="*/ 650 h 1820"/>
                          <a:gd name="T74" fmla="*/ 648 w 841"/>
                          <a:gd name="T75" fmla="*/ 670 h 1820"/>
                          <a:gd name="T76" fmla="*/ 552 w 841"/>
                          <a:gd name="T77" fmla="*/ 730 h 1820"/>
                          <a:gd name="T78" fmla="*/ 468 w 841"/>
                          <a:gd name="T79" fmla="*/ 860 h 1820"/>
                          <a:gd name="T80" fmla="*/ 396 w 841"/>
                          <a:gd name="T81" fmla="*/ 980 h 1820"/>
                          <a:gd name="T82" fmla="*/ 324 w 841"/>
                          <a:gd name="T83" fmla="*/ 1200 h 1820"/>
                          <a:gd name="T84" fmla="*/ 264 w 841"/>
                          <a:gd name="T85" fmla="*/ 1450 h 1820"/>
                          <a:gd name="T86" fmla="*/ 228 w 841"/>
                          <a:gd name="T87" fmla="*/ 1650 h 1820"/>
                          <a:gd name="T88" fmla="*/ 216 w 841"/>
                          <a:gd name="T89" fmla="*/ 1720 h 1820"/>
                          <a:gd name="T90" fmla="*/ 228 w 841"/>
                          <a:gd name="T91" fmla="*/ 1760 h 1820"/>
                          <a:gd name="T92" fmla="*/ 216 w 841"/>
                          <a:gd name="T93" fmla="*/ 1780 h 1820"/>
                          <a:gd name="T94" fmla="*/ 216 w 841"/>
                          <a:gd name="T95" fmla="*/ 1800 h 1820"/>
                          <a:gd name="T96" fmla="*/ 168 w 841"/>
                          <a:gd name="T97" fmla="*/ 1760 h 1820"/>
                          <a:gd name="T98" fmla="*/ 108 w 841"/>
                          <a:gd name="T99" fmla="*/ 1780 h 1820"/>
                          <a:gd name="T100" fmla="*/ 36 w 841"/>
                          <a:gd name="T101" fmla="*/ 1820 h 1820"/>
                          <a:gd name="T102" fmla="*/ 0 w 841"/>
                          <a:gd name="T103" fmla="*/ 1800 h 18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41" h="1820">
                            <a:moveTo>
                              <a:pt x="0" y="1800"/>
                            </a:moveTo>
                            <a:lnTo>
                              <a:pt x="0" y="1700"/>
                            </a:lnTo>
                            <a:lnTo>
                              <a:pt x="12" y="1570"/>
                            </a:lnTo>
                            <a:lnTo>
                              <a:pt x="24" y="1450"/>
                            </a:lnTo>
                            <a:lnTo>
                              <a:pt x="0" y="1350"/>
                            </a:lnTo>
                            <a:lnTo>
                              <a:pt x="0" y="1310"/>
                            </a:lnTo>
                            <a:lnTo>
                              <a:pt x="24" y="1310"/>
                            </a:lnTo>
                            <a:lnTo>
                              <a:pt x="36" y="1310"/>
                            </a:lnTo>
                            <a:lnTo>
                              <a:pt x="72" y="1310"/>
                            </a:lnTo>
                            <a:lnTo>
                              <a:pt x="168" y="1240"/>
                            </a:lnTo>
                            <a:lnTo>
                              <a:pt x="276" y="1100"/>
                            </a:lnTo>
                            <a:lnTo>
                              <a:pt x="372" y="940"/>
                            </a:lnTo>
                            <a:lnTo>
                              <a:pt x="432" y="790"/>
                            </a:lnTo>
                            <a:lnTo>
                              <a:pt x="492" y="590"/>
                            </a:lnTo>
                            <a:lnTo>
                              <a:pt x="528" y="380"/>
                            </a:lnTo>
                            <a:lnTo>
                              <a:pt x="528" y="280"/>
                            </a:lnTo>
                            <a:lnTo>
                              <a:pt x="516" y="160"/>
                            </a:lnTo>
                            <a:lnTo>
                              <a:pt x="504" y="120"/>
                            </a:lnTo>
                            <a:lnTo>
                              <a:pt x="504" y="80"/>
                            </a:lnTo>
                            <a:lnTo>
                              <a:pt x="552" y="60"/>
                            </a:lnTo>
                            <a:lnTo>
                              <a:pt x="612" y="100"/>
                            </a:lnTo>
                            <a:lnTo>
                              <a:pt x="648" y="100"/>
                            </a:lnTo>
                            <a:lnTo>
                              <a:pt x="709" y="60"/>
                            </a:lnTo>
                            <a:lnTo>
                              <a:pt x="805" y="0"/>
                            </a:lnTo>
                            <a:lnTo>
                              <a:pt x="829" y="0"/>
                            </a:lnTo>
                            <a:lnTo>
                              <a:pt x="841" y="0"/>
                            </a:lnTo>
                            <a:lnTo>
                              <a:pt x="841" y="20"/>
                            </a:lnTo>
                            <a:lnTo>
                              <a:pt x="829" y="60"/>
                            </a:lnTo>
                            <a:lnTo>
                              <a:pt x="805" y="260"/>
                            </a:lnTo>
                            <a:lnTo>
                              <a:pt x="793" y="410"/>
                            </a:lnTo>
                            <a:lnTo>
                              <a:pt x="793" y="470"/>
                            </a:lnTo>
                            <a:lnTo>
                              <a:pt x="805" y="610"/>
                            </a:lnTo>
                            <a:lnTo>
                              <a:pt x="805" y="650"/>
                            </a:lnTo>
                            <a:lnTo>
                              <a:pt x="793" y="690"/>
                            </a:lnTo>
                            <a:lnTo>
                              <a:pt x="781" y="690"/>
                            </a:lnTo>
                            <a:lnTo>
                              <a:pt x="757" y="670"/>
                            </a:lnTo>
                            <a:lnTo>
                              <a:pt x="697" y="650"/>
                            </a:lnTo>
                            <a:lnTo>
                              <a:pt x="648" y="670"/>
                            </a:lnTo>
                            <a:lnTo>
                              <a:pt x="552" y="730"/>
                            </a:lnTo>
                            <a:lnTo>
                              <a:pt x="468" y="860"/>
                            </a:lnTo>
                            <a:lnTo>
                              <a:pt x="396" y="980"/>
                            </a:lnTo>
                            <a:lnTo>
                              <a:pt x="324" y="1200"/>
                            </a:lnTo>
                            <a:lnTo>
                              <a:pt x="264" y="1450"/>
                            </a:lnTo>
                            <a:lnTo>
                              <a:pt x="228" y="1650"/>
                            </a:lnTo>
                            <a:lnTo>
                              <a:pt x="216" y="1720"/>
                            </a:lnTo>
                            <a:lnTo>
                              <a:pt x="228" y="1760"/>
                            </a:lnTo>
                            <a:lnTo>
                              <a:pt x="216" y="1780"/>
                            </a:lnTo>
                            <a:lnTo>
                              <a:pt x="216" y="1800"/>
                            </a:lnTo>
                            <a:lnTo>
                              <a:pt x="168" y="1760"/>
                            </a:lnTo>
                            <a:lnTo>
                              <a:pt x="108" y="1780"/>
                            </a:lnTo>
                            <a:lnTo>
                              <a:pt x="36" y="1820"/>
                            </a:lnTo>
                            <a:lnTo>
                              <a:pt x="0" y="180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pPr>
                    <wp:bodyPr rot="0" vert="horz" wrap="square" lIns="91440" tIns="45720" rIns="91440" bIns="45720" anchor="t" anchorCtr="0" upright="1">
                      <a:noAutofit/>
                    </wp:bodyPr>
                  </wp:wsp>
                  <wp:wsp>
                    <wp:cNvPr id="118" name="Freeform 77"/>
                    <wp:cNvSpPr>
                      <a:spLocks/>
                    </wp:cNvSpPr>
                    <wp:spPr bwMode="auto">
                      <a:xfrm>
                        <a:off x="10035" y="2033"/>
                        <a:ext cx="292" cy="722"/>
                      </a:xfrm>
                      <a:custGeom>
                        <a:avLst/>
                        <a:gdLst>
                          <a:gd name="T0" fmla="*/ 181 w 301"/>
                          <a:gd name="T1" fmla="*/ 610 h 690"/>
                          <a:gd name="T2" fmla="*/ 217 w 301"/>
                          <a:gd name="T3" fmla="*/ 650 h 690"/>
                          <a:gd name="T4" fmla="*/ 253 w 301"/>
                          <a:gd name="T5" fmla="*/ 650 h 690"/>
                          <a:gd name="T6" fmla="*/ 253 w 301"/>
                          <a:gd name="T7" fmla="*/ 570 h 690"/>
                          <a:gd name="T8" fmla="*/ 241 w 301"/>
                          <a:gd name="T9" fmla="*/ 450 h 690"/>
                          <a:gd name="T10" fmla="*/ 253 w 301"/>
                          <a:gd name="T11" fmla="*/ 280 h 690"/>
                          <a:gd name="T12" fmla="*/ 265 w 301"/>
                          <a:gd name="T13" fmla="*/ 180 h 690"/>
                          <a:gd name="T14" fmla="*/ 289 w 301"/>
                          <a:gd name="T15" fmla="*/ 40 h 690"/>
                          <a:gd name="T16" fmla="*/ 301 w 301"/>
                          <a:gd name="T17" fmla="*/ 20 h 690"/>
                          <a:gd name="T18" fmla="*/ 289 w 301"/>
                          <a:gd name="T19" fmla="*/ 0 h 690"/>
                          <a:gd name="T20" fmla="*/ 277 w 301"/>
                          <a:gd name="T21" fmla="*/ 40 h 690"/>
                          <a:gd name="T22" fmla="*/ 241 w 301"/>
                          <a:gd name="T23" fmla="*/ 120 h 690"/>
                          <a:gd name="T24" fmla="*/ 145 w 301"/>
                          <a:gd name="T25" fmla="*/ 330 h 690"/>
                          <a:gd name="T26" fmla="*/ 48 w 301"/>
                          <a:gd name="T27" fmla="*/ 550 h 690"/>
                          <a:gd name="T28" fmla="*/ 12 w 301"/>
                          <a:gd name="T29" fmla="*/ 610 h 690"/>
                          <a:gd name="T30" fmla="*/ 0 w 301"/>
                          <a:gd name="T31" fmla="*/ 650 h 690"/>
                          <a:gd name="T32" fmla="*/ 0 w 301"/>
                          <a:gd name="T33" fmla="*/ 690 h 690"/>
                          <a:gd name="T34" fmla="*/ 12 w 301"/>
                          <a:gd name="T35" fmla="*/ 690 h 690"/>
                          <a:gd name="T36" fmla="*/ 60 w 301"/>
                          <a:gd name="T37" fmla="*/ 670 h 690"/>
                          <a:gd name="T38" fmla="*/ 108 w 301"/>
                          <a:gd name="T39" fmla="*/ 650 h 690"/>
                          <a:gd name="T40" fmla="*/ 145 w 301"/>
                          <a:gd name="T41" fmla="*/ 610 h 690"/>
                          <a:gd name="T42" fmla="*/ 157 w 301"/>
                          <a:gd name="T43" fmla="*/ 610 h 690"/>
                          <a:gd name="T44" fmla="*/ 181 w 301"/>
                          <a:gd name="T45" fmla="*/ 610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01" h="690">
                            <a:moveTo>
                              <a:pt x="181" y="610"/>
                            </a:moveTo>
                            <a:lnTo>
                              <a:pt x="217" y="650"/>
                            </a:lnTo>
                            <a:lnTo>
                              <a:pt x="253" y="650"/>
                            </a:lnTo>
                            <a:lnTo>
                              <a:pt x="253" y="570"/>
                            </a:lnTo>
                            <a:lnTo>
                              <a:pt x="241" y="450"/>
                            </a:lnTo>
                            <a:lnTo>
                              <a:pt x="253" y="280"/>
                            </a:lnTo>
                            <a:lnTo>
                              <a:pt x="265" y="180"/>
                            </a:lnTo>
                            <a:lnTo>
                              <a:pt x="289" y="40"/>
                            </a:lnTo>
                            <a:lnTo>
                              <a:pt x="301" y="20"/>
                            </a:lnTo>
                            <a:lnTo>
                              <a:pt x="289" y="0"/>
                            </a:lnTo>
                            <a:lnTo>
                              <a:pt x="277" y="40"/>
                            </a:lnTo>
                            <a:lnTo>
                              <a:pt x="241" y="120"/>
                            </a:lnTo>
                            <a:lnTo>
                              <a:pt x="145" y="330"/>
                            </a:lnTo>
                            <a:lnTo>
                              <a:pt x="48" y="550"/>
                            </a:lnTo>
                            <a:lnTo>
                              <a:pt x="12" y="610"/>
                            </a:lnTo>
                            <a:lnTo>
                              <a:pt x="0" y="650"/>
                            </a:lnTo>
                            <a:lnTo>
                              <a:pt x="0" y="690"/>
                            </a:lnTo>
                            <a:lnTo>
                              <a:pt x="12" y="690"/>
                            </a:lnTo>
                            <a:lnTo>
                              <a:pt x="60" y="670"/>
                            </a:lnTo>
                            <a:lnTo>
                              <a:pt x="108" y="650"/>
                            </a:lnTo>
                            <a:lnTo>
                              <a:pt x="145" y="610"/>
                            </a:lnTo>
                            <a:lnTo>
                              <a:pt x="157" y="610"/>
                            </a:lnTo>
                            <a:lnTo>
                              <a:pt x="181" y="610"/>
                            </a:lnTo>
                            <a:close/>
                          </a:path>
                        </a:pathLst>
                      </a:custGeom>
                      <a:solidFill>
                        <a:srgbClr val="FFFFFF"/>
                      </a:solidFill>
                      <a:ln w="7620">
                        <a:solidFill>
                          <a:srgbClr val="FFFFFF"/>
                        </a:solidFill>
                        <a:prstDash val="solid"/>
                        <a:round/>
                        <a:headEnd/>
                        <a:tailEnd/>
                      </a:ln>
                    </wp:spPr>
                    <wp:bodyPr rot="0" vert="horz" wrap="square" lIns="91440" tIns="45720" rIns="91440" bIns="45720" anchor="t" anchorCtr="0" upright="1">
                      <a:noAutofit/>
                    </wp:bodyPr>
                  </wp:wsp>
                  <wp:wsp>
                    <wp:cNvPr id="119" name="Freeform 78"/>
                    <wp:cNvSpPr>
                      <a:spLocks/>
                    </wp:cNvSpPr>
                    <wp:spPr bwMode="auto">
                      <a:xfrm>
                        <a:off x="10385" y="1950"/>
                        <a:ext cx="82" cy="554"/>
                      </a:xfrm>
                      <a:custGeom>
                        <a:avLst/>
                        <a:gdLst>
                          <a:gd name="T0" fmla="*/ 60 w 84"/>
                          <a:gd name="T1" fmla="*/ 0 h 530"/>
                          <a:gd name="T2" fmla="*/ 12 w 84"/>
                          <a:gd name="T3" fmla="*/ 140 h 530"/>
                          <a:gd name="T4" fmla="*/ 0 w 84"/>
                          <a:gd name="T5" fmla="*/ 300 h 530"/>
                          <a:gd name="T6" fmla="*/ 0 w 84"/>
                          <a:gd name="T7" fmla="*/ 410 h 530"/>
                          <a:gd name="T8" fmla="*/ 24 w 84"/>
                          <a:gd name="T9" fmla="*/ 510 h 530"/>
                          <a:gd name="T10" fmla="*/ 48 w 84"/>
                          <a:gd name="T11" fmla="*/ 530 h 530"/>
                          <a:gd name="T12" fmla="*/ 72 w 84"/>
                          <a:gd name="T13" fmla="*/ 490 h 530"/>
                          <a:gd name="T14" fmla="*/ 84 w 84"/>
                          <a:gd name="T15" fmla="*/ 470 h 530"/>
                          <a:gd name="T16" fmla="*/ 72 w 84"/>
                          <a:gd name="T17" fmla="*/ 430 h 530"/>
                          <a:gd name="T18" fmla="*/ 48 w 84"/>
                          <a:gd name="T19" fmla="*/ 320 h 530"/>
                          <a:gd name="T20" fmla="*/ 36 w 84"/>
                          <a:gd name="T21" fmla="*/ 220 h 530"/>
                          <a:gd name="T22" fmla="*/ 48 w 84"/>
                          <a:gd name="T23" fmla="*/ 120 h 530"/>
                          <a:gd name="T24" fmla="*/ 72 w 84"/>
                          <a:gd name="T25" fmla="*/ 40 h 530"/>
                          <a:gd name="T26" fmla="*/ 72 w 84"/>
                          <a:gd name="T27" fmla="*/ 0 h 530"/>
                          <a:gd name="T28" fmla="*/ 60 w 84"/>
                          <a:gd name="T29" fmla="*/ 0 h 5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30">
                            <a:moveTo>
                              <a:pt x="60" y="0"/>
                            </a:moveTo>
                            <a:lnTo>
                              <a:pt x="12" y="140"/>
                            </a:lnTo>
                            <a:lnTo>
                              <a:pt x="0" y="300"/>
                            </a:lnTo>
                            <a:lnTo>
                              <a:pt x="0" y="410"/>
                            </a:lnTo>
                            <a:lnTo>
                              <a:pt x="24" y="510"/>
                            </a:lnTo>
                            <a:lnTo>
                              <a:pt x="48" y="530"/>
                            </a:lnTo>
                            <a:lnTo>
                              <a:pt x="72" y="490"/>
                            </a:lnTo>
                            <a:lnTo>
                              <a:pt x="84" y="470"/>
                            </a:lnTo>
                            <a:lnTo>
                              <a:pt x="72" y="430"/>
                            </a:lnTo>
                            <a:lnTo>
                              <a:pt x="48" y="320"/>
                            </a:lnTo>
                            <a:lnTo>
                              <a:pt x="36" y="220"/>
                            </a:lnTo>
                            <a:lnTo>
                              <a:pt x="48" y="120"/>
                            </a:lnTo>
                            <a:lnTo>
                              <a:pt x="72" y="40"/>
                            </a:lnTo>
                            <a:lnTo>
                              <a:pt x="72" y="0"/>
                            </a:lnTo>
                            <a:lnTo>
                              <a:pt x="60" y="0"/>
                            </a:lnTo>
                            <a:close/>
                          </a:path>
                        </a:pathLst>
                      </a:custGeom>
                      <a:solidFill>
                        <a:srgbClr val="FFFFFF"/>
                      </a:solidFill>
                      <a:ln w="7620">
                        <a:solidFill>
                          <a:srgbClr val="FFFFFF"/>
                        </a:solidFill>
                        <a:prstDash val="solid"/>
                        <a:round/>
                        <a:headEnd/>
                        <a:tailEnd/>
                      </a:ln>
                    </wp:spPr>
                    <wp:bodyPr rot="0" vert="horz" wrap="square" lIns="91440" tIns="45720" rIns="91440" bIns="45720" anchor="t" anchorCtr="0" upright="1">
                      <a:noAutofit/>
                    </wp:bodyPr>
                  </wp:wsp>
                  <wp:wsp>
                    <wp:cNvPr id="120" name="Freeform 79"/>
                    <wp:cNvSpPr>
                      <a:spLocks/>
                    </wp:cNvSpPr>
                    <wp:spPr bwMode="auto">
                      <a:xfrm>
                        <a:off x="10374" y="2608"/>
                        <a:ext cx="221" cy="219"/>
                      </a:xfrm>
                      <a:custGeom>
                        <a:avLst/>
                        <a:gdLst>
                          <a:gd name="T0" fmla="*/ 12 w 228"/>
                          <a:gd name="T1" fmla="*/ 140 h 210"/>
                          <a:gd name="T2" fmla="*/ 48 w 228"/>
                          <a:gd name="T3" fmla="*/ 190 h 210"/>
                          <a:gd name="T4" fmla="*/ 108 w 228"/>
                          <a:gd name="T5" fmla="*/ 210 h 210"/>
                          <a:gd name="T6" fmla="*/ 156 w 228"/>
                          <a:gd name="T7" fmla="*/ 210 h 210"/>
                          <a:gd name="T8" fmla="*/ 216 w 228"/>
                          <a:gd name="T9" fmla="*/ 170 h 210"/>
                          <a:gd name="T10" fmla="*/ 228 w 228"/>
                          <a:gd name="T11" fmla="*/ 160 h 210"/>
                          <a:gd name="T12" fmla="*/ 228 w 228"/>
                          <a:gd name="T13" fmla="*/ 140 h 210"/>
                          <a:gd name="T14" fmla="*/ 228 w 228"/>
                          <a:gd name="T15" fmla="*/ 140 h 210"/>
                          <a:gd name="T16" fmla="*/ 204 w 228"/>
                          <a:gd name="T17" fmla="*/ 140 h 210"/>
                          <a:gd name="T18" fmla="*/ 120 w 228"/>
                          <a:gd name="T19" fmla="*/ 120 h 210"/>
                          <a:gd name="T20" fmla="*/ 84 w 228"/>
                          <a:gd name="T21" fmla="*/ 80 h 210"/>
                          <a:gd name="T22" fmla="*/ 48 w 228"/>
                          <a:gd name="T23" fmla="*/ 20 h 210"/>
                          <a:gd name="T24" fmla="*/ 24 w 228"/>
                          <a:gd name="T25" fmla="*/ 0 h 210"/>
                          <a:gd name="T26" fmla="*/ 12 w 228"/>
                          <a:gd name="T27" fmla="*/ 40 h 210"/>
                          <a:gd name="T28" fmla="*/ 0 w 228"/>
                          <a:gd name="T29" fmla="*/ 80 h 210"/>
                          <a:gd name="T30" fmla="*/ 12 w 228"/>
                          <a:gd name="T31" fmla="*/ 14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8" h="210">
                            <a:moveTo>
                              <a:pt x="12" y="140"/>
                            </a:moveTo>
                            <a:lnTo>
                              <a:pt x="48" y="190"/>
                            </a:lnTo>
                            <a:lnTo>
                              <a:pt x="108" y="210"/>
                            </a:lnTo>
                            <a:lnTo>
                              <a:pt x="156" y="210"/>
                            </a:lnTo>
                            <a:lnTo>
                              <a:pt x="216" y="170"/>
                            </a:lnTo>
                            <a:lnTo>
                              <a:pt x="228" y="160"/>
                            </a:lnTo>
                            <a:lnTo>
                              <a:pt x="228" y="140"/>
                            </a:lnTo>
                            <a:lnTo>
                              <a:pt x="228" y="140"/>
                            </a:lnTo>
                            <a:lnTo>
                              <a:pt x="204" y="140"/>
                            </a:lnTo>
                            <a:lnTo>
                              <a:pt x="120" y="120"/>
                            </a:lnTo>
                            <a:lnTo>
                              <a:pt x="84" y="80"/>
                            </a:lnTo>
                            <a:lnTo>
                              <a:pt x="48" y="20"/>
                            </a:lnTo>
                            <a:lnTo>
                              <a:pt x="24" y="0"/>
                            </a:lnTo>
                            <a:lnTo>
                              <a:pt x="12" y="40"/>
                            </a:lnTo>
                            <a:lnTo>
                              <a:pt x="0" y="80"/>
                            </a:lnTo>
                            <a:lnTo>
                              <a:pt x="12" y="140"/>
                            </a:lnTo>
                            <a:close/>
                          </a:path>
                        </a:pathLst>
                      </a:custGeom>
                      <a:solidFill>
                        <a:srgbClr val="FFFFFF"/>
                      </a:solidFill>
                      <a:ln w="7620">
                        <a:solidFill>
                          <a:srgbClr val="FFFFFF"/>
                        </a:solidFill>
                        <a:prstDash val="solid"/>
                        <a:round/>
                        <a:headEnd/>
                        <a:tailEnd/>
                      </a:ln>
                    </wp:spPr>
                    <wp:bodyPr rot="0" vert="horz" wrap="square" lIns="91440" tIns="45720" rIns="91440" bIns="45720" anchor="t" anchorCtr="0" upright="1">
                      <a:noAutofit/>
                    </wp:bodyPr>
                  </wp:wsp>
                  <wp:wsp>
                    <wp:cNvPr id="121" name="Freeform 80"/>
                    <wp:cNvSpPr>
                      <a:spLocks/>
                    </wp:cNvSpPr>
                    <wp:spPr bwMode="auto">
                      <a:xfrm>
                        <a:off x="10606" y="1647"/>
                        <a:ext cx="187" cy="105"/>
                      </a:xfrm>
                      <a:custGeom>
                        <a:avLst/>
                        <a:gdLst>
                          <a:gd name="T0" fmla="*/ 12 w 192"/>
                          <a:gd name="T1" fmla="*/ 20 h 100"/>
                          <a:gd name="T2" fmla="*/ 48 w 192"/>
                          <a:gd name="T3" fmla="*/ 20 h 100"/>
                          <a:gd name="T4" fmla="*/ 84 w 192"/>
                          <a:gd name="T5" fmla="*/ 80 h 100"/>
                          <a:gd name="T6" fmla="*/ 96 w 192"/>
                          <a:gd name="T7" fmla="*/ 100 h 100"/>
                          <a:gd name="T8" fmla="*/ 120 w 192"/>
                          <a:gd name="T9" fmla="*/ 80 h 100"/>
                          <a:gd name="T10" fmla="*/ 180 w 192"/>
                          <a:gd name="T11" fmla="*/ 20 h 100"/>
                          <a:gd name="T12" fmla="*/ 192 w 192"/>
                          <a:gd name="T13" fmla="*/ 0 h 100"/>
                          <a:gd name="T14" fmla="*/ 168 w 192"/>
                          <a:gd name="T15" fmla="*/ 0 h 100"/>
                          <a:gd name="T16" fmla="*/ 120 w 192"/>
                          <a:gd name="T17" fmla="*/ 20 h 100"/>
                          <a:gd name="T18" fmla="*/ 96 w 192"/>
                          <a:gd name="T19" fmla="*/ 20 h 100"/>
                          <a:gd name="T20" fmla="*/ 60 w 192"/>
                          <a:gd name="T21" fmla="*/ 0 h 100"/>
                          <a:gd name="T22" fmla="*/ 24 w 192"/>
                          <a:gd name="T23" fmla="*/ 0 h 100"/>
                          <a:gd name="T24" fmla="*/ 0 w 192"/>
                          <a:gd name="T25" fmla="*/ 20 h 100"/>
                          <a:gd name="T26" fmla="*/ 0 w 192"/>
                          <a:gd name="T27" fmla="*/ 40 h 100"/>
                          <a:gd name="T28" fmla="*/ 12 w 192"/>
                          <a:gd name="T29" fmla="*/ 2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2" h="100">
                            <a:moveTo>
                              <a:pt x="12" y="20"/>
                            </a:moveTo>
                            <a:lnTo>
                              <a:pt x="48" y="20"/>
                            </a:lnTo>
                            <a:lnTo>
                              <a:pt x="84" y="80"/>
                            </a:lnTo>
                            <a:lnTo>
                              <a:pt x="96" y="100"/>
                            </a:lnTo>
                            <a:lnTo>
                              <a:pt x="120" y="80"/>
                            </a:lnTo>
                            <a:lnTo>
                              <a:pt x="180" y="20"/>
                            </a:lnTo>
                            <a:lnTo>
                              <a:pt x="192" y="0"/>
                            </a:lnTo>
                            <a:lnTo>
                              <a:pt x="168" y="0"/>
                            </a:lnTo>
                            <a:lnTo>
                              <a:pt x="120" y="20"/>
                            </a:lnTo>
                            <a:lnTo>
                              <a:pt x="96" y="20"/>
                            </a:lnTo>
                            <a:lnTo>
                              <a:pt x="60" y="0"/>
                            </a:lnTo>
                            <a:lnTo>
                              <a:pt x="24" y="0"/>
                            </a:lnTo>
                            <a:lnTo>
                              <a:pt x="0" y="20"/>
                            </a:lnTo>
                            <a:lnTo>
                              <a:pt x="0" y="40"/>
                            </a:lnTo>
                            <a:lnTo>
                              <a:pt x="12" y="20"/>
                            </a:lnTo>
                            <a:close/>
                          </a:path>
                        </a:pathLst>
                      </a:custGeom>
                      <a:solidFill>
                        <a:srgbClr val="FFFFFF"/>
                      </a:solidFill>
                      <a:ln w="7620">
                        <a:solidFill>
                          <a:srgbClr val="FFFFFF"/>
                        </a:solidFill>
                        <a:prstDash val="solid"/>
                        <a:round/>
                        <a:headEnd/>
                        <a:tailEnd/>
                      </a:ln>
                    </wp:spPr>
                    <wp:bodyPr rot="0" vert="horz" wrap="square" lIns="91440" tIns="45720" rIns="91440" bIns="45720" anchor="t" anchorCtr="0" upright="1">
                      <a:noAutofit/>
                    </wp:bodyPr>
                  </wp:wsp>
                  <wp:wsp>
                    <wp:cNvPr id="122" name="Freeform 81"/>
                    <wp:cNvSpPr>
                      <a:spLocks/>
                    </wp:cNvSpPr>
                    <wp:spPr bwMode="auto">
                      <a:xfrm>
                        <a:off x="10490" y="1324"/>
                        <a:ext cx="291" cy="669"/>
                      </a:xfrm>
                      <a:custGeom>
                        <a:avLst/>
                        <a:gdLst>
                          <a:gd name="T0" fmla="*/ 0 w 300"/>
                          <a:gd name="T1" fmla="*/ 620 h 640"/>
                          <a:gd name="T2" fmla="*/ 24 w 300"/>
                          <a:gd name="T3" fmla="*/ 600 h 640"/>
                          <a:gd name="T4" fmla="*/ 60 w 300"/>
                          <a:gd name="T5" fmla="*/ 520 h 640"/>
                          <a:gd name="T6" fmla="*/ 144 w 300"/>
                          <a:gd name="T7" fmla="*/ 330 h 640"/>
                          <a:gd name="T8" fmla="*/ 240 w 300"/>
                          <a:gd name="T9" fmla="*/ 110 h 640"/>
                          <a:gd name="T10" fmla="*/ 276 w 300"/>
                          <a:gd name="T11" fmla="*/ 40 h 640"/>
                          <a:gd name="T12" fmla="*/ 288 w 300"/>
                          <a:gd name="T13" fmla="*/ 0 h 640"/>
                          <a:gd name="T14" fmla="*/ 300 w 300"/>
                          <a:gd name="T15" fmla="*/ 20 h 640"/>
                          <a:gd name="T16" fmla="*/ 300 w 300"/>
                          <a:gd name="T17" fmla="*/ 70 h 640"/>
                          <a:gd name="T18" fmla="*/ 276 w 300"/>
                          <a:gd name="T19" fmla="*/ 230 h 640"/>
                          <a:gd name="T20" fmla="*/ 276 w 300"/>
                          <a:gd name="T21" fmla="*/ 310 h 640"/>
                          <a:gd name="T22" fmla="*/ 288 w 300"/>
                          <a:gd name="T23" fmla="*/ 390 h 640"/>
                          <a:gd name="T24" fmla="*/ 288 w 300"/>
                          <a:gd name="T25" fmla="*/ 410 h 640"/>
                          <a:gd name="T26" fmla="*/ 276 w 300"/>
                          <a:gd name="T27" fmla="*/ 410 h 640"/>
                          <a:gd name="T28" fmla="*/ 216 w 300"/>
                          <a:gd name="T29" fmla="*/ 410 h 640"/>
                          <a:gd name="T30" fmla="*/ 156 w 300"/>
                          <a:gd name="T31" fmla="*/ 470 h 640"/>
                          <a:gd name="T32" fmla="*/ 84 w 300"/>
                          <a:gd name="T33" fmla="*/ 540 h 640"/>
                          <a:gd name="T34" fmla="*/ 36 w 300"/>
                          <a:gd name="T35" fmla="*/ 620 h 640"/>
                          <a:gd name="T36" fmla="*/ 0 w 300"/>
                          <a:gd name="T37" fmla="*/ 640 h 640"/>
                          <a:gd name="T38" fmla="*/ 0 w 300"/>
                          <a:gd name="T39" fmla="*/ 6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640">
                            <a:moveTo>
                              <a:pt x="0" y="620"/>
                            </a:moveTo>
                            <a:lnTo>
                              <a:pt x="24" y="600"/>
                            </a:lnTo>
                            <a:lnTo>
                              <a:pt x="60" y="520"/>
                            </a:lnTo>
                            <a:lnTo>
                              <a:pt x="144" y="330"/>
                            </a:lnTo>
                            <a:lnTo>
                              <a:pt x="240" y="110"/>
                            </a:lnTo>
                            <a:lnTo>
                              <a:pt x="276" y="40"/>
                            </a:lnTo>
                            <a:lnTo>
                              <a:pt x="288" y="0"/>
                            </a:lnTo>
                            <a:lnTo>
                              <a:pt x="300" y="20"/>
                            </a:lnTo>
                            <a:lnTo>
                              <a:pt x="300" y="70"/>
                            </a:lnTo>
                            <a:lnTo>
                              <a:pt x="276" y="230"/>
                            </a:lnTo>
                            <a:lnTo>
                              <a:pt x="276" y="310"/>
                            </a:lnTo>
                            <a:lnTo>
                              <a:pt x="288" y="390"/>
                            </a:lnTo>
                            <a:lnTo>
                              <a:pt x="288" y="410"/>
                            </a:lnTo>
                            <a:lnTo>
                              <a:pt x="276" y="410"/>
                            </a:lnTo>
                            <a:lnTo>
                              <a:pt x="216" y="410"/>
                            </a:lnTo>
                            <a:lnTo>
                              <a:pt x="156" y="470"/>
                            </a:lnTo>
                            <a:lnTo>
                              <a:pt x="84" y="540"/>
                            </a:lnTo>
                            <a:lnTo>
                              <a:pt x="36" y="620"/>
                            </a:lnTo>
                            <a:lnTo>
                              <a:pt x="0" y="640"/>
                            </a:lnTo>
                            <a:lnTo>
                              <a:pt x="0" y="620"/>
                            </a:lnTo>
                            <a:close/>
                          </a:path>
                        </a:pathLst>
                      </a:custGeom>
                      <a:solidFill>
                        <a:srgbClr val="FFFFFF"/>
                      </a:solidFill>
                      <a:ln w="7620">
                        <a:solidFill>
                          <a:srgbClr val="FFFFFF"/>
                        </a:solidFill>
                        <a:prstDash val="solid"/>
                        <a:round/>
                        <a:headEnd/>
                        <a:tailEnd/>
                      </a:ln>
                    </wp:spPr>
                    <wp:bodyPr rot="0" vert="horz" wrap="square" lIns="91440" tIns="45720" rIns="91440" bIns="45720" anchor="t" anchorCtr="0" upright="1">
                      <a:noAutofit/>
                    </wp:bodyPr>
                  </wp:wsp>
                  <wp:wsp>
                    <wp:cNvPr id="123" name="Freeform 82"/>
                    <wp:cNvSpPr>
                      <a:spLocks/>
                    </wp:cNvSpPr>
                    <wp:spPr bwMode="auto">
                      <a:xfrm>
                        <a:off x="10467" y="1324"/>
                        <a:ext cx="58" cy="490"/>
                      </a:xfrm>
                      <a:custGeom>
                        <a:avLst/>
                        <a:gdLst>
                          <a:gd name="T0" fmla="*/ 24 w 60"/>
                          <a:gd name="T1" fmla="*/ 20 h 470"/>
                          <a:gd name="T2" fmla="*/ 0 w 60"/>
                          <a:gd name="T3" fmla="*/ 120 h 470"/>
                          <a:gd name="T4" fmla="*/ 0 w 60"/>
                          <a:gd name="T5" fmla="*/ 160 h 470"/>
                          <a:gd name="T6" fmla="*/ 12 w 60"/>
                          <a:gd name="T7" fmla="*/ 190 h 470"/>
                          <a:gd name="T8" fmla="*/ 24 w 60"/>
                          <a:gd name="T9" fmla="*/ 270 h 470"/>
                          <a:gd name="T10" fmla="*/ 24 w 60"/>
                          <a:gd name="T11" fmla="*/ 410 h 470"/>
                          <a:gd name="T12" fmla="*/ 12 w 60"/>
                          <a:gd name="T13" fmla="*/ 450 h 470"/>
                          <a:gd name="T14" fmla="*/ 24 w 60"/>
                          <a:gd name="T15" fmla="*/ 470 h 470"/>
                          <a:gd name="T16" fmla="*/ 24 w 60"/>
                          <a:gd name="T17" fmla="*/ 450 h 470"/>
                          <a:gd name="T18" fmla="*/ 48 w 60"/>
                          <a:gd name="T19" fmla="*/ 350 h 470"/>
                          <a:gd name="T20" fmla="*/ 60 w 60"/>
                          <a:gd name="T21" fmla="*/ 230 h 470"/>
                          <a:gd name="T22" fmla="*/ 48 w 60"/>
                          <a:gd name="T23" fmla="*/ 120 h 470"/>
                          <a:gd name="T24" fmla="*/ 24 w 60"/>
                          <a:gd name="T25" fmla="*/ 0 h 470"/>
                          <a:gd name="T26" fmla="*/ 24 w 60"/>
                          <a:gd name="T27" fmla="*/ 20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0" h="470">
                            <a:moveTo>
                              <a:pt x="24" y="20"/>
                            </a:moveTo>
                            <a:lnTo>
                              <a:pt x="0" y="120"/>
                            </a:lnTo>
                            <a:lnTo>
                              <a:pt x="0" y="160"/>
                            </a:lnTo>
                            <a:lnTo>
                              <a:pt x="12" y="190"/>
                            </a:lnTo>
                            <a:lnTo>
                              <a:pt x="24" y="270"/>
                            </a:lnTo>
                            <a:lnTo>
                              <a:pt x="24" y="410"/>
                            </a:lnTo>
                            <a:lnTo>
                              <a:pt x="12" y="450"/>
                            </a:lnTo>
                            <a:lnTo>
                              <a:pt x="24" y="470"/>
                            </a:lnTo>
                            <a:lnTo>
                              <a:pt x="24" y="450"/>
                            </a:lnTo>
                            <a:lnTo>
                              <a:pt x="48" y="350"/>
                            </a:lnTo>
                            <a:lnTo>
                              <a:pt x="60" y="230"/>
                            </a:lnTo>
                            <a:lnTo>
                              <a:pt x="48" y="120"/>
                            </a:lnTo>
                            <a:lnTo>
                              <a:pt x="24" y="0"/>
                            </a:lnTo>
                            <a:lnTo>
                              <a:pt x="24" y="20"/>
                            </a:lnTo>
                            <a:close/>
                          </a:path>
                        </a:pathLst>
                      </a:custGeom>
                      <a:solidFill>
                        <a:srgbClr val="FFFFFF"/>
                      </a:solidFill>
                      <a:ln w="7620">
                        <a:solidFill>
                          <a:srgbClr val="FFFFFF"/>
                        </a:solidFill>
                        <a:prstDash val="solid"/>
                        <a:round/>
                        <a:headEnd/>
                        <a:tailEnd/>
                      </a:ln>
                    </wp:spPr>
                    <wp:bodyPr rot="0" vert="horz" wrap="square" lIns="91440" tIns="45720" rIns="91440" bIns="45720" anchor="t" anchorCtr="0" upright="1">
                      <a:noAutofit/>
                    </wp:bodyPr>
                  </wp:wsp>
                  <wp:wsp>
                    <wp:cNvPr id="124" name="Freeform 83"/>
                    <wp:cNvSpPr>
                      <a:spLocks/>
                    </wp:cNvSpPr>
                    <wp:spPr bwMode="auto">
                      <a:xfrm>
                        <a:off x="10093" y="1772"/>
                        <a:ext cx="246" cy="221"/>
                      </a:xfrm>
                      <a:custGeom>
                        <a:avLst/>
                        <a:gdLst>
                          <a:gd name="T0" fmla="*/ 253 w 253"/>
                          <a:gd name="T1" fmla="*/ 20 h 210"/>
                          <a:gd name="T2" fmla="*/ 193 w 253"/>
                          <a:gd name="T3" fmla="*/ 120 h 210"/>
                          <a:gd name="T4" fmla="*/ 133 w 253"/>
                          <a:gd name="T5" fmla="*/ 190 h 210"/>
                          <a:gd name="T6" fmla="*/ 61 w 253"/>
                          <a:gd name="T7" fmla="*/ 210 h 210"/>
                          <a:gd name="T8" fmla="*/ 36 w 253"/>
                          <a:gd name="T9" fmla="*/ 190 h 210"/>
                          <a:gd name="T10" fmla="*/ 12 w 253"/>
                          <a:gd name="T11" fmla="*/ 150 h 210"/>
                          <a:gd name="T12" fmla="*/ 0 w 253"/>
                          <a:gd name="T13" fmla="*/ 120 h 210"/>
                          <a:gd name="T14" fmla="*/ 0 w 253"/>
                          <a:gd name="T15" fmla="*/ 80 h 210"/>
                          <a:gd name="T16" fmla="*/ 12 w 253"/>
                          <a:gd name="T17" fmla="*/ 80 h 210"/>
                          <a:gd name="T18" fmla="*/ 24 w 253"/>
                          <a:gd name="T19" fmla="*/ 80 h 210"/>
                          <a:gd name="T20" fmla="*/ 73 w 253"/>
                          <a:gd name="T21" fmla="*/ 120 h 210"/>
                          <a:gd name="T22" fmla="*/ 133 w 253"/>
                          <a:gd name="T23" fmla="*/ 120 h 210"/>
                          <a:gd name="T24" fmla="*/ 193 w 253"/>
                          <a:gd name="T25" fmla="*/ 80 h 210"/>
                          <a:gd name="T26" fmla="*/ 241 w 253"/>
                          <a:gd name="T27" fmla="*/ 20 h 210"/>
                          <a:gd name="T28" fmla="*/ 253 w 253"/>
                          <a:gd name="T29" fmla="*/ 0 h 210"/>
                          <a:gd name="T30" fmla="*/ 253 w 253"/>
                          <a:gd name="T31" fmla="*/ 2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3" h="210">
                            <a:moveTo>
                              <a:pt x="253" y="20"/>
                            </a:moveTo>
                            <a:lnTo>
                              <a:pt x="193" y="120"/>
                            </a:lnTo>
                            <a:lnTo>
                              <a:pt x="133" y="190"/>
                            </a:lnTo>
                            <a:lnTo>
                              <a:pt x="61" y="210"/>
                            </a:lnTo>
                            <a:lnTo>
                              <a:pt x="36" y="190"/>
                            </a:lnTo>
                            <a:lnTo>
                              <a:pt x="12" y="150"/>
                            </a:lnTo>
                            <a:lnTo>
                              <a:pt x="0" y="120"/>
                            </a:lnTo>
                            <a:lnTo>
                              <a:pt x="0" y="80"/>
                            </a:lnTo>
                            <a:lnTo>
                              <a:pt x="12" y="80"/>
                            </a:lnTo>
                            <a:lnTo>
                              <a:pt x="24" y="80"/>
                            </a:lnTo>
                            <a:lnTo>
                              <a:pt x="73" y="120"/>
                            </a:lnTo>
                            <a:lnTo>
                              <a:pt x="133" y="120"/>
                            </a:lnTo>
                            <a:lnTo>
                              <a:pt x="193" y="80"/>
                            </a:lnTo>
                            <a:lnTo>
                              <a:pt x="241" y="20"/>
                            </a:lnTo>
                            <a:lnTo>
                              <a:pt x="253" y="0"/>
                            </a:lnTo>
                            <a:lnTo>
                              <a:pt x="253" y="20"/>
                            </a:lnTo>
                            <a:close/>
                          </a:path>
                        </a:pathLst>
                      </a:custGeom>
                      <a:solidFill>
                        <a:srgbClr val="FFFFFF"/>
                      </a:solidFill>
                      <a:ln w="7620">
                        <a:solidFill>
                          <a:srgbClr val="FFFFFF"/>
                        </a:solidFill>
                        <a:prstDash val="solid"/>
                        <a:round/>
                        <a:headEnd/>
                        <a:tailEnd/>
                      </a:ln>
                    </wp:spPr>
                    <wp:bodyPr rot="0" vert="horz" wrap="square" lIns="91440" tIns="45720" rIns="91440" bIns="45720" anchor="t" anchorCtr="0" upright="1">
                      <a:noAutofit/>
                    </wp:bodyPr>
                  </wp:wsp>
                  <wp:wsp>
                    <wp:cNvPr id="125" name="Freeform 84"/>
                    <wp:cNvSpPr>
                      <a:spLocks/>
                    </wp:cNvSpPr>
                    <wp:spPr bwMode="auto">
                      <a:xfrm>
                        <a:off x="10023" y="1324"/>
                        <a:ext cx="82" cy="470"/>
                      </a:xfrm>
                      <a:custGeom>
                        <a:avLst/>
                        <a:gdLst>
                          <a:gd name="T0" fmla="*/ 84 w 84"/>
                          <a:gd name="T1" fmla="*/ 450 h 450"/>
                          <a:gd name="T2" fmla="*/ 60 w 84"/>
                          <a:gd name="T3" fmla="*/ 450 h 450"/>
                          <a:gd name="T4" fmla="*/ 36 w 84"/>
                          <a:gd name="T5" fmla="*/ 410 h 450"/>
                          <a:gd name="T6" fmla="*/ 12 w 84"/>
                          <a:gd name="T7" fmla="*/ 330 h 450"/>
                          <a:gd name="T8" fmla="*/ 0 w 84"/>
                          <a:gd name="T9" fmla="*/ 260 h 450"/>
                          <a:gd name="T10" fmla="*/ 12 w 84"/>
                          <a:gd name="T11" fmla="*/ 160 h 450"/>
                          <a:gd name="T12" fmla="*/ 48 w 84"/>
                          <a:gd name="T13" fmla="*/ 40 h 450"/>
                          <a:gd name="T14" fmla="*/ 60 w 84"/>
                          <a:gd name="T15" fmla="*/ 0 h 450"/>
                          <a:gd name="T16" fmla="*/ 72 w 84"/>
                          <a:gd name="T17" fmla="*/ 0 h 450"/>
                          <a:gd name="T18" fmla="*/ 84 w 84"/>
                          <a:gd name="T19" fmla="*/ 20 h 450"/>
                          <a:gd name="T20" fmla="*/ 72 w 84"/>
                          <a:gd name="T21" fmla="*/ 80 h 450"/>
                          <a:gd name="T22" fmla="*/ 60 w 84"/>
                          <a:gd name="T23" fmla="*/ 140 h 450"/>
                          <a:gd name="T24" fmla="*/ 60 w 84"/>
                          <a:gd name="T25" fmla="*/ 200 h 450"/>
                          <a:gd name="T26" fmla="*/ 72 w 84"/>
                          <a:gd name="T27" fmla="*/ 310 h 450"/>
                          <a:gd name="T28" fmla="*/ 84 w 84"/>
                          <a:gd name="T29" fmla="*/ 390 h 450"/>
                          <a:gd name="T30" fmla="*/ 84 w 84"/>
                          <a:gd name="T31" fmla="*/ 45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4" h="450">
                            <a:moveTo>
                              <a:pt x="84" y="450"/>
                            </a:moveTo>
                            <a:lnTo>
                              <a:pt x="60" y="450"/>
                            </a:lnTo>
                            <a:lnTo>
                              <a:pt x="36" y="410"/>
                            </a:lnTo>
                            <a:lnTo>
                              <a:pt x="12" y="330"/>
                            </a:lnTo>
                            <a:lnTo>
                              <a:pt x="0" y="260"/>
                            </a:lnTo>
                            <a:lnTo>
                              <a:pt x="12" y="160"/>
                            </a:lnTo>
                            <a:lnTo>
                              <a:pt x="48" y="40"/>
                            </a:lnTo>
                            <a:lnTo>
                              <a:pt x="60" y="0"/>
                            </a:lnTo>
                            <a:lnTo>
                              <a:pt x="72" y="0"/>
                            </a:lnTo>
                            <a:lnTo>
                              <a:pt x="84" y="20"/>
                            </a:lnTo>
                            <a:lnTo>
                              <a:pt x="72" y="80"/>
                            </a:lnTo>
                            <a:lnTo>
                              <a:pt x="60" y="140"/>
                            </a:lnTo>
                            <a:lnTo>
                              <a:pt x="60" y="200"/>
                            </a:lnTo>
                            <a:lnTo>
                              <a:pt x="72" y="310"/>
                            </a:lnTo>
                            <a:lnTo>
                              <a:pt x="84" y="390"/>
                            </a:lnTo>
                            <a:lnTo>
                              <a:pt x="84" y="450"/>
                            </a:lnTo>
                            <a:close/>
                          </a:path>
                        </a:pathLst>
                      </a:custGeom>
                      <a:solidFill>
                        <a:srgbClr val="FFFFFF"/>
                      </a:solidFill>
                      <a:ln w="7620">
                        <a:solidFill>
                          <a:srgbClr val="FFFFFF"/>
                        </a:solidFill>
                        <a:prstDash val="solid"/>
                        <a:round/>
                        <a:headEnd/>
                        <a:tailEnd/>
                      </a:ln>
                    </wp:spPr>
                    <wp:bodyPr rot="0" vert="horz" wrap="square" lIns="91440" tIns="45720" rIns="91440" bIns="45720" anchor="t" anchorCtr="0" upright="1">
                      <a:noAutofit/>
                    </wp:bodyPr>
                  </wp:wsp>
                  <wp:wsp>
                    <wp:cNvPr id="126" name="Freeform 85"/>
                    <wp:cNvSpPr>
                      <a:spLocks/>
                    </wp:cNvSpPr>
                    <wp:spPr bwMode="auto">
                      <a:xfrm>
                        <a:off x="2045" y="2033"/>
                        <a:ext cx="304" cy="722"/>
                      </a:xfrm>
                      <a:custGeom>
                        <a:avLst/>
                        <a:gdLst>
                          <a:gd name="T0" fmla="*/ 144 w 313"/>
                          <a:gd name="T1" fmla="*/ 610 h 690"/>
                          <a:gd name="T2" fmla="*/ 96 w 313"/>
                          <a:gd name="T3" fmla="*/ 650 h 690"/>
                          <a:gd name="T4" fmla="*/ 60 w 313"/>
                          <a:gd name="T5" fmla="*/ 650 h 690"/>
                          <a:gd name="T6" fmla="*/ 60 w 313"/>
                          <a:gd name="T7" fmla="*/ 570 h 690"/>
                          <a:gd name="T8" fmla="*/ 72 w 313"/>
                          <a:gd name="T9" fmla="*/ 450 h 690"/>
                          <a:gd name="T10" fmla="*/ 72 w 313"/>
                          <a:gd name="T11" fmla="*/ 280 h 690"/>
                          <a:gd name="T12" fmla="*/ 48 w 313"/>
                          <a:gd name="T13" fmla="*/ 180 h 690"/>
                          <a:gd name="T14" fmla="*/ 12 w 313"/>
                          <a:gd name="T15" fmla="*/ 40 h 690"/>
                          <a:gd name="T16" fmla="*/ 0 w 313"/>
                          <a:gd name="T17" fmla="*/ 20 h 690"/>
                          <a:gd name="T18" fmla="*/ 12 w 313"/>
                          <a:gd name="T19" fmla="*/ 0 h 690"/>
                          <a:gd name="T20" fmla="*/ 36 w 313"/>
                          <a:gd name="T21" fmla="*/ 40 h 690"/>
                          <a:gd name="T22" fmla="*/ 72 w 313"/>
                          <a:gd name="T23" fmla="*/ 120 h 690"/>
                          <a:gd name="T24" fmla="*/ 168 w 313"/>
                          <a:gd name="T25" fmla="*/ 330 h 690"/>
                          <a:gd name="T26" fmla="*/ 265 w 313"/>
                          <a:gd name="T27" fmla="*/ 550 h 690"/>
                          <a:gd name="T28" fmla="*/ 301 w 313"/>
                          <a:gd name="T29" fmla="*/ 610 h 690"/>
                          <a:gd name="T30" fmla="*/ 313 w 313"/>
                          <a:gd name="T31" fmla="*/ 650 h 690"/>
                          <a:gd name="T32" fmla="*/ 313 w 313"/>
                          <a:gd name="T33" fmla="*/ 690 h 690"/>
                          <a:gd name="T34" fmla="*/ 301 w 313"/>
                          <a:gd name="T35" fmla="*/ 690 h 690"/>
                          <a:gd name="T36" fmla="*/ 265 w 313"/>
                          <a:gd name="T37" fmla="*/ 670 h 690"/>
                          <a:gd name="T38" fmla="*/ 217 w 313"/>
                          <a:gd name="T39" fmla="*/ 650 h 690"/>
                          <a:gd name="T40" fmla="*/ 168 w 313"/>
                          <a:gd name="T41" fmla="*/ 610 h 690"/>
                          <a:gd name="T42" fmla="*/ 156 w 313"/>
                          <a:gd name="T43" fmla="*/ 610 h 690"/>
                          <a:gd name="T44" fmla="*/ 144 w 313"/>
                          <a:gd name="T45" fmla="*/ 610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3" h="690">
                            <a:moveTo>
                              <a:pt x="144" y="610"/>
                            </a:moveTo>
                            <a:lnTo>
                              <a:pt x="96" y="650"/>
                            </a:lnTo>
                            <a:lnTo>
                              <a:pt x="60" y="650"/>
                            </a:lnTo>
                            <a:lnTo>
                              <a:pt x="60" y="570"/>
                            </a:lnTo>
                            <a:lnTo>
                              <a:pt x="72" y="450"/>
                            </a:lnTo>
                            <a:lnTo>
                              <a:pt x="72" y="280"/>
                            </a:lnTo>
                            <a:lnTo>
                              <a:pt x="48" y="180"/>
                            </a:lnTo>
                            <a:lnTo>
                              <a:pt x="12" y="40"/>
                            </a:lnTo>
                            <a:lnTo>
                              <a:pt x="0" y="20"/>
                            </a:lnTo>
                            <a:lnTo>
                              <a:pt x="12" y="0"/>
                            </a:lnTo>
                            <a:lnTo>
                              <a:pt x="36" y="40"/>
                            </a:lnTo>
                            <a:lnTo>
                              <a:pt x="72" y="120"/>
                            </a:lnTo>
                            <a:lnTo>
                              <a:pt x="168" y="330"/>
                            </a:lnTo>
                            <a:lnTo>
                              <a:pt x="265" y="550"/>
                            </a:lnTo>
                            <a:lnTo>
                              <a:pt x="301" y="610"/>
                            </a:lnTo>
                            <a:lnTo>
                              <a:pt x="313" y="650"/>
                            </a:lnTo>
                            <a:lnTo>
                              <a:pt x="313" y="690"/>
                            </a:lnTo>
                            <a:lnTo>
                              <a:pt x="301" y="690"/>
                            </a:lnTo>
                            <a:lnTo>
                              <a:pt x="265" y="670"/>
                            </a:lnTo>
                            <a:lnTo>
                              <a:pt x="217" y="650"/>
                            </a:lnTo>
                            <a:lnTo>
                              <a:pt x="168" y="610"/>
                            </a:lnTo>
                            <a:lnTo>
                              <a:pt x="156" y="610"/>
                            </a:lnTo>
                            <a:lnTo>
                              <a:pt x="144" y="610"/>
                            </a:lnTo>
                            <a:close/>
                          </a:path>
                        </a:pathLst>
                      </a:custGeom>
                      <a:solidFill>
                        <a:srgbClr val="FFFFFF"/>
                      </a:solidFill>
                      <a:ln w="7620">
                        <a:solidFill>
                          <a:srgbClr val="FFFFFF"/>
                        </a:solidFill>
                        <a:prstDash val="solid"/>
                        <a:round/>
                        <a:headEnd/>
                        <a:tailEnd/>
                      </a:ln>
                    </wp:spPr>
                    <wp:bodyPr rot="0" vert="horz" wrap="square" lIns="91440" tIns="45720" rIns="91440" bIns="45720" anchor="t" anchorCtr="0" upright="1">
                      <a:noAutofit/>
                    </wp:bodyPr>
                  </wp:wsp>
                  <wp:wsp>
                    <wp:cNvPr id="127" name="Freeform 86"/>
                    <wp:cNvSpPr>
                      <a:spLocks/>
                    </wp:cNvSpPr>
                    <wp:spPr bwMode="auto">
                      <a:xfrm>
                        <a:off x="1917" y="1950"/>
                        <a:ext cx="82" cy="554"/>
                      </a:xfrm>
                      <a:custGeom>
                        <a:avLst/>
                        <a:gdLst>
                          <a:gd name="T0" fmla="*/ 24 w 84"/>
                          <a:gd name="T1" fmla="*/ 0 h 530"/>
                          <a:gd name="T2" fmla="*/ 60 w 84"/>
                          <a:gd name="T3" fmla="*/ 140 h 530"/>
                          <a:gd name="T4" fmla="*/ 84 w 84"/>
                          <a:gd name="T5" fmla="*/ 300 h 530"/>
                          <a:gd name="T6" fmla="*/ 84 w 84"/>
                          <a:gd name="T7" fmla="*/ 410 h 530"/>
                          <a:gd name="T8" fmla="*/ 60 w 84"/>
                          <a:gd name="T9" fmla="*/ 510 h 530"/>
                          <a:gd name="T10" fmla="*/ 36 w 84"/>
                          <a:gd name="T11" fmla="*/ 530 h 530"/>
                          <a:gd name="T12" fmla="*/ 12 w 84"/>
                          <a:gd name="T13" fmla="*/ 490 h 530"/>
                          <a:gd name="T14" fmla="*/ 0 w 84"/>
                          <a:gd name="T15" fmla="*/ 470 h 530"/>
                          <a:gd name="T16" fmla="*/ 0 w 84"/>
                          <a:gd name="T17" fmla="*/ 430 h 530"/>
                          <a:gd name="T18" fmla="*/ 24 w 84"/>
                          <a:gd name="T19" fmla="*/ 320 h 530"/>
                          <a:gd name="T20" fmla="*/ 48 w 84"/>
                          <a:gd name="T21" fmla="*/ 220 h 530"/>
                          <a:gd name="T22" fmla="*/ 36 w 84"/>
                          <a:gd name="T23" fmla="*/ 120 h 530"/>
                          <a:gd name="T24" fmla="*/ 12 w 84"/>
                          <a:gd name="T25" fmla="*/ 40 h 530"/>
                          <a:gd name="T26" fmla="*/ 12 w 84"/>
                          <a:gd name="T27" fmla="*/ 0 h 530"/>
                          <a:gd name="T28" fmla="*/ 24 w 84"/>
                          <a:gd name="T29" fmla="*/ 0 h 5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30">
                            <a:moveTo>
                              <a:pt x="24" y="0"/>
                            </a:moveTo>
                            <a:lnTo>
                              <a:pt x="60" y="140"/>
                            </a:lnTo>
                            <a:lnTo>
                              <a:pt x="84" y="300"/>
                            </a:lnTo>
                            <a:lnTo>
                              <a:pt x="84" y="410"/>
                            </a:lnTo>
                            <a:lnTo>
                              <a:pt x="60" y="510"/>
                            </a:lnTo>
                            <a:lnTo>
                              <a:pt x="36" y="530"/>
                            </a:lnTo>
                            <a:lnTo>
                              <a:pt x="12" y="490"/>
                            </a:lnTo>
                            <a:lnTo>
                              <a:pt x="0" y="470"/>
                            </a:lnTo>
                            <a:lnTo>
                              <a:pt x="0" y="430"/>
                            </a:lnTo>
                            <a:lnTo>
                              <a:pt x="24" y="320"/>
                            </a:lnTo>
                            <a:lnTo>
                              <a:pt x="48" y="220"/>
                            </a:lnTo>
                            <a:lnTo>
                              <a:pt x="36" y="120"/>
                            </a:lnTo>
                            <a:lnTo>
                              <a:pt x="12" y="40"/>
                            </a:lnTo>
                            <a:lnTo>
                              <a:pt x="12" y="0"/>
                            </a:lnTo>
                            <a:lnTo>
                              <a:pt x="24" y="0"/>
                            </a:lnTo>
                            <a:close/>
                          </a:path>
                        </a:pathLst>
                      </a:custGeom>
                      <a:solidFill>
                        <a:srgbClr val="FFFFFF"/>
                      </a:solidFill>
                      <a:ln w="7620">
                        <a:solidFill>
                          <a:srgbClr val="FFFFFF"/>
                        </a:solidFill>
                        <a:prstDash val="solid"/>
                        <a:round/>
                        <a:headEnd/>
                        <a:tailEnd/>
                      </a:ln>
                    </wp:spPr>
                    <wp:bodyPr rot="0" vert="horz" wrap="square" lIns="91440" tIns="45720" rIns="91440" bIns="45720" anchor="t" anchorCtr="0" upright="1">
                      <a:noAutofit/>
                    </wp:bodyPr>
                  </wp:wsp>
                  <wp:wsp>
                    <wp:cNvPr id="128" name="Freeform 87"/>
                    <wp:cNvSpPr>
                      <a:spLocks/>
                    </wp:cNvSpPr>
                    <wp:spPr bwMode="auto">
                      <a:xfrm>
                        <a:off x="1778" y="2608"/>
                        <a:ext cx="232" cy="219"/>
                      </a:xfrm>
                      <a:custGeom>
                        <a:avLst/>
                        <a:gdLst>
                          <a:gd name="T0" fmla="*/ 228 w 240"/>
                          <a:gd name="T1" fmla="*/ 140 h 210"/>
                          <a:gd name="T2" fmla="*/ 180 w 240"/>
                          <a:gd name="T3" fmla="*/ 190 h 210"/>
                          <a:gd name="T4" fmla="*/ 132 w 240"/>
                          <a:gd name="T5" fmla="*/ 210 h 210"/>
                          <a:gd name="T6" fmla="*/ 72 w 240"/>
                          <a:gd name="T7" fmla="*/ 210 h 210"/>
                          <a:gd name="T8" fmla="*/ 24 w 240"/>
                          <a:gd name="T9" fmla="*/ 170 h 210"/>
                          <a:gd name="T10" fmla="*/ 0 w 240"/>
                          <a:gd name="T11" fmla="*/ 160 h 210"/>
                          <a:gd name="T12" fmla="*/ 0 w 240"/>
                          <a:gd name="T13" fmla="*/ 140 h 210"/>
                          <a:gd name="T14" fmla="*/ 12 w 240"/>
                          <a:gd name="T15" fmla="*/ 140 h 210"/>
                          <a:gd name="T16" fmla="*/ 36 w 240"/>
                          <a:gd name="T17" fmla="*/ 140 h 210"/>
                          <a:gd name="T18" fmla="*/ 120 w 240"/>
                          <a:gd name="T19" fmla="*/ 120 h 210"/>
                          <a:gd name="T20" fmla="*/ 156 w 240"/>
                          <a:gd name="T21" fmla="*/ 80 h 210"/>
                          <a:gd name="T22" fmla="*/ 192 w 240"/>
                          <a:gd name="T23" fmla="*/ 20 h 210"/>
                          <a:gd name="T24" fmla="*/ 204 w 240"/>
                          <a:gd name="T25" fmla="*/ 0 h 210"/>
                          <a:gd name="T26" fmla="*/ 228 w 240"/>
                          <a:gd name="T27" fmla="*/ 40 h 210"/>
                          <a:gd name="T28" fmla="*/ 240 w 240"/>
                          <a:gd name="T29" fmla="*/ 80 h 210"/>
                          <a:gd name="T30" fmla="*/ 228 w 240"/>
                          <a:gd name="T31" fmla="*/ 14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40" h="210">
                            <a:moveTo>
                              <a:pt x="228" y="140"/>
                            </a:moveTo>
                            <a:lnTo>
                              <a:pt x="180" y="190"/>
                            </a:lnTo>
                            <a:lnTo>
                              <a:pt x="132" y="210"/>
                            </a:lnTo>
                            <a:lnTo>
                              <a:pt x="72" y="210"/>
                            </a:lnTo>
                            <a:lnTo>
                              <a:pt x="24" y="170"/>
                            </a:lnTo>
                            <a:lnTo>
                              <a:pt x="0" y="160"/>
                            </a:lnTo>
                            <a:lnTo>
                              <a:pt x="0" y="140"/>
                            </a:lnTo>
                            <a:lnTo>
                              <a:pt x="12" y="140"/>
                            </a:lnTo>
                            <a:lnTo>
                              <a:pt x="36" y="140"/>
                            </a:lnTo>
                            <a:lnTo>
                              <a:pt x="120" y="120"/>
                            </a:lnTo>
                            <a:lnTo>
                              <a:pt x="156" y="80"/>
                            </a:lnTo>
                            <a:lnTo>
                              <a:pt x="192" y="20"/>
                            </a:lnTo>
                            <a:lnTo>
                              <a:pt x="204" y="0"/>
                            </a:lnTo>
                            <a:lnTo>
                              <a:pt x="228" y="40"/>
                            </a:lnTo>
                            <a:lnTo>
                              <a:pt x="240" y="80"/>
                            </a:lnTo>
                            <a:lnTo>
                              <a:pt x="228" y="140"/>
                            </a:lnTo>
                            <a:close/>
                          </a:path>
                        </a:pathLst>
                      </a:custGeom>
                      <a:solidFill>
                        <a:srgbClr val="FFFFFF"/>
                      </a:solidFill>
                      <a:ln w="7620">
                        <a:solidFill>
                          <a:srgbClr val="FFFFFF"/>
                        </a:solidFill>
                        <a:prstDash val="solid"/>
                        <a:round/>
                        <a:headEnd/>
                        <a:tailEnd/>
                      </a:ln>
                    </wp:spPr>
                    <wp:bodyPr rot="0" vert="horz" wrap="square" lIns="91440" tIns="45720" rIns="91440" bIns="45720" anchor="t" anchorCtr="0" upright="1">
                      <a:noAutofit/>
                    </wp:bodyPr>
                  </wp:wsp>
                  <wp:wsp>
                    <wp:cNvPr id="129" name="Freeform 88"/>
                    <wp:cNvSpPr>
                      <a:spLocks/>
                    </wp:cNvSpPr>
                    <wp:spPr bwMode="auto">
                      <a:xfrm>
                        <a:off x="1591" y="1647"/>
                        <a:ext cx="187" cy="105"/>
                      </a:xfrm>
                      <a:custGeom>
                        <a:avLst/>
                        <a:gdLst>
                          <a:gd name="T0" fmla="*/ 180 w 192"/>
                          <a:gd name="T1" fmla="*/ 20 h 100"/>
                          <a:gd name="T2" fmla="*/ 144 w 192"/>
                          <a:gd name="T3" fmla="*/ 20 h 100"/>
                          <a:gd name="T4" fmla="*/ 108 w 192"/>
                          <a:gd name="T5" fmla="*/ 80 h 100"/>
                          <a:gd name="T6" fmla="*/ 84 w 192"/>
                          <a:gd name="T7" fmla="*/ 100 h 100"/>
                          <a:gd name="T8" fmla="*/ 72 w 192"/>
                          <a:gd name="T9" fmla="*/ 80 h 100"/>
                          <a:gd name="T10" fmla="*/ 0 w 192"/>
                          <a:gd name="T11" fmla="*/ 20 h 100"/>
                          <a:gd name="T12" fmla="*/ 0 w 192"/>
                          <a:gd name="T13" fmla="*/ 0 h 100"/>
                          <a:gd name="T14" fmla="*/ 12 w 192"/>
                          <a:gd name="T15" fmla="*/ 0 h 100"/>
                          <a:gd name="T16" fmla="*/ 72 w 192"/>
                          <a:gd name="T17" fmla="*/ 20 h 100"/>
                          <a:gd name="T18" fmla="*/ 96 w 192"/>
                          <a:gd name="T19" fmla="*/ 20 h 100"/>
                          <a:gd name="T20" fmla="*/ 132 w 192"/>
                          <a:gd name="T21" fmla="*/ 0 h 100"/>
                          <a:gd name="T22" fmla="*/ 180 w 192"/>
                          <a:gd name="T23" fmla="*/ 0 h 100"/>
                          <a:gd name="T24" fmla="*/ 180 w 192"/>
                          <a:gd name="T25" fmla="*/ 20 h 100"/>
                          <a:gd name="T26" fmla="*/ 192 w 192"/>
                          <a:gd name="T27" fmla="*/ 40 h 100"/>
                          <a:gd name="T28" fmla="*/ 180 w 192"/>
                          <a:gd name="T29" fmla="*/ 2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2" h="100">
                            <a:moveTo>
                              <a:pt x="180" y="20"/>
                            </a:moveTo>
                            <a:lnTo>
                              <a:pt x="144" y="20"/>
                            </a:lnTo>
                            <a:lnTo>
                              <a:pt x="108" y="80"/>
                            </a:lnTo>
                            <a:lnTo>
                              <a:pt x="84" y="100"/>
                            </a:lnTo>
                            <a:lnTo>
                              <a:pt x="72" y="80"/>
                            </a:lnTo>
                            <a:lnTo>
                              <a:pt x="0" y="20"/>
                            </a:lnTo>
                            <a:lnTo>
                              <a:pt x="0" y="0"/>
                            </a:lnTo>
                            <a:lnTo>
                              <a:pt x="12" y="0"/>
                            </a:lnTo>
                            <a:lnTo>
                              <a:pt x="72" y="20"/>
                            </a:lnTo>
                            <a:lnTo>
                              <a:pt x="96" y="20"/>
                            </a:lnTo>
                            <a:lnTo>
                              <a:pt x="132" y="0"/>
                            </a:lnTo>
                            <a:lnTo>
                              <a:pt x="180" y="0"/>
                            </a:lnTo>
                            <a:lnTo>
                              <a:pt x="180" y="20"/>
                            </a:lnTo>
                            <a:lnTo>
                              <a:pt x="192" y="40"/>
                            </a:lnTo>
                            <a:lnTo>
                              <a:pt x="180" y="20"/>
                            </a:lnTo>
                            <a:close/>
                          </a:path>
                        </a:pathLst>
                      </a:custGeom>
                      <a:solidFill>
                        <a:srgbClr val="FFFFFF"/>
                      </a:solidFill>
                      <a:ln w="7620">
                        <a:solidFill>
                          <a:srgbClr val="FFFFFF"/>
                        </a:solidFill>
                        <a:prstDash val="solid"/>
                        <a:round/>
                        <a:headEnd/>
                        <a:tailEnd/>
                      </a:ln>
                    </wp:spPr>
                    <wp:bodyPr rot="0" vert="horz" wrap="square" lIns="91440" tIns="45720" rIns="91440" bIns="45720" anchor="t" anchorCtr="0" upright="1">
                      <a:noAutofit/>
                    </wp:bodyPr>
                  </wp:wsp>
                  <wp:wsp>
                    <wp:cNvPr id="130" name="Freeform 89"/>
                    <wp:cNvSpPr>
                      <a:spLocks/>
                    </wp:cNvSpPr>
                    <wp:spPr bwMode="auto">
                      <a:xfrm>
                        <a:off x="1603" y="1324"/>
                        <a:ext cx="279" cy="669"/>
                      </a:xfrm>
                      <a:custGeom>
                        <a:avLst/>
                        <a:gdLst>
                          <a:gd name="T0" fmla="*/ 288 w 288"/>
                          <a:gd name="T1" fmla="*/ 620 h 640"/>
                          <a:gd name="T2" fmla="*/ 276 w 288"/>
                          <a:gd name="T3" fmla="*/ 600 h 640"/>
                          <a:gd name="T4" fmla="*/ 240 w 288"/>
                          <a:gd name="T5" fmla="*/ 520 h 640"/>
                          <a:gd name="T6" fmla="*/ 156 w 288"/>
                          <a:gd name="T7" fmla="*/ 330 h 640"/>
                          <a:gd name="T8" fmla="*/ 60 w 288"/>
                          <a:gd name="T9" fmla="*/ 110 h 640"/>
                          <a:gd name="T10" fmla="*/ 24 w 288"/>
                          <a:gd name="T11" fmla="*/ 40 h 640"/>
                          <a:gd name="T12" fmla="*/ 0 w 288"/>
                          <a:gd name="T13" fmla="*/ 0 h 640"/>
                          <a:gd name="T14" fmla="*/ 0 w 288"/>
                          <a:gd name="T15" fmla="*/ 20 h 640"/>
                          <a:gd name="T16" fmla="*/ 0 w 288"/>
                          <a:gd name="T17" fmla="*/ 70 h 640"/>
                          <a:gd name="T18" fmla="*/ 24 w 288"/>
                          <a:gd name="T19" fmla="*/ 230 h 640"/>
                          <a:gd name="T20" fmla="*/ 24 w 288"/>
                          <a:gd name="T21" fmla="*/ 310 h 640"/>
                          <a:gd name="T22" fmla="*/ 12 w 288"/>
                          <a:gd name="T23" fmla="*/ 390 h 640"/>
                          <a:gd name="T24" fmla="*/ 12 w 288"/>
                          <a:gd name="T25" fmla="*/ 410 h 640"/>
                          <a:gd name="T26" fmla="*/ 24 w 288"/>
                          <a:gd name="T27" fmla="*/ 410 h 640"/>
                          <a:gd name="T28" fmla="*/ 72 w 288"/>
                          <a:gd name="T29" fmla="*/ 410 h 640"/>
                          <a:gd name="T30" fmla="*/ 144 w 288"/>
                          <a:gd name="T31" fmla="*/ 470 h 640"/>
                          <a:gd name="T32" fmla="*/ 216 w 288"/>
                          <a:gd name="T33" fmla="*/ 540 h 640"/>
                          <a:gd name="T34" fmla="*/ 264 w 288"/>
                          <a:gd name="T35" fmla="*/ 620 h 640"/>
                          <a:gd name="T36" fmla="*/ 288 w 288"/>
                          <a:gd name="T37" fmla="*/ 640 h 640"/>
                          <a:gd name="T38" fmla="*/ 288 w 288"/>
                          <a:gd name="T39" fmla="*/ 6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88" h="640">
                            <a:moveTo>
                              <a:pt x="288" y="620"/>
                            </a:moveTo>
                            <a:lnTo>
                              <a:pt x="276" y="600"/>
                            </a:lnTo>
                            <a:lnTo>
                              <a:pt x="240" y="520"/>
                            </a:lnTo>
                            <a:lnTo>
                              <a:pt x="156" y="330"/>
                            </a:lnTo>
                            <a:lnTo>
                              <a:pt x="60" y="110"/>
                            </a:lnTo>
                            <a:lnTo>
                              <a:pt x="24" y="40"/>
                            </a:lnTo>
                            <a:lnTo>
                              <a:pt x="0" y="0"/>
                            </a:lnTo>
                            <a:lnTo>
                              <a:pt x="0" y="20"/>
                            </a:lnTo>
                            <a:lnTo>
                              <a:pt x="0" y="70"/>
                            </a:lnTo>
                            <a:lnTo>
                              <a:pt x="24" y="230"/>
                            </a:lnTo>
                            <a:lnTo>
                              <a:pt x="24" y="310"/>
                            </a:lnTo>
                            <a:lnTo>
                              <a:pt x="12" y="390"/>
                            </a:lnTo>
                            <a:lnTo>
                              <a:pt x="12" y="410"/>
                            </a:lnTo>
                            <a:lnTo>
                              <a:pt x="24" y="410"/>
                            </a:lnTo>
                            <a:lnTo>
                              <a:pt x="72" y="410"/>
                            </a:lnTo>
                            <a:lnTo>
                              <a:pt x="144" y="470"/>
                            </a:lnTo>
                            <a:lnTo>
                              <a:pt x="216" y="540"/>
                            </a:lnTo>
                            <a:lnTo>
                              <a:pt x="264" y="620"/>
                            </a:lnTo>
                            <a:lnTo>
                              <a:pt x="288" y="640"/>
                            </a:lnTo>
                            <a:lnTo>
                              <a:pt x="288" y="620"/>
                            </a:lnTo>
                            <a:close/>
                          </a:path>
                        </a:pathLst>
                      </a:custGeom>
                      <a:solidFill>
                        <a:srgbClr val="FFFFFF"/>
                      </a:solidFill>
                      <a:ln w="7620">
                        <a:solidFill>
                          <a:srgbClr val="FFFFFF"/>
                        </a:solidFill>
                        <a:prstDash val="solid"/>
                        <a:round/>
                        <a:headEnd/>
                        <a:tailEnd/>
                      </a:ln>
                    </wp:spPr>
                    <wp:bodyPr rot="0" vert="horz" wrap="square" lIns="91440" tIns="45720" rIns="91440" bIns="45720" anchor="t" anchorCtr="0" upright="1">
                      <a:noAutofit/>
                    </wp:bodyPr>
                  </wp:wsp>
                  <wp:wsp>
                    <wp:cNvPr id="131" name="Freeform 90"/>
                    <wp:cNvSpPr>
                      <a:spLocks/>
                    </wp:cNvSpPr>
                    <wp:spPr bwMode="auto">
                      <a:xfrm>
                        <a:off x="1871" y="1324"/>
                        <a:ext cx="35" cy="490"/>
                      </a:xfrm>
                      <a:custGeom>
                        <a:avLst/>
                        <a:gdLst>
                          <a:gd name="T0" fmla="*/ 24 w 36"/>
                          <a:gd name="T1" fmla="*/ 20 h 470"/>
                          <a:gd name="T2" fmla="*/ 36 w 36"/>
                          <a:gd name="T3" fmla="*/ 120 h 470"/>
                          <a:gd name="T4" fmla="*/ 36 w 36"/>
                          <a:gd name="T5" fmla="*/ 160 h 470"/>
                          <a:gd name="T6" fmla="*/ 36 w 36"/>
                          <a:gd name="T7" fmla="*/ 190 h 470"/>
                          <a:gd name="T8" fmla="*/ 24 w 36"/>
                          <a:gd name="T9" fmla="*/ 270 h 470"/>
                          <a:gd name="T10" fmla="*/ 36 w 36"/>
                          <a:gd name="T11" fmla="*/ 410 h 470"/>
                          <a:gd name="T12" fmla="*/ 36 w 36"/>
                          <a:gd name="T13" fmla="*/ 450 h 470"/>
                          <a:gd name="T14" fmla="*/ 36 w 36"/>
                          <a:gd name="T15" fmla="*/ 470 h 470"/>
                          <a:gd name="T16" fmla="*/ 24 w 36"/>
                          <a:gd name="T17" fmla="*/ 470 h 470"/>
                          <a:gd name="T18" fmla="*/ 12 w 36"/>
                          <a:gd name="T19" fmla="*/ 450 h 470"/>
                          <a:gd name="T20" fmla="*/ 0 w 36"/>
                          <a:gd name="T21" fmla="*/ 350 h 470"/>
                          <a:gd name="T22" fmla="*/ 0 w 36"/>
                          <a:gd name="T23" fmla="*/ 230 h 470"/>
                          <a:gd name="T24" fmla="*/ 0 w 36"/>
                          <a:gd name="T25" fmla="*/ 120 h 470"/>
                          <a:gd name="T26" fmla="*/ 12 w 36"/>
                          <a:gd name="T27" fmla="*/ 0 h 470"/>
                          <a:gd name="T28" fmla="*/ 24 w 36"/>
                          <a:gd name="T29" fmla="*/ 0 h 470"/>
                          <a:gd name="T30" fmla="*/ 24 w 36"/>
                          <a:gd name="T31" fmla="*/ 20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6" h="470">
                            <a:moveTo>
                              <a:pt x="24" y="20"/>
                            </a:moveTo>
                            <a:lnTo>
                              <a:pt x="36" y="120"/>
                            </a:lnTo>
                            <a:lnTo>
                              <a:pt x="36" y="160"/>
                            </a:lnTo>
                            <a:lnTo>
                              <a:pt x="36" y="190"/>
                            </a:lnTo>
                            <a:lnTo>
                              <a:pt x="24" y="270"/>
                            </a:lnTo>
                            <a:lnTo>
                              <a:pt x="36" y="410"/>
                            </a:lnTo>
                            <a:lnTo>
                              <a:pt x="36" y="450"/>
                            </a:lnTo>
                            <a:lnTo>
                              <a:pt x="36" y="470"/>
                            </a:lnTo>
                            <a:lnTo>
                              <a:pt x="24" y="470"/>
                            </a:lnTo>
                            <a:lnTo>
                              <a:pt x="12" y="450"/>
                            </a:lnTo>
                            <a:lnTo>
                              <a:pt x="0" y="350"/>
                            </a:lnTo>
                            <a:lnTo>
                              <a:pt x="0" y="230"/>
                            </a:lnTo>
                            <a:lnTo>
                              <a:pt x="0" y="120"/>
                            </a:lnTo>
                            <a:lnTo>
                              <a:pt x="12" y="0"/>
                            </a:lnTo>
                            <a:lnTo>
                              <a:pt x="24" y="0"/>
                            </a:lnTo>
                            <a:lnTo>
                              <a:pt x="24" y="20"/>
                            </a:lnTo>
                            <a:close/>
                          </a:path>
                        </a:pathLst>
                      </a:custGeom>
                      <a:solidFill>
                        <a:srgbClr val="FFFFFF"/>
                      </a:solidFill>
                      <a:ln w="7620">
                        <a:solidFill>
                          <a:srgbClr val="FFFFFF"/>
                        </a:solidFill>
                        <a:prstDash val="solid"/>
                        <a:round/>
                        <a:headEnd/>
                        <a:tailEnd/>
                      </a:ln>
                    </wp:spPr>
                    <wp:bodyPr rot="0" vert="horz" wrap="square" lIns="91440" tIns="45720" rIns="91440" bIns="45720" anchor="t" anchorCtr="0" upright="1">
                      <a:noAutofit/>
                    </wp:bodyPr>
                  </wp:wsp>
                  <wp:wsp>
                    <wp:cNvPr id="132" name="Freeform 91"/>
                    <wp:cNvSpPr>
                      <a:spLocks/>
                    </wp:cNvSpPr>
                    <wp:spPr bwMode="auto">
                      <a:xfrm>
                        <a:off x="2045" y="1772"/>
                        <a:ext cx="257" cy="221"/>
                      </a:xfrm>
                      <a:custGeom>
                        <a:avLst/>
                        <a:gdLst>
                          <a:gd name="T0" fmla="*/ 0 w 265"/>
                          <a:gd name="T1" fmla="*/ 20 h 210"/>
                          <a:gd name="T2" fmla="*/ 48 w 265"/>
                          <a:gd name="T3" fmla="*/ 120 h 210"/>
                          <a:gd name="T4" fmla="*/ 120 w 265"/>
                          <a:gd name="T5" fmla="*/ 190 h 210"/>
                          <a:gd name="T6" fmla="*/ 193 w 265"/>
                          <a:gd name="T7" fmla="*/ 210 h 210"/>
                          <a:gd name="T8" fmla="*/ 229 w 265"/>
                          <a:gd name="T9" fmla="*/ 190 h 210"/>
                          <a:gd name="T10" fmla="*/ 253 w 265"/>
                          <a:gd name="T11" fmla="*/ 150 h 210"/>
                          <a:gd name="T12" fmla="*/ 265 w 265"/>
                          <a:gd name="T13" fmla="*/ 120 h 210"/>
                          <a:gd name="T14" fmla="*/ 253 w 265"/>
                          <a:gd name="T15" fmla="*/ 80 h 210"/>
                          <a:gd name="T16" fmla="*/ 241 w 265"/>
                          <a:gd name="T17" fmla="*/ 80 h 210"/>
                          <a:gd name="T18" fmla="*/ 229 w 265"/>
                          <a:gd name="T19" fmla="*/ 80 h 210"/>
                          <a:gd name="T20" fmla="*/ 180 w 265"/>
                          <a:gd name="T21" fmla="*/ 120 h 210"/>
                          <a:gd name="T22" fmla="*/ 108 w 265"/>
                          <a:gd name="T23" fmla="*/ 120 h 210"/>
                          <a:gd name="T24" fmla="*/ 48 w 265"/>
                          <a:gd name="T25" fmla="*/ 80 h 210"/>
                          <a:gd name="T26" fmla="*/ 0 w 265"/>
                          <a:gd name="T27" fmla="*/ 20 h 210"/>
                          <a:gd name="T28" fmla="*/ 0 w 265"/>
                          <a:gd name="T29" fmla="*/ 0 h 210"/>
                          <a:gd name="T30" fmla="*/ 0 w 265"/>
                          <a:gd name="T31" fmla="*/ 2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65" h="210">
                            <a:moveTo>
                              <a:pt x="0" y="20"/>
                            </a:moveTo>
                            <a:lnTo>
                              <a:pt x="48" y="120"/>
                            </a:lnTo>
                            <a:lnTo>
                              <a:pt x="120" y="190"/>
                            </a:lnTo>
                            <a:lnTo>
                              <a:pt x="193" y="210"/>
                            </a:lnTo>
                            <a:lnTo>
                              <a:pt x="229" y="190"/>
                            </a:lnTo>
                            <a:lnTo>
                              <a:pt x="253" y="150"/>
                            </a:lnTo>
                            <a:lnTo>
                              <a:pt x="265" y="120"/>
                            </a:lnTo>
                            <a:lnTo>
                              <a:pt x="253" y="80"/>
                            </a:lnTo>
                            <a:lnTo>
                              <a:pt x="241" y="80"/>
                            </a:lnTo>
                            <a:lnTo>
                              <a:pt x="229" y="80"/>
                            </a:lnTo>
                            <a:lnTo>
                              <a:pt x="180" y="120"/>
                            </a:lnTo>
                            <a:lnTo>
                              <a:pt x="108" y="120"/>
                            </a:lnTo>
                            <a:lnTo>
                              <a:pt x="48" y="80"/>
                            </a:lnTo>
                            <a:lnTo>
                              <a:pt x="0" y="20"/>
                            </a:lnTo>
                            <a:lnTo>
                              <a:pt x="0" y="0"/>
                            </a:lnTo>
                            <a:lnTo>
                              <a:pt x="0" y="20"/>
                            </a:lnTo>
                            <a:close/>
                          </a:path>
                        </a:pathLst>
                      </a:custGeom>
                      <a:solidFill>
                        <a:srgbClr val="FFFFFF"/>
                      </a:solidFill>
                      <a:ln w="7620">
                        <a:solidFill>
                          <a:srgbClr val="FFFFFF"/>
                        </a:solidFill>
                        <a:prstDash val="solid"/>
                        <a:round/>
                        <a:headEnd/>
                        <a:tailEnd/>
                      </a:ln>
                    </wp:spPr>
                    <wp:bodyPr rot="0" vert="horz" wrap="square" lIns="91440" tIns="45720" rIns="91440" bIns="45720" anchor="t" anchorCtr="0" upright="1">
                      <a:noAutofit/>
                    </wp:bodyPr>
                  </wp:wsp>
                  <wp:wsp>
                    <wp:cNvPr id="133" name="Freeform 92"/>
                    <wp:cNvSpPr>
                      <a:spLocks/>
                    </wp:cNvSpPr>
                    <wp:spPr bwMode="auto">
                      <a:xfrm>
                        <a:off x="2267" y="1324"/>
                        <a:ext cx="94" cy="470"/>
                      </a:xfrm>
                      <a:custGeom>
                        <a:avLst/>
                        <a:gdLst>
                          <a:gd name="T0" fmla="*/ 12 w 96"/>
                          <a:gd name="T1" fmla="*/ 450 h 450"/>
                          <a:gd name="T2" fmla="*/ 36 w 96"/>
                          <a:gd name="T3" fmla="*/ 450 h 450"/>
                          <a:gd name="T4" fmla="*/ 72 w 96"/>
                          <a:gd name="T5" fmla="*/ 410 h 450"/>
                          <a:gd name="T6" fmla="*/ 84 w 96"/>
                          <a:gd name="T7" fmla="*/ 330 h 450"/>
                          <a:gd name="T8" fmla="*/ 96 w 96"/>
                          <a:gd name="T9" fmla="*/ 260 h 450"/>
                          <a:gd name="T10" fmla="*/ 84 w 96"/>
                          <a:gd name="T11" fmla="*/ 160 h 450"/>
                          <a:gd name="T12" fmla="*/ 48 w 96"/>
                          <a:gd name="T13" fmla="*/ 40 h 450"/>
                          <a:gd name="T14" fmla="*/ 36 w 96"/>
                          <a:gd name="T15" fmla="*/ 0 h 450"/>
                          <a:gd name="T16" fmla="*/ 24 w 96"/>
                          <a:gd name="T17" fmla="*/ 0 h 450"/>
                          <a:gd name="T18" fmla="*/ 24 w 96"/>
                          <a:gd name="T19" fmla="*/ 20 h 450"/>
                          <a:gd name="T20" fmla="*/ 36 w 96"/>
                          <a:gd name="T21" fmla="*/ 80 h 450"/>
                          <a:gd name="T22" fmla="*/ 36 w 96"/>
                          <a:gd name="T23" fmla="*/ 140 h 450"/>
                          <a:gd name="T24" fmla="*/ 36 w 96"/>
                          <a:gd name="T25" fmla="*/ 200 h 450"/>
                          <a:gd name="T26" fmla="*/ 24 w 96"/>
                          <a:gd name="T27" fmla="*/ 310 h 450"/>
                          <a:gd name="T28" fmla="*/ 0 w 96"/>
                          <a:gd name="T29" fmla="*/ 390 h 450"/>
                          <a:gd name="T30" fmla="*/ 12 w 96"/>
                          <a:gd name="T31" fmla="*/ 45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6" h="450">
                            <a:moveTo>
                              <a:pt x="12" y="450"/>
                            </a:moveTo>
                            <a:lnTo>
                              <a:pt x="36" y="450"/>
                            </a:lnTo>
                            <a:lnTo>
                              <a:pt x="72" y="410"/>
                            </a:lnTo>
                            <a:lnTo>
                              <a:pt x="84" y="330"/>
                            </a:lnTo>
                            <a:lnTo>
                              <a:pt x="96" y="260"/>
                            </a:lnTo>
                            <a:lnTo>
                              <a:pt x="84" y="160"/>
                            </a:lnTo>
                            <a:lnTo>
                              <a:pt x="48" y="40"/>
                            </a:lnTo>
                            <a:lnTo>
                              <a:pt x="36" y="0"/>
                            </a:lnTo>
                            <a:lnTo>
                              <a:pt x="24" y="0"/>
                            </a:lnTo>
                            <a:lnTo>
                              <a:pt x="24" y="20"/>
                            </a:lnTo>
                            <a:lnTo>
                              <a:pt x="36" y="80"/>
                            </a:lnTo>
                            <a:lnTo>
                              <a:pt x="36" y="140"/>
                            </a:lnTo>
                            <a:lnTo>
                              <a:pt x="36" y="200"/>
                            </a:lnTo>
                            <a:lnTo>
                              <a:pt x="24" y="310"/>
                            </a:lnTo>
                            <a:lnTo>
                              <a:pt x="0" y="390"/>
                            </a:lnTo>
                            <a:lnTo>
                              <a:pt x="12" y="450"/>
                            </a:lnTo>
                            <a:close/>
                          </a:path>
                        </a:pathLst>
                      </a:custGeom>
                      <a:solidFill>
                        <a:srgbClr val="FFFFFF"/>
                      </a:solidFill>
                      <a:ln w="7620">
                        <a:solidFill>
                          <a:srgbClr val="FFFFFF"/>
                        </a:solidFill>
                        <a:prstDash val="solid"/>
                        <a:round/>
                        <a:headEnd/>
                        <a:tailEnd/>
                      </a:ln>
                    </wp:spPr>
                    <wp:bodyPr rot="0" vert="horz" wrap="square" lIns="91440" tIns="45720" rIns="91440" bIns="45720" anchor="t" anchorCtr="0" upright="1">
                      <a:noAutofit/>
                    </wp:bodyPr>
                  </wp:wsp>
                  <wp:wsp>
                    <wp:cNvPr id="134" name="Freeform 93"/>
                    <wp:cNvSpPr>
                      <a:spLocks/>
                    </wp:cNvSpPr>
                    <wp:spPr bwMode="auto">
                      <a:xfrm>
                        <a:off x="10035" y="13793"/>
                        <a:ext cx="292" cy="699"/>
                      </a:xfrm>
                      <a:custGeom>
                        <a:avLst/>
                        <a:gdLst>
                          <a:gd name="T0" fmla="*/ 181 w 301"/>
                          <a:gd name="T1" fmla="*/ 60 h 670"/>
                          <a:gd name="T2" fmla="*/ 217 w 301"/>
                          <a:gd name="T3" fmla="*/ 40 h 670"/>
                          <a:gd name="T4" fmla="*/ 253 w 301"/>
                          <a:gd name="T5" fmla="*/ 40 h 670"/>
                          <a:gd name="T6" fmla="*/ 253 w 301"/>
                          <a:gd name="T7" fmla="*/ 100 h 670"/>
                          <a:gd name="T8" fmla="*/ 241 w 301"/>
                          <a:gd name="T9" fmla="*/ 220 h 670"/>
                          <a:gd name="T10" fmla="*/ 253 w 301"/>
                          <a:gd name="T11" fmla="*/ 390 h 670"/>
                          <a:gd name="T12" fmla="*/ 265 w 301"/>
                          <a:gd name="T13" fmla="*/ 510 h 670"/>
                          <a:gd name="T14" fmla="*/ 289 w 301"/>
                          <a:gd name="T15" fmla="*/ 630 h 670"/>
                          <a:gd name="T16" fmla="*/ 301 w 301"/>
                          <a:gd name="T17" fmla="*/ 670 h 670"/>
                          <a:gd name="T18" fmla="*/ 289 w 301"/>
                          <a:gd name="T19" fmla="*/ 670 h 670"/>
                          <a:gd name="T20" fmla="*/ 277 w 301"/>
                          <a:gd name="T21" fmla="*/ 630 h 670"/>
                          <a:gd name="T22" fmla="*/ 241 w 301"/>
                          <a:gd name="T23" fmla="*/ 550 h 670"/>
                          <a:gd name="T24" fmla="*/ 145 w 301"/>
                          <a:gd name="T25" fmla="*/ 350 h 670"/>
                          <a:gd name="T26" fmla="*/ 48 w 301"/>
                          <a:gd name="T27" fmla="*/ 140 h 670"/>
                          <a:gd name="T28" fmla="*/ 12 w 301"/>
                          <a:gd name="T29" fmla="*/ 60 h 670"/>
                          <a:gd name="T30" fmla="*/ 0 w 301"/>
                          <a:gd name="T31" fmla="*/ 20 h 670"/>
                          <a:gd name="T32" fmla="*/ 0 w 301"/>
                          <a:gd name="T33" fmla="*/ 0 h 670"/>
                          <a:gd name="T34" fmla="*/ 12 w 301"/>
                          <a:gd name="T35" fmla="*/ 0 h 670"/>
                          <a:gd name="T36" fmla="*/ 60 w 301"/>
                          <a:gd name="T37" fmla="*/ 20 h 670"/>
                          <a:gd name="T38" fmla="*/ 108 w 301"/>
                          <a:gd name="T39" fmla="*/ 40 h 670"/>
                          <a:gd name="T40" fmla="*/ 145 w 301"/>
                          <a:gd name="T41" fmla="*/ 80 h 670"/>
                          <a:gd name="T42" fmla="*/ 157 w 301"/>
                          <a:gd name="T43" fmla="*/ 80 h 670"/>
                          <a:gd name="T44" fmla="*/ 181 w 301"/>
                          <a:gd name="T45" fmla="*/ 60 h 6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01" h="670">
                            <a:moveTo>
                              <a:pt x="181" y="60"/>
                            </a:moveTo>
                            <a:lnTo>
                              <a:pt x="217" y="40"/>
                            </a:lnTo>
                            <a:lnTo>
                              <a:pt x="253" y="40"/>
                            </a:lnTo>
                            <a:lnTo>
                              <a:pt x="253" y="100"/>
                            </a:lnTo>
                            <a:lnTo>
                              <a:pt x="241" y="220"/>
                            </a:lnTo>
                            <a:lnTo>
                              <a:pt x="253" y="390"/>
                            </a:lnTo>
                            <a:lnTo>
                              <a:pt x="265" y="510"/>
                            </a:lnTo>
                            <a:lnTo>
                              <a:pt x="289" y="630"/>
                            </a:lnTo>
                            <a:lnTo>
                              <a:pt x="301" y="670"/>
                            </a:lnTo>
                            <a:lnTo>
                              <a:pt x="289" y="670"/>
                            </a:lnTo>
                            <a:lnTo>
                              <a:pt x="277" y="630"/>
                            </a:lnTo>
                            <a:lnTo>
                              <a:pt x="241" y="550"/>
                            </a:lnTo>
                            <a:lnTo>
                              <a:pt x="145" y="350"/>
                            </a:lnTo>
                            <a:lnTo>
                              <a:pt x="48" y="140"/>
                            </a:lnTo>
                            <a:lnTo>
                              <a:pt x="12" y="60"/>
                            </a:lnTo>
                            <a:lnTo>
                              <a:pt x="0" y="20"/>
                            </a:lnTo>
                            <a:lnTo>
                              <a:pt x="0" y="0"/>
                            </a:lnTo>
                            <a:lnTo>
                              <a:pt x="12" y="0"/>
                            </a:lnTo>
                            <a:lnTo>
                              <a:pt x="60" y="20"/>
                            </a:lnTo>
                            <a:lnTo>
                              <a:pt x="108" y="40"/>
                            </a:lnTo>
                            <a:lnTo>
                              <a:pt x="145" y="80"/>
                            </a:lnTo>
                            <a:lnTo>
                              <a:pt x="157" y="80"/>
                            </a:lnTo>
                            <a:lnTo>
                              <a:pt x="181" y="60"/>
                            </a:lnTo>
                            <a:close/>
                          </a:path>
                        </a:pathLst>
                      </a:custGeom>
                      <a:solidFill>
                        <a:srgbClr val="FFFFFF"/>
                      </a:solidFill>
                      <a:ln w="7620">
                        <a:solidFill>
                          <a:srgbClr val="FFFFFF"/>
                        </a:solidFill>
                        <a:prstDash val="solid"/>
                        <a:round/>
                        <a:headEnd/>
                        <a:tailEnd/>
                      </a:ln>
                    </wp:spPr>
                    <wp:bodyPr rot="0" vert="horz" wrap="square" lIns="91440" tIns="45720" rIns="91440" bIns="45720" anchor="t" anchorCtr="0" upright="1">
                      <a:noAutofit/>
                    </wp:bodyPr>
                  </wp:wsp>
                  <wp:wsp>
                    <wp:cNvPr id="135" name="Freeform 94"/>
                    <wp:cNvSpPr>
                      <a:spLocks/>
                    </wp:cNvSpPr>
                    <wp:spPr bwMode="auto">
                      <a:xfrm>
                        <a:off x="10385" y="14044"/>
                        <a:ext cx="82" cy="532"/>
                      </a:xfrm>
                      <a:custGeom>
                        <a:avLst/>
                        <a:gdLst>
                          <a:gd name="T0" fmla="*/ 60 w 84"/>
                          <a:gd name="T1" fmla="*/ 510 h 510"/>
                          <a:gd name="T2" fmla="*/ 12 w 84"/>
                          <a:gd name="T3" fmla="*/ 370 h 510"/>
                          <a:gd name="T4" fmla="*/ 0 w 84"/>
                          <a:gd name="T5" fmla="*/ 230 h 510"/>
                          <a:gd name="T6" fmla="*/ 0 w 84"/>
                          <a:gd name="T7" fmla="*/ 100 h 510"/>
                          <a:gd name="T8" fmla="*/ 24 w 84"/>
                          <a:gd name="T9" fmla="*/ 0 h 510"/>
                          <a:gd name="T10" fmla="*/ 48 w 84"/>
                          <a:gd name="T11" fmla="*/ 0 h 510"/>
                          <a:gd name="T12" fmla="*/ 72 w 84"/>
                          <a:gd name="T13" fmla="*/ 20 h 510"/>
                          <a:gd name="T14" fmla="*/ 84 w 84"/>
                          <a:gd name="T15" fmla="*/ 60 h 510"/>
                          <a:gd name="T16" fmla="*/ 72 w 84"/>
                          <a:gd name="T17" fmla="*/ 100 h 510"/>
                          <a:gd name="T18" fmla="*/ 48 w 84"/>
                          <a:gd name="T19" fmla="*/ 190 h 510"/>
                          <a:gd name="T20" fmla="*/ 36 w 84"/>
                          <a:gd name="T21" fmla="*/ 310 h 510"/>
                          <a:gd name="T22" fmla="*/ 48 w 84"/>
                          <a:gd name="T23" fmla="*/ 410 h 510"/>
                          <a:gd name="T24" fmla="*/ 72 w 84"/>
                          <a:gd name="T25" fmla="*/ 490 h 510"/>
                          <a:gd name="T26" fmla="*/ 72 w 84"/>
                          <a:gd name="T27" fmla="*/ 510 h 510"/>
                          <a:gd name="T28" fmla="*/ 60 w 84"/>
                          <a:gd name="T29" fmla="*/ 510 h 5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10">
                            <a:moveTo>
                              <a:pt x="60" y="510"/>
                            </a:moveTo>
                            <a:lnTo>
                              <a:pt x="12" y="370"/>
                            </a:lnTo>
                            <a:lnTo>
                              <a:pt x="0" y="230"/>
                            </a:lnTo>
                            <a:lnTo>
                              <a:pt x="0" y="100"/>
                            </a:lnTo>
                            <a:lnTo>
                              <a:pt x="24" y="0"/>
                            </a:lnTo>
                            <a:lnTo>
                              <a:pt x="48" y="0"/>
                            </a:lnTo>
                            <a:lnTo>
                              <a:pt x="72" y="20"/>
                            </a:lnTo>
                            <a:lnTo>
                              <a:pt x="84" y="60"/>
                            </a:lnTo>
                            <a:lnTo>
                              <a:pt x="72" y="100"/>
                            </a:lnTo>
                            <a:lnTo>
                              <a:pt x="48" y="190"/>
                            </a:lnTo>
                            <a:lnTo>
                              <a:pt x="36" y="310"/>
                            </a:lnTo>
                            <a:lnTo>
                              <a:pt x="48" y="410"/>
                            </a:lnTo>
                            <a:lnTo>
                              <a:pt x="72" y="490"/>
                            </a:lnTo>
                            <a:lnTo>
                              <a:pt x="72" y="510"/>
                            </a:lnTo>
                            <a:lnTo>
                              <a:pt x="60" y="510"/>
                            </a:lnTo>
                            <a:close/>
                          </a:path>
                        </a:pathLst>
                      </a:custGeom>
                      <a:solidFill>
                        <a:srgbClr val="FFFFFF"/>
                      </a:solidFill>
                      <a:ln w="7620">
                        <a:solidFill>
                          <a:srgbClr val="FFFFFF"/>
                        </a:solidFill>
                        <a:prstDash val="solid"/>
                        <a:round/>
                        <a:headEnd/>
                        <a:tailEnd/>
                      </a:ln>
                    </wp:spPr>
                    <wp:bodyPr rot="0" vert="horz" wrap="square" lIns="91440" tIns="45720" rIns="91440" bIns="45720" anchor="t" anchorCtr="0" upright="1">
                      <a:noAutofit/>
                    </wp:bodyPr>
                  </wp:wsp>
                  <wp:wsp>
                    <wp:cNvPr id="136" name="Freeform 95"/>
                    <wp:cNvSpPr>
                      <a:spLocks/>
                    </wp:cNvSpPr>
                    <wp:spPr bwMode="auto">
                      <a:xfrm>
                        <a:off x="10374" y="13698"/>
                        <a:ext cx="221" cy="221"/>
                      </a:xfrm>
                      <a:custGeom>
                        <a:avLst/>
                        <a:gdLst>
                          <a:gd name="T0" fmla="*/ 12 w 228"/>
                          <a:gd name="T1" fmla="*/ 90 h 210"/>
                          <a:gd name="T2" fmla="*/ 48 w 228"/>
                          <a:gd name="T3" fmla="*/ 30 h 210"/>
                          <a:gd name="T4" fmla="*/ 108 w 228"/>
                          <a:gd name="T5" fmla="*/ 0 h 210"/>
                          <a:gd name="T6" fmla="*/ 156 w 228"/>
                          <a:gd name="T7" fmla="*/ 0 h 210"/>
                          <a:gd name="T8" fmla="*/ 216 w 228"/>
                          <a:gd name="T9" fmla="*/ 30 h 210"/>
                          <a:gd name="T10" fmla="*/ 228 w 228"/>
                          <a:gd name="T11" fmla="*/ 70 h 210"/>
                          <a:gd name="T12" fmla="*/ 228 w 228"/>
                          <a:gd name="T13" fmla="*/ 90 h 210"/>
                          <a:gd name="T14" fmla="*/ 228 w 228"/>
                          <a:gd name="T15" fmla="*/ 90 h 210"/>
                          <a:gd name="T16" fmla="*/ 204 w 228"/>
                          <a:gd name="T17" fmla="*/ 90 h 210"/>
                          <a:gd name="T18" fmla="*/ 120 w 228"/>
                          <a:gd name="T19" fmla="*/ 110 h 210"/>
                          <a:gd name="T20" fmla="*/ 84 w 228"/>
                          <a:gd name="T21" fmla="*/ 130 h 210"/>
                          <a:gd name="T22" fmla="*/ 48 w 228"/>
                          <a:gd name="T23" fmla="*/ 190 h 210"/>
                          <a:gd name="T24" fmla="*/ 24 w 228"/>
                          <a:gd name="T25" fmla="*/ 210 h 210"/>
                          <a:gd name="T26" fmla="*/ 12 w 228"/>
                          <a:gd name="T27" fmla="*/ 190 h 210"/>
                          <a:gd name="T28" fmla="*/ 0 w 228"/>
                          <a:gd name="T29" fmla="*/ 150 h 210"/>
                          <a:gd name="T30" fmla="*/ 12 w 228"/>
                          <a:gd name="T31" fmla="*/ 9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8" h="210">
                            <a:moveTo>
                              <a:pt x="12" y="90"/>
                            </a:moveTo>
                            <a:lnTo>
                              <a:pt x="48" y="30"/>
                            </a:lnTo>
                            <a:lnTo>
                              <a:pt x="108" y="0"/>
                            </a:lnTo>
                            <a:lnTo>
                              <a:pt x="156" y="0"/>
                            </a:lnTo>
                            <a:lnTo>
                              <a:pt x="216" y="30"/>
                            </a:lnTo>
                            <a:lnTo>
                              <a:pt x="228" y="70"/>
                            </a:lnTo>
                            <a:lnTo>
                              <a:pt x="228" y="90"/>
                            </a:lnTo>
                            <a:lnTo>
                              <a:pt x="228" y="90"/>
                            </a:lnTo>
                            <a:lnTo>
                              <a:pt x="204" y="90"/>
                            </a:lnTo>
                            <a:lnTo>
                              <a:pt x="120" y="110"/>
                            </a:lnTo>
                            <a:lnTo>
                              <a:pt x="84" y="130"/>
                            </a:lnTo>
                            <a:lnTo>
                              <a:pt x="48" y="190"/>
                            </a:lnTo>
                            <a:lnTo>
                              <a:pt x="24" y="210"/>
                            </a:lnTo>
                            <a:lnTo>
                              <a:pt x="12" y="190"/>
                            </a:lnTo>
                            <a:lnTo>
                              <a:pt x="0" y="150"/>
                            </a:lnTo>
                            <a:lnTo>
                              <a:pt x="12" y="90"/>
                            </a:lnTo>
                            <a:close/>
                          </a:path>
                        </a:pathLst>
                      </a:custGeom>
                      <a:solidFill>
                        <a:srgbClr val="FFFFFF"/>
                      </a:solidFill>
                      <a:ln w="7620">
                        <a:solidFill>
                          <a:srgbClr val="FFFFFF"/>
                        </a:solidFill>
                        <a:prstDash val="solid"/>
                        <a:round/>
                        <a:headEnd/>
                        <a:tailEnd/>
                      </a:ln>
                    </wp:spPr>
                    <wp:bodyPr rot="0" vert="horz" wrap="square" lIns="91440" tIns="45720" rIns="91440" bIns="45720" anchor="t" anchorCtr="0" upright="1">
                      <a:noAutofit/>
                    </wp:bodyPr>
                  </wp:wsp>
                  <wp:wsp>
                    <wp:cNvPr id="137" name="Freeform 96"/>
                    <wp:cNvSpPr>
                      <a:spLocks/>
                    </wp:cNvSpPr>
                    <wp:spPr bwMode="auto">
                      <a:xfrm>
                        <a:off x="10606" y="14794"/>
                        <a:ext cx="187" cy="105"/>
                      </a:xfrm>
                      <a:custGeom>
                        <a:avLst/>
                        <a:gdLst>
                          <a:gd name="T0" fmla="*/ 12 w 192"/>
                          <a:gd name="T1" fmla="*/ 60 h 100"/>
                          <a:gd name="T2" fmla="*/ 48 w 192"/>
                          <a:gd name="T3" fmla="*/ 60 h 100"/>
                          <a:gd name="T4" fmla="*/ 84 w 192"/>
                          <a:gd name="T5" fmla="*/ 20 h 100"/>
                          <a:gd name="T6" fmla="*/ 96 w 192"/>
                          <a:gd name="T7" fmla="*/ 0 h 100"/>
                          <a:gd name="T8" fmla="*/ 120 w 192"/>
                          <a:gd name="T9" fmla="*/ 0 h 100"/>
                          <a:gd name="T10" fmla="*/ 180 w 192"/>
                          <a:gd name="T11" fmla="*/ 80 h 100"/>
                          <a:gd name="T12" fmla="*/ 192 w 192"/>
                          <a:gd name="T13" fmla="*/ 80 h 100"/>
                          <a:gd name="T14" fmla="*/ 168 w 192"/>
                          <a:gd name="T15" fmla="*/ 100 h 100"/>
                          <a:gd name="T16" fmla="*/ 120 w 192"/>
                          <a:gd name="T17" fmla="*/ 60 h 100"/>
                          <a:gd name="T18" fmla="*/ 96 w 192"/>
                          <a:gd name="T19" fmla="*/ 60 h 100"/>
                          <a:gd name="T20" fmla="*/ 60 w 192"/>
                          <a:gd name="T21" fmla="*/ 100 h 100"/>
                          <a:gd name="T22" fmla="*/ 24 w 192"/>
                          <a:gd name="T23" fmla="*/ 80 h 100"/>
                          <a:gd name="T24" fmla="*/ 0 w 192"/>
                          <a:gd name="T25" fmla="*/ 60 h 100"/>
                          <a:gd name="T26" fmla="*/ 12 w 192"/>
                          <a:gd name="T27" fmla="*/ 6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00">
                            <a:moveTo>
                              <a:pt x="12" y="60"/>
                            </a:moveTo>
                            <a:lnTo>
                              <a:pt x="48" y="60"/>
                            </a:lnTo>
                            <a:lnTo>
                              <a:pt x="84" y="20"/>
                            </a:lnTo>
                            <a:lnTo>
                              <a:pt x="96" y="0"/>
                            </a:lnTo>
                            <a:lnTo>
                              <a:pt x="120" y="0"/>
                            </a:lnTo>
                            <a:lnTo>
                              <a:pt x="180" y="80"/>
                            </a:lnTo>
                            <a:lnTo>
                              <a:pt x="192" y="80"/>
                            </a:lnTo>
                            <a:lnTo>
                              <a:pt x="168" y="100"/>
                            </a:lnTo>
                            <a:lnTo>
                              <a:pt x="120" y="60"/>
                            </a:lnTo>
                            <a:lnTo>
                              <a:pt x="96" y="60"/>
                            </a:lnTo>
                            <a:lnTo>
                              <a:pt x="60" y="100"/>
                            </a:lnTo>
                            <a:lnTo>
                              <a:pt x="24" y="80"/>
                            </a:lnTo>
                            <a:lnTo>
                              <a:pt x="0" y="60"/>
                            </a:lnTo>
                            <a:lnTo>
                              <a:pt x="12" y="60"/>
                            </a:lnTo>
                            <a:close/>
                          </a:path>
                        </a:pathLst>
                      </a:custGeom>
                      <a:solidFill>
                        <a:srgbClr val="FFFFFF"/>
                      </a:solidFill>
                      <a:ln w="7620">
                        <a:solidFill>
                          <a:srgbClr val="FFFFFF"/>
                        </a:solidFill>
                        <a:prstDash val="solid"/>
                        <a:round/>
                        <a:headEnd/>
                        <a:tailEnd/>
                      </a:ln>
                    </wp:spPr>
                    <wp:bodyPr rot="0" vert="horz" wrap="square" lIns="91440" tIns="45720" rIns="91440" bIns="45720" anchor="t" anchorCtr="0" upright="1">
                      <a:noAutofit/>
                    </wp:bodyPr>
                  </wp:wsp>
                  <wp:wsp>
                    <wp:cNvPr id="138" name="Freeform 97"/>
                    <wp:cNvSpPr>
                      <a:spLocks/>
                    </wp:cNvSpPr>
                    <wp:spPr bwMode="auto">
                      <a:xfrm>
                        <a:off x="10490" y="14878"/>
                        <a:ext cx="291" cy="668"/>
                      </a:xfrm>
                      <a:custGeom>
                        <a:avLst/>
                        <a:gdLst>
                          <a:gd name="T0" fmla="*/ 0 w 300"/>
                          <a:gd name="T1" fmla="*/ 20 h 640"/>
                          <a:gd name="T2" fmla="*/ 24 w 300"/>
                          <a:gd name="T3" fmla="*/ 60 h 640"/>
                          <a:gd name="T4" fmla="*/ 60 w 300"/>
                          <a:gd name="T5" fmla="*/ 140 h 640"/>
                          <a:gd name="T6" fmla="*/ 144 w 300"/>
                          <a:gd name="T7" fmla="*/ 330 h 640"/>
                          <a:gd name="T8" fmla="*/ 240 w 300"/>
                          <a:gd name="T9" fmla="*/ 530 h 640"/>
                          <a:gd name="T10" fmla="*/ 276 w 300"/>
                          <a:gd name="T11" fmla="*/ 600 h 640"/>
                          <a:gd name="T12" fmla="*/ 288 w 300"/>
                          <a:gd name="T13" fmla="*/ 640 h 640"/>
                          <a:gd name="T14" fmla="*/ 300 w 300"/>
                          <a:gd name="T15" fmla="*/ 620 h 640"/>
                          <a:gd name="T16" fmla="*/ 300 w 300"/>
                          <a:gd name="T17" fmla="*/ 580 h 640"/>
                          <a:gd name="T18" fmla="*/ 276 w 300"/>
                          <a:gd name="T19" fmla="*/ 410 h 640"/>
                          <a:gd name="T20" fmla="*/ 276 w 300"/>
                          <a:gd name="T21" fmla="*/ 330 h 640"/>
                          <a:gd name="T22" fmla="*/ 288 w 300"/>
                          <a:gd name="T23" fmla="*/ 270 h 640"/>
                          <a:gd name="T24" fmla="*/ 288 w 300"/>
                          <a:gd name="T25" fmla="*/ 250 h 640"/>
                          <a:gd name="T26" fmla="*/ 276 w 300"/>
                          <a:gd name="T27" fmla="*/ 250 h 640"/>
                          <a:gd name="T28" fmla="*/ 216 w 300"/>
                          <a:gd name="T29" fmla="*/ 230 h 640"/>
                          <a:gd name="T30" fmla="*/ 156 w 300"/>
                          <a:gd name="T31" fmla="*/ 170 h 640"/>
                          <a:gd name="T32" fmla="*/ 84 w 300"/>
                          <a:gd name="T33" fmla="*/ 100 h 640"/>
                          <a:gd name="T34" fmla="*/ 36 w 300"/>
                          <a:gd name="T35" fmla="*/ 20 h 640"/>
                          <a:gd name="T36" fmla="*/ 0 w 300"/>
                          <a:gd name="T37" fmla="*/ 0 h 640"/>
                          <a:gd name="T38" fmla="*/ 0 w 300"/>
                          <a:gd name="T39" fmla="*/ 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640">
                            <a:moveTo>
                              <a:pt x="0" y="20"/>
                            </a:moveTo>
                            <a:lnTo>
                              <a:pt x="24" y="60"/>
                            </a:lnTo>
                            <a:lnTo>
                              <a:pt x="60" y="140"/>
                            </a:lnTo>
                            <a:lnTo>
                              <a:pt x="144" y="330"/>
                            </a:lnTo>
                            <a:lnTo>
                              <a:pt x="240" y="530"/>
                            </a:lnTo>
                            <a:lnTo>
                              <a:pt x="276" y="600"/>
                            </a:lnTo>
                            <a:lnTo>
                              <a:pt x="288" y="640"/>
                            </a:lnTo>
                            <a:lnTo>
                              <a:pt x="300" y="620"/>
                            </a:lnTo>
                            <a:lnTo>
                              <a:pt x="300" y="580"/>
                            </a:lnTo>
                            <a:lnTo>
                              <a:pt x="276" y="410"/>
                            </a:lnTo>
                            <a:lnTo>
                              <a:pt x="276" y="330"/>
                            </a:lnTo>
                            <a:lnTo>
                              <a:pt x="288" y="270"/>
                            </a:lnTo>
                            <a:lnTo>
                              <a:pt x="288" y="250"/>
                            </a:lnTo>
                            <a:lnTo>
                              <a:pt x="276" y="250"/>
                            </a:lnTo>
                            <a:lnTo>
                              <a:pt x="216" y="230"/>
                            </a:lnTo>
                            <a:lnTo>
                              <a:pt x="156" y="170"/>
                            </a:lnTo>
                            <a:lnTo>
                              <a:pt x="84" y="100"/>
                            </a:lnTo>
                            <a:lnTo>
                              <a:pt x="36" y="20"/>
                            </a:lnTo>
                            <a:lnTo>
                              <a:pt x="0" y="0"/>
                            </a:lnTo>
                            <a:lnTo>
                              <a:pt x="0" y="20"/>
                            </a:lnTo>
                            <a:close/>
                          </a:path>
                        </a:pathLst>
                      </a:custGeom>
                      <a:solidFill>
                        <a:srgbClr val="FFFFFF"/>
                      </a:solidFill>
                      <a:ln w="7620">
                        <a:solidFill>
                          <a:srgbClr val="FFFFFF"/>
                        </a:solidFill>
                        <a:prstDash val="solid"/>
                        <a:round/>
                        <a:headEnd/>
                        <a:tailEnd/>
                      </a:ln>
                    </wp:spPr>
                    <wp:bodyPr rot="0" vert="horz" wrap="square" lIns="91440" tIns="45720" rIns="91440" bIns="45720" anchor="t" anchorCtr="0" upright="1">
                      <a:noAutofit/>
                    </wp:bodyPr>
                  </wp:wsp>
                  <wp:wsp>
                    <wp:cNvPr id="139" name="Freeform 98"/>
                    <wp:cNvSpPr>
                      <a:spLocks/>
                    </wp:cNvSpPr>
                    <wp:spPr bwMode="auto">
                      <a:xfrm>
                        <a:off x="10467" y="15201"/>
                        <a:ext cx="58" cy="471"/>
                      </a:xfrm>
                      <a:custGeom>
                        <a:avLst/>
                        <a:gdLst>
                          <a:gd name="T0" fmla="*/ 24 w 60"/>
                          <a:gd name="T1" fmla="*/ 430 h 450"/>
                          <a:gd name="T2" fmla="*/ 0 w 60"/>
                          <a:gd name="T3" fmla="*/ 350 h 450"/>
                          <a:gd name="T4" fmla="*/ 0 w 60"/>
                          <a:gd name="T5" fmla="*/ 310 h 450"/>
                          <a:gd name="T6" fmla="*/ 12 w 60"/>
                          <a:gd name="T7" fmla="*/ 270 h 450"/>
                          <a:gd name="T8" fmla="*/ 24 w 60"/>
                          <a:gd name="T9" fmla="*/ 180 h 450"/>
                          <a:gd name="T10" fmla="*/ 24 w 60"/>
                          <a:gd name="T11" fmla="*/ 60 h 450"/>
                          <a:gd name="T12" fmla="*/ 12 w 60"/>
                          <a:gd name="T13" fmla="*/ 20 h 450"/>
                          <a:gd name="T14" fmla="*/ 24 w 60"/>
                          <a:gd name="T15" fmla="*/ 0 h 450"/>
                          <a:gd name="T16" fmla="*/ 24 w 60"/>
                          <a:gd name="T17" fmla="*/ 20 h 450"/>
                          <a:gd name="T18" fmla="*/ 48 w 60"/>
                          <a:gd name="T19" fmla="*/ 120 h 450"/>
                          <a:gd name="T20" fmla="*/ 60 w 60"/>
                          <a:gd name="T21" fmla="*/ 240 h 450"/>
                          <a:gd name="T22" fmla="*/ 48 w 60"/>
                          <a:gd name="T23" fmla="*/ 350 h 450"/>
                          <a:gd name="T24" fmla="*/ 24 w 60"/>
                          <a:gd name="T25" fmla="*/ 450 h 450"/>
                          <a:gd name="T26" fmla="*/ 24 w 60"/>
                          <a:gd name="T27" fmla="*/ 43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0" h="450">
                            <a:moveTo>
                              <a:pt x="24" y="430"/>
                            </a:moveTo>
                            <a:lnTo>
                              <a:pt x="0" y="350"/>
                            </a:lnTo>
                            <a:lnTo>
                              <a:pt x="0" y="310"/>
                            </a:lnTo>
                            <a:lnTo>
                              <a:pt x="12" y="270"/>
                            </a:lnTo>
                            <a:lnTo>
                              <a:pt x="24" y="180"/>
                            </a:lnTo>
                            <a:lnTo>
                              <a:pt x="24" y="60"/>
                            </a:lnTo>
                            <a:lnTo>
                              <a:pt x="12" y="20"/>
                            </a:lnTo>
                            <a:lnTo>
                              <a:pt x="24" y="0"/>
                            </a:lnTo>
                            <a:lnTo>
                              <a:pt x="24" y="20"/>
                            </a:lnTo>
                            <a:lnTo>
                              <a:pt x="48" y="120"/>
                            </a:lnTo>
                            <a:lnTo>
                              <a:pt x="60" y="240"/>
                            </a:lnTo>
                            <a:lnTo>
                              <a:pt x="48" y="350"/>
                            </a:lnTo>
                            <a:lnTo>
                              <a:pt x="24" y="450"/>
                            </a:lnTo>
                            <a:lnTo>
                              <a:pt x="24" y="430"/>
                            </a:lnTo>
                            <a:close/>
                          </a:path>
                        </a:pathLst>
                      </a:custGeom>
                      <a:solidFill>
                        <a:srgbClr val="FFFFFF"/>
                      </a:solidFill>
                      <a:ln w="7620">
                        <a:solidFill>
                          <a:srgbClr val="FFFFFF"/>
                        </a:solidFill>
                        <a:prstDash val="solid"/>
                        <a:round/>
                        <a:headEnd/>
                        <a:tailEnd/>
                      </a:ln>
                    </wp:spPr>
                    <wp:bodyPr rot="0" vert="horz" wrap="square" lIns="91440" tIns="45720" rIns="91440" bIns="45720" anchor="t" anchorCtr="0" upright="1">
                      <a:noAutofit/>
                    </wp:bodyPr>
                  </wp:wsp>
                  <wp:wsp>
                    <wp:cNvPr id="140" name="Freeform 99"/>
                    <wp:cNvSpPr>
                      <a:spLocks/>
                    </wp:cNvSpPr>
                    <wp:spPr bwMode="auto">
                      <a:xfrm>
                        <a:off x="10093" y="14555"/>
                        <a:ext cx="246" cy="197"/>
                      </a:xfrm>
                      <a:custGeom>
                        <a:avLst/>
                        <a:gdLst>
                          <a:gd name="T0" fmla="*/ 253 w 253"/>
                          <a:gd name="T1" fmla="*/ 170 h 190"/>
                          <a:gd name="T2" fmla="*/ 193 w 253"/>
                          <a:gd name="T3" fmla="*/ 90 h 190"/>
                          <a:gd name="T4" fmla="*/ 133 w 253"/>
                          <a:gd name="T5" fmla="*/ 20 h 190"/>
                          <a:gd name="T6" fmla="*/ 61 w 253"/>
                          <a:gd name="T7" fmla="*/ 0 h 190"/>
                          <a:gd name="T8" fmla="*/ 36 w 253"/>
                          <a:gd name="T9" fmla="*/ 0 h 190"/>
                          <a:gd name="T10" fmla="*/ 12 w 253"/>
                          <a:gd name="T11" fmla="*/ 40 h 190"/>
                          <a:gd name="T12" fmla="*/ 0 w 253"/>
                          <a:gd name="T13" fmla="*/ 70 h 190"/>
                          <a:gd name="T14" fmla="*/ 0 w 253"/>
                          <a:gd name="T15" fmla="*/ 110 h 190"/>
                          <a:gd name="T16" fmla="*/ 12 w 253"/>
                          <a:gd name="T17" fmla="*/ 130 h 190"/>
                          <a:gd name="T18" fmla="*/ 24 w 253"/>
                          <a:gd name="T19" fmla="*/ 110 h 190"/>
                          <a:gd name="T20" fmla="*/ 73 w 253"/>
                          <a:gd name="T21" fmla="*/ 70 h 190"/>
                          <a:gd name="T22" fmla="*/ 133 w 253"/>
                          <a:gd name="T23" fmla="*/ 90 h 190"/>
                          <a:gd name="T24" fmla="*/ 193 w 253"/>
                          <a:gd name="T25" fmla="*/ 130 h 190"/>
                          <a:gd name="T26" fmla="*/ 241 w 253"/>
                          <a:gd name="T27" fmla="*/ 190 h 190"/>
                          <a:gd name="T28" fmla="*/ 253 w 253"/>
                          <a:gd name="T29" fmla="*/ 190 h 190"/>
                          <a:gd name="T30" fmla="*/ 253 w 253"/>
                          <a:gd name="T31" fmla="*/ 170 h 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3" h="190">
                            <a:moveTo>
                              <a:pt x="253" y="170"/>
                            </a:moveTo>
                            <a:lnTo>
                              <a:pt x="193" y="90"/>
                            </a:lnTo>
                            <a:lnTo>
                              <a:pt x="133" y="20"/>
                            </a:lnTo>
                            <a:lnTo>
                              <a:pt x="61" y="0"/>
                            </a:lnTo>
                            <a:lnTo>
                              <a:pt x="36" y="0"/>
                            </a:lnTo>
                            <a:lnTo>
                              <a:pt x="12" y="40"/>
                            </a:lnTo>
                            <a:lnTo>
                              <a:pt x="0" y="70"/>
                            </a:lnTo>
                            <a:lnTo>
                              <a:pt x="0" y="110"/>
                            </a:lnTo>
                            <a:lnTo>
                              <a:pt x="12" y="130"/>
                            </a:lnTo>
                            <a:lnTo>
                              <a:pt x="24" y="110"/>
                            </a:lnTo>
                            <a:lnTo>
                              <a:pt x="73" y="70"/>
                            </a:lnTo>
                            <a:lnTo>
                              <a:pt x="133" y="90"/>
                            </a:lnTo>
                            <a:lnTo>
                              <a:pt x="193" y="130"/>
                            </a:lnTo>
                            <a:lnTo>
                              <a:pt x="241" y="190"/>
                            </a:lnTo>
                            <a:lnTo>
                              <a:pt x="253" y="190"/>
                            </a:lnTo>
                            <a:lnTo>
                              <a:pt x="253" y="170"/>
                            </a:lnTo>
                            <a:close/>
                          </a:path>
                        </a:pathLst>
                      </a:custGeom>
                      <a:solidFill>
                        <a:srgbClr val="FFFFFF"/>
                      </a:solidFill>
                      <a:ln w="7620">
                        <a:solidFill>
                          <a:srgbClr val="FFFFFF"/>
                        </a:solidFill>
                        <a:prstDash val="solid"/>
                        <a:round/>
                        <a:headEnd/>
                        <a:tailEnd/>
                      </a:ln>
                    </wp:spPr>
                    <wp:bodyPr rot="0" vert="horz" wrap="square" lIns="91440" tIns="45720" rIns="91440" bIns="45720" anchor="t" anchorCtr="0" upright="1">
                      <a:noAutofit/>
                    </wp:bodyPr>
                  </wp:wsp>
                  <wp:wsp>
                    <wp:cNvPr id="141" name="Freeform 100"/>
                    <wp:cNvSpPr>
                      <a:spLocks/>
                    </wp:cNvSpPr>
                    <wp:spPr bwMode="auto">
                      <a:xfrm>
                        <a:off x="10023" y="14857"/>
                        <a:ext cx="82" cy="469"/>
                      </a:xfrm>
                      <a:custGeom>
                        <a:avLst/>
                        <a:gdLst>
                          <a:gd name="T0" fmla="*/ 84 w 84"/>
                          <a:gd name="T1" fmla="*/ 0 h 450"/>
                          <a:gd name="T2" fmla="*/ 60 w 84"/>
                          <a:gd name="T3" fmla="*/ 0 h 450"/>
                          <a:gd name="T4" fmla="*/ 36 w 84"/>
                          <a:gd name="T5" fmla="*/ 60 h 450"/>
                          <a:gd name="T6" fmla="*/ 12 w 84"/>
                          <a:gd name="T7" fmla="*/ 120 h 450"/>
                          <a:gd name="T8" fmla="*/ 0 w 84"/>
                          <a:gd name="T9" fmla="*/ 210 h 450"/>
                          <a:gd name="T10" fmla="*/ 12 w 84"/>
                          <a:gd name="T11" fmla="*/ 310 h 450"/>
                          <a:gd name="T12" fmla="*/ 48 w 84"/>
                          <a:gd name="T13" fmla="*/ 430 h 450"/>
                          <a:gd name="T14" fmla="*/ 60 w 84"/>
                          <a:gd name="T15" fmla="*/ 450 h 450"/>
                          <a:gd name="T16" fmla="*/ 72 w 84"/>
                          <a:gd name="T17" fmla="*/ 450 h 450"/>
                          <a:gd name="T18" fmla="*/ 84 w 84"/>
                          <a:gd name="T19" fmla="*/ 430 h 450"/>
                          <a:gd name="T20" fmla="*/ 72 w 84"/>
                          <a:gd name="T21" fmla="*/ 390 h 450"/>
                          <a:gd name="T22" fmla="*/ 60 w 84"/>
                          <a:gd name="T23" fmla="*/ 310 h 450"/>
                          <a:gd name="T24" fmla="*/ 60 w 84"/>
                          <a:gd name="T25" fmla="*/ 250 h 450"/>
                          <a:gd name="T26" fmla="*/ 72 w 84"/>
                          <a:gd name="T27" fmla="*/ 160 h 450"/>
                          <a:gd name="T28" fmla="*/ 84 w 84"/>
                          <a:gd name="T29" fmla="*/ 80 h 450"/>
                          <a:gd name="T30" fmla="*/ 84 w 84"/>
                          <a:gd name="T31"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4" h="450">
                            <a:moveTo>
                              <a:pt x="84" y="0"/>
                            </a:moveTo>
                            <a:lnTo>
                              <a:pt x="60" y="0"/>
                            </a:lnTo>
                            <a:lnTo>
                              <a:pt x="36" y="60"/>
                            </a:lnTo>
                            <a:lnTo>
                              <a:pt x="12" y="120"/>
                            </a:lnTo>
                            <a:lnTo>
                              <a:pt x="0" y="210"/>
                            </a:lnTo>
                            <a:lnTo>
                              <a:pt x="12" y="310"/>
                            </a:lnTo>
                            <a:lnTo>
                              <a:pt x="48" y="430"/>
                            </a:lnTo>
                            <a:lnTo>
                              <a:pt x="60" y="450"/>
                            </a:lnTo>
                            <a:lnTo>
                              <a:pt x="72" y="450"/>
                            </a:lnTo>
                            <a:lnTo>
                              <a:pt x="84" y="430"/>
                            </a:lnTo>
                            <a:lnTo>
                              <a:pt x="72" y="390"/>
                            </a:lnTo>
                            <a:lnTo>
                              <a:pt x="60" y="310"/>
                            </a:lnTo>
                            <a:lnTo>
                              <a:pt x="60" y="250"/>
                            </a:lnTo>
                            <a:lnTo>
                              <a:pt x="72" y="160"/>
                            </a:lnTo>
                            <a:lnTo>
                              <a:pt x="84" y="80"/>
                            </a:lnTo>
                            <a:lnTo>
                              <a:pt x="84" y="0"/>
                            </a:lnTo>
                            <a:close/>
                          </a:path>
                        </a:pathLst>
                      </a:custGeom>
                      <a:solidFill>
                        <a:srgbClr val="FFFFFF"/>
                      </a:solidFill>
                      <a:ln w="7620">
                        <a:solidFill>
                          <a:srgbClr val="FFFFFF"/>
                        </a:solidFill>
                        <a:prstDash val="solid"/>
                        <a:round/>
                        <a:headEnd/>
                        <a:tailEnd/>
                      </a:ln>
                    </wp:spPr>
                    <wp:bodyPr rot="0" vert="horz" wrap="square" lIns="91440" tIns="45720" rIns="91440" bIns="45720" anchor="t" anchorCtr="0" upright="1">
                      <a:noAutofit/>
                    </wp:bodyPr>
                  </wp:wsp>
                  <wp:wsp>
                    <wp:cNvPr id="142" name="Freeform 101"/>
                    <wp:cNvSpPr>
                      <a:spLocks/>
                    </wp:cNvSpPr>
                    <wp:spPr bwMode="auto">
                      <a:xfrm>
                        <a:off x="2045" y="13793"/>
                        <a:ext cx="304" cy="699"/>
                      </a:xfrm>
                      <a:custGeom>
                        <a:avLst/>
                        <a:gdLst>
                          <a:gd name="T0" fmla="*/ 144 w 313"/>
                          <a:gd name="T1" fmla="*/ 60 h 670"/>
                          <a:gd name="T2" fmla="*/ 96 w 313"/>
                          <a:gd name="T3" fmla="*/ 40 h 670"/>
                          <a:gd name="T4" fmla="*/ 60 w 313"/>
                          <a:gd name="T5" fmla="*/ 40 h 670"/>
                          <a:gd name="T6" fmla="*/ 60 w 313"/>
                          <a:gd name="T7" fmla="*/ 100 h 670"/>
                          <a:gd name="T8" fmla="*/ 72 w 313"/>
                          <a:gd name="T9" fmla="*/ 220 h 670"/>
                          <a:gd name="T10" fmla="*/ 72 w 313"/>
                          <a:gd name="T11" fmla="*/ 390 h 670"/>
                          <a:gd name="T12" fmla="*/ 48 w 313"/>
                          <a:gd name="T13" fmla="*/ 510 h 670"/>
                          <a:gd name="T14" fmla="*/ 12 w 313"/>
                          <a:gd name="T15" fmla="*/ 630 h 670"/>
                          <a:gd name="T16" fmla="*/ 0 w 313"/>
                          <a:gd name="T17" fmla="*/ 670 h 670"/>
                          <a:gd name="T18" fmla="*/ 12 w 313"/>
                          <a:gd name="T19" fmla="*/ 670 h 670"/>
                          <a:gd name="T20" fmla="*/ 36 w 313"/>
                          <a:gd name="T21" fmla="*/ 630 h 670"/>
                          <a:gd name="T22" fmla="*/ 72 w 313"/>
                          <a:gd name="T23" fmla="*/ 550 h 670"/>
                          <a:gd name="T24" fmla="*/ 168 w 313"/>
                          <a:gd name="T25" fmla="*/ 350 h 670"/>
                          <a:gd name="T26" fmla="*/ 265 w 313"/>
                          <a:gd name="T27" fmla="*/ 140 h 670"/>
                          <a:gd name="T28" fmla="*/ 301 w 313"/>
                          <a:gd name="T29" fmla="*/ 60 h 670"/>
                          <a:gd name="T30" fmla="*/ 313 w 313"/>
                          <a:gd name="T31" fmla="*/ 20 h 670"/>
                          <a:gd name="T32" fmla="*/ 313 w 313"/>
                          <a:gd name="T33" fmla="*/ 0 h 670"/>
                          <a:gd name="T34" fmla="*/ 301 w 313"/>
                          <a:gd name="T35" fmla="*/ 0 h 670"/>
                          <a:gd name="T36" fmla="*/ 265 w 313"/>
                          <a:gd name="T37" fmla="*/ 20 h 670"/>
                          <a:gd name="T38" fmla="*/ 217 w 313"/>
                          <a:gd name="T39" fmla="*/ 40 h 670"/>
                          <a:gd name="T40" fmla="*/ 168 w 313"/>
                          <a:gd name="T41" fmla="*/ 80 h 670"/>
                          <a:gd name="T42" fmla="*/ 156 w 313"/>
                          <a:gd name="T43" fmla="*/ 80 h 670"/>
                          <a:gd name="T44" fmla="*/ 144 w 313"/>
                          <a:gd name="T45" fmla="*/ 60 h 6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3" h="670">
                            <a:moveTo>
                              <a:pt x="144" y="60"/>
                            </a:moveTo>
                            <a:lnTo>
                              <a:pt x="96" y="40"/>
                            </a:lnTo>
                            <a:lnTo>
                              <a:pt x="60" y="40"/>
                            </a:lnTo>
                            <a:lnTo>
                              <a:pt x="60" y="100"/>
                            </a:lnTo>
                            <a:lnTo>
                              <a:pt x="72" y="220"/>
                            </a:lnTo>
                            <a:lnTo>
                              <a:pt x="72" y="390"/>
                            </a:lnTo>
                            <a:lnTo>
                              <a:pt x="48" y="510"/>
                            </a:lnTo>
                            <a:lnTo>
                              <a:pt x="12" y="630"/>
                            </a:lnTo>
                            <a:lnTo>
                              <a:pt x="0" y="670"/>
                            </a:lnTo>
                            <a:lnTo>
                              <a:pt x="12" y="670"/>
                            </a:lnTo>
                            <a:lnTo>
                              <a:pt x="36" y="630"/>
                            </a:lnTo>
                            <a:lnTo>
                              <a:pt x="72" y="550"/>
                            </a:lnTo>
                            <a:lnTo>
                              <a:pt x="168" y="350"/>
                            </a:lnTo>
                            <a:lnTo>
                              <a:pt x="265" y="140"/>
                            </a:lnTo>
                            <a:lnTo>
                              <a:pt x="301" y="60"/>
                            </a:lnTo>
                            <a:lnTo>
                              <a:pt x="313" y="20"/>
                            </a:lnTo>
                            <a:lnTo>
                              <a:pt x="313" y="0"/>
                            </a:lnTo>
                            <a:lnTo>
                              <a:pt x="301" y="0"/>
                            </a:lnTo>
                            <a:lnTo>
                              <a:pt x="265" y="20"/>
                            </a:lnTo>
                            <a:lnTo>
                              <a:pt x="217" y="40"/>
                            </a:lnTo>
                            <a:lnTo>
                              <a:pt x="168" y="80"/>
                            </a:lnTo>
                            <a:lnTo>
                              <a:pt x="156" y="80"/>
                            </a:lnTo>
                            <a:lnTo>
                              <a:pt x="144" y="60"/>
                            </a:lnTo>
                            <a:close/>
                          </a:path>
                        </a:pathLst>
                      </a:custGeom>
                      <a:solidFill>
                        <a:srgbClr val="FFFFFF"/>
                      </a:solidFill>
                      <a:ln w="7620">
                        <a:solidFill>
                          <a:srgbClr val="FFFFFF"/>
                        </a:solidFill>
                        <a:prstDash val="solid"/>
                        <a:round/>
                        <a:headEnd/>
                        <a:tailEnd/>
                      </a:ln>
                    </wp:spPr>
                    <wp:bodyPr rot="0" vert="horz" wrap="square" lIns="91440" tIns="45720" rIns="91440" bIns="45720" anchor="t" anchorCtr="0" upright="1">
                      <a:noAutofit/>
                    </wp:bodyPr>
                  </wp:wsp>
                  <wp:wsp>
                    <wp:cNvPr id="143" name="Freeform 102"/>
                    <wp:cNvSpPr>
                      <a:spLocks/>
                    </wp:cNvSpPr>
                    <wp:spPr bwMode="auto">
                      <a:xfrm>
                        <a:off x="1917" y="14044"/>
                        <a:ext cx="82" cy="532"/>
                      </a:xfrm>
                      <a:custGeom>
                        <a:avLst/>
                        <a:gdLst>
                          <a:gd name="T0" fmla="*/ 24 w 84"/>
                          <a:gd name="T1" fmla="*/ 510 h 510"/>
                          <a:gd name="T2" fmla="*/ 60 w 84"/>
                          <a:gd name="T3" fmla="*/ 370 h 510"/>
                          <a:gd name="T4" fmla="*/ 84 w 84"/>
                          <a:gd name="T5" fmla="*/ 230 h 510"/>
                          <a:gd name="T6" fmla="*/ 84 w 84"/>
                          <a:gd name="T7" fmla="*/ 100 h 510"/>
                          <a:gd name="T8" fmla="*/ 60 w 84"/>
                          <a:gd name="T9" fmla="*/ 0 h 510"/>
                          <a:gd name="T10" fmla="*/ 36 w 84"/>
                          <a:gd name="T11" fmla="*/ 0 h 510"/>
                          <a:gd name="T12" fmla="*/ 12 w 84"/>
                          <a:gd name="T13" fmla="*/ 20 h 510"/>
                          <a:gd name="T14" fmla="*/ 0 w 84"/>
                          <a:gd name="T15" fmla="*/ 60 h 510"/>
                          <a:gd name="T16" fmla="*/ 0 w 84"/>
                          <a:gd name="T17" fmla="*/ 100 h 510"/>
                          <a:gd name="T18" fmla="*/ 24 w 84"/>
                          <a:gd name="T19" fmla="*/ 190 h 510"/>
                          <a:gd name="T20" fmla="*/ 48 w 84"/>
                          <a:gd name="T21" fmla="*/ 310 h 510"/>
                          <a:gd name="T22" fmla="*/ 36 w 84"/>
                          <a:gd name="T23" fmla="*/ 410 h 510"/>
                          <a:gd name="T24" fmla="*/ 12 w 84"/>
                          <a:gd name="T25" fmla="*/ 490 h 510"/>
                          <a:gd name="T26" fmla="*/ 12 w 84"/>
                          <a:gd name="T27" fmla="*/ 510 h 510"/>
                          <a:gd name="T28" fmla="*/ 24 w 84"/>
                          <a:gd name="T29" fmla="*/ 510 h 5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10">
                            <a:moveTo>
                              <a:pt x="24" y="510"/>
                            </a:moveTo>
                            <a:lnTo>
                              <a:pt x="60" y="370"/>
                            </a:lnTo>
                            <a:lnTo>
                              <a:pt x="84" y="230"/>
                            </a:lnTo>
                            <a:lnTo>
                              <a:pt x="84" y="100"/>
                            </a:lnTo>
                            <a:lnTo>
                              <a:pt x="60" y="0"/>
                            </a:lnTo>
                            <a:lnTo>
                              <a:pt x="36" y="0"/>
                            </a:lnTo>
                            <a:lnTo>
                              <a:pt x="12" y="20"/>
                            </a:lnTo>
                            <a:lnTo>
                              <a:pt x="0" y="60"/>
                            </a:lnTo>
                            <a:lnTo>
                              <a:pt x="0" y="100"/>
                            </a:lnTo>
                            <a:lnTo>
                              <a:pt x="24" y="190"/>
                            </a:lnTo>
                            <a:lnTo>
                              <a:pt x="48" y="310"/>
                            </a:lnTo>
                            <a:lnTo>
                              <a:pt x="36" y="410"/>
                            </a:lnTo>
                            <a:lnTo>
                              <a:pt x="12" y="490"/>
                            </a:lnTo>
                            <a:lnTo>
                              <a:pt x="12" y="510"/>
                            </a:lnTo>
                            <a:lnTo>
                              <a:pt x="24" y="510"/>
                            </a:lnTo>
                            <a:close/>
                          </a:path>
                        </a:pathLst>
                      </a:custGeom>
                      <a:solidFill>
                        <a:srgbClr val="FFFFFF"/>
                      </a:solidFill>
                      <a:ln w="7620">
                        <a:solidFill>
                          <a:srgbClr val="FFFFFF"/>
                        </a:solidFill>
                        <a:prstDash val="solid"/>
                        <a:round/>
                        <a:headEnd/>
                        <a:tailEnd/>
                      </a:ln>
                    </wp:spPr>
                    <wp:bodyPr rot="0" vert="horz" wrap="square" lIns="91440" tIns="45720" rIns="91440" bIns="45720" anchor="t" anchorCtr="0" upright="1">
                      <a:noAutofit/>
                    </wp:bodyPr>
                  </wp:wsp>
                  <wp:wsp>
                    <wp:cNvPr id="144" name="Freeform 103"/>
                    <wp:cNvSpPr>
                      <a:spLocks/>
                    </wp:cNvSpPr>
                    <wp:spPr bwMode="auto">
                      <a:xfrm>
                        <a:off x="1778" y="13698"/>
                        <a:ext cx="232" cy="221"/>
                      </a:xfrm>
                      <a:custGeom>
                        <a:avLst/>
                        <a:gdLst>
                          <a:gd name="T0" fmla="*/ 228 w 240"/>
                          <a:gd name="T1" fmla="*/ 90 h 210"/>
                          <a:gd name="T2" fmla="*/ 180 w 240"/>
                          <a:gd name="T3" fmla="*/ 30 h 210"/>
                          <a:gd name="T4" fmla="*/ 132 w 240"/>
                          <a:gd name="T5" fmla="*/ 0 h 210"/>
                          <a:gd name="T6" fmla="*/ 72 w 240"/>
                          <a:gd name="T7" fmla="*/ 0 h 210"/>
                          <a:gd name="T8" fmla="*/ 24 w 240"/>
                          <a:gd name="T9" fmla="*/ 30 h 210"/>
                          <a:gd name="T10" fmla="*/ 0 w 240"/>
                          <a:gd name="T11" fmla="*/ 70 h 210"/>
                          <a:gd name="T12" fmla="*/ 0 w 240"/>
                          <a:gd name="T13" fmla="*/ 90 h 210"/>
                          <a:gd name="T14" fmla="*/ 12 w 240"/>
                          <a:gd name="T15" fmla="*/ 90 h 210"/>
                          <a:gd name="T16" fmla="*/ 36 w 240"/>
                          <a:gd name="T17" fmla="*/ 90 h 210"/>
                          <a:gd name="T18" fmla="*/ 120 w 240"/>
                          <a:gd name="T19" fmla="*/ 110 h 210"/>
                          <a:gd name="T20" fmla="*/ 156 w 240"/>
                          <a:gd name="T21" fmla="*/ 130 h 210"/>
                          <a:gd name="T22" fmla="*/ 192 w 240"/>
                          <a:gd name="T23" fmla="*/ 190 h 210"/>
                          <a:gd name="T24" fmla="*/ 204 w 240"/>
                          <a:gd name="T25" fmla="*/ 210 h 210"/>
                          <a:gd name="T26" fmla="*/ 228 w 240"/>
                          <a:gd name="T27" fmla="*/ 190 h 210"/>
                          <a:gd name="T28" fmla="*/ 240 w 240"/>
                          <a:gd name="T29" fmla="*/ 150 h 210"/>
                          <a:gd name="T30" fmla="*/ 228 w 240"/>
                          <a:gd name="T31" fmla="*/ 9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40" h="210">
                            <a:moveTo>
                              <a:pt x="228" y="90"/>
                            </a:moveTo>
                            <a:lnTo>
                              <a:pt x="180" y="30"/>
                            </a:lnTo>
                            <a:lnTo>
                              <a:pt x="132" y="0"/>
                            </a:lnTo>
                            <a:lnTo>
                              <a:pt x="72" y="0"/>
                            </a:lnTo>
                            <a:lnTo>
                              <a:pt x="24" y="30"/>
                            </a:lnTo>
                            <a:lnTo>
                              <a:pt x="0" y="70"/>
                            </a:lnTo>
                            <a:lnTo>
                              <a:pt x="0" y="90"/>
                            </a:lnTo>
                            <a:lnTo>
                              <a:pt x="12" y="90"/>
                            </a:lnTo>
                            <a:lnTo>
                              <a:pt x="36" y="90"/>
                            </a:lnTo>
                            <a:lnTo>
                              <a:pt x="120" y="110"/>
                            </a:lnTo>
                            <a:lnTo>
                              <a:pt x="156" y="130"/>
                            </a:lnTo>
                            <a:lnTo>
                              <a:pt x="192" y="190"/>
                            </a:lnTo>
                            <a:lnTo>
                              <a:pt x="204" y="210"/>
                            </a:lnTo>
                            <a:lnTo>
                              <a:pt x="228" y="190"/>
                            </a:lnTo>
                            <a:lnTo>
                              <a:pt x="240" y="150"/>
                            </a:lnTo>
                            <a:lnTo>
                              <a:pt x="228" y="90"/>
                            </a:lnTo>
                            <a:close/>
                          </a:path>
                        </a:pathLst>
                      </a:custGeom>
                      <a:solidFill>
                        <a:srgbClr val="FFFFFF"/>
                      </a:solidFill>
                      <a:ln w="7620">
                        <a:solidFill>
                          <a:srgbClr val="FFFFFF"/>
                        </a:solidFill>
                        <a:prstDash val="solid"/>
                        <a:round/>
                        <a:headEnd/>
                        <a:tailEnd/>
                      </a:ln>
                    </wp:spPr>
                    <wp:bodyPr rot="0" vert="horz" wrap="square" lIns="91440" tIns="45720" rIns="91440" bIns="45720" anchor="t" anchorCtr="0" upright="1">
                      <a:noAutofit/>
                    </wp:bodyPr>
                  </wp:wsp>
                  <wp:wsp>
                    <wp:cNvPr id="145" name="Freeform 104"/>
                    <wp:cNvSpPr>
                      <a:spLocks/>
                    </wp:cNvSpPr>
                    <wp:spPr bwMode="auto">
                      <a:xfrm>
                        <a:off x="1591" y="14794"/>
                        <a:ext cx="187" cy="105"/>
                      </a:xfrm>
                      <a:custGeom>
                        <a:avLst/>
                        <a:gdLst>
                          <a:gd name="T0" fmla="*/ 180 w 192"/>
                          <a:gd name="T1" fmla="*/ 60 h 100"/>
                          <a:gd name="T2" fmla="*/ 144 w 192"/>
                          <a:gd name="T3" fmla="*/ 60 h 100"/>
                          <a:gd name="T4" fmla="*/ 108 w 192"/>
                          <a:gd name="T5" fmla="*/ 20 h 100"/>
                          <a:gd name="T6" fmla="*/ 84 w 192"/>
                          <a:gd name="T7" fmla="*/ 0 h 100"/>
                          <a:gd name="T8" fmla="*/ 72 w 192"/>
                          <a:gd name="T9" fmla="*/ 0 h 100"/>
                          <a:gd name="T10" fmla="*/ 0 w 192"/>
                          <a:gd name="T11" fmla="*/ 80 h 100"/>
                          <a:gd name="T12" fmla="*/ 12 w 192"/>
                          <a:gd name="T13" fmla="*/ 100 h 100"/>
                          <a:gd name="T14" fmla="*/ 72 w 192"/>
                          <a:gd name="T15" fmla="*/ 60 h 100"/>
                          <a:gd name="T16" fmla="*/ 96 w 192"/>
                          <a:gd name="T17" fmla="*/ 60 h 100"/>
                          <a:gd name="T18" fmla="*/ 132 w 192"/>
                          <a:gd name="T19" fmla="*/ 100 h 100"/>
                          <a:gd name="T20" fmla="*/ 180 w 192"/>
                          <a:gd name="T21" fmla="*/ 80 h 100"/>
                          <a:gd name="T22" fmla="*/ 180 w 192"/>
                          <a:gd name="T23" fmla="*/ 60 h 100"/>
                          <a:gd name="T24" fmla="*/ 192 w 192"/>
                          <a:gd name="T25" fmla="*/ 60 h 100"/>
                          <a:gd name="T26" fmla="*/ 180 w 192"/>
                          <a:gd name="T27" fmla="*/ 6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00">
                            <a:moveTo>
                              <a:pt x="180" y="60"/>
                            </a:moveTo>
                            <a:lnTo>
                              <a:pt x="144" y="60"/>
                            </a:lnTo>
                            <a:lnTo>
                              <a:pt x="108" y="20"/>
                            </a:lnTo>
                            <a:lnTo>
                              <a:pt x="84" y="0"/>
                            </a:lnTo>
                            <a:lnTo>
                              <a:pt x="72" y="0"/>
                            </a:lnTo>
                            <a:lnTo>
                              <a:pt x="0" y="80"/>
                            </a:lnTo>
                            <a:lnTo>
                              <a:pt x="12" y="100"/>
                            </a:lnTo>
                            <a:lnTo>
                              <a:pt x="72" y="60"/>
                            </a:lnTo>
                            <a:lnTo>
                              <a:pt x="96" y="60"/>
                            </a:lnTo>
                            <a:lnTo>
                              <a:pt x="132" y="100"/>
                            </a:lnTo>
                            <a:lnTo>
                              <a:pt x="180" y="80"/>
                            </a:lnTo>
                            <a:lnTo>
                              <a:pt x="180" y="60"/>
                            </a:lnTo>
                            <a:lnTo>
                              <a:pt x="192" y="60"/>
                            </a:lnTo>
                            <a:lnTo>
                              <a:pt x="180" y="60"/>
                            </a:lnTo>
                            <a:close/>
                          </a:path>
                        </a:pathLst>
                      </a:custGeom>
                      <a:solidFill>
                        <a:srgbClr val="FFFFFF"/>
                      </a:solidFill>
                      <a:ln w="7620">
                        <a:solidFill>
                          <a:srgbClr val="FFFFFF"/>
                        </a:solidFill>
                        <a:prstDash val="solid"/>
                        <a:round/>
                        <a:headEnd/>
                        <a:tailEnd/>
                      </a:ln>
                    </wp:spPr>
                    <wp:bodyPr rot="0" vert="horz" wrap="square" lIns="91440" tIns="45720" rIns="91440" bIns="45720" anchor="t" anchorCtr="0" upright="1">
                      <a:noAutofit/>
                    </wp:bodyPr>
                  </wp:wsp>
                  <wp:wsp>
                    <wp:cNvPr id="146" name="Freeform 105"/>
                    <wp:cNvSpPr>
                      <a:spLocks/>
                    </wp:cNvSpPr>
                    <wp:spPr bwMode="auto">
                      <a:xfrm>
                        <a:off x="1603" y="14878"/>
                        <a:ext cx="279" cy="668"/>
                      </a:xfrm>
                      <a:custGeom>
                        <a:avLst/>
                        <a:gdLst>
                          <a:gd name="T0" fmla="*/ 288 w 288"/>
                          <a:gd name="T1" fmla="*/ 20 h 640"/>
                          <a:gd name="T2" fmla="*/ 276 w 288"/>
                          <a:gd name="T3" fmla="*/ 60 h 640"/>
                          <a:gd name="T4" fmla="*/ 240 w 288"/>
                          <a:gd name="T5" fmla="*/ 140 h 640"/>
                          <a:gd name="T6" fmla="*/ 156 w 288"/>
                          <a:gd name="T7" fmla="*/ 330 h 640"/>
                          <a:gd name="T8" fmla="*/ 60 w 288"/>
                          <a:gd name="T9" fmla="*/ 530 h 640"/>
                          <a:gd name="T10" fmla="*/ 24 w 288"/>
                          <a:gd name="T11" fmla="*/ 600 h 640"/>
                          <a:gd name="T12" fmla="*/ 0 w 288"/>
                          <a:gd name="T13" fmla="*/ 640 h 640"/>
                          <a:gd name="T14" fmla="*/ 0 w 288"/>
                          <a:gd name="T15" fmla="*/ 620 h 640"/>
                          <a:gd name="T16" fmla="*/ 0 w 288"/>
                          <a:gd name="T17" fmla="*/ 580 h 640"/>
                          <a:gd name="T18" fmla="*/ 24 w 288"/>
                          <a:gd name="T19" fmla="*/ 410 h 640"/>
                          <a:gd name="T20" fmla="*/ 24 w 288"/>
                          <a:gd name="T21" fmla="*/ 330 h 640"/>
                          <a:gd name="T22" fmla="*/ 12 w 288"/>
                          <a:gd name="T23" fmla="*/ 270 h 640"/>
                          <a:gd name="T24" fmla="*/ 12 w 288"/>
                          <a:gd name="T25" fmla="*/ 250 h 640"/>
                          <a:gd name="T26" fmla="*/ 24 w 288"/>
                          <a:gd name="T27" fmla="*/ 250 h 640"/>
                          <a:gd name="T28" fmla="*/ 72 w 288"/>
                          <a:gd name="T29" fmla="*/ 230 h 640"/>
                          <a:gd name="T30" fmla="*/ 144 w 288"/>
                          <a:gd name="T31" fmla="*/ 170 h 640"/>
                          <a:gd name="T32" fmla="*/ 216 w 288"/>
                          <a:gd name="T33" fmla="*/ 100 h 640"/>
                          <a:gd name="T34" fmla="*/ 264 w 288"/>
                          <a:gd name="T35" fmla="*/ 20 h 640"/>
                          <a:gd name="T36" fmla="*/ 288 w 288"/>
                          <a:gd name="T37" fmla="*/ 0 h 640"/>
                          <a:gd name="T38" fmla="*/ 288 w 288"/>
                          <a:gd name="T39" fmla="*/ 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88" h="640">
                            <a:moveTo>
                              <a:pt x="288" y="20"/>
                            </a:moveTo>
                            <a:lnTo>
                              <a:pt x="276" y="60"/>
                            </a:lnTo>
                            <a:lnTo>
                              <a:pt x="240" y="140"/>
                            </a:lnTo>
                            <a:lnTo>
                              <a:pt x="156" y="330"/>
                            </a:lnTo>
                            <a:lnTo>
                              <a:pt x="60" y="530"/>
                            </a:lnTo>
                            <a:lnTo>
                              <a:pt x="24" y="600"/>
                            </a:lnTo>
                            <a:lnTo>
                              <a:pt x="0" y="640"/>
                            </a:lnTo>
                            <a:lnTo>
                              <a:pt x="0" y="620"/>
                            </a:lnTo>
                            <a:lnTo>
                              <a:pt x="0" y="580"/>
                            </a:lnTo>
                            <a:lnTo>
                              <a:pt x="24" y="410"/>
                            </a:lnTo>
                            <a:lnTo>
                              <a:pt x="24" y="330"/>
                            </a:lnTo>
                            <a:lnTo>
                              <a:pt x="12" y="270"/>
                            </a:lnTo>
                            <a:lnTo>
                              <a:pt x="12" y="250"/>
                            </a:lnTo>
                            <a:lnTo>
                              <a:pt x="24" y="250"/>
                            </a:lnTo>
                            <a:lnTo>
                              <a:pt x="72" y="230"/>
                            </a:lnTo>
                            <a:lnTo>
                              <a:pt x="144" y="170"/>
                            </a:lnTo>
                            <a:lnTo>
                              <a:pt x="216" y="100"/>
                            </a:lnTo>
                            <a:lnTo>
                              <a:pt x="264" y="20"/>
                            </a:lnTo>
                            <a:lnTo>
                              <a:pt x="288" y="0"/>
                            </a:lnTo>
                            <a:lnTo>
                              <a:pt x="288" y="20"/>
                            </a:lnTo>
                            <a:close/>
                          </a:path>
                        </a:pathLst>
                      </a:custGeom>
                      <a:solidFill>
                        <a:srgbClr val="FFFFFF"/>
                      </a:solidFill>
                      <a:ln w="7620">
                        <a:solidFill>
                          <a:srgbClr val="FFFFFF"/>
                        </a:solidFill>
                        <a:prstDash val="solid"/>
                        <a:round/>
                        <a:headEnd/>
                        <a:tailEnd/>
                      </a:ln>
                    </wp:spPr>
                    <wp:bodyPr rot="0" vert="horz" wrap="square" lIns="91440" tIns="45720" rIns="91440" bIns="45720" anchor="t" anchorCtr="0" upright="1">
                      <a:noAutofit/>
                    </wp:bodyPr>
                  </wp:wsp>
                  <wp:wsp>
                    <wp:cNvPr id="147" name="Freeform 106"/>
                    <wp:cNvSpPr>
                      <a:spLocks/>
                    </wp:cNvSpPr>
                    <wp:spPr bwMode="auto">
                      <a:xfrm>
                        <a:off x="1871" y="15201"/>
                        <a:ext cx="35" cy="471"/>
                      </a:xfrm>
                      <a:custGeom>
                        <a:avLst/>
                        <a:gdLst>
                          <a:gd name="T0" fmla="*/ 24 w 36"/>
                          <a:gd name="T1" fmla="*/ 430 h 450"/>
                          <a:gd name="T2" fmla="*/ 36 w 36"/>
                          <a:gd name="T3" fmla="*/ 350 h 450"/>
                          <a:gd name="T4" fmla="*/ 36 w 36"/>
                          <a:gd name="T5" fmla="*/ 310 h 450"/>
                          <a:gd name="T6" fmla="*/ 36 w 36"/>
                          <a:gd name="T7" fmla="*/ 270 h 450"/>
                          <a:gd name="T8" fmla="*/ 24 w 36"/>
                          <a:gd name="T9" fmla="*/ 180 h 450"/>
                          <a:gd name="T10" fmla="*/ 36 w 36"/>
                          <a:gd name="T11" fmla="*/ 60 h 450"/>
                          <a:gd name="T12" fmla="*/ 36 w 36"/>
                          <a:gd name="T13" fmla="*/ 20 h 450"/>
                          <a:gd name="T14" fmla="*/ 36 w 36"/>
                          <a:gd name="T15" fmla="*/ 0 h 450"/>
                          <a:gd name="T16" fmla="*/ 24 w 36"/>
                          <a:gd name="T17" fmla="*/ 0 h 450"/>
                          <a:gd name="T18" fmla="*/ 12 w 36"/>
                          <a:gd name="T19" fmla="*/ 20 h 450"/>
                          <a:gd name="T20" fmla="*/ 0 w 36"/>
                          <a:gd name="T21" fmla="*/ 120 h 450"/>
                          <a:gd name="T22" fmla="*/ 0 w 36"/>
                          <a:gd name="T23" fmla="*/ 240 h 450"/>
                          <a:gd name="T24" fmla="*/ 0 w 36"/>
                          <a:gd name="T25" fmla="*/ 350 h 450"/>
                          <a:gd name="T26" fmla="*/ 12 w 36"/>
                          <a:gd name="T27" fmla="*/ 450 h 450"/>
                          <a:gd name="T28" fmla="*/ 24 w 36"/>
                          <a:gd name="T29" fmla="*/ 450 h 450"/>
                          <a:gd name="T30" fmla="*/ 24 w 36"/>
                          <a:gd name="T31" fmla="*/ 43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6" h="450">
                            <a:moveTo>
                              <a:pt x="24" y="430"/>
                            </a:moveTo>
                            <a:lnTo>
                              <a:pt x="36" y="350"/>
                            </a:lnTo>
                            <a:lnTo>
                              <a:pt x="36" y="310"/>
                            </a:lnTo>
                            <a:lnTo>
                              <a:pt x="36" y="270"/>
                            </a:lnTo>
                            <a:lnTo>
                              <a:pt x="24" y="180"/>
                            </a:lnTo>
                            <a:lnTo>
                              <a:pt x="36" y="60"/>
                            </a:lnTo>
                            <a:lnTo>
                              <a:pt x="36" y="20"/>
                            </a:lnTo>
                            <a:lnTo>
                              <a:pt x="36" y="0"/>
                            </a:lnTo>
                            <a:lnTo>
                              <a:pt x="24" y="0"/>
                            </a:lnTo>
                            <a:lnTo>
                              <a:pt x="12" y="20"/>
                            </a:lnTo>
                            <a:lnTo>
                              <a:pt x="0" y="120"/>
                            </a:lnTo>
                            <a:lnTo>
                              <a:pt x="0" y="240"/>
                            </a:lnTo>
                            <a:lnTo>
                              <a:pt x="0" y="350"/>
                            </a:lnTo>
                            <a:lnTo>
                              <a:pt x="12" y="450"/>
                            </a:lnTo>
                            <a:lnTo>
                              <a:pt x="24" y="450"/>
                            </a:lnTo>
                            <a:lnTo>
                              <a:pt x="24" y="430"/>
                            </a:lnTo>
                            <a:close/>
                          </a:path>
                        </a:pathLst>
                      </a:custGeom>
                      <a:solidFill>
                        <a:srgbClr val="FFFFFF"/>
                      </a:solidFill>
                      <a:ln w="7620">
                        <a:solidFill>
                          <a:srgbClr val="FFFFFF"/>
                        </a:solidFill>
                        <a:prstDash val="solid"/>
                        <a:round/>
                        <a:headEnd/>
                        <a:tailEnd/>
                      </a:ln>
                    </wp:spPr>
                    <wp:bodyPr rot="0" vert="horz" wrap="square" lIns="91440" tIns="45720" rIns="91440" bIns="45720" anchor="t" anchorCtr="0" upright="1">
                      <a:noAutofit/>
                    </wp:bodyPr>
                  </wp:wsp>
                  <wp:wsp>
                    <wp:cNvPr id="148" name="Freeform 107"/>
                    <wp:cNvSpPr>
                      <a:spLocks/>
                    </wp:cNvSpPr>
                    <wp:spPr bwMode="auto">
                      <a:xfrm>
                        <a:off x="2045" y="14555"/>
                        <a:ext cx="257" cy="197"/>
                      </a:xfrm>
                      <a:custGeom>
                        <a:avLst/>
                        <a:gdLst>
                          <a:gd name="T0" fmla="*/ 0 w 265"/>
                          <a:gd name="T1" fmla="*/ 170 h 190"/>
                          <a:gd name="T2" fmla="*/ 48 w 265"/>
                          <a:gd name="T3" fmla="*/ 90 h 190"/>
                          <a:gd name="T4" fmla="*/ 120 w 265"/>
                          <a:gd name="T5" fmla="*/ 20 h 190"/>
                          <a:gd name="T6" fmla="*/ 193 w 265"/>
                          <a:gd name="T7" fmla="*/ 0 h 190"/>
                          <a:gd name="T8" fmla="*/ 229 w 265"/>
                          <a:gd name="T9" fmla="*/ 0 h 190"/>
                          <a:gd name="T10" fmla="*/ 253 w 265"/>
                          <a:gd name="T11" fmla="*/ 40 h 190"/>
                          <a:gd name="T12" fmla="*/ 265 w 265"/>
                          <a:gd name="T13" fmla="*/ 70 h 190"/>
                          <a:gd name="T14" fmla="*/ 253 w 265"/>
                          <a:gd name="T15" fmla="*/ 110 h 190"/>
                          <a:gd name="T16" fmla="*/ 241 w 265"/>
                          <a:gd name="T17" fmla="*/ 130 h 190"/>
                          <a:gd name="T18" fmla="*/ 229 w 265"/>
                          <a:gd name="T19" fmla="*/ 110 h 190"/>
                          <a:gd name="T20" fmla="*/ 180 w 265"/>
                          <a:gd name="T21" fmla="*/ 70 h 190"/>
                          <a:gd name="T22" fmla="*/ 108 w 265"/>
                          <a:gd name="T23" fmla="*/ 90 h 190"/>
                          <a:gd name="T24" fmla="*/ 48 w 265"/>
                          <a:gd name="T25" fmla="*/ 130 h 190"/>
                          <a:gd name="T26" fmla="*/ 0 w 265"/>
                          <a:gd name="T27" fmla="*/ 190 h 190"/>
                          <a:gd name="T28" fmla="*/ 0 w 265"/>
                          <a:gd name="T29" fmla="*/ 190 h 190"/>
                          <a:gd name="T30" fmla="*/ 0 w 265"/>
                          <a:gd name="T31" fmla="*/ 170 h 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65" h="190">
                            <a:moveTo>
                              <a:pt x="0" y="170"/>
                            </a:moveTo>
                            <a:lnTo>
                              <a:pt x="48" y="90"/>
                            </a:lnTo>
                            <a:lnTo>
                              <a:pt x="120" y="20"/>
                            </a:lnTo>
                            <a:lnTo>
                              <a:pt x="193" y="0"/>
                            </a:lnTo>
                            <a:lnTo>
                              <a:pt x="229" y="0"/>
                            </a:lnTo>
                            <a:lnTo>
                              <a:pt x="253" y="40"/>
                            </a:lnTo>
                            <a:lnTo>
                              <a:pt x="265" y="70"/>
                            </a:lnTo>
                            <a:lnTo>
                              <a:pt x="253" y="110"/>
                            </a:lnTo>
                            <a:lnTo>
                              <a:pt x="241" y="130"/>
                            </a:lnTo>
                            <a:lnTo>
                              <a:pt x="229" y="110"/>
                            </a:lnTo>
                            <a:lnTo>
                              <a:pt x="180" y="70"/>
                            </a:lnTo>
                            <a:lnTo>
                              <a:pt x="108" y="90"/>
                            </a:lnTo>
                            <a:lnTo>
                              <a:pt x="48" y="130"/>
                            </a:lnTo>
                            <a:lnTo>
                              <a:pt x="0" y="190"/>
                            </a:lnTo>
                            <a:lnTo>
                              <a:pt x="0" y="190"/>
                            </a:lnTo>
                            <a:lnTo>
                              <a:pt x="0" y="170"/>
                            </a:lnTo>
                            <a:close/>
                          </a:path>
                        </a:pathLst>
                      </a:custGeom>
                      <a:solidFill>
                        <a:srgbClr val="FFFFFF"/>
                      </a:solidFill>
                      <a:ln w="7620">
                        <a:solidFill>
                          <a:srgbClr val="FFFFFF"/>
                        </a:solidFill>
                        <a:prstDash val="solid"/>
                        <a:round/>
                        <a:headEnd/>
                        <a:tailEnd/>
                      </a:ln>
                    </wp:spPr>
                    <wp:bodyPr rot="0" vert="horz" wrap="square" lIns="91440" tIns="45720" rIns="91440" bIns="45720" anchor="t" anchorCtr="0" upright="1">
                      <a:noAutofit/>
                    </wp:bodyPr>
                  </wp:wsp>
                  <wp:wsp>
                    <wp:cNvPr id="149" name="Freeform 108"/>
                    <wp:cNvSpPr>
                      <a:spLocks/>
                    </wp:cNvSpPr>
                    <wp:spPr bwMode="auto">
                      <a:xfrm>
                        <a:off x="2267" y="14857"/>
                        <a:ext cx="94" cy="469"/>
                      </a:xfrm>
                      <a:custGeom>
                        <a:avLst/>
                        <a:gdLst>
                          <a:gd name="T0" fmla="*/ 12 w 96"/>
                          <a:gd name="T1" fmla="*/ 0 h 450"/>
                          <a:gd name="T2" fmla="*/ 36 w 96"/>
                          <a:gd name="T3" fmla="*/ 0 h 450"/>
                          <a:gd name="T4" fmla="*/ 72 w 96"/>
                          <a:gd name="T5" fmla="*/ 60 h 450"/>
                          <a:gd name="T6" fmla="*/ 84 w 96"/>
                          <a:gd name="T7" fmla="*/ 120 h 450"/>
                          <a:gd name="T8" fmla="*/ 96 w 96"/>
                          <a:gd name="T9" fmla="*/ 210 h 450"/>
                          <a:gd name="T10" fmla="*/ 84 w 96"/>
                          <a:gd name="T11" fmla="*/ 310 h 450"/>
                          <a:gd name="T12" fmla="*/ 48 w 96"/>
                          <a:gd name="T13" fmla="*/ 430 h 450"/>
                          <a:gd name="T14" fmla="*/ 36 w 96"/>
                          <a:gd name="T15" fmla="*/ 450 h 450"/>
                          <a:gd name="T16" fmla="*/ 24 w 96"/>
                          <a:gd name="T17" fmla="*/ 450 h 450"/>
                          <a:gd name="T18" fmla="*/ 24 w 96"/>
                          <a:gd name="T19" fmla="*/ 430 h 450"/>
                          <a:gd name="T20" fmla="*/ 36 w 96"/>
                          <a:gd name="T21" fmla="*/ 390 h 450"/>
                          <a:gd name="T22" fmla="*/ 36 w 96"/>
                          <a:gd name="T23" fmla="*/ 310 h 450"/>
                          <a:gd name="T24" fmla="*/ 36 w 96"/>
                          <a:gd name="T25" fmla="*/ 250 h 450"/>
                          <a:gd name="T26" fmla="*/ 24 w 96"/>
                          <a:gd name="T27" fmla="*/ 160 h 450"/>
                          <a:gd name="T28" fmla="*/ 0 w 96"/>
                          <a:gd name="T29" fmla="*/ 80 h 450"/>
                          <a:gd name="T30" fmla="*/ 12 w 96"/>
                          <a:gd name="T31"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6" h="450">
                            <a:moveTo>
                              <a:pt x="12" y="0"/>
                            </a:moveTo>
                            <a:lnTo>
                              <a:pt x="36" y="0"/>
                            </a:lnTo>
                            <a:lnTo>
                              <a:pt x="72" y="60"/>
                            </a:lnTo>
                            <a:lnTo>
                              <a:pt x="84" y="120"/>
                            </a:lnTo>
                            <a:lnTo>
                              <a:pt x="96" y="210"/>
                            </a:lnTo>
                            <a:lnTo>
                              <a:pt x="84" y="310"/>
                            </a:lnTo>
                            <a:lnTo>
                              <a:pt x="48" y="430"/>
                            </a:lnTo>
                            <a:lnTo>
                              <a:pt x="36" y="450"/>
                            </a:lnTo>
                            <a:lnTo>
                              <a:pt x="24" y="450"/>
                            </a:lnTo>
                            <a:lnTo>
                              <a:pt x="24" y="430"/>
                            </a:lnTo>
                            <a:lnTo>
                              <a:pt x="36" y="390"/>
                            </a:lnTo>
                            <a:lnTo>
                              <a:pt x="36" y="310"/>
                            </a:lnTo>
                            <a:lnTo>
                              <a:pt x="36" y="250"/>
                            </a:lnTo>
                            <a:lnTo>
                              <a:pt x="24" y="160"/>
                            </a:lnTo>
                            <a:lnTo>
                              <a:pt x="0" y="80"/>
                            </a:lnTo>
                            <a:lnTo>
                              <a:pt x="12" y="0"/>
                            </a:lnTo>
                            <a:close/>
                          </a:path>
                        </a:pathLst>
                      </a:custGeom>
                      <a:solidFill>
                        <a:srgbClr val="FFFFFF"/>
                      </a:solidFill>
                      <a:ln w="7620">
                        <a:solidFill>
                          <a:srgbClr val="FFFFFF"/>
                        </a:solidFill>
                        <a:prstDash val="solid"/>
                        <a:round/>
                        <a:headEnd/>
                        <a:tailEnd/>
                      </a:ln>
                    </wp:spPr>
                    <wp:bodyPr rot="0" vert="horz" wrap="square" lIns="91440" tIns="45720" rIns="91440" bIns="45720" anchor="t" anchorCtr="0" upright="1">
                      <a:noAutofit/>
                    </wp:bodyPr>
                  </wp:wsp>
                  <wp:wsp>
                    <wp:cNvPr id="150" name="Freeform 109"/>
                    <wp:cNvSpPr>
                      <a:spLocks/>
                    </wp:cNvSpPr>
                    <wp:spPr bwMode="auto">
                      <a:xfrm>
                        <a:off x="1952" y="1407"/>
                        <a:ext cx="8468" cy="834"/>
                      </a:xfrm>
                      <a:custGeom>
                        <a:avLst/>
                        <a:gdLst>
                          <a:gd name="T0" fmla="*/ 168 w 8730"/>
                          <a:gd name="T1" fmla="*/ 140 h 800"/>
                          <a:gd name="T2" fmla="*/ 60 w 8730"/>
                          <a:gd name="T3" fmla="*/ 310 h 800"/>
                          <a:gd name="T4" fmla="*/ 60 w 8730"/>
                          <a:gd name="T5" fmla="*/ 550 h 800"/>
                          <a:gd name="T6" fmla="*/ 120 w 8730"/>
                          <a:gd name="T7" fmla="*/ 680 h 800"/>
                          <a:gd name="T8" fmla="*/ 204 w 8730"/>
                          <a:gd name="T9" fmla="*/ 700 h 800"/>
                          <a:gd name="T10" fmla="*/ 264 w 8730"/>
                          <a:gd name="T11" fmla="*/ 610 h 800"/>
                          <a:gd name="T12" fmla="*/ 252 w 8730"/>
                          <a:gd name="T13" fmla="*/ 390 h 800"/>
                          <a:gd name="T14" fmla="*/ 168 w 8730"/>
                          <a:gd name="T15" fmla="*/ 350 h 800"/>
                          <a:gd name="T16" fmla="*/ 156 w 8730"/>
                          <a:gd name="T17" fmla="*/ 430 h 800"/>
                          <a:gd name="T18" fmla="*/ 192 w 8730"/>
                          <a:gd name="T19" fmla="*/ 510 h 800"/>
                          <a:gd name="T20" fmla="*/ 216 w 8730"/>
                          <a:gd name="T21" fmla="*/ 450 h 800"/>
                          <a:gd name="T22" fmla="*/ 204 w 8730"/>
                          <a:gd name="T23" fmla="*/ 570 h 800"/>
                          <a:gd name="T24" fmla="*/ 156 w 8730"/>
                          <a:gd name="T25" fmla="*/ 590 h 800"/>
                          <a:gd name="T26" fmla="*/ 120 w 8730"/>
                          <a:gd name="T27" fmla="*/ 510 h 800"/>
                          <a:gd name="T28" fmla="*/ 120 w 8730"/>
                          <a:gd name="T29" fmla="*/ 350 h 800"/>
                          <a:gd name="T30" fmla="*/ 168 w 8730"/>
                          <a:gd name="T31" fmla="*/ 250 h 800"/>
                          <a:gd name="T32" fmla="*/ 252 w 8730"/>
                          <a:gd name="T33" fmla="*/ 270 h 800"/>
                          <a:gd name="T34" fmla="*/ 313 w 8730"/>
                          <a:gd name="T35" fmla="*/ 410 h 800"/>
                          <a:gd name="T36" fmla="*/ 313 w 8730"/>
                          <a:gd name="T37" fmla="*/ 620 h 800"/>
                          <a:gd name="T38" fmla="*/ 240 w 8730"/>
                          <a:gd name="T39" fmla="*/ 780 h 800"/>
                          <a:gd name="T40" fmla="*/ 108 w 8730"/>
                          <a:gd name="T41" fmla="*/ 780 h 800"/>
                          <a:gd name="T42" fmla="*/ 12 w 8730"/>
                          <a:gd name="T43" fmla="*/ 550 h 800"/>
                          <a:gd name="T44" fmla="*/ 24 w 8730"/>
                          <a:gd name="T45" fmla="*/ 250 h 800"/>
                          <a:gd name="T46" fmla="*/ 156 w 8730"/>
                          <a:gd name="T47" fmla="*/ 40 h 800"/>
                          <a:gd name="T48" fmla="*/ 276 w 8730"/>
                          <a:gd name="T49" fmla="*/ 0 h 800"/>
                          <a:gd name="T50" fmla="*/ 8526 w 8730"/>
                          <a:gd name="T51" fmla="*/ 20 h 800"/>
                          <a:gd name="T52" fmla="*/ 8670 w 8730"/>
                          <a:gd name="T53" fmla="*/ 140 h 800"/>
                          <a:gd name="T54" fmla="*/ 8730 w 8730"/>
                          <a:gd name="T55" fmla="*/ 410 h 800"/>
                          <a:gd name="T56" fmla="*/ 8694 w 8730"/>
                          <a:gd name="T57" fmla="*/ 680 h 800"/>
                          <a:gd name="T58" fmla="*/ 8550 w 8730"/>
                          <a:gd name="T59" fmla="*/ 800 h 800"/>
                          <a:gd name="T60" fmla="*/ 8466 w 8730"/>
                          <a:gd name="T61" fmla="*/ 720 h 800"/>
                          <a:gd name="T62" fmla="*/ 8417 w 8730"/>
                          <a:gd name="T63" fmla="*/ 510 h 800"/>
                          <a:gd name="T64" fmla="*/ 8454 w 8730"/>
                          <a:gd name="T65" fmla="*/ 330 h 800"/>
                          <a:gd name="T66" fmla="*/ 8526 w 8730"/>
                          <a:gd name="T67" fmla="*/ 250 h 800"/>
                          <a:gd name="T68" fmla="*/ 8598 w 8730"/>
                          <a:gd name="T69" fmla="*/ 290 h 800"/>
                          <a:gd name="T70" fmla="*/ 8622 w 8730"/>
                          <a:gd name="T71" fmla="*/ 430 h 800"/>
                          <a:gd name="T72" fmla="*/ 8610 w 8730"/>
                          <a:gd name="T73" fmla="*/ 570 h 800"/>
                          <a:gd name="T74" fmla="*/ 8562 w 8730"/>
                          <a:gd name="T75" fmla="*/ 610 h 800"/>
                          <a:gd name="T76" fmla="*/ 8514 w 8730"/>
                          <a:gd name="T77" fmla="*/ 490 h 800"/>
                          <a:gd name="T78" fmla="*/ 8538 w 8730"/>
                          <a:gd name="T79" fmla="*/ 470 h 800"/>
                          <a:gd name="T80" fmla="*/ 8586 w 8730"/>
                          <a:gd name="T81" fmla="*/ 470 h 800"/>
                          <a:gd name="T82" fmla="*/ 8586 w 8730"/>
                          <a:gd name="T83" fmla="*/ 390 h 800"/>
                          <a:gd name="T84" fmla="*/ 8526 w 8730"/>
                          <a:gd name="T85" fmla="*/ 330 h 800"/>
                          <a:gd name="T86" fmla="*/ 8466 w 8730"/>
                          <a:gd name="T87" fmla="*/ 510 h 800"/>
                          <a:gd name="T88" fmla="*/ 8502 w 8730"/>
                          <a:gd name="T89" fmla="*/ 660 h 800"/>
                          <a:gd name="T90" fmla="*/ 8586 w 8730"/>
                          <a:gd name="T91" fmla="*/ 700 h 800"/>
                          <a:gd name="T92" fmla="*/ 8658 w 8730"/>
                          <a:gd name="T93" fmla="*/ 620 h 800"/>
                          <a:gd name="T94" fmla="*/ 8694 w 8730"/>
                          <a:gd name="T95" fmla="*/ 430 h 800"/>
                          <a:gd name="T96" fmla="*/ 8634 w 8730"/>
                          <a:gd name="T97" fmla="*/ 190 h 800"/>
                          <a:gd name="T98" fmla="*/ 8466 w 8730"/>
                          <a:gd name="T99" fmla="*/ 120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8730" h="800">
                            <a:moveTo>
                              <a:pt x="276" y="120"/>
                            </a:moveTo>
                            <a:lnTo>
                              <a:pt x="168" y="140"/>
                            </a:lnTo>
                            <a:lnTo>
                              <a:pt x="108" y="190"/>
                            </a:lnTo>
                            <a:lnTo>
                              <a:pt x="60" y="310"/>
                            </a:lnTo>
                            <a:lnTo>
                              <a:pt x="48" y="430"/>
                            </a:lnTo>
                            <a:lnTo>
                              <a:pt x="60" y="550"/>
                            </a:lnTo>
                            <a:lnTo>
                              <a:pt x="84" y="620"/>
                            </a:lnTo>
                            <a:lnTo>
                              <a:pt x="120" y="680"/>
                            </a:lnTo>
                            <a:lnTo>
                              <a:pt x="168" y="700"/>
                            </a:lnTo>
                            <a:lnTo>
                              <a:pt x="204" y="700"/>
                            </a:lnTo>
                            <a:lnTo>
                              <a:pt x="240" y="660"/>
                            </a:lnTo>
                            <a:lnTo>
                              <a:pt x="264" y="610"/>
                            </a:lnTo>
                            <a:lnTo>
                              <a:pt x="276" y="510"/>
                            </a:lnTo>
                            <a:lnTo>
                              <a:pt x="252" y="390"/>
                            </a:lnTo>
                            <a:lnTo>
                              <a:pt x="216" y="330"/>
                            </a:lnTo>
                            <a:lnTo>
                              <a:pt x="168" y="350"/>
                            </a:lnTo>
                            <a:lnTo>
                              <a:pt x="168" y="390"/>
                            </a:lnTo>
                            <a:lnTo>
                              <a:pt x="156" y="430"/>
                            </a:lnTo>
                            <a:lnTo>
                              <a:pt x="168" y="470"/>
                            </a:lnTo>
                            <a:lnTo>
                              <a:pt x="192" y="510"/>
                            </a:lnTo>
                            <a:lnTo>
                              <a:pt x="204" y="470"/>
                            </a:lnTo>
                            <a:lnTo>
                              <a:pt x="216" y="450"/>
                            </a:lnTo>
                            <a:lnTo>
                              <a:pt x="228" y="490"/>
                            </a:lnTo>
                            <a:lnTo>
                              <a:pt x="204" y="570"/>
                            </a:lnTo>
                            <a:lnTo>
                              <a:pt x="168" y="610"/>
                            </a:lnTo>
                            <a:lnTo>
                              <a:pt x="156" y="590"/>
                            </a:lnTo>
                            <a:lnTo>
                              <a:pt x="132" y="570"/>
                            </a:lnTo>
                            <a:lnTo>
                              <a:pt x="120" y="510"/>
                            </a:lnTo>
                            <a:lnTo>
                              <a:pt x="108" y="430"/>
                            </a:lnTo>
                            <a:lnTo>
                              <a:pt x="120" y="350"/>
                            </a:lnTo>
                            <a:lnTo>
                              <a:pt x="144" y="290"/>
                            </a:lnTo>
                            <a:lnTo>
                              <a:pt x="168" y="250"/>
                            </a:lnTo>
                            <a:lnTo>
                              <a:pt x="216" y="250"/>
                            </a:lnTo>
                            <a:lnTo>
                              <a:pt x="252" y="270"/>
                            </a:lnTo>
                            <a:lnTo>
                              <a:pt x="289" y="330"/>
                            </a:lnTo>
                            <a:lnTo>
                              <a:pt x="313" y="410"/>
                            </a:lnTo>
                            <a:lnTo>
                              <a:pt x="325" y="510"/>
                            </a:lnTo>
                            <a:lnTo>
                              <a:pt x="313" y="620"/>
                            </a:lnTo>
                            <a:lnTo>
                              <a:pt x="276" y="720"/>
                            </a:lnTo>
                            <a:lnTo>
                              <a:pt x="240" y="780"/>
                            </a:lnTo>
                            <a:lnTo>
                              <a:pt x="192" y="800"/>
                            </a:lnTo>
                            <a:lnTo>
                              <a:pt x="108" y="780"/>
                            </a:lnTo>
                            <a:lnTo>
                              <a:pt x="48" y="680"/>
                            </a:lnTo>
                            <a:lnTo>
                              <a:pt x="12" y="550"/>
                            </a:lnTo>
                            <a:lnTo>
                              <a:pt x="0" y="410"/>
                            </a:lnTo>
                            <a:lnTo>
                              <a:pt x="24" y="250"/>
                            </a:lnTo>
                            <a:lnTo>
                              <a:pt x="72" y="140"/>
                            </a:lnTo>
                            <a:lnTo>
                              <a:pt x="156" y="40"/>
                            </a:lnTo>
                            <a:lnTo>
                              <a:pt x="216" y="20"/>
                            </a:lnTo>
                            <a:lnTo>
                              <a:pt x="276" y="0"/>
                            </a:lnTo>
                            <a:lnTo>
                              <a:pt x="8466" y="0"/>
                            </a:lnTo>
                            <a:lnTo>
                              <a:pt x="8526" y="20"/>
                            </a:lnTo>
                            <a:lnTo>
                              <a:pt x="8586" y="40"/>
                            </a:lnTo>
                            <a:lnTo>
                              <a:pt x="8670" y="140"/>
                            </a:lnTo>
                            <a:lnTo>
                              <a:pt x="8718" y="250"/>
                            </a:lnTo>
                            <a:lnTo>
                              <a:pt x="8730" y="410"/>
                            </a:lnTo>
                            <a:lnTo>
                              <a:pt x="8730" y="550"/>
                            </a:lnTo>
                            <a:lnTo>
                              <a:pt x="8694" y="680"/>
                            </a:lnTo>
                            <a:lnTo>
                              <a:pt x="8634" y="780"/>
                            </a:lnTo>
                            <a:lnTo>
                              <a:pt x="8550" y="800"/>
                            </a:lnTo>
                            <a:lnTo>
                              <a:pt x="8514" y="780"/>
                            </a:lnTo>
                            <a:lnTo>
                              <a:pt x="8466" y="720"/>
                            </a:lnTo>
                            <a:lnTo>
                              <a:pt x="8441" y="620"/>
                            </a:lnTo>
                            <a:lnTo>
                              <a:pt x="8417" y="510"/>
                            </a:lnTo>
                            <a:lnTo>
                              <a:pt x="8429" y="410"/>
                            </a:lnTo>
                            <a:lnTo>
                              <a:pt x="8454" y="330"/>
                            </a:lnTo>
                            <a:lnTo>
                              <a:pt x="8490" y="270"/>
                            </a:lnTo>
                            <a:lnTo>
                              <a:pt x="8526" y="250"/>
                            </a:lnTo>
                            <a:lnTo>
                              <a:pt x="8562" y="250"/>
                            </a:lnTo>
                            <a:lnTo>
                              <a:pt x="8598" y="290"/>
                            </a:lnTo>
                            <a:lnTo>
                              <a:pt x="8622" y="350"/>
                            </a:lnTo>
                            <a:lnTo>
                              <a:pt x="8622" y="430"/>
                            </a:lnTo>
                            <a:lnTo>
                              <a:pt x="8622" y="510"/>
                            </a:lnTo>
                            <a:lnTo>
                              <a:pt x="8610" y="570"/>
                            </a:lnTo>
                            <a:lnTo>
                              <a:pt x="8586" y="590"/>
                            </a:lnTo>
                            <a:lnTo>
                              <a:pt x="8562" y="610"/>
                            </a:lnTo>
                            <a:lnTo>
                              <a:pt x="8538" y="570"/>
                            </a:lnTo>
                            <a:lnTo>
                              <a:pt x="8514" y="490"/>
                            </a:lnTo>
                            <a:lnTo>
                              <a:pt x="8526" y="450"/>
                            </a:lnTo>
                            <a:lnTo>
                              <a:pt x="8538" y="470"/>
                            </a:lnTo>
                            <a:lnTo>
                              <a:pt x="8550" y="510"/>
                            </a:lnTo>
                            <a:lnTo>
                              <a:pt x="8586" y="470"/>
                            </a:lnTo>
                            <a:lnTo>
                              <a:pt x="8586" y="430"/>
                            </a:lnTo>
                            <a:lnTo>
                              <a:pt x="8586" y="390"/>
                            </a:lnTo>
                            <a:lnTo>
                              <a:pt x="8562" y="350"/>
                            </a:lnTo>
                            <a:lnTo>
                              <a:pt x="8526" y="330"/>
                            </a:lnTo>
                            <a:lnTo>
                              <a:pt x="8478" y="390"/>
                            </a:lnTo>
                            <a:lnTo>
                              <a:pt x="8466" y="510"/>
                            </a:lnTo>
                            <a:lnTo>
                              <a:pt x="8478" y="610"/>
                            </a:lnTo>
                            <a:lnTo>
                              <a:pt x="8502" y="660"/>
                            </a:lnTo>
                            <a:lnTo>
                              <a:pt x="8538" y="700"/>
                            </a:lnTo>
                            <a:lnTo>
                              <a:pt x="8586" y="700"/>
                            </a:lnTo>
                            <a:lnTo>
                              <a:pt x="8622" y="680"/>
                            </a:lnTo>
                            <a:lnTo>
                              <a:pt x="8658" y="620"/>
                            </a:lnTo>
                            <a:lnTo>
                              <a:pt x="8682" y="550"/>
                            </a:lnTo>
                            <a:lnTo>
                              <a:pt x="8694" y="430"/>
                            </a:lnTo>
                            <a:lnTo>
                              <a:pt x="8682" y="310"/>
                            </a:lnTo>
                            <a:lnTo>
                              <a:pt x="8634" y="190"/>
                            </a:lnTo>
                            <a:lnTo>
                              <a:pt x="8562" y="140"/>
                            </a:lnTo>
                            <a:lnTo>
                              <a:pt x="8466" y="120"/>
                            </a:lnTo>
                            <a:lnTo>
                              <a:pt x="276" y="1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pPr>
                    <wp:bodyPr rot="0" vert="horz" wrap="square" lIns="91440" tIns="45720" rIns="91440" bIns="45720" anchor="t" anchorCtr="0" upright="1">
                      <a:noAutofit/>
                    </wp:bodyPr>
                  </wp:wsp>
                  <wp:wsp>
                    <wp:cNvPr id="151" name="Freeform 110"/>
                    <wp:cNvSpPr>
                      <a:spLocks/>
                    </wp:cNvSpPr>
                    <wp:spPr bwMode="auto">
                      <a:xfrm>
                        <a:off x="1952" y="14963"/>
                        <a:ext cx="8468" cy="836"/>
                      </a:xfrm>
                      <a:custGeom>
                        <a:avLst/>
                        <a:gdLst>
                          <a:gd name="T0" fmla="*/ 168 w 8730"/>
                          <a:gd name="T1" fmla="*/ 680 h 800"/>
                          <a:gd name="T2" fmla="*/ 60 w 8730"/>
                          <a:gd name="T3" fmla="*/ 510 h 800"/>
                          <a:gd name="T4" fmla="*/ 60 w 8730"/>
                          <a:gd name="T5" fmla="*/ 270 h 800"/>
                          <a:gd name="T6" fmla="*/ 120 w 8730"/>
                          <a:gd name="T7" fmla="*/ 120 h 800"/>
                          <a:gd name="T8" fmla="*/ 204 w 8730"/>
                          <a:gd name="T9" fmla="*/ 100 h 800"/>
                          <a:gd name="T10" fmla="*/ 264 w 8730"/>
                          <a:gd name="T11" fmla="*/ 210 h 800"/>
                          <a:gd name="T12" fmla="*/ 252 w 8730"/>
                          <a:gd name="T13" fmla="*/ 410 h 800"/>
                          <a:gd name="T14" fmla="*/ 168 w 8730"/>
                          <a:gd name="T15" fmla="*/ 470 h 800"/>
                          <a:gd name="T16" fmla="*/ 156 w 8730"/>
                          <a:gd name="T17" fmla="*/ 370 h 800"/>
                          <a:gd name="T18" fmla="*/ 192 w 8730"/>
                          <a:gd name="T19" fmla="*/ 310 h 800"/>
                          <a:gd name="T20" fmla="*/ 216 w 8730"/>
                          <a:gd name="T21" fmla="*/ 370 h 800"/>
                          <a:gd name="T22" fmla="*/ 204 w 8730"/>
                          <a:gd name="T23" fmla="*/ 230 h 800"/>
                          <a:gd name="T24" fmla="*/ 156 w 8730"/>
                          <a:gd name="T25" fmla="*/ 210 h 800"/>
                          <a:gd name="T26" fmla="*/ 120 w 8730"/>
                          <a:gd name="T27" fmla="*/ 290 h 800"/>
                          <a:gd name="T28" fmla="*/ 120 w 8730"/>
                          <a:gd name="T29" fmla="*/ 470 h 800"/>
                          <a:gd name="T30" fmla="*/ 168 w 8730"/>
                          <a:gd name="T31" fmla="*/ 570 h 800"/>
                          <a:gd name="T32" fmla="*/ 252 w 8730"/>
                          <a:gd name="T33" fmla="*/ 550 h 800"/>
                          <a:gd name="T34" fmla="*/ 313 w 8730"/>
                          <a:gd name="T35" fmla="*/ 410 h 800"/>
                          <a:gd name="T36" fmla="*/ 313 w 8730"/>
                          <a:gd name="T37" fmla="*/ 190 h 800"/>
                          <a:gd name="T38" fmla="*/ 240 w 8730"/>
                          <a:gd name="T39" fmla="*/ 20 h 800"/>
                          <a:gd name="T40" fmla="*/ 108 w 8730"/>
                          <a:gd name="T41" fmla="*/ 40 h 800"/>
                          <a:gd name="T42" fmla="*/ 12 w 8730"/>
                          <a:gd name="T43" fmla="*/ 250 h 800"/>
                          <a:gd name="T44" fmla="*/ 24 w 8730"/>
                          <a:gd name="T45" fmla="*/ 550 h 800"/>
                          <a:gd name="T46" fmla="*/ 156 w 8730"/>
                          <a:gd name="T47" fmla="*/ 760 h 800"/>
                          <a:gd name="T48" fmla="*/ 276 w 8730"/>
                          <a:gd name="T49" fmla="*/ 800 h 800"/>
                          <a:gd name="T50" fmla="*/ 8526 w 8730"/>
                          <a:gd name="T51" fmla="*/ 800 h 800"/>
                          <a:gd name="T52" fmla="*/ 8670 w 8730"/>
                          <a:gd name="T53" fmla="*/ 680 h 800"/>
                          <a:gd name="T54" fmla="*/ 8730 w 8730"/>
                          <a:gd name="T55" fmla="*/ 410 h 800"/>
                          <a:gd name="T56" fmla="*/ 8694 w 8730"/>
                          <a:gd name="T57" fmla="*/ 140 h 800"/>
                          <a:gd name="T58" fmla="*/ 8550 w 8730"/>
                          <a:gd name="T59" fmla="*/ 0 h 800"/>
                          <a:gd name="T60" fmla="*/ 8466 w 8730"/>
                          <a:gd name="T61" fmla="*/ 100 h 800"/>
                          <a:gd name="T62" fmla="*/ 8417 w 8730"/>
                          <a:gd name="T63" fmla="*/ 290 h 800"/>
                          <a:gd name="T64" fmla="*/ 8454 w 8730"/>
                          <a:gd name="T65" fmla="*/ 490 h 800"/>
                          <a:gd name="T66" fmla="*/ 8526 w 8730"/>
                          <a:gd name="T67" fmla="*/ 570 h 800"/>
                          <a:gd name="T68" fmla="*/ 8598 w 8730"/>
                          <a:gd name="T69" fmla="*/ 530 h 800"/>
                          <a:gd name="T70" fmla="*/ 8622 w 8730"/>
                          <a:gd name="T71" fmla="*/ 370 h 800"/>
                          <a:gd name="T72" fmla="*/ 8610 w 8730"/>
                          <a:gd name="T73" fmla="*/ 250 h 800"/>
                          <a:gd name="T74" fmla="*/ 8562 w 8730"/>
                          <a:gd name="T75" fmla="*/ 210 h 800"/>
                          <a:gd name="T76" fmla="*/ 8514 w 8730"/>
                          <a:gd name="T77" fmla="*/ 310 h 800"/>
                          <a:gd name="T78" fmla="*/ 8538 w 8730"/>
                          <a:gd name="T79" fmla="*/ 330 h 800"/>
                          <a:gd name="T80" fmla="*/ 8586 w 8730"/>
                          <a:gd name="T81" fmla="*/ 330 h 800"/>
                          <a:gd name="T82" fmla="*/ 8586 w 8730"/>
                          <a:gd name="T83" fmla="*/ 430 h 800"/>
                          <a:gd name="T84" fmla="*/ 8526 w 8730"/>
                          <a:gd name="T85" fmla="*/ 470 h 800"/>
                          <a:gd name="T86" fmla="*/ 8466 w 8730"/>
                          <a:gd name="T87" fmla="*/ 310 h 800"/>
                          <a:gd name="T88" fmla="*/ 8502 w 8730"/>
                          <a:gd name="T89" fmla="*/ 140 h 800"/>
                          <a:gd name="T90" fmla="*/ 8586 w 8730"/>
                          <a:gd name="T91" fmla="*/ 100 h 800"/>
                          <a:gd name="T92" fmla="*/ 8658 w 8730"/>
                          <a:gd name="T93" fmla="*/ 170 h 800"/>
                          <a:gd name="T94" fmla="*/ 8694 w 8730"/>
                          <a:gd name="T95" fmla="*/ 370 h 800"/>
                          <a:gd name="T96" fmla="*/ 8634 w 8730"/>
                          <a:gd name="T97" fmla="*/ 600 h 800"/>
                          <a:gd name="T98" fmla="*/ 8466 w 8730"/>
                          <a:gd name="T99" fmla="*/ 700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8730" h="800">
                            <a:moveTo>
                              <a:pt x="276" y="700"/>
                            </a:moveTo>
                            <a:lnTo>
                              <a:pt x="168" y="680"/>
                            </a:lnTo>
                            <a:lnTo>
                              <a:pt x="108" y="600"/>
                            </a:lnTo>
                            <a:lnTo>
                              <a:pt x="60" y="510"/>
                            </a:lnTo>
                            <a:lnTo>
                              <a:pt x="48" y="370"/>
                            </a:lnTo>
                            <a:lnTo>
                              <a:pt x="60" y="270"/>
                            </a:lnTo>
                            <a:lnTo>
                              <a:pt x="84" y="170"/>
                            </a:lnTo>
                            <a:lnTo>
                              <a:pt x="120" y="120"/>
                            </a:lnTo>
                            <a:lnTo>
                              <a:pt x="168" y="100"/>
                            </a:lnTo>
                            <a:lnTo>
                              <a:pt x="204" y="100"/>
                            </a:lnTo>
                            <a:lnTo>
                              <a:pt x="240" y="140"/>
                            </a:lnTo>
                            <a:lnTo>
                              <a:pt x="264" y="210"/>
                            </a:lnTo>
                            <a:lnTo>
                              <a:pt x="276" y="310"/>
                            </a:lnTo>
                            <a:lnTo>
                              <a:pt x="252" y="410"/>
                            </a:lnTo>
                            <a:lnTo>
                              <a:pt x="216" y="470"/>
                            </a:lnTo>
                            <a:lnTo>
                              <a:pt x="168" y="470"/>
                            </a:lnTo>
                            <a:lnTo>
                              <a:pt x="168" y="430"/>
                            </a:lnTo>
                            <a:lnTo>
                              <a:pt x="156" y="370"/>
                            </a:lnTo>
                            <a:lnTo>
                              <a:pt x="168" y="330"/>
                            </a:lnTo>
                            <a:lnTo>
                              <a:pt x="192" y="310"/>
                            </a:lnTo>
                            <a:lnTo>
                              <a:pt x="204" y="330"/>
                            </a:lnTo>
                            <a:lnTo>
                              <a:pt x="216" y="370"/>
                            </a:lnTo>
                            <a:lnTo>
                              <a:pt x="228" y="310"/>
                            </a:lnTo>
                            <a:lnTo>
                              <a:pt x="204" y="230"/>
                            </a:lnTo>
                            <a:lnTo>
                              <a:pt x="168" y="210"/>
                            </a:lnTo>
                            <a:lnTo>
                              <a:pt x="156" y="210"/>
                            </a:lnTo>
                            <a:lnTo>
                              <a:pt x="132" y="250"/>
                            </a:lnTo>
                            <a:lnTo>
                              <a:pt x="120" y="290"/>
                            </a:lnTo>
                            <a:lnTo>
                              <a:pt x="108" y="370"/>
                            </a:lnTo>
                            <a:lnTo>
                              <a:pt x="120" y="470"/>
                            </a:lnTo>
                            <a:lnTo>
                              <a:pt x="144" y="530"/>
                            </a:lnTo>
                            <a:lnTo>
                              <a:pt x="168" y="570"/>
                            </a:lnTo>
                            <a:lnTo>
                              <a:pt x="216" y="570"/>
                            </a:lnTo>
                            <a:lnTo>
                              <a:pt x="252" y="550"/>
                            </a:lnTo>
                            <a:lnTo>
                              <a:pt x="289" y="490"/>
                            </a:lnTo>
                            <a:lnTo>
                              <a:pt x="313" y="410"/>
                            </a:lnTo>
                            <a:lnTo>
                              <a:pt x="325" y="290"/>
                            </a:lnTo>
                            <a:lnTo>
                              <a:pt x="313" y="190"/>
                            </a:lnTo>
                            <a:lnTo>
                              <a:pt x="276" y="100"/>
                            </a:lnTo>
                            <a:lnTo>
                              <a:pt x="240" y="20"/>
                            </a:lnTo>
                            <a:lnTo>
                              <a:pt x="192" y="0"/>
                            </a:lnTo>
                            <a:lnTo>
                              <a:pt x="108" y="40"/>
                            </a:lnTo>
                            <a:lnTo>
                              <a:pt x="48" y="140"/>
                            </a:lnTo>
                            <a:lnTo>
                              <a:pt x="12" y="250"/>
                            </a:lnTo>
                            <a:lnTo>
                              <a:pt x="0" y="410"/>
                            </a:lnTo>
                            <a:lnTo>
                              <a:pt x="24" y="550"/>
                            </a:lnTo>
                            <a:lnTo>
                              <a:pt x="72" y="680"/>
                            </a:lnTo>
                            <a:lnTo>
                              <a:pt x="156" y="760"/>
                            </a:lnTo>
                            <a:lnTo>
                              <a:pt x="216" y="800"/>
                            </a:lnTo>
                            <a:lnTo>
                              <a:pt x="276" y="800"/>
                            </a:lnTo>
                            <a:lnTo>
                              <a:pt x="8466" y="800"/>
                            </a:lnTo>
                            <a:lnTo>
                              <a:pt x="8526" y="800"/>
                            </a:lnTo>
                            <a:lnTo>
                              <a:pt x="8586" y="760"/>
                            </a:lnTo>
                            <a:lnTo>
                              <a:pt x="8670" y="680"/>
                            </a:lnTo>
                            <a:lnTo>
                              <a:pt x="8718" y="550"/>
                            </a:lnTo>
                            <a:lnTo>
                              <a:pt x="8730" y="410"/>
                            </a:lnTo>
                            <a:lnTo>
                              <a:pt x="8730" y="250"/>
                            </a:lnTo>
                            <a:lnTo>
                              <a:pt x="8694" y="140"/>
                            </a:lnTo>
                            <a:lnTo>
                              <a:pt x="8634" y="40"/>
                            </a:lnTo>
                            <a:lnTo>
                              <a:pt x="8550" y="0"/>
                            </a:lnTo>
                            <a:lnTo>
                              <a:pt x="8514" y="20"/>
                            </a:lnTo>
                            <a:lnTo>
                              <a:pt x="8466" y="100"/>
                            </a:lnTo>
                            <a:lnTo>
                              <a:pt x="8441" y="190"/>
                            </a:lnTo>
                            <a:lnTo>
                              <a:pt x="8417" y="290"/>
                            </a:lnTo>
                            <a:lnTo>
                              <a:pt x="8429" y="410"/>
                            </a:lnTo>
                            <a:lnTo>
                              <a:pt x="8454" y="490"/>
                            </a:lnTo>
                            <a:lnTo>
                              <a:pt x="8490" y="550"/>
                            </a:lnTo>
                            <a:lnTo>
                              <a:pt x="8526" y="570"/>
                            </a:lnTo>
                            <a:lnTo>
                              <a:pt x="8562" y="570"/>
                            </a:lnTo>
                            <a:lnTo>
                              <a:pt x="8598" y="530"/>
                            </a:lnTo>
                            <a:lnTo>
                              <a:pt x="8622" y="470"/>
                            </a:lnTo>
                            <a:lnTo>
                              <a:pt x="8622" y="370"/>
                            </a:lnTo>
                            <a:lnTo>
                              <a:pt x="8622" y="290"/>
                            </a:lnTo>
                            <a:lnTo>
                              <a:pt x="8610" y="250"/>
                            </a:lnTo>
                            <a:lnTo>
                              <a:pt x="8586" y="210"/>
                            </a:lnTo>
                            <a:lnTo>
                              <a:pt x="8562" y="210"/>
                            </a:lnTo>
                            <a:lnTo>
                              <a:pt x="8538" y="230"/>
                            </a:lnTo>
                            <a:lnTo>
                              <a:pt x="8514" y="310"/>
                            </a:lnTo>
                            <a:lnTo>
                              <a:pt x="8526" y="370"/>
                            </a:lnTo>
                            <a:lnTo>
                              <a:pt x="8538" y="330"/>
                            </a:lnTo>
                            <a:lnTo>
                              <a:pt x="8550" y="310"/>
                            </a:lnTo>
                            <a:lnTo>
                              <a:pt x="8586" y="330"/>
                            </a:lnTo>
                            <a:lnTo>
                              <a:pt x="8586" y="370"/>
                            </a:lnTo>
                            <a:lnTo>
                              <a:pt x="8586" y="430"/>
                            </a:lnTo>
                            <a:lnTo>
                              <a:pt x="8562" y="470"/>
                            </a:lnTo>
                            <a:lnTo>
                              <a:pt x="8526" y="470"/>
                            </a:lnTo>
                            <a:lnTo>
                              <a:pt x="8478" y="410"/>
                            </a:lnTo>
                            <a:lnTo>
                              <a:pt x="8466" y="310"/>
                            </a:lnTo>
                            <a:lnTo>
                              <a:pt x="8478" y="210"/>
                            </a:lnTo>
                            <a:lnTo>
                              <a:pt x="8502" y="140"/>
                            </a:lnTo>
                            <a:lnTo>
                              <a:pt x="8538" y="100"/>
                            </a:lnTo>
                            <a:lnTo>
                              <a:pt x="8586" y="100"/>
                            </a:lnTo>
                            <a:lnTo>
                              <a:pt x="8622" y="120"/>
                            </a:lnTo>
                            <a:lnTo>
                              <a:pt x="8658" y="170"/>
                            </a:lnTo>
                            <a:lnTo>
                              <a:pt x="8682" y="270"/>
                            </a:lnTo>
                            <a:lnTo>
                              <a:pt x="8694" y="370"/>
                            </a:lnTo>
                            <a:lnTo>
                              <a:pt x="8682" y="510"/>
                            </a:lnTo>
                            <a:lnTo>
                              <a:pt x="8634" y="600"/>
                            </a:lnTo>
                            <a:lnTo>
                              <a:pt x="8562" y="680"/>
                            </a:lnTo>
                            <a:lnTo>
                              <a:pt x="8466" y="700"/>
                            </a:lnTo>
                            <a:lnTo>
                              <a:pt x="276" y="70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pPr>
                    <wp:bodyPr rot="0" vert="horz" wrap="square" lIns="91440" tIns="45720" rIns="91440" bIns="45720" anchor="t" anchorCtr="0" upright="1">
                      <a:noAutofit/>
                    </wp:bodyPr>
                  </wp:wsp>
                  <wp:wsp>
                    <wp:cNvPr id="152" name="Freeform 111"/>
                    <wp:cNvSpPr>
                      <a:spLocks/>
                    </wp:cNvSpPr>
                    <wp:spPr bwMode="auto">
                      <a:xfrm>
                        <a:off x="1545" y="1794"/>
                        <a:ext cx="361" cy="12939"/>
                      </a:xfrm>
                      <a:custGeom>
                        <a:avLst/>
                        <a:gdLst>
                          <a:gd name="T0" fmla="*/ 60 w 372"/>
                          <a:gd name="T1" fmla="*/ 12028 h 12398"/>
                          <a:gd name="T2" fmla="*/ 144 w 372"/>
                          <a:gd name="T3" fmla="*/ 12278 h 12398"/>
                          <a:gd name="T4" fmla="*/ 252 w 372"/>
                          <a:gd name="T5" fmla="*/ 12278 h 12398"/>
                          <a:gd name="T6" fmla="*/ 312 w 372"/>
                          <a:gd name="T7" fmla="*/ 12148 h 12398"/>
                          <a:gd name="T8" fmla="*/ 324 w 372"/>
                          <a:gd name="T9" fmla="*/ 11968 h 12398"/>
                          <a:gd name="T10" fmla="*/ 276 w 372"/>
                          <a:gd name="T11" fmla="*/ 11838 h 12398"/>
                          <a:gd name="T12" fmla="*/ 180 w 372"/>
                          <a:gd name="T13" fmla="*/ 11848 h 12398"/>
                          <a:gd name="T14" fmla="*/ 156 w 372"/>
                          <a:gd name="T15" fmla="*/ 12028 h 12398"/>
                          <a:gd name="T16" fmla="*/ 192 w 372"/>
                          <a:gd name="T17" fmla="*/ 12068 h 12398"/>
                          <a:gd name="T18" fmla="*/ 228 w 372"/>
                          <a:gd name="T19" fmla="*/ 12008 h 12398"/>
                          <a:gd name="T20" fmla="*/ 204 w 372"/>
                          <a:gd name="T21" fmla="*/ 11948 h 12398"/>
                          <a:gd name="T22" fmla="*/ 264 w 372"/>
                          <a:gd name="T23" fmla="*/ 11968 h 12398"/>
                          <a:gd name="T24" fmla="*/ 264 w 372"/>
                          <a:gd name="T25" fmla="*/ 12088 h 12398"/>
                          <a:gd name="T26" fmla="*/ 228 w 372"/>
                          <a:gd name="T27" fmla="*/ 12168 h 12398"/>
                          <a:gd name="T28" fmla="*/ 156 w 372"/>
                          <a:gd name="T29" fmla="*/ 12148 h 12398"/>
                          <a:gd name="T30" fmla="*/ 120 w 372"/>
                          <a:gd name="T31" fmla="*/ 12028 h 12398"/>
                          <a:gd name="T32" fmla="*/ 120 w 372"/>
                          <a:gd name="T33" fmla="*/ 11868 h 12398"/>
                          <a:gd name="T34" fmla="*/ 192 w 372"/>
                          <a:gd name="T35" fmla="*/ 11738 h 12398"/>
                          <a:gd name="T36" fmla="*/ 288 w 372"/>
                          <a:gd name="T37" fmla="*/ 11738 h 12398"/>
                          <a:gd name="T38" fmla="*/ 360 w 372"/>
                          <a:gd name="T39" fmla="*/ 11908 h 12398"/>
                          <a:gd name="T40" fmla="*/ 360 w 372"/>
                          <a:gd name="T41" fmla="*/ 12188 h 12398"/>
                          <a:gd name="T42" fmla="*/ 252 w 372"/>
                          <a:gd name="T43" fmla="*/ 12378 h 12398"/>
                          <a:gd name="T44" fmla="*/ 120 w 372"/>
                          <a:gd name="T45" fmla="*/ 12358 h 12398"/>
                          <a:gd name="T46" fmla="*/ 12 w 372"/>
                          <a:gd name="T47" fmla="*/ 12068 h 12398"/>
                          <a:gd name="T48" fmla="*/ 0 w 372"/>
                          <a:gd name="T49" fmla="*/ 11818 h 12398"/>
                          <a:gd name="T50" fmla="*/ 12 w 372"/>
                          <a:gd name="T51" fmla="*/ 470 h 12398"/>
                          <a:gd name="T52" fmla="*/ 60 w 372"/>
                          <a:gd name="T53" fmla="*/ 150 h 12398"/>
                          <a:gd name="T54" fmla="*/ 192 w 372"/>
                          <a:gd name="T55" fmla="*/ 0 h 12398"/>
                          <a:gd name="T56" fmla="*/ 312 w 372"/>
                          <a:gd name="T57" fmla="*/ 100 h 12398"/>
                          <a:gd name="T58" fmla="*/ 372 w 372"/>
                          <a:gd name="T59" fmla="*/ 410 h 12398"/>
                          <a:gd name="T60" fmla="*/ 336 w 372"/>
                          <a:gd name="T61" fmla="*/ 600 h 12398"/>
                          <a:gd name="T62" fmla="*/ 228 w 372"/>
                          <a:gd name="T63" fmla="*/ 680 h 12398"/>
                          <a:gd name="T64" fmla="*/ 156 w 372"/>
                          <a:gd name="T65" fmla="*/ 620 h 12398"/>
                          <a:gd name="T66" fmla="*/ 120 w 372"/>
                          <a:gd name="T67" fmla="*/ 470 h 12398"/>
                          <a:gd name="T68" fmla="*/ 132 w 372"/>
                          <a:gd name="T69" fmla="*/ 310 h 12398"/>
                          <a:gd name="T70" fmla="*/ 192 w 372"/>
                          <a:gd name="T71" fmla="*/ 230 h 12398"/>
                          <a:gd name="T72" fmla="*/ 264 w 372"/>
                          <a:gd name="T73" fmla="*/ 290 h 12398"/>
                          <a:gd name="T74" fmla="*/ 276 w 372"/>
                          <a:gd name="T75" fmla="*/ 370 h 12398"/>
                          <a:gd name="T76" fmla="*/ 228 w 372"/>
                          <a:gd name="T77" fmla="*/ 490 h 12398"/>
                          <a:gd name="T78" fmla="*/ 216 w 372"/>
                          <a:gd name="T79" fmla="*/ 450 h 12398"/>
                          <a:gd name="T80" fmla="*/ 228 w 372"/>
                          <a:gd name="T81" fmla="*/ 350 h 12398"/>
                          <a:gd name="T82" fmla="*/ 168 w 372"/>
                          <a:gd name="T83" fmla="*/ 350 h 12398"/>
                          <a:gd name="T84" fmla="*/ 156 w 372"/>
                          <a:gd name="T85" fmla="*/ 470 h 12398"/>
                          <a:gd name="T86" fmla="*/ 228 w 372"/>
                          <a:gd name="T87" fmla="*/ 580 h 12398"/>
                          <a:gd name="T88" fmla="*/ 300 w 372"/>
                          <a:gd name="T89" fmla="*/ 510 h 12398"/>
                          <a:gd name="T90" fmla="*/ 324 w 372"/>
                          <a:gd name="T91" fmla="*/ 350 h 12398"/>
                          <a:gd name="T92" fmla="*/ 288 w 372"/>
                          <a:gd name="T93" fmla="*/ 170 h 12398"/>
                          <a:gd name="T94" fmla="*/ 192 w 372"/>
                          <a:gd name="T95" fmla="*/ 100 h 12398"/>
                          <a:gd name="T96" fmla="*/ 84 w 372"/>
                          <a:gd name="T97" fmla="*/ 230 h 12398"/>
                          <a:gd name="T98" fmla="*/ 48 w 372"/>
                          <a:gd name="T99" fmla="*/ 580 h 123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2" h="12398">
                            <a:moveTo>
                              <a:pt x="48" y="11818"/>
                            </a:moveTo>
                            <a:lnTo>
                              <a:pt x="60" y="12028"/>
                            </a:lnTo>
                            <a:lnTo>
                              <a:pt x="84" y="12188"/>
                            </a:lnTo>
                            <a:lnTo>
                              <a:pt x="144" y="12278"/>
                            </a:lnTo>
                            <a:lnTo>
                              <a:pt x="192" y="12298"/>
                            </a:lnTo>
                            <a:lnTo>
                              <a:pt x="252" y="12278"/>
                            </a:lnTo>
                            <a:lnTo>
                              <a:pt x="288" y="12228"/>
                            </a:lnTo>
                            <a:lnTo>
                              <a:pt x="312" y="12148"/>
                            </a:lnTo>
                            <a:lnTo>
                              <a:pt x="324" y="12068"/>
                            </a:lnTo>
                            <a:lnTo>
                              <a:pt x="324" y="11968"/>
                            </a:lnTo>
                            <a:lnTo>
                              <a:pt x="300" y="11888"/>
                            </a:lnTo>
                            <a:lnTo>
                              <a:pt x="276" y="11838"/>
                            </a:lnTo>
                            <a:lnTo>
                              <a:pt x="228" y="11818"/>
                            </a:lnTo>
                            <a:lnTo>
                              <a:pt x="180" y="11848"/>
                            </a:lnTo>
                            <a:lnTo>
                              <a:pt x="156" y="11948"/>
                            </a:lnTo>
                            <a:lnTo>
                              <a:pt x="156" y="12028"/>
                            </a:lnTo>
                            <a:lnTo>
                              <a:pt x="168" y="12068"/>
                            </a:lnTo>
                            <a:lnTo>
                              <a:pt x="192" y="12068"/>
                            </a:lnTo>
                            <a:lnTo>
                              <a:pt x="228" y="12068"/>
                            </a:lnTo>
                            <a:lnTo>
                              <a:pt x="228" y="12008"/>
                            </a:lnTo>
                            <a:lnTo>
                              <a:pt x="216" y="11968"/>
                            </a:lnTo>
                            <a:lnTo>
                              <a:pt x="204" y="11948"/>
                            </a:lnTo>
                            <a:lnTo>
                              <a:pt x="228" y="11908"/>
                            </a:lnTo>
                            <a:lnTo>
                              <a:pt x="264" y="11968"/>
                            </a:lnTo>
                            <a:lnTo>
                              <a:pt x="276" y="12028"/>
                            </a:lnTo>
                            <a:lnTo>
                              <a:pt x="264" y="12088"/>
                            </a:lnTo>
                            <a:lnTo>
                              <a:pt x="264" y="12128"/>
                            </a:lnTo>
                            <a:lnTo>
                              <a:pt x="228" y="12168"/>
                            </a:lnTo>
                            <a:lnTo>
                              <a:pt x="192" y="12168"/>
                            </a:lnTo>
                            <a:lnTo>
                              <a:pt x="156" y="12148"/>
                            </a:lnTo>
                            <a:lnTo>
                              <a:pt x="132" y="12108"/>
                            </a:lnTo>
                            <a:lnTo>
                              <a:pt x="120" y="12028"/>
                            </a:lnTo>
                            <a:lnTo>
                              <a:pt x="120" y="11948"/>
                            </a:lnTo>
                            <a:lnTo>
                              <a:pt x="120" y="11868"/>
                            </a:lnTo>
                            <a:lnTo>
                              <a:pt x="156" y="11798"/>
                            </a:lnTo>
                            <a:lnTo>
                              <a:pt x="192" y="11738"/>
                            </a:lnTo>
                            <a:lnTo>
                              <a:pt x="228" y="11718"/>
                            </a:lnTo>
                            <a:lnTo>
                              <a:pt x="288" y="11738"/>
                            </a:lnTo>
                            <a:lnTo>
                              <a:pt x="336" y="11818"/>
                            </a:lnTo>
                            <a:lnTo>
                              <a:pt x="360" y="11908"/>
                            </a:lnTo>
                            <a:lnTo>
                              <a:pt x="372" y="12008"/>
                            </a:lnTo>
                            <a:lnTo>
                              <a:pt x="360" y="12188"/>
                            </a:lnTo>
                            <a:lnTo>
                              <a:pt x="312" y="12298"/>
                            </a:lnTo>
                            <a:lnTo>
                              <a:pt x="252" y="12378"/>
                            </a:lnTo>
                            <a:lnTo>
                              <a:pt x="192" y="12398"/>
                            </a:lnTo>
                            <a:lnTo>
                              <a:pt x="120" y="12358"/>
                            </a:lnTo>
                            <a:lnTo>
                              <a:pt x="60" y="12248"/>
                            </a:lnTo>
                            <a:lnTo>
                              <a:pt x="12" y="12068"/>
                            </a:lnTo>
                            <a:lnTo>
                              <a:pt x="12" y="11948"/>
                            </a:lnTo>
                            <a:lnTo>
                              <a:pt x="0" y="11818"/>
                            </a:lnTo>
                            <a:lnTo>
                              <a:pt x="0" y="600"/>
                            </a:lnTo>
                            <a:lnTo>
                              <a:pt x="12" y="470"/>
                            </a:lnTo>
                            <a:lnTo>
                              <a:pt x="12" y="330"/>
                            </a:lnTo>
                            <a:lnTo>
                              <a:pt x="60" y="150"/>
                            </a:lnTo>
                            <a:lnTo>
                              <a:pt x="120" y="40"/>
                            </a:lnTo>
                            <a:lnTo>
                              <a:pt x="192" y="0"/>
                            </a:lnTo>
                            <a:lnTo>
                              <a:pt x="252" y="20"/>
                            </a:lnTo>
                            <a:lnTo>
                              <a:pt x="312" y="100"/>
                            </a:lnTo>
                            <a:lnTo>
                              <a:pt x="360" y="230"/>
                            </a:lnTo>
                            <a:lnTo>
                              <a:pt x="372" y="410"/>
                            </a:lnTo>
                            <a:lnTo>
                              <a:pt x="360" y="510"/>
                            </a:lnTo>
                            <a:lnTo>
                              <a:pt x="336" y="600"/>
                            </a:lnTo>
                            <a:lnTo>
                              <a:pt x="288" y="660"/>
                            </a:lnTo>
                            <a:lnTo>
                              <a:pt x="228" y="680"/>
                            </a:lnTo>
                            <a:lnTo>
                              <a:pt x="192" y="660"/>
                            </a:lnTo>
                            <a:lnTo>
                              <a:pt x="156" y="620"/>
                            </a:lnTo>
                            <a:lnTo>
                              <a:pt x="120" y="540"/>
                            </a:lnTo>
                            <a:lnTo>
                              <a:pt x="120" y="470"/>
                            </a:lnTo>
                            <a:lnTo>
                              <a:pt x="120" y="370"/>
                            </a:lnTo>
                            <a:lnTo>
                              <a:pt x="132" y="310"/>
                            </a:lnTo>
                            <a:lnTo>
                              <a:pt x="156" y="250"/>
                            </a:lnTo>
                            <a:lnTo>
                              <a:pt x="192" y="230"/>
                            </a:lnTo>
                            <a:lnTo>
                              <a:pt x="228" y="250"/>
                            </a:lnTo>
                            <a:lnTo>
                              <a:pt x="264" y="290"/>
                            </a:lnTo>
                            <a:lnTo>
                              <a:pt x="264" y="330"/>
                            </a:lnTo>
                            <a:lnTo>
                              <a:pt x="276" y="370"/>
                            </a:lnTo>
                            <a:lnTo>
                              <a:pt x="264" y="450"/>
                            </a:lnTo>
                            <a:lnTo>
                              <a:pt x="228" y="490"/>
                            </a:lnTo>
                            <a:lnTo>
                              <a:pt x="204" y="470"/>
                            </a:lnTo>
                            <a:lnTo>
                              <a:pt x="216" y="450"/>
                            </a:lnTo>
                            <a:lnTo>
                              <a:pt x="228" y="410"/>
                            </a:lnTo>
                            <a:lnTo>
                              <a:pt x="228" y="350"/>
                            </a:lnTo>
                            <a:lnTo>
                              <a:pt x="192" y="330"/>
                            </a:lnTo>
                            <a:lnTo>
                              <a:pt x="168" y="350"/>
                            </a:lnTo>
                            <a:lnTo>
                              <a:pt x="156" y="370"/>
                            </a:lnTo>
                            <a:lnTo>
                              <a:pt x="156" y="470"/>
                            </a:lnTo>
                            <a:lnTo>
                              <a:pt x="180" y="540"/>
                            </a:lnTo>
                            <a:lnTo>
                              <a:pt x="228" y="580"/>
                            </a:lnTo>
                            <a:lnTo>
                              <a:pt x="276" y="560"/>
                            </a:lnTo>
                            <a:lnTo>
                              <a:pt x="300" y="510"/>
                            </a:lnTo>
                            <a:lnTo>
                              <a:pt x="324" y="430"/>
                            </a:lnTo>
                            <a:lnTo>
                              <a:pt x="324" y="350"/>
                            </a:lnTo>
                            <a:lnTo>
                              <a:pt x="312" y="250"/>
                            </a:lnTo>
                            <a:lnTo>
                              <a:pt x="288" y="170"/>
                            </a:lnTo>
                            <a:lnTo>
                              <a:pt x="252" y="110"/>
                            </a:lnTo>
                            <a:lnTo>
                              <a:pt x="192" y="100"/>
                            </a:lnTo>
                            <a:lnTo>
                              <a:pt x="144" y="130"/>
                            </a:lnTo>
                            <a:lnTo>
                              <a:pt x="84" y="230"/>
                            </a:lnTo>
                            <a:lnTo>
                              <a:pt x="60" y="370"/>
                            </a:lnTo>
                            <a:lnTo>
                              <a:pt x="48" y="580"/>
                            </a:lnTo>
                            <a:lnTo>
                              <a:pt x="48" y="11818"/>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pPr>
                    <wp:bodyPr rot="0" vert="horz" wrap="square" lIns="91440" tIns="45720" rIns="91440" bIns="45720" anchor="t" anchorCtr="0" upright="1">
                      <a:noAutofit/>
                    </wp:bodyPr>
                  </wp:wsp>
                  <wp:wsp>
                    <wp:cNvPr id="153" name="Freeform 112"/>
                    <wp:cNvSpPr>
                      <a:spLocks/>
                    </wp:cNvSpPr>
                    <wp:spPr bwMode="auto">
                      <a:xfrm>
                        <a:off x="10292" y="1386"/>
                        <a:ext cx="303" cy="712"/>
                      </a:xfrm>
                      <a:custGeom>
                        <a:avLst/>
                        <a:gdLst>
                          <a:gd name="T0" fmla="*/ 60 w 312"/>
                          <a:gd name="T1" fmla="*/ 20 h 680"/>
                          <a:gd name="T2" fmla="*/ 24 w 312"/>
                          <a:gd name="T3" fmla="*/ 0 h 680"/>
                          <a:gd name="T4" fmla="*/ 12 w 312"/>
                          <a:gd name="T5" fmla="*/ 20 h 680"/>
                          <a:gd name="T6" fmla="*/ 0 w 312"/>
                          <a:gd name="T7" fmla="*/ 80 h 680"/>
                          <a:gd name="T8" fmla="*/ 12 w 312"/>
                          <a:gd name="T9" fmla="*/ 110 h 680"/>
                          <a:gd name="T10" fmla="*/ 264 w 312"/>
                          <a:gd name="T11" fmla="*/ 660 h 680"/>
                          <a:gd name="T12" fmla="*/ 276 w 312"/>
                          <a:gd name="T13" fmla="*/ 680 h 680"/>
                          <a:gd name="T14" fmla="*/ 300 w 312"/>
                          <a:gd name="T15" fmla="*/ 660 h 680"/>
                          <a:gd name="T16" fmla="*/ 312 w 312"/>
                          <a:gd name="T17" fmla="*/ 620 h 680"/>
                          <a:gd name="T18" fmla="*/ 300 w 312"/>
                          <a:gd name="T19" fmla="*/ 560 h 680"/>
                          <a:gd name="T20" fmla="*/ 60 w 312"/>
                          <a:gd name="T21" fmla="*/ 20 h 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2" h="680">
                            <a:moveTo>
                              <a:pt x="60" y="20"/>
                            </a:moveTo>
                            <a:lnTo>
                              <a:pt x="24" y="0"/>
                            </a:lnTo>
                            <a:lnTo>
                              <a:pt x="12" y="20"/>
                            </a:lnTo>
                            <a:lnTo>
                              <a:pt x="0" y="80"/>
                            </a:lnTo>
                            <a:lnTo>
                              <a:pt x="12" y="110"/>
                            </a:lnTo>
                            <a:lnTo>
                              <a:pt x="264" y="660"/>
                            </a:lnTo>
                            <a:lnTo>
                              <a:pt x="276" y="680"/>
                            </a:lnTo>
                            <a:lnTo>
                              <a:pt x="300" y="660"/>
                            </a:lnTo>
                            <a:lnTo>
                              <a:pt x="312" y="620"/>
                            </a:lnTo>
                            <a:lnTo>
                              <a:pt x="300" y="560"/>
                            </a:lnTo>
                            <a:lnTo>
                              <a:pt x="60" y="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pPr>
                    <wp:bodyPr rot="0" vert="horz" wrap="square" lIns="91440" tIns="45720" rIns="91440" bIns="45720" anchor="t" anchorCtr="0" upright="1">
                      <a:noAutofit/>
                    </wp:bodyPr>
                  </wp:wsp>
                  <wp:wsp>
                    <wp:cNvPr id="154" name="Freeform 113"/>
                    <wp:cNvSpPr>
                      <a:spLocks/>
                    </wp:cNvSpPr>
                    <wp:spPr bwMode="auto">
                      <a:xfrm>
                        <a:off x="1789" y="1386"/>
                        <a:ext cx="291" cy="712"/>
                      </a:xfrm>
                      <a:custGeom>
                        <a:avLst/>
                        <a:gdLst>
                          <a:gd name="T0" fmla="*/ 264 w 300"/>
                          <a:gd name="T1" fmla="*/ 20 h 680"/>
                          <a:gd name="T2" fmla="*/ 276 w 300"/>
                          <a:gd name="T3" fmla="*/ 0 h 680"/>
                          <a:gd name="T4" fmla="*/ 300 w 300"/>
                          <a:gd name="T5" fmla="*/ 20 h 680"/>
                          <a:gd name="T6" fmla="*/ 300 w 300"/>
                          <a:gd name="T7" fmla="*/ 80 h 680"/>
                          <a:gd name="T8" fmla="*/ 300 w 300"/>
                          <a:gd name="T9" fmla="*/ 110 h 680"/>
                          <a:gd name="T10" fmla="*/ 48 w 300"/>
                          <a:gd name="T11" fmla="*/ 660 h 680"/>
                          <a:gd name="T12" fmla="*/ 24 w 300"/>
                          <a:gd name="T13" fmla="*/ 680 h 680"/>
                          <a:gd name="T14" fmla="*/ 12 w 300"/>
                          <a:gd name="T15" fmla="*/ 660 h 680"/>
                          <a:gd name="T16" fmla="*/ 0 w 300"/>
                          <a:gd name="T17" fmla="*/ 620 h 680"/>
                          <a:gd name="T18" fmla="*/ 12 w 300"/>
                          <a:gd name="T19" fmla="*/ 560 h 680"/>
                          <a:gd name="T20" fmla="*/ 264 w 300"/>
                          <a:gd name="T21" fmla="*/ 20 h 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680">
                            <a:moveTo>
                              <a:pt x="264" y="20"/>
                            </a:moveTo>
                            <a:lnTo>
                              <a:pt x="276" y="0"/>
                            </a:lnTo>
                            <a:lnTo>
                              <a:pt x="300" y="20"/>
                            </a:lnTo>
                            <a:lnTo>
                              <a:pt x="300" y="80"/>
                            </a:lnTo>
                            <a:lnTo>
                              <a:pt x="300" y="110"/>
                            </a:lnTo>
                            <a:lnTo>
                              <a:pt x="48" y="660"/>
                            </a:lnTo>
                            <a:lnTo>
                              <a:pt x="24" y="680"/>
                            </a:lnTo>
                            <a:lnTo>
                              <a:pt x="12" y="660"/>
                            </a:lnTo>
                            <a:lnTo>
                              <a:pt x="0" y="620"/>
                            </a:lnTo>
                            <a:lnTo>
                              <a:pt x="12" y="560"/>
                            </a:lnTo>
                            <a:lnTo>
                              <a:pt x="264" y="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pPr>
                    <wp:bodyPr rot="0" vert="horz" wrap="square" lIns="91440" tIns="45720" rIns="91440" bIns="45720" anchor="t" anchorCtr="0" upright="1">
                      <a:noAutofit/>
                    </wp:bodyPr>
                  </wp:wsp>
                  <wp:wsp>
                    <wp:cNvPr id="155" name="Freeform 114"/>
                    <wp:cNvSpPr>
                      <a:spLocks/>
                    </wp:cNvSpPr>
                    <wp:spPr bwMode="auto">
                      <a:xfrm>
                        <a:off x="10292" y="14451"/>
                        <a:ext cx="303" cy="689"/>
                      </a:xfrm>
                      <a:custGeom>
                        <a:avLst/>
                        <a:gdLst>
                          <a:gd name="T0" fmla="*/ 60 w 312"/>
                          <a:gd name="T1" fmla="*/ 640 h 660"/>
                          <a:gd name="T2" fmla="*/ 24 w 312"/>
                          <a:gd name="T3" fmla="*/ 660 h 660"/>
                          <a:gd name="T4" fmla="*/ 12 w 312"/>
                          <a:gd name="T5" fmla="*/ 640 h 660"/>
                          <a:gd name="T6" fmla="*/ 0 w 312"/>
                          <a:gd name="T7" fmla="*/ 600 h 660"/>
                          <a:gd name="T8" fmla="*/ 12 w 312"/>
                          <a:gd name="T9" fmla="*/ 550 h 660"/>
                          <a:gd name="T10" fmla="*/ 264 w 312"/>
                          <a:gd name="T11" fmla="*/ 20 h 660"/>
                          <a:gd name="T12" fmla="*/ 276 w 312"/>
                          <a:gd name="T13" fmla="*/ 0 h 660"/>
                          <a:gd name="T14" fmla="*/ 300 w 312"/>
                          <a:gd name="T15" fmla="*/ 20 h 660"/>
                          <a:gd name="T16" fmla="*/ 312 w 312"/>
                          <a:gd name="T17" fmla="*/ 60 h 660"/>
                          <a:gd name="T18" fmla="*/ 300 w 312"/>
                          <a:gd name="T19" fmla="*/ 120 h 660"/>
                          <a:gd name="T20" fmla="*/ 60 w 312"/>
                          <a:gd name="T21" fmla="*/ 640 h 6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2" h="660">
                            <a:moveTo>
                              <a:pt x="60" y="640"/>
                            </a:moveTo>
                            <a:lnTo>
                              <a:pt x="24" y="660"/>
                            </a:lnTo>
                            <a:lnTo>
                              <a:pt x="12" y="640"/>
                            </a:lnTo>
                            <a:lnTo>
                              <a:pt x="0" y="600"/>
                            </a:lnTo>
                            <a:lnTo>
                              <a:pt x="12" y="550"/>
                            </a:lnTo>
                            <a:lnTo>
                              <a:pt x="264" y="20"/>
                            </a:lnTo>
                            <a:lnTo>
                              <a:pt x="276" y="0"/>
                            </a:lnTo>
                            <a:lnTo>
                              <a:pt x="300" y="20"/>
                            </a:lnTo>
                            <a:lnTo>
                              <a:pt x="312" y="60"/>
                            </a:lnTo>
                            <a:lnTo>
                              <a:pt x="300" y="120"/>
                            </a:lnTo>
                            <a:lnTo>
                              <a:pt x="60" y="64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pPr>
                    <wp:bodyPr rot="0" vert="horz" wrap="square" lIns="91440" tIns="45720" rIns="91440" bIns="45720" anchor="t" anchorCtr="0" upright="1">
                      <a:noAutofit/>
                    </wp:bodyPr>
                  </wp:wsp>
                  <wp:wsp>
                    <wp:cNvPr id="156" name="Freeform 115"/>
                    <wp:cNvSpPr>
                      <a:spLocks/>
                    </wp:cNvSpPr>
                    <wp:spPr bwMode="auto">
                      <a:xfrm>
                        <a:off x="1789" y="14451"/>
                        <a:ext cx="291" cy="689"/>
                      </a:xfrm>
                      <a:custGeom>
                        <a:avLst/>
                        <a:gdLst>
                          <a:gd name="T0" fmla="*/ 264 w 300"/>
                          <a:gd name="T1" fmla="*/ 640 h 660"/>
                          <a:gd name="T2" fmla="*/ 276 w 300"/>
                          <a:gd name="T3" fmla="*/ 660 h 660"/>
                          <a:gd name="T4" fmla="*/ 300 w 300"/>
                          <a:gd name="T5" fmla="*/ 640 h 660"/>
                          <a:gd name="T6" fmla="*/ 300 w 300"/>
                          <a:gd name="T7" fmla="*/ 600 h 660"/>
                          <a:gd name="T8" fmla="*/ 300 w 300"/>
                          <a:gd name="T9" fmla="*/ 550 h 660"/>
                          <a:gd name="T10" fmla="*/ 48 w 300"/>
                          <a:gd name="T11" fmla="*/ 20 h 660"/>
                          <a:gd name="T12" fmla="*/ 24 w 300"/>
                          <a:gd name="T13" fmla="*/ 0 h 660"/>
                          <a:gd name="T14" fmla="*/ 12 w 300"/>
                          <a:gd name="T15" fmla="*/ 20 h 660"/>
                          <a:gd name="T16" fmla="*/ 0 w 300"/>
                          <a:gd name="T17" fmla="*/ 60 h 660"/>
                          <a:gd name="T18" fmla="*/ 12 w 300"/>
                          <a:gd name="T19" fmla="*/ 120 h 660"/>
                          <a:gd name="T20" fmla="*/ 264 w 300"/>
                          <a:gd name="T21" fmla="*/ 640 h 6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660">
                            <a:moveTo>
                              <a:pt x="264" y="640"/>
                            </a:moveTo>
                            <a:lnTo>
                              <a:pt x="276" y="660"/>
                            </a:lnTo>
                            <a:lnTo>
                              <a:pt x="300" y="640"/>
                            </a:lnTo>
                            <a:lnTo>
                              <a:pt x="300" y="600"/>
                            </a:lnTo>
                            <a:lnTo>
                              <a:pt x="300" y="550"/>
                            </a:lnTo>
                            <a:lnTo>
                              <a:pt x="48" y="20"/>
                            </a:lnTo>
                            <a:lnTo>
                              <a:pt x="24" y="0"/>
                            </a:lnTo>
                            <a:lnTo>
                              <a:pt x="12" y="20"/>
                            </a:lnTo>
                            <a:lnTo>
                              <a:pt x="0" y="60"/>
                            </a:lnTo>
                            <a:lnTo>
                              <a:pt x="12" y="120"/>
                            </a:lnTo>
                            <a:lnTo>
                              <a:pt x="264" y="64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pPr>
                    <wp:bodyPr rot="0" vert="horz" wrap="square" lIns="91440" tIns="45720" rIns="91440" bIns="45720" anchor="t" anchorCtr="0" upright="1">
                      <a:noAutofit/>
                    </wp:bodyPr>
                  </wp:wsp>
                  <wp:wsp>
                    <wp:cNvPr id="157" name="Freeform 116"/>
                    <wp:cNvSpPr>
                      <a:spLocks/>
                    </wp:cNvSpPr>
                    <wp:spPr bwMode="auto">
                      <a:xfrm>
                        <a:off x="1296" y="1163"/>
                        <a:ext cx="9792" cy="144"/>
                      </a:xfrm>
                      <a:custGeom>
                        <a:avLst/>
                        <a:gdLst>
                          <a:gd name="T0" fmla="*/ 48 w 9774"/>
                          <a:gd name="T1" fmla="*/ 110 h 110"/>
                          <a:gd name="T2" fmla="*/ 0 w 9774"/>
                          <a:gd name="T3" fmla="*/ 0 h 110"/>
                          <a:gd name="T4" fmla="*/ 9774 w 9774"/>
                          <a:gd name="T5" fmla="*/ 0 h 110"/>
                          <a:gd name="T6" fmla="*/ 9726 w 9774"/>
                          <a:gd name="T7" fmla="*/ 110 h 110"/>
                          <a:gd name="T8" fmla="*/ 48 w 9774"/>
                          <a:gd name="T9" fmla="*/ 110 h 110"/>
                        </a:gdLst>
                        <a:ahLst/>
                        <a:cxnLst>
                          <a:cxn ang="0">
                            <a:pos x="T0" y="T1"/>
                          </a:cxn>
                          <a:cxn ang="0">
                            <a:pos x="T2" y="T3"/>
                          </a:cxn>
                          <a:cxn ang="0">
                            <a:pos x="T4" y="T5"/>
                          </a:cxn>
                          <a:cxn ang="0">
                            <a:pos x="T6" y="T7"/>
                          </a:cxn>
                          <a:cxn ang="0">
                            <a:pos x="T8" y="T9"/>
                          </a:cxn>
                        </a:cxnLst>
                        <a:rect l="0" t="0" r="r" b="b"/>
                        <a:pathLst>
                          <a:path w="9774" h="110">
                            <a:moveTo>
                              <a:pt x="48" y="110"/>
                            </a:moveTo>
                            <a:lnTo>
                              <a:pt x="0" y="0"/>
                            </a:lnTo>
                            <a:lnTo>
                              <a:pt x="9774" y="0"/>
                            </a:lnTo>
                            <a:lnTo>
                              <a:pt x="9726" y="110"/>
                            </a:lnTo>
                            <a:lnTo>
                              <a:pt x="48" y="110"/>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pPr>
                    <wp:bodyPr rot="0" vert="horz" wrap="square" lIns="91440" tIns="45720" rIns="91440" bIns="45720" anchor="t" anchorCtr="0" upright="1">
                      <a:noAutofit/>
                    </wp:bodyPr>
                  </wp:wsp>
                  <wp:wsp>
                    <wp:cNvPr id="158" name="Freeform 117"/>
                    <wp:cNvSpPr>
                      <a:spLocks/>
                    </wp:cNvSpPr>
                    <wp:spPr bwMode="auto">
                      <a:xfrm rot="10800000" flipH="1">
                        <a:off x="10944" y="1163"/>
                        <a:ext cx="144" cy="14963"/>
                      </a:xfrm>
                      <a:custGeom>
                        <a:avLst/>
                        <a:gdLst>
                          <a:gd name="T0" fmla="*/ 0 w 48"/>
                          <a:gd name="T1" fmla="*/ 14608 h 14698"/>
                          <a:gd name="T2" fmla="*/ 48 w 48"/>
                          <a:gd name="T3" fmla="*/ 14698 h 14698"/>
                          <a:gd name="T4" fmla="*/ 48 w 48"/>
                          <a:gd name="T5" fmla="*/ 0 h 14698"/>
                          <a:gd name="T6" fmla="*/ 0 w 48"/>
                          <a:gd name="T7" fmla="*/ 110 h 14698"/>
                          <a:gd name="T8" fmla="*/ 0 w 48"/>
                          <a:gd name="T9" fmla="*/ 14608 h 14698"/>
                        </a:gdLst>
                        <a:ahLst/>
                        <a:cxnLst>
                          <a:cxn ang="0">
                            <a:pos x="T0" y="T1"/>
                          </a:cxn>
                          <a:cxn ang="0">
                            <a:pos x="T2" y="T3"/>
                          </a:cxn>
                          <a:cxn ang="0">
                            <a:pos x="T4" y="T5"/>
                          </a:cxn>
                          <a:cxn ang="0">
                            <a:pos x="T6" y="T7"/>
                          </a:cxn>
                          <a:cxn ang="0">
                            <a:pos x="T8" y="T9"/>
                          </a:cxn>
                        </a:cxnLst>
                        <a:rect l="0" t="0" r="r" b="b"/>
                        <a:pathLst>
                          <a:path w="48" h="14698">
                            <a:moveTo>
                              <a:pt x="0" y="14608"/>
                            </a:moveTo>
                            <a:lnTo>
                              <a:pt x="48" y="14698"/>
                            </a:lnTo>
                            <a:lnTo>
                              <a:pt x="48" y="0"/>
                            </a:lnTo>
                            <a:lnTo>
                              <a:pt x="0" y="110"/>
                            </a:lnTo>
                            <a:lnTo>
                              <a:pt x="0" y="14608"/>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pPr>
                    <wp:bodyPr rot="0" vert="horz" wrap="square" lIns="91440" tIns="45720" rIns="91440" bIns="45720" anchor="t" anchorCtr="0" upright="1">
                      <a:noAutofit/>
                    </wp:bodyPr>
                  </wp:wsp>
                  <wp:wsp>
                    <wp:cNvPr id="159" name="Freeform 118"/>
                    <wp:cNvSpPr>
                      <a:spLocks/>
                    </wp:cNvSpPr>
                    <wp:spPr bwMode="auto">
                      <a:xfrm>
                        <a:off x="1296" y="15982"/>
                        <a:ext cx="9792" cy="153"/>
                      </a:xfrm>
                      <a:custGeom>
                        <a:avLst/>
                        <a:gdLst>
                          <a:gd name="T0" fmla="*/ 48 w 9774"/>
                          <a:gd name="T1" fmla="*/ 0 h 90"/>
                          <a:gd name="T2" fmla="*/ 0 w 9774"/>
                          <a:gd name="T3" fmla="*/ 90 h 90"/>
                          <a:gd name="T4" fmla="*/ 9774 w 9774"/>
                          <a:gd name="T5" fmla="*/ 90 h 90"/>
                          <a:gd name="T6" fmla="*/ 9726 w 9774"/>
                          <a:gd name="T7" fmla="*/ 0 h 90"/>
                          <a:gd name="T8" fmla="*/ 48 w 9774"/>
                          <a:gd name="T9" fmla="*/ 0 h 90"/>
                        </a:gdLst>
                        <a:ahLst/>
                        <a:cxnLst>
                          <a:cxn ang="0">
                            <a:pos x="T0" y="T1"/>
                          </a:cxn>
                          <a:cxn ang="0">
                            <a:pos x="T2" y="T3"/>
                          </a:cxn>
                          <a:cxn ang="0">
                            <a:pos x="T4" y="T5"/>
                          </a:cxn>
                          <a:cxn ang="0">
                            <a:pos x="T6" y="T7"/>
                          </a:cxn>
                          <a:cxn ang="0">
                            <a:pos x="T8" y="T9"/>
                          </a:cxn>
                        </a:cxnLst>
                        <a:rect l="0" t="0" r="r" b="b"/>
                        <a:pathLst>
                          <a:path w="9774" h="90">
                            <a:moveTo>
                              <a:pt x="48" y="0"/>
                            </a:moveTo>
                            <a:lnTo>
                              <a:pt x="0" y="90"/>
                            </a:lnTo>
                            <a:lnTo>
                              <a:pt x="9774" y="90"/>
                            </a:lnTo>
                            <a:lnTo>
                              <a:pt x="9726" y="0"/>
                            </a:lnTo>
                            <a:lnTo>
                              <a:pt x="48" y="0"/>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pPr>
                    <wp:bodyPr rot="0" vert="horz" wrap="square" lIns="91440" tIns="45720" rIns="91440" bIns="45720" anchor="t" anchorCtr="0" upright="1">
                      <a:noAutofit/>
                    </wp:bodyPr>
                  </wp:wsp>
                  <wp:wsp>
                    <wp:cNvPr id="160" name="Freeform 119"/>
                    <wp:cNvSpPr>
                      <a:spLocks/>
                    </wp:cNvSpPr>
                    <wp:spPr bwMode="auto">
                      <a:xfrm>
                        <a:off x="1296" y="1163"/>
                        <a:ext cx="144" cy="14954"/>
                      </a:xfrm>
                      <a:custGeom>
                        <a:avLst/>
                        <a:gdLst>
                          <a:gd name="T0" fmla="*/ 48 w 48"/>
                          <a:gd name="T1" fmla="*/ 14608 h 14698"/>
                          <a:gd name="T2" fmla="*/ 0 w 48"/>
                          <a:gd name="T3" fmla="*/ 14698 h 14698"/>
                          <a:gd name="T4" fmla="*/ 0 w 48"/>
                          <a:gd name="T5" fmla="*/ 0 h 14698"/>
                          <a:gd name="T6" fmla="*/ 48 w 48"/>
                          <a:gd name="T7" fmla="*/ 110 h 14698"/>
                          <a:gd name="T8" fmla="*/ 48 w 48"/>
                          <a:gd name="T9" fmla="*/ 14608 h 14698"/>
                        </a:gdLst>
                        <a:ahLst/>
                        <a:cxnLst>
                          <a:cxn ang="0">
                            <a:pos x="T0" y="T1"/>
                          </a:cxn>
                          <a:cxn ang="0">
                            <a:pos x="T2" y="T3"/>
                          </a:cxn>
                          <a:cxn ang="0">
                            <a:pos x="T4" y="T5"/>
                          </a:cxn>
                          <a:cxn ang="0">
                            <a:pos x="T6" y="T7"/>
                          </a:cxn>
                          <a:cxn ang="0">
                            <a:pos x="T8" y="T9"/>
                          </a:cxn>
                        </a:cxnLst>
                        <a:rect l="0" t="0" r="r" b="b"/>
                        <a:pathLst>
                          <a:path w="48" h="14698">
                            <a:moveTo>
                              <a:pt x="48" y="14608"/>
                            </a:moveTo>
                            <a:lnTo>
                              <a:pt x="0" y="14698"/>
                            </a:lnTo>
                            <a:lnTo>
                              <a:pt x="0" y="0"/>
                            </a:lnTo>
                            <a:lnTo>
                              <a:pt x="48" y="110"/>
                            </a:lnTo>
                            <a:lnTo>
                              <a:pt x="48" y="14608"/>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pPr>
                    <wp:bodyPr rot="0" vert="horz" wrap="square" lIns="91440" tIns="45720" rIns="91440" bIns="45720" anchor="t" anchorCtr="0" upright="1">
                      <a:noAutofit/>
                    </wp:bodyPr>
                  </wp:wsp>
                </wp:wgp>
              </a:graphicData>
            </a:graphic>
            <wp14:sizeRelH relativeFrom="page">
              <wp14:pctWidth>0%</wp14:pctWidth>
            </wp14:sizeRelH>
            <wp14:sizeRelV relativeFrom="page">
              <wp14:pctHeight>0%</wp14:pctHeight>
            </wp14:sizeRelV>
          </wp:anchor>
        </w:drawing>
      </w:r>
      <w:r w:rsidR="00C23947" w:rsidRPr="009F1167">
        <w:rPr>
          <w:b/>
          <w:sz w:val="36"/>
          <w:szCs w:val="40"/>
        </w:rPr>
        <w:t xml:space="preserve"> </w:t>
      </w:r>
      <w:r w:rsidR="00C23947" w:rsidRPr="003177B4">
        <w:rPr>
          <w:b/>
          <w:szCs w:val="32"/>
        </w:rPr>
        <w:t>TRƯỜNG ĐẠI HỌC BÁCH KHOA HÀ NỘI</w:t>
      </w:r>
    </w:p>
    <w:p w:rsidR="00C23947" w:rsidRPr="003177B4" w:rsidRDefault="003177B4" w:rsidP="00C23947">
      <w:pPr>
        <w:spacing w:before="6pt" w:line="15.60pt" w:lineRule="auto"/>
        <w:ind w:firstLine="8.50pt"/>
        <w:jc w:val="center"/>
        <w:rPr>
          <w:b/>
          <w:szCs w:val="28"/>
        </w:rPr>
      </w:pPr>
      <w:r w:rsidRPr="003177B4">
        <w:rPr>
          <w:b/>
          <w:szCs w:val="28"/>
        </w:rPr>
        <w:t xml:space="preserve">VIỆN </w:t>
      </w:r>
      <w:r w:rsidR="00331C9B">
        <w:rPr>
          <w:b/>
          <w:szCs w:val="28"/>
        </w:rPr>
        <w:t>CÔNG NGHỆ THÔNG TIN VÀ TRUYỀN THÔNG</w:t>
      </w:r>
    </w:p>
    <w:p w:rsidR="0096571D" w:rsidRDefault="00B4395C" w:rsidP="00B4395C">
      <w:pPr>
        <w:spacing w:before="6pt" w:line="15.60pt" w:lineRule="auto"/>
        <w:ind w:firstLine="8.50pt"/>
        <w:jc w:val="center"/>
        <w:rPr>
          <w:b/>
          <w:szCs w:val="32"/>
        </w:rPr>
      </w:pPr>
      <w:r>
        <w:rPr>
          <w:b/>
          <w:szCs w:val="32"/>
        </w:rPr>
        <w:t>*</w:t>
      </w:r>
      <w:r w:rsidR="0096571D">
        <w:rPr>
          <w:b/>
          <w:szCs w:val="32"/>
        </w:rPr>
        <w:t>**********</w:t>
      </w:r>
    </w:p>
    <w:p w:rsidR="00DC3F6D" w:rsidRPr="00DC3F6D" w:rsidRDefault="00DC3F6D" w:rsidP="00C23947">
      <w:pPr>
        <w:spacing w:before="6pt" w:line="15.60pt" w:lineRule="auto"/>
        <w:ind w:firstLine="8.50pt"/>
        <w:jc w:val="center"/>
        <w:rPr>
          <w:b/>
          <w:sz w:val="20"/>
          <w:szCs w:val="32"/>
        </w:rPr>
      </w:pPr>
    </w:p>
    <w:p w:rsidR="00C23947" w:rsidRPr="00DD1E54" w:rsidRDefault="00FC4DF9" w:rsidP="00C23947">
      <w:pPr>
        <w:spacing w:line="18pt" w:lineRule="auto"/>
        <w:jc w:val="center"/>
        <w:rPr>
          <w:b/>
          <w:noProof/>
          <w:szCs w:val="26"/>
        </w:rPr>
      </w:pPr>
      <w:r w:rsidRPr="009F1167">
        <w:rPr>
          <w:b/>
          <w:noProof/>
          <w:szCs w:val="28"/>
        </w:rPr>
        <w:drawing>
          <wp:inline distT="0" distB="0" distL="0" distR="0">
            <wp:extent cx="1200785" cy="1733550"/>
            <wp:effectExtent l="0" t="0" r="0" b="0"/>
            <wp:docPr id="1" name="Picture 1" descr="Description: C:\Users\NTK-gacon\Documents\BKLOGO.jpg"/>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descr="Description: C:\Users\NTK-gacon\Documents\BK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733550"/>
                    </a:xfrm>
                    <a:prstGeom prst="rect">
                      <a:avLst/>
                    </a:prstGeom>
                    <a:noFill/>
                    <a:ln>
                      <a:noFill/>
                    </a:ln>
                  </pic:spPr>
                </pic:pic>
              </a:graphicData>
            </a:graphic>
          </wp:inline>
        </w:drawing>
      </w:r>
    </w:p>
    <w:p w:rsidR="00C23947" w:rsidRPr="00DD1E54" w:rsidRDefault="00C23947" w:rsidP="00C23947">
      <w:pPr>
        <w:spacing w:line="18pt" w:lineRule="auto"/>
        <w:jc w:val="center"/>
        <w:rPr>
          <w:sz w:val="26"/>
          <w:szCs w:val="26"/>
        </w:rPr>
      </w:pPr>
    </w:p>
    <w:p w:rsidR="00E57919" w:rsidRPr="00E57919" w:rsidRDefault="00E57919" w:rsidP="00C23947">
      <w:pPr>
        <w:spacing w:line="18pt" w:lineRule="auto"/>
        <w:jc w:val="center"/>
        <w:rPr>
          <w:b/>
          <w:sz w:val="44"/>
          <w:szCs w:val="40"/>
        </w:rPr>
      </w:pPr>
      <w:r w:rsidRPr="00E57919">
        <w:rPr>
          <w:b/>
          <w:sz w:val="44"/>
          <w:szCs w:val="40"/>
        </w:rPr>
        <w:t xml:space="preserve">PHÂN TÍCH THIẾT KẾ  </w:t>
      </w:r>
    </w:p>
    <w:p w:rsidR="00DC3F6D" w:rsidRPr="00F70D3E" w:rsidRDefault="00E57919" w:rsidP="00F70D3E">
      <w:pPr>
        <w:spacing w:after="24pt" w:line="18pt" w:lineRule="auto"/>
        <w:jc w:val="center"/>
        <w:rPr>
          <w:b/>
          <w:sz w:val="44"/>
          <w:szCs w:val="40"/>
        </w:rPr>
      </w:pPr>
      <w:r w:rsidRPr="00E57919">
        <w:rPr>
          <w:b/>
          <w:sz w:val="44"/>
          <w:szCs w:val="40"/>
        </w:rPr>
        <w:t>HỆ THỐNG THÔNG TIN</w:t>
      </w:r>
    </w:p>
    <w:p w:rsidR="00A87401" w:rsidRDefault="00E57919" w:rsidP="00A87401">
      <w:pPr>
        <w:spacing w:after="10pt"/>
        <w:jc w:val="center"/>
        <w:rPr>
          <w:b/>
          <w:szCs w:val="28"/>
          <w:shd w:val="clear" w:color="auto" w:fill="FFFFFF"/>
        </w:rPr>
      </w:pPr>
      <w:r w:rsidRPr="00E57919">
        <w:rPr>
          <w:b/>
          <w:szCs w:val="28"/>
          <w:shd w:val="clear" w:color="auto" w:fill="FFFFFF"/>
        </w:rPr>
        <w:t xml:space="preserve">ĐỀ TÀI: CỔNG THÔNG TIN VỀ </w:t>
      </w:r>
    </w:p>
    <w:p w:rsidR="00331C9B" w:rsidRPr="006A1904" w:rsidRDefault="00E57919" w:rsidP="00A87401">
      <w:pPr>
        <w:spacing w:after="10pt"/>
        <w:jc w:val="center"/>
        <w:rPr>
          <w:b/>
          <w:szCs w:val="28"/>
          <w:shd w:val="clear" w:color="auto" w:fill="FFFFFF"/>
        </w:rPr>
      </w:pPr>
      <w:r w:rsidRPr="00E57919">
        <w:rPr>
          <w:b/>
          <w:szCs w:val="28"/>
          <w:shd w:val="clear" w:color="auto" w:fill="FFFFFF"/>
        </w:rPr>
        <w:t>PHIM CHIẾU RẠP VIỆT NAM</w:t>
      </w:r>
    </w:p>
    <w:p w:rsidR="00621A9C" w:rsidRDefault="00621A9C" w:rsidP="0060752B">
      <w:pPr>
        <w:rPr>
          <w:b/>
          <w:szCs w:val="28"/>
          <w:shd w:val="clear" w:color="auto" w:fill="FFFFFF"/>
        </w:rPr>
      </w:pPr>
    </w:p>
    <w:p w:rsidR="0060752B" w:rsidRDefault="00F70D3E" w:rsidP="00DB3BEA">
      <w:pPr>
        <w:spacing w:after="12pt" w:line="18pt" w:lineRule="auto"/>
        <w:ind w:start="108pt"/>
        <w:rPr>
          <w:i/>
          <w:szCs w:val="28"/>
          <w:shd w:val="clear" w:color="auto" w:fill="FFFFFF"/>
        </w:rPr>
      </w:pPr>
      <w:r>
        <w:rPr>
          <w:i/>
          <w:szCs w:val="28"/>
          <w:shd w:val="clear" w:color="auto" w:fill="FFFFFF"/>
        </w:rPr>
        <w:t xml:space="preserve">       </w:t>
      </w:r>
      <w:r w:rsidR="00331C9B" w:rsidRPr="00E57919">
        <w:rPr>
          <w:i/>
          <w:szCs w:val="28"/>
          <w:shd w:val="clear" w:color="auto" w:fill="FFFFFF"/>
        </w:rPr>
        <w:t>Giảng</w:t>
      </w:r>
      <w:r w:rsidR="0060752B" w:rsidRPr="00E57919">
        <w:rPr>
          <w:i/>
          <w:szCs w:val="28"/>
          <w:shd w:val="clear" w:color="auto" w:fill="FFFFFF"/>
        </w:rPr>
        <w:t xml:space="preserve"> viên </w:t>
      </w:r>
      <w:r w:rsidR="00544CDF" w:rsidRPr="00E57919">
        <w:rPr>
          <w:i/>
          <w:szCs w:val="28"/>
          <w:shd w:val="clear" w:color="auto" w:fill="FFFFFF"/>
        </w:rPr>
        <w:t>hướng dẫn</w:t>
      </w:r>
      <w:r w:rsidR="00CA47BD" w:rsidRPr="00E57919">
        <w:rPr>
          <w:i/>
          <w:szCs w:val="28"/>
          <w:shd w:val="clear" w:color="auto" w:fill="FFFFFF"/>
        </w:rPr>
        <w:t xml:space="preserve">: </w:t>
      </w:r>
      <w:r w:rsidR="00331C9B" w:rsidRPr="00E57919">
        <w:rPr>
          <w:i/>
          <w:szCs w:val="28"/>
          <w:shd w:val="clear" w:color="auto" w:fill="FFFFFF"/>
        </w:rPr>
        <w:t xml:space="preserve">TS. </w:t>
      </w:r>
      <w:r w:rsidR="00E57919" w:rsidRPr="00E57919">
        <w:rPr>
          <w:i/>
          <w:szCs w:val="28"/>
          <w:shd w:val="clear" w:color="auto" w:fill="FFFFFF"/>
        </w:rPr>
        <w:t>NGUYỄN NHẬT QUANG</w:t>
      </w:r>
    </w:p>
    <w:p w:rsidR="006A1904" w:rsidRPr="006A1904" w:rsidRDefault="006A1904" w:rsidP="006A1904">
      <w:pPr>
        <w:spacing w:after="3pt" w:line="18pt" w:lineRule="auto"/>
        <w:rPr>
          <w:b/>
          <w:szCs w:val="28"/>
          <w:shd w:val="clear" w:color="auto" w:fill="FFFFFF"/>
        </w:rPr>
      </w:pPr>
      <w:r>
        <w:rPr>
          <w:b/>
          <w:szCs w:val="28"/>
          <w:shd w:val="clear" w:color="auto" w:fill="FFFFFF"/>
        </w:rPr>
        <w:t xml:space="preserve">                         </w:t>
      </w:r>
      <w:r w:rsidRPr="006A1904">
        <w:rPr>
          <w:b/>
          <w:szCs w:val="28"/>
          <w:shd w:val="clear" w:color="auto" w:fill="FFFFFF"/>
        </w:rPr>
        <w:t>NHÓM 12</w:t>
      </w:r>
    </w:p>
    <w:tbl>
      <w:tblPr>
        <w:tblW w:w="0pt" w:type="auto"/>
        <w:jc w:val="center"/>
        <w:tblLook w:firstRow="1" w:lastRow="0" w:firstColumn="1" w:lastColumn="0" w:noHBand="0" w:noVBand="1"/>
      </w:tblPr>
      <w:tblGrid>
        <w:gridCol w:w="4503"/>
        <w:gridCol w:w="1522"/>
      </w:tblGrid>
      <w:tr w:rsidR="00E57919" w:rsidRPr="00D8770F" w:rsidTr="00D8770F">
        <w:trPr>
          <w:trHeight w:val="454"/>
          <w:jc w:val="center"/>
        </w:trPr>
        <w:tc>
          <w:tcPr>
            <w:tcW w:w="225.15pt" w:type="dxa"/>
            <w:shd w:val="clear" w:color="auto" w:fill="auto"/>
          </w:tcPr>
          <w:p w:rsidR="00E57919" w:rsidRPr="00D8770F" w:rsidRDefault="00E57919" w:rsidP="00E57919">
            <w:pPr>
              <w:rPr>
                <w:szCs w:val="28"/>
                <w:shd w:val="clear" w:color="auto" w:fill="FFFFFF"/>
              </w:rPr>
            </w:pPr>
            <w:r w:rsidRPr="00D8770F">
              <w:rPr>
                <w:szCs w:val="28"/>
                <w:shd w:val="clear" w:color="auto" w:fill="FFFFFF"/>
              </w:rPr>
              <w:t>TRƯƠNG ANH QUỐC</w:t>
            </w:r>
          </w:p>
        </w:tc>
        <w:tc>
          <w:tcPr>
            <w:tcW w:w="76.10pt" w:type="dxa"/>
            <w:shd w:val="clear" w:color="auto" w:fill="auto"/>
          </w:tcPr>
          <w:p w:rsidR="00E57919" w:rsidRPr="00D8770F" w:rsidRDefault="00E57919" w:rsidP="00E57919">
            <w:pPr>
              <w:rPr>
                <w:szCs w:val="28"/>
                <w:shd w:val="clear" w:color="auto" w:fill="FFFFFF"/>
              </w:rPr>
            </w:pPr>
            <w:r w:rsidRPr="00D8770F">
              <w:rPr>
                <w:szCs w:val="28"/>
                <w:shd w:val="clear" w:color="auto" w:fill="FFFFFF"/>
              </w:rPr>
              <w:t>20163403</w:t>
            </w:r>
          </w:p>
        </w:tc>
      </w:tr>
      <w:tr w:rsidR="00E57919" w:rsidRPr="00D8770F" w:rsidTr="00D8770F">
        <w:trPr>
          <w:trHeight w:val="454"/>
          <w:jc w:val="center"/>
        </w:trPr>
        <w:tc>
          <w:tcPr>
            <w:tcW w:w="225.15pt" w:type="dxa"/>
            <w:shd w:val="clear" w:color="auto" w:fill="auto"/>
          </w:tcPr>
          <w:p w:rsidR="00E57919" w:rsidRPr="00D8770F" w:rsidRDefault="00E57919" w:rsidP="00E57919">
            <w:pPr>
              <w:rPr>
                <w:szCs w:val="28"/>
                <w:shd w:val="clear" w:color="auto" w:fill="FFFFFF"/>
              </w:rPr>
            </w:pPr>
            <w:r w:rsidRPr="00D8770F">
              <w:rPr>
                <w:szCs w:val="28"/>
                <w:shd w:val="clear" w:color="auto" w:fill="FFFFFF"/>
              </w:rPr>
              <w:t>ĐÀO DUY NAM</w:t>
            </w:r>
          </w:p>
        </w:tc>
        <w:tc>
          <w:tcPr>
            <w:tcW w:w="76.10pt" w:type="dxa"/>
            <w:shd w:val="clear" w:color="auto" w:fill="auto"/>
          </w:tcPr>
          <w:p w:rsidR="00E57919" w:rsidRPr="00D8770F" w:rsidRDefault="00E57919" w:rsidP="00E57919">
            <w:pPr>
              <w:rPr>
                <w:szCs w:val="28"/>
                <w:shd w:val="clear" w:color="auto" w:fill="FFFFFF"/>
              </w:rPr>
            </w:pPr>
            <w:r w:rsidRPr="00D8770F">
              <w:rPr>
                <w:szCs w:val="28"/>
                <w:shd w:val="clear" w:color="auto" w:fill="FFFFFF"/>
              </w:rPr>
              <w:t>20162789</w:t>
            </w:r>
          </w:p>
        </w:tc>
      </w:tr>
      <w:tr w:rsidR="00E57919" w:rsidRPr="00D8770F" w:rsidTr="00D8770F">
        <w:trPr>
          <w:trHeight w:val="454"/>
          <w:jc w:val="center"/>
        </w:trPr>
        <w:tc>
          <w:tcPr>
            <w:tcW w:w="225.15pt" w:type="dxa"/>
            <w:shd w:val="clear" w:color="auto" w:fill="auto"/>
          </w:tcPr>
          <w:p w:rsidR="00E57919" w:rsidRPr="00D8770F" w:rsidRDefault="00E57919" w:rsidP="00E57919">
            <w:pPr>
              <w:rPr>
                <w:szCs w:val="28"/>
                <w:shd w:val="clear" w:color="auto" w:fill="FFFFFF"/>
              </w:rPr>
            </w:pPr>
            <w:r w:rsidRPr="00D8770F">
              <w:rPr>
                <w:szCs w:val="28"/>
                <w:shd w:val="clear" w:color="auto" w:fill="FFFFFF"/>
              </w:rPr>
              <w:t>PHÙNG VIỆT DUY</w:t>
            </w:r>
          </w:p>
        </w:tc>
        <w:tc>
          <w:tcPr>
            <w:tcW w:w="76.10pt" w:type="dxa"/>
            <w:shd w:val="clear" w:color="auto" w:fill="auto"/>
          </w:tcPr>
          <w:p w:rsidR="00E57919" w:rsidRPr="00D8770F" w:rsidRDefault="00E57919" w:rsidP="00E57919">
            <w:pPr>
              <w:rPr>
                <w:szCs w:val="28"/>
                <w:shd w:val="clear" w:color="auto" w:fill="FFFFFF"/>
              </w:rPr>
            </w:pPr>
            <w:r w:rsidRPr="00D8770F">
              <w:rPr>
                <w:szCs w:val="28"/>
                <w:shd w:val="clear" w:color="auto" w:fill="FFFFFF"/>
              </w:rPr>
              <w:t>20160782</w:t>
            </w:r>
          </w:p>
        </w:tc>
      </w:tr>
      <w:tr w:rsidR="00E57919" w:rsidRPr="00D8770F" w:rsidTr="00D8770F">
        <w:trPr>
          <w:trHeight w:val="454"/>
          <w:jc w:val="center"/>
        </w:trPr>
        <w:tc>
          <w:tcPr>
            <w:tcW w:w="225.15pt" w:type="dxa"/>
            <w:shd w:val="clear" w:color="auto" w:fill="auto"/>
          </w:tcPr>
          <w:p w:rsidR="00E57919" w:rsidRPr="00D8770F" w:rsidRDefault="00E57919" w:rsidP="00E57919">
            <w:pPr>
              <w:rPr>
                <w:szCs w:val="28"/>
                <w:shd w:val="clear" w:color="auto" w:fill="FFFFFF"/>
              </w:rPr>
            </w:pPr>
            <w:r w:rsidRPr="00D8770F">
              <w:rPr>
                <w:szCs w:val="28"/>
                <w:shd w:val="clear" w:color="auto" w:fill="FFFFFF"/>
              </w:rPr>
              <w:t>NGUYỄN QUANG HƯNG</w:t>
            </w:r>
          </w:p>
        </w:tc>
        <w:tc>
          <w:tcPr>
            <w:tcW w:w="76.10pt" w:type="dxa"/>
            <w:shd w:val="clear" w:color="auto" w:fill="auto"/>
          </w:tcPr>
          <w:p w:rsidR="00E57919" w:rsidRPr="00D8770F" w:rsidRDefault="00E57919" w:rsidP="00E57919">
            <w:pPr>
              <w:rPr>
                <w:szCs w:val="28"/>
                <w:shd w:val="clear" w:color="auto" w:fill="FFFFFF"/>
              </w:rPr>
            </w:pPr>
            <w:r w:rsidRPr="00D8770F">
              <w:rPr>
                <w:szCs w:val="28"/>
                <w:shd w:val="clear" w:color="auto" w:fill="FFFFFF"/>
              </w:rPr>
              <w:t>20162025</w:t>
            </w:r>
          </w:p>
        </w:tc>
      </w:tr>
      <w:tr w:rsidR="00E57919" w:rsidRPr="00D8770F" w:rsidTr="00D8770F">
        <w:trPr>
          <w:trHeight w:val="454"/>
          <w:jc w:val="center"/>
        </w:trPr>
        <w:tc>
          <w:tcPr>
            <w:tcW w:w="225.15pt" w:type="dxa"/>
            <w:shd w:val="clear" w:color="auto" w:fill="auto"/>
          </w:tcPr>
          <w:p w:rsidR="00E57919" w:rsidRPr="00D8770F" w:rsidRDefault="00E57919" w:rsidP="00E57919">
            <w:pPr>
              <w:rPr>
                <w:szCs w:val="28"/>
                <w:shd w:val="clear" w:color="auto" w:fill="FFFFFF"/>
              </w:rPr>
            </w:pPr>
            <w:r w:rsidRPr="00D8770F">
              <w:rPr>
                <w:szCs w:val="28"/>
                <w:shd w:val="clear" w:color="auto" w:fill="FFFFFF"/>
              </w:rPr>
              <w:t>LÊ NAM ANH</w:t>
            </w:r>
          </w:p>
        </w:tc>
        <w:tc>
          <w:tcPr>
            <w:tcW w:w="76.10pt" w:type="dxa"/>
            <w:shd w:val="clear" w:color="auto" w:fill="auto"/>
          </w:tcPr>
          <w:p w:rsidR="00E57919" w:rsidRPr="00D8770F" w:rsidRDefault="00E57919" w:rsidP="00E57919">
            <w:pPr>
              <w:rPr>
                <w:szCs w:val="28"/>
                <w:shd w:val="clear" w:color="auto" w:fill="FFFFFF"/>
              </w:rPr>
            </w:pPr>
            <w:r w:rsidRPr="00D8770F">
              <w:rPr>
                <w:szCs w:val="28"/>
                <w:shd w:val="clear" w:color="auto" w:fill="FFFFFF"/>
              </w:rPr>
              <w:t>20160092</w:t>
            </w:r>
          </w:p>
        </w:tc>
      </w:tr>
    </w:tbl>
    <w:p w:rsidR="00331C9B" w:rsidRPr="00544CDF" w:rsidRDefault="00331C9B" w:rsidP="006A1904">
      <w:pPr>
        <w:rPr>
          <w:b/>
          <w:szCs w:val="28"/>
          <w:shd w:val="clear" w:color="auto" w:fill="FFFFFF"/>
          <w:lang w:val="vi-VN"/>
        </w:rPr>
      </w:pPr>
    </w:p>
    <w:p w:rsidR="006A1904" w:rsidRDefault="006A1904" w:rsidP="00F70D3E">
      <w:pPr>
        <w:rPr>
          <w:b/>
          <w:i/>
          <w:sz w:val="30"/>
          <w:szCs w:val="28"/>
          <w:shd w:val="clear" w:color="auto" w:fill="FFFFFF"/>
          <w:lang w:val="vi-VN"/>
        </w:rPr>
      </w:pPr>
    </w:p>
    <w:p w:rsidR="007807D4" w:rsidRPr="00F747BC" w:rsidRDefault="00C23947" w:rsidP="007807D4">
      <w:pPr>
        <w:jc w:val="center"/>
        <w:rPr>
          <w:b/>
          <w:i/>
          <w:sz w:val="30"/>
          <w:szCs w:val="28"/>
          <w:shd w:val="clear" w:color="auto" w:fill="FFFFFF"/>
          <w:lang w:val="vi-VN"/>
        </w:rPr>
      </w:pPr>
      <w:r w:rsidRPr="00544CDF">
        <w:rPr>
          <w:b/>
          <w:i/>
          <w:sz w:val="30"/>
          <w:szCs w:val="28"/>
          <w:shd w:val="clear" w:color="auto" w:fill="FFFFFF"/>
          <w:lang w:val="vi-VN"/>
        </w:rPr>
        <w:t>Hà Nội</w:t>
      </w:r>
      <w:r w:rsidR="003177B4" w:rsidRPr="00544CDF">
        <w:rPr>
          <w:b/>
          <w:i/>
          <w:sz w:val="30"/>
          <w:szCs w:val="28"/>
          <w:shd w:val="clear" w:color="auto" w:fill="FFFFFF"/>
          <w:lang w:val="vi-VN"/>
        </w:rPr>
        <w:t xml:space="preserve">, </w:t>
      </w:r>
      <w:r w:rsidR="0097153A">
        <w:rPr>
          <w:b/>
          <w:i/>
          <w:sz w:val="30"/>
          <w:szCs w:val="28"/>
          <w:shd w:val="clear" w:color="auto" w:fill="FFFFFF"/>
          <w:lang w:val="vi-VN"/>
        </w:rPr>
        <w:t>05</w:t>
      </w:r>
      <w:r w:rsidR="003177B4" w:rsidRPr="00544CDF">
        <w:rPr>
          <w:b/>
          <w:i/>
          <w:sz w:val="30"/>
          <w:szCs w:val="28"/>
          <w:shd w:val="clear" w:color="auto" w:fill="FFFFFF"/>
          <w:lang w:val="vi-VN"/>
        </w:rPr>
        <w:t xml:space="preserve"> </w:t>
      </w:r>
      <w:r w:rsidR="007807D4">
        <w:rPr>
          <w:b/>
          <w:i/>
          <w:sz w:val="30"/>
          <w:szCs w:val="28"/>
          <w:shd w:val="clear" w:color="auto" w:fill="FFFFFF"/>
          <w:lang w:val="vi-VN"/>
        </w:rPr>
        <w:t>–</w:t>
      </w:r>
      <w:r w:rsidR="003177B4" w:rsidRPr="00544CDF">
        <w:rPr>
          <w:b/>
          <w:i/>
          <w:sz w:val="30"/>
          <w:szCs w:val="28"/>
          <w:shd w:val="clear" w:color="auto" w:fill="FFFFFF"/>
          <w:lang w:val="vi-VN"/>
        </w:rPr>
        <w:t xml:space="preserve"> </w:t>
      </w:r>
      <w:r w:rsidRPr="00544CDF">
        <w:rPr>
          <w:b/>
          <w:i/>
          <w:sz w:val="30"/>
          <w:szCs w:val="28"/>
          <w:shd w:val="clear" w:color="auto" w:fill="FFFFFF"/>
          <w:lang w:val="vi-VN"/>
        </w:rPr>
        <w:t>201</w:t>
      </w:r>
      <w:bookmarkEnd w:id="0"/>
      <w:bookmarkEnd w:id="1"/>
      <w:r w:rsidR="00331C9B" w:rsidRPr="00544CDF">
        <w:rPr>
          <w:b/>
          <w:i/>
          <w:sz w:val="30"/>
          <w:szCs w:val="28"/>
          <w:shd w:val="clear" w:color="auto" w:fill="FFFFFF"/>
          <w:lang w:val="vi-VN"/>
        </w:rPr>
        <w:t>9</w:t>
      </w:r>
    </w:p>
    <w:p w:rsidR="000861CF" w:rsidRDefault="00F747BC" w:rsidP="005E4177">
      <w:pPr>
        <w:spacing w:beforeLines="60" w:before="7.20pt" w:afterLines="60" w:after="7.20pt"/>
        <w:rPr>
          <w:noProof/>
        </w:rPr>
      </w:pPr>
      <w:r w:rsidRPr="004402BC">
        <w:rPr>
          <w:b/>
          <w:shd w:val="clear" w:color="auto" w:fill="FFFFFF"/>
          <w:lang w:val="vi-VN"/>
        </w:rPr>
        <w:br w:type="page"/>
      </w:r>
      <w:r w:rsidR="00B4395C" w:rsidRPr="00B4395C">
        <w:rPr>
          <w:b/>
          <w:sz w:val="48"/>
          <w:shd w:val="clear" w:color="auto" w:fill="FFFFFF"/>
        </w:rPr>
        <w:lastRenderedPageBreak/>
        <w:t>MỤC LỤC</w:t>
      </w:r>
      <w:r w:rsidR="005E4177">
        <w:rPr>
          <w:b/>
          <w:noProof/>
          <w:sz w:val="28"/>
          <w:szCs w:val="28"/>
        </w:rPr>
        <w:fldChar w:fldCharType="begin"/>
      </w:r>
      <w:r w:rsidR="005E4177">
        <w:rPr>
          <w:b/>
          <w:noProof/>
          <w:sz w:val="28"/>
          <w:szCs w:val="28"/>
        </w:rPr>
        <w:instrText xml:space="preserve"> TOC \o "1-4" \h \z \u </w:instrText>
      </w:r>
      <w:r w:rsidR="005E4177">
        <w:rPr>
          <w:b/>
          <w:noProof/>
          <w:sz w:val="28"/>
          <w:szCs w:val="28"/>
        </w:rPr>
        <w:fldChar w:fldCharType="separate"/>
      </w:r>
    </w:p>
    <w:p w:rsidR="000861CF" w:rsidRPr="00D8770F" w:rsidRDefault="000861CF">
      <w:pPr>
        <w:pStyle w:val="TOC1"/>
        <w:rPr>
          <w:rFonts w:ascii="Calibri" w:hAnsi="Calibri"/>
          <w:b w:val="0"/>
          <w:sz w:val="22"/>
          <w:szCs w:val="22"/>
        </w:rPr>
      </w:pPr>
      <w:hyperlink w:anchor="_Toc9297799" w:history="1">
        <w:r w:rsidRPr="00772872">
          <w:rPr>
            <w:rStyle w:val="Hyperlink"/>
          </w:rPr>
          <w:t>I.</w:t>
        </w:r>
        <w:r w:rsidRPr="00D8770F">
          <w:rPr>
            <w:rFonts w:ascii="Calibri" w:hAnsi="Calibri"/>
            <w:b w:val="0"/>
            <w:sz w:val="22"/>
            <w:szCs w:val="22"/>
          </w:rPr>
          <w:tab/>
        </w:r>
        <w:r w:rsidRPr="00772872">
          <w:rPr>
            <w:rStyle w:val="Hyperlink"/>
          </w:rPr>
          <w:t>PHÂN TÍCH HỆ THỐNG</w:t>
        </w:r>
        <w:r>
          <w:rPr>
            <w:webHidden/>
          </w:rPr>
          <w:tab/>
        </w:r>
        <w:r>
          <w:rPr>
            <w:webHidden/>
          </w:rPr>
          <w:fldChar w:fldCharType="begin"/>
        </w:r>
        <w:r>
          <w:rPr>
            <w:webHidden/>
          </w:rPr>
          <w:instrText xml:space="preserve"> PAGEREF _Toc9297799 \h </w:instrText>
        </w:r>
        <w:r>
          <w:rPr>
            <w:webHidden/>
          </w:rPr>
        </w:r>
        <w:r>
          <w:rPr>
            <w:webHidden/>
          </w:rPr>
          <w:fldChar w:fldCharType="separate"/>
        </w:r>
        <w:r>
          <w:rPr>
            <w:webHidden/>
          </w:rPr>
          <w:t>5</w:t>
        </w:r>
        <w:r>
          <w:rPr>
            <w:webHidden/>
          </w:rPr>
          <w:fldChar w:fldCharType="end"/>
        </w:r>
      </w:hyperlink>
    </w:p>
    <w:p w:rsidR="000861CF" w:rsidRPr="00D8770F" w:rsidRDefault="000861CF">
      <w:pPr>
        <w:pStyle w:val="TOC2"/>
        <w:rPr>
          <w:rFonts w:ascii="Calibri" w:hAnsi="Calibri"/>
          <w:noProof/>
          <w:sz w:val="22"/>
          <w:szCs w:val="22"/>
        </w:rPr>
      </w:pPr>
      <w:hyperlink w:anchor="_Toc9297800" w:history="1">
        <w:r w:rsidRPr="00772872">
          <w:rPr>
            <w:rStyle w:val="Hyperlink"/>
            <w:noProof/>
          </w:rPr>
          <w:t>1.</w:t>
        </w:r>
        <w:r w:rsidRPr="00D8770F">
          <w:rPr>
            <w:rFonts w:ascii="Calibri" w:hAnsi="Calibri"/>
            <w:noProof/>
            <w:sz w:val="22"/>
            <w:szCs w:val="22"/>
          </w:rPr>
          <w:tab/>
        </w:r>
        <w:r w:rsidRPr="00772872">
          <w:rPr>
            <w:rStyle w:val="Hyperlink"/>
            <w:noProof/>
          </w:rPr>
          <w:t>Giới thiệu chung</w:t>
        </w:r>
        <w:r>
          <w:rPr>
            <w:noProof/>
            <w:webHidden/>
          </w:rPr>
          <w:tab/>
        </w:r>
        <w:r>
          <w:rPr>
            <w:noProof/>
            <w:webHidden/>
          </w:rPr>
          <w:fldChar w:fldCharType="begin"/>
        </w:r>
        <w:r>
          <w:rPr>
            <w:noProof/>
            <w:webHidden/>
          </w:rPr>
          <w:instrText xml:space="preserve"> PAGEREF _Toc9297800 \h </w:instrText>
        </w:r>
        <w:r>
          <w:rPr>
            <w:noProof/>
            <w:webHidden/>
          </w:rPr>
        </w:r>
        <w:r>
          <w:rPr>
            <w:noProof/>
            <w:webHidden/>
          </w:rPr>
          <w:fldChar w:fldCharType="separate"/>
        </w:r>
        <w:r>
          <w:rPr>
            <w:noProof/>
            <w:webHidden/>
          </w:rPr>
          <w:t>5</w:t>
        </w:r>
        <w:r>
          <w:rPr>
            <w:noProof/>
            <w:webHidden/>
          </w:rPr>
          <w:fldChar w:fldCharType="end"/>
        </w:r>
      </w:hyperlink>
    </w:p>
    <w:p w:rsidR="000861CF" w:rsidRPr="00D8770F" w:rsidRDefault="000861CF">
      <w:pPr>
        <w:pStyle w:val="TOC2"/>
        <w:rPr>
          <w:rFonts w:ascii="Calibri" w:hAnsi="Calibri"/>
          <w:noProof/>
          <w:sz w:val="22"/>
          <w:szCs w:val="22"/>
        </w:rPr>
      </w:pPr>
      <w:hyperlink w:anchor="_Toc9297801" w:history="1">
        <w:r w:rsidRPr="00772872">
          <w:rPr>
            <w:rStyle w:val="Hyperlink"/>
            <w:noProof/>
          </w:rPr>
          <w:t>2.</w:t>
        </w:r>
        <w:r w:rsidRPr="00D8770F">
          <w:rPr>
            <w:rFonts w:ascii="Calibri" w:hAnsi="Calibri"/>
            <w:noProof/>
            <w:sz w:val="22"/>
            <w:szCs w:val="22"/>
          </w:rPr>
          <w:tab/>
        </w:r>
        <w:r w:rsidRPr="00772872">
          <w:rPr>
            <w:rStyle w:val="Hyperlink"/>
            <w:noProof/>
          </w:rPr>
          <w:t>Phân tích chức năng</w:t>
        </w:r>
        <w:r>
          <w:rPr>
            <w:noProof/>
            <w:webHidden/>
          </w:rPr>
          <w:tab/>
        </w:r>
        <w:r>
          <w:rPr>
            <w:noProof/>
            <w:webHidden/>
          </w:rPr>
          <w:fldChar w:fldCharType="begin"/>
        </w:r>
        <w:r>
          <w:rPr>
            <w:noProof/>
            <w:webHidden/>
          </w:rPr>
          <w:instrText xml:space="preserve"> PAGEREF _Toc9297801 \h </w:instrText>
        </w:r>
        <w:r>
          <w:rPr>
            <w:noProof/>
            <w:webHidden/>
          </w:rPr>
        </w:r>
        <w:r>
          <w:rPr>
            <w:noProof/>
            <w:webHidden/>
          </w:rPr>
          <w:fldChar w:fldCharType="separate"/>
        </w:r>
        <w:r>
          <w:rPr>
            <w:noProof/>
            <w:webHidden/>
          </w:rPr>
          <w:t>5</w:t>
        </w:r>
        <w:r>
          <w:rPr>
            <w:noProof/>
            <w:webHidden/>
          </w:rPr>
          <w:fldChar w:fldCharType="end"/>
        </w:r>
      </w:hyperlink>
    </w:p>
    <w:p w:rsidR="000861CF" w:rsidRPr="00D8770F" w:rsidRDefault="000861CF">
      <w:pPr>
        <w:pStyle w:val="TOC3"/>
        <w:rPr>
          <w:rFonts w:ascii="Calibri" w:hAnsi="Calibri"/>
          <w:noProof/>
          <w:sz w:val="22"/>
          <w:szCs w:val="22"/>
        </w:rPr>
      </w:pPr>
      <w:hyperlink w:anchor="_Toc9297802" w:history="1">
        <w:r w:rsidRPr="00772872">
          <w:rPr>
            <w:rStyle w:val="Hyperlink"/>
            <w:noProof/>
          </w:rPr>
          <w:t>2.1</w:t>
        </w:r>
        <w:r w:rsidRPr="00D8770F">
          <w:rPr>
            <w:rFonts w:ascii="Calibri" w:hAnsi="Calibri"/>
            <w:noProof/>
            <w:sz w:val="22"/>
            <w:szCs w:val="22"/>
          </w:rPr>
          <w:tab/>
        </w:r>
        <w:r w:rsidRPr="00772872">
          <w:rPr>
            <w:rStyle w:val="Hyperlink"/>
            <w:noProof/>
          </w:rPr>
          <w:t>Sơ đồ ca sử dụng</w:t>
        </w:r>
        <w:r>
          <w:rPr>
            <w:noProof/>
            <w:webHidden/>
          </w:rPr>
          <w:tab/>
        </w:r>
        <w:r>
          <w:rPr>
            <w:noProof/>
            <w:webHidden/>
          </w:rPr>
          <w:fldChar w:fldCharType="begin"/>
        </w:r>
        <w:r>
          <w:rPr>
            <w:noProof/>
            <w:webHidden/>
          </w:rPr>
          <w:instrText xml:space="preserve"> PAGEREF _Toc9297802 \h </w:instrText>
        </w:r>
        <w:r>
          <w:rPr>
            <w:noProof/>
            <w:webHidden/>
          </w:rPr>
        </w:r>
        <w:r>
          <w:rPr>
            <w:noProof/>
            <w:webHidden/>
          </w:rPr>
          <w:fldChar w:fldCharType="separate"/>
        </w:r>
        <w:r>
          <w:rPr>
            <w:noProof/>
            <w:webHidden/>
          </w:rPr>
          <w:t>5</w:t>
        </w:r>
        <w:r>
          <w:rPr>
            <w:noProof/>
            <w:webHidden/>
          </w:rPr>
          <w:fldChar w:fldCharType="end"/>
        </w:r>
      </w:hyperlink>
    </w:p>
    <w:p w:rsidR="000861CF" w:rsidRPr="00D8770F" w:rsidRDefault="000861CF">
      <w:pPr>
        <w:pStyle w:val="TOC4"/>
        <w:rPr>
          <w:rFonts w:ascii="Calibri" w:hAnsi="Calibri"/>
          <w:noProof/>
          <w:sz w:val="22"/>
          <w:szCs w:val="22"/>
        </w:rPr>
      </w:pPr>
      <w:hyperlink w:anchor="_Toc9297803" w:history="1">
        <w:r w:rsidRPr="00772872">
          <w:rPr>
            <w:rStyle w:val="Hyperlink"/>
            <w:noProof/>
          </w:rPr>
          <w:t>2.1.1</w:t>
        </w:r>
        <w:r w:rsidRPr="00D8770F">
          <w:rPr>
            <w:rFonts w:ascii="Calibri" w:hAnsi="Calibri"/>
            <w:noProof/>
            <w:sz w:val="22"/>
            <w:szCs w:val="22"/>
          </w:rPr>
          <w:tab/>
        </w:r>
        <w:r w:rsidRPr="00772872">
          <w:rPr>
            <w:rStyle w:val="Hyperlink"/>
            <w:noProof/>
          </w:rPr>
          <w:t>Usecase tổng quan</w:t>
        </w:r>
        <w:r>
          <w:rPr>
            <w:noProof/>
            <w:webHidden/>
          </w:rPr>
          <w:tab/>
        </w:r>
        <w:r>
          <w:rPr>
            <w:noProof/>
            <w:webHidden/>
          </w:rPr>
          <w:fldChar w:fldCharType="begin"/>
        </w:r>
        <w:r>
          <w:rPr>
            <w:noProof/>
            <w:webHidden/>
          </w:rPr>
          <w:instrText xml:space="preserve"> PAGEREF _Toc9297803 \h </w:instrText>
        </w:r>
        <w:r>
          <w:rPr>
            <w:noProof/>
            <w:webHidden/>
          </w:rPr>
        </w:r>
        <w:r>
          <w:rPr>
            <w:noProof/>
            <w:webHidden/>
          </w:rPr>
          <w:fldChar w:fldCharType="separate"/>
        </w:r>
        <w:r>
          <w:rPr>
            <w:noProof/>
            <w:webHidden/>
          </w:rPr>
          <w:t>5</w:t>
        </w:r>
        <w:r>
          <w:rPr>
            <w:noProof/>
            <w:webHidden/>
          </w:rPr>
          <w:fldChar w:fldCharType="end"/>
        </w:r>
      </w:hyperlink>
    </w:p>
    <w:p w:rsidR="000861CF" w:rsidRPr="00D8770F" w:rsidRDefault="000861CF">
      <w:pPr>
        <w:pStyle w:val="TOC4"/>
        <w:rPr>
          <w:rFonts w:ascii="Calibri" w:hAnsi="Calibri"/>
          <w:noProof/>
          <w:sz w:val="22"/>
          <w:szCs w:val="22"/>
        </w:rPr>
      </w:pPr>
      <w:hyperlink w:anchor="_Toc9297804" w:history="1">
        <w:r w:rsidRPr="00772872">
          <w:rPr>
            <w:rStyle w:val="Hyperlink"/>
            <w:noProof/>
          </w:rPr>
          <w:t>2.1.2</w:t>
        </w:r>
        <w:r w:rsidRPr="00D8770F">
          <w:rPr>
            <w:rFonts w:ascii="Calibri" w:hAnsi="Calibri"/>
            <w:noProof/>
            <w:sz w:val="22"/>
            <w:szCs w:val="22"/>
          </w:rPr>
          <w:tab/>
        </w:r>
        <w:r w:rsidRPr="00772872">
          <w:rPr>
            <w:rStyle w:val="Hyperlink"/>
            <w:noProof/>
          </w:rPr>
          <w:t>Usecase phân rã tác nhân User</w:t>
        </w:r>
        <w:r>
          <w:rPr>
            <w:noProof/>
            <w:webHidden/>
          </w:rPr>
          <w:tab/>
        </w:r>
        <w:r>
          <w:rPr>
            <w:noProof/>
            <w:webHidden/>
          </w:rPr>
          <w:fldChar w:fldCharType="begin"/>
        </w:r>
        <w:r>
          <w:rPr>
            <w:noProof/>
            <w:webHidden/>
          </w:rPr>
          <w:instrText xml:space="preserve"> PAGEREF _Toc9297804 \h </w:instrText>
        </w:r>
        <w:r>
          <w:rPr>
            <w:noProof/>
            <w:webHidden/>
          </w:rPr>
        </w:r>
        <w:r>
          <w:rPr>
            <w:noProof/>
            <w:webHidden/>
          </w:rPr>
          <w:fldChar w:fldCharType="separate"/>
        </w:r>
        <w:r>
          <w:rPr>
            <w:noProof/>
            <w:webHidden/>
          </w:rPr>
          <w:t>6</w:t>
        </w:r>
        <w:r>
          <w:rPr>
            <w:noProof/>
            <w:webHidden/>
          </w:rPr>
          <w:fldChar w:fldCharType="end"/>
        </w:r>
      </w:hyperlink>
    </w:p>
    <w:p w:rsidR="000861CF" w:rsidRPr="00D8770F" w:rsidRDefault="000861CF">
      <w:pPr>
        <w:pStyle w:val="TOC4"/>
        <w:rPr>
          <w:rFonts w:ascii="Calibri" w:hAnsi="Calibri"/>
          <w:noProof/>
          <w:sz w:val="22"/>
          <w:szCs w:val="22"/>
        </w:rPr>
      </w:pPr>
      <w:hyperlink w:anchor="_Toc9297805" w:history="1">
        <w:r w:rsidRPr="00772872">
          <w:rPr>
            <w:rStyle w:val="Hyperlink"/>
            <w:noProof/>
          </w:rPr>
          <w:t>2.1.3</w:t>
        </w:r>
        <w:r w:rsidRPr="00D8770F">
          <w:rPr>
            <w:rFonts w:ascii="Calibri" w:hAnsi="Calibri"/>
            <w:noProof/>
            <w:sz w:val="22"/>
            <w:szCs w:val="22"/>
          </w:rPr>
          <w:tab/>
        </w:r>
        <w:r w:rsidRPr="00772872">
          <w:rPr>
            <w:rStyle w:val="Hyperlink"/>
            <w:noProof/>
          </w:rPr>
          <w:t>Usecase phân rã tác nhân Guest</w:t>
        </w:r>
        <w:r>
          <w:rPr>
            <w:noProof/>
            <w:webHidden/>
          </w:rPr>
          <w:tab/>
        </w:r>
        <w:r>
          <w:rPr>
            <w:noProof/>
            <w:webHidden/>
          </w:rPr>
          <w:fldChar w:fldCharType="begin"/>
        </w:r>
        <w:r>
          <w:rPr>
            <w:noProof/>
            <w:webHidden/>
          </w:rPr>
          <w:instrText xml:space="preserve"> PAGEREF _Toc9297805 \h </w:instrText>
        </w:r>
        <w:r>
          <w:rPr>
            <w:noProof/>
            <w:webHidden/>
          </w:rPr>
        </w:r>
        <w:r>
          <w:rPr>
            <w:noProof/>
            <w:webHidden/>
          </w:rPr>
          <w:fldChar w:fldCharType="separate"/>
        </w:r>
        <w:r>
          <w:rPr>
            <w:noProof/>
            <w:webHidden/>
          </w:rPr>
          <w:t>6</w:t>
        </w:r>
        <w:r>
          <w:rPr>
            <w:noProof/>
            <w:webHidden/>
          </w:rPr>
          <w:fldChar w:fldCharType="end"/>
        </w:r>
      </w:hyperlink>
    </w:p>
    <w:p w:rsidR="000861CF" w:rsidRPr="00D8770F" w:rsidRDefault="000861CF">
      <w:pPr>
        <w:pStyle w:val="TOC4"/>
        <w:rPr>
          <w:rFonts w:ascii="Calibri" w:hAnsi="Calibri"/>
          <w:noProof/>
          <w:sz w:val="22"/>
          <w:szCs w:val="22"/>
        </w:rPr>
      </w:pPr>
      <w:hyperlink w:anchor="_Toc9297806" w:history="1">
        <w:r w:rsidRPr="00772872">
          <w:rPr>
            <w:rStyle w:val="Hyperlink"/>
            <w:noProof/>
          </w:rPr>
          <w:t>2.1.4</w:t>
        </w:r>
        <w:r w:rsidRPr="00D8770F">
          <w:rPr>
            <w:rFonts w:ascii="Calibri" w:hAnsi="Calibri"/>
            <w:noProof/>
            <w:sz w:val="22"/>
            <w:szCs w:val="22"/>
          </w:rPr>
          <w:tab/>
        </w:r>
        <w:r w:rsidRPr="00772872">
          <w:rPr>
            <w:rStyle w:val="Hyperlink"/>
            <w:noProof/>
          </w:rPr>
          <w:t>Usecase phân rã tác nhân Admin</w:t>
        </w:r>
        <w:r>
          <w:rPr>
            <w:noProof/>
            <w:webHidden/>
          </w:rPr>
          <w:tab/>
        </w:r>
        <w:r>
          <w:rPr>
            <w:noProof/>
            <w:webHidden/>
          </w:rPr>
          <w:fldChar w:fldCharType="begin"/>
        </w:r>
        <w:r>
          <w:rPr>
            <w:noProof/>
            <w:webHidden/>
          </w:rPr>
          <w:instrText xml:space="preserve"> PAGEREF _Toc9297806 \h </w:instrText>
        </w:r>
        <w:r>
          <w:rPr>
            <w:noProof/>
            <w:webHidden/>
          </w:rPr>
        </w:r>
        <w:r>
          <w:rPr>
            <w:noProof/>
            <w:webHidden/>
          </w:rPr>
          <w:fldChar w:fldCharType="separate"/>
        </w:r>
        <w:r>
          <w:rPr>
            <w:noProof/>
            <w:webHidden/>
          </w:rPr>
          <w:t>7</w:t>
        </w:r>
        <w:r>
          <w:rPr>
            <w:noProof/>
            <w:webHidden/>
          </w:rPr>
          <w:fldChar w:fldCharType="end"/>
        </w:r>
      </w:hyperlink>
    </w:p>
    <w:p w:rsidR="000861CF" w:rsidRPr="00D8770F" w:rsidRDefault="000861CF">
      <w:pPr>
        <w:pStyle w:val="TOC3"/>
        <w:rPr>
          <w:rFonts w:ascii="Calibri" w:hAnsi="Calibri"/>
          <w:noProof/>
          <w:sz w:val="22"/>
          <w:szCs w:val="22"/>
        </w:rPr>
      </w:pPr>
      <w:hyperlink w:anchor="_Toc9297807" w:history="1">
        <w:r w:rsidRPr="00772872">
          <w:rPr>
            <w:rStyle w:val="Hyperlink"/>
            <w:noProof/>
          </w:rPr>
          <w:t>2.2</w:t>
        </w:r>
        <w:r w:rsidRPr="00D8770F">
          <w:rPr>
            <w:rFonts w:ascii="Calibri" w:hAnsi="Calibri"/>
            <w:noProof/>
            <w:sz w:val="22"/>
            <w:szCs w:val="22"/>
          </w:rPr>
          <w:tab/>
        </w:r>
        <w:r w:rsidRPr="00772872">
          <w:rPr>
            <w:rStyle w:val="Hyperlink"/>
            <w:noProof/>
          </w:rPr>
          <w:t>Đặc tả ca sử dụng</w:t>
        </w:r>
        <w:r>
          <w:rPr>
            <w:noProof/>
            <w:webHidden/>
          </w:rPr>
          <w:tab/>
        </w:r>
        <w:r>
          <w:rPr>
            <w:noProof/>
            <w:webHidden/>
          </w:rPr>
          <w:fldChar w:fldCharType="begin"/>
        </w:r>
        <w:r>
          <w:rPr>
            <w:noProof/>
            <w:webHidden/>
          </w:rPr>
          <w:instrText xml:space="preserve"> PAGEREF _Toc9297807 \h </w:instrText>
        </w:r>
        <w:r>
          <w:rPr>
            <w:noProof/>
            <w:webHidden/>
          </w:rPr>
        </w:r>
        <w:r>
          <w:rPr>
            <w:noProof/>
            <w:webHidden/>
          </w:rPr>
          <w:fldChar w:fldCharType="separate"/>
        </w:r>
        <w:r>
          <w:rPr>
            <w:noProof/>
            <w:webHidden/>
          </w:rPr>
          <w:t>7</w:t>
        </w:r>
        <w:r>
          <w:rPr>
            <w:noProof/>
            <w:webHidden/>
          </w:rPr>
          <w:fldChar w:fldCharType="end"/>
        </w:r>
      </w:hyperlink>
    </w:p>
    <w:p w:rsidR="000861CF" w:rsidRPr="00D8770F" w:rsidRDefault="000861CF">
      <w:pPr>
        <w:pStyle w:val="TOC4"/>
        <w:rPr>
          <w:rFonts w:ascii="Calibri" w:hAnsi="Calibri"/>
          <w:noProof/>
          <w:sz w:val="22"/>
          <w:szCs w:val="22"/>
        </w:rPr>
      </w:pPr>
      <w:hyperlink w:anchor="_Toc9297808" w:history="1">
        <w:r w:rsidRPr="00772872">
          <w:rPr>
            <w:rStyle w:val="Hyperlink"/>
            <w:noProof/>
          </w:rPr>
          <w:t>2.2.1</w:t>
        </w:r>
        <w:r w:rsidRPr="00D8770F">
          <w:rPr>
            <w:rFonts w:ascii="Calibri" w:hAnsi="Calibri"/>
            <w:noProof/>
            <w:sz w:val="22"/>
            <w:szCs w:val="22"/>
          </w:rPr>
          <w:tab/>
        </w:r>
        <w:r w:rsidRPr="00772872">
          <w:rPr>
            <w:rStyle w:val="Hyperlink"/>
            <w:noProof/>
          </w:rPr>
          <w:t>Đặc tả UC001 – “Login”</w:t>
        </w:r>
        <w:r>
          <w:rPr>
            <w:noProof/>
            <w:webHidden/>
          </w:rPr>
          <w:tab/>
        </w:r>
        <w:r>
          <w:rPr>
            <w:noProof/>
            <w:webHidden/>
          </w:rPr>
          <w:fldChar w:fldCharType="begin"/>
        </w:r>
        <w:r>
          <w:rPr>
            <w:noProof/>
            <w:webHidden/>
          </w:rPr>
          <w:instrText xml:space="preserve"> PAGEREF _Toc9297808 \h </w:instrText>
        </w:r>
        <w:r>
          <w:rPr>
            <w:noProof/>
            <w:webHidden/>
          </w:rPr>
        </w:r>
        <w:r>
          <w:rPr>
            <w:noProof/>
            <w:webHidden/>
          </w:rPr>
          <w:fldChar w:fldCharType="separate"/>
        </w:r>
        <w:r>
          <w:rPr>
            <w:noProof/>
            <w:webHidden/>
          </w:rPr>
          <w:t>7</w:t>
        </w:r>
        <w:r>
          <w:rPr>
            <w:noProof/>
            <w:webHidden/>
          </w:rPr>
          <w:fldChar w:fldCharType="end"/>
        </w:r>
      </w:hyperlink>
    </w:p>
    <w:p w:rsidR="000861CF" w:rsidRPr="00D8770F" w:rsidRDefault="000861CF">
      <w:pPr>
        <w:pStyle w:val="TOC4"/>
        <w:rPr>
          <w:rFonts w:ascii="Calibri" w:hAnsi="Calibri"/>
          <w:noProof/>
          <w:sz w:val="22"/>
          <w:szCs w:val="22"/>
        </w:rPr>
      </w:pPr>
      <w:hyperlink w:anchor="_Toc9297809" w:history="1">
        <w:r w:rsidRPr="00772872">
          <w:rPr>
            <w:rStyle w:val="Hyperlink"/>
            <w:noProof/>
          </w:rPr>
          <w:t>2.2.2</w:t>
        </w:r>
        <w:r w:rsidRPr="00D8770F">
          <w:rPr>
            <w:rFonts w:ascii="Calibri" w:hAnsi="Calibri"/>
            <w:noProof/>
            <w:sz w:val="22"/>
            <w:szCs w:val="22"/>
          </w:rPr>
          <w:tab/>
        </w:r>
        <w:r w:rsidRPr="00772872">
          <w:rPr>
            <w:rStyle w:val="Hyperlink"/>
            <w:noProof/>
          </w:rPr>
          <w:t>Đặc tả UC002 – “Sign Up”</w:t>
        </w:r>
        <w:r>
          <w:rPr>
            <w:noProof/>
            <w:webHidden/>
          </w:rPr>
          <w:tab/>
        </w:r>
        <w:r>
          <w:rPr>
            <w:noProof/>
            <w:webHidden/>
          </w:rPr>
          <w:fldChar w:fldCharType="begin"/>
        </w:r>
        <w:r>
          <w:rPr>
            <w:noProof/>
            <w:webHidden/>
          </w:rPr>
          <w:instrText xml:space="preserve"> PAGEREF _Toc9297809 \h </w:instrText>
        </w:r>
        <w:r>
          <w:rPr>
            <w:noProof/>
            <w:webHidden/>
          </w:rPr>
        </w:r>
        <w:r>
          <w:rPr>
            <w:noProof/>
            <w:webHidden/>
          </w:rPr>
          <w:fldChar w:fldCharType="separate"/>
        </w:r>
        <w:r>
          <w:rPr>
            <w:noProof/>
            <w:webHidden/>
          </w:rPr>
          <w:t>8</w:t>
        </w:r>
        <w:r>
          <w:rPr>
            <w:noProof/>
            <w:webHidden/>
          </w:rPr>
          <w:fldChar w:fldCharType="end"/>
        </w:r>
      </w:hyperlink>
    </w:p>
    <w:p w:rsidR="000861CF" w:rsidRPr="00D8770F" w:rsidRDefault="000861CF">
      <w:pPr>
        <w:pStyle w:val="TOC4"/>
        <w:rPr>
          <w:rFonts w:ascii="Calibri" w:hAnsi="Calibri"/>
          <w:noProof/>
          <w:sz w:val="22"/>
          <w:szCs w:val="22"/>
        </w:rPr>
      </w:pPr>
      <w:hyperlink w:anchor="_Toc9297810" w:history="1">
        <w:r w:rsidRPr="00772872">
          <w:rPr>
            <w:rStyle w:val="Hyperlink"/>
            <w:noProof/>
          </w:rPr>
          <w:t>2.2.3</w:t>
        </w:r>
        <w:r w:rsidRPr="00D8770F">
          <w:rPr>
            <w:rFonts w:ascii="Calibri" w:hAnsi="Calibri"/>
            <w:noProof/>
            <w:sz w:val="22"/>
            <w:szCs w:val="22"/>
          </w:rPr>
          <w:tab/>
        </w:r>
        <w:r w:rsidRPr="00772872">
          <w:rPr>
            <w:rStyle w:val="Hyperlink"/>
            <w:noProof/>
          </w:rPr>
          <w:t>Đặc tả UC003 – “Find Movie”</w:t>
        </w:r>
        <w:r>
          <w:rPr>
            <w:noProof/>
            <w:webHidden/>
          </w:rPr>
          <w:tab/>
        </w:r>
        <w:r>
          <w:rPr>
            <w:noProof/>
            <w:webHidden/>
          </w:rPr>
          <w:fldChar w:fldCharType="begin"/>
        </w:r>
        <w:r>
          <w:rPr>
            <w:noProof/>
            <w:webHidden/>
          </w:rPr>
          <w:instrText xml:space="preserve"> PAGEREF _Toc9297810 \h </w:instrText>
        </w:r>
        <w:r>
          <w:rPr>
            <w:noProof/>
            <w:webHidden/>
          </w:rPr>
        </w:r>
        <w:r>
          <w:rPr>
            <w:noProof/>
            <w:webHidden/>
          </w:rPr>
          <w:fldChar w:fldCharType="separate"/>
        </w:r>
        <w:r>
          <w:rPr>
            <w:noProof/>
            <w:webHidden/>
          </w:rPr>
          <w:t>9</w:t>
        </w:r>
        <w:r>
          <w:rPr>
            <w:noProof/>
            <w:webHidden/>
          </w:rPr>
          <w:fldChar w:fldCharType="end"/>
        </w:r>
      </w:hyperlink>
    </w:p>
    <w:p w:rsidR="000861CF" w:rsidRPr="00D8770F" w:rsidRDefault="000861CF">
      <w:pPr>
        <w:pStyle w:val="TOC4"/>
        <w:rPr>
          <w:rFonts w:ascii="Calibri" w:hAnsi="Calibri"/>
          <w:noProof/>
          <w:sz w:val="22"/>
          <w:szCs w:val="22"/>
        </w:rPr>
      </w:pPr>
      <w:hyperlink w:anchor="_Toc9297811" w:history="1">
        <w:r w:rsidRPr="00772872">
          <w:rPr>
            <w:rStyle w:val="Hyperlink"/>
            <w:noProof/>
          </w:rPr>
          <w:t>2.2.4</w:t>
        </w:r>
        <w:r w:rsidRPr="00D8770F">
          <w:rPr>
            <w:rFonts w:ascii="Calibri" w:hAnsi="Calibri"/>
            <w:noProof/>
            <w:sz w:val="22"/>
            <w:szCs w:val="22"/>
          </w:rPr>
          <w:tab/>
        </w:r>
        <w:r w:rsidRPr="00772872">
          <w:rPr>
            <w:rStyle w:val="Hyperlink"/>
            <w:noProof/>
          </w:rPr>
          <w:t>Đặc tả UC004 – “Find Cinema”</w:t>
        </w:r>
        <w:r>
          <w:rPr>
            <w:noProof/>
            <w:webHidden/>
          </w:rPr>
          <w:tab/>
        </w:r>
        <w:r>
          <w:rPr>
            <w:noProof/>
            <w:webHidden/>
          </w:rPr>
          <w:fldChar w:fldCharType="begin"/>
        </w:r>
        <w:r>
          <w:rPr>
            <w:noProof/>
            <w:webHidden/>
          </w:rPr>
          <w:instrText xml:space="preserve"> PAGEREF _Toc9297811 \h </w:instrText>
        </w:r>
        <w:r>
          <w:rPr>
            <w:noProof/>
            <w:webHidden/>
          </w:rPr>
        </w:r>
        <w:r>
          <w:rPr>
            <w:noProof/>
            <w:webHidden/>
          </w:rPr>
          <w:fldChar w:fldCharType="separate"/>
        </w:r>
        <w:r>
          <w:rPr>
            <w:noProof/>
            <w:webHidden/>
          </w:rPr>
          <w:t>10</w:t>
        </w:r>
        <w:r>
          <w:rPr>
            <w:noProof/>
            <w:webHidden/>
          </w:rPr>
          <w:fldChar w:fldCharType="end"/>
        </w:r>
      </w:hyperlink>
    </w:p>
    <w:p w:rsidR="000861CF" w:rsidRPr="00D8770F" w:rsidRDefault="000861CF">
      <w:pPr>
        <w:pStyle w:val="TOC4"/>
        <w:rPr>
          <w:rFonts w:ascii="Calibri" w:hAnsi="Calibri"/>
          <w:noProof/>
          <w:sz w:val="22"/>
          <w:szCs w:val="22"/>
        </w:rPr>
      </w:pPr>
      <w:hyperlink w:anchor="_Toc9297812" w:history="1">
        <w:r w:rsidRPr="00772872">
          <w:rPr>
            <w:rStyle w:val="Hyperlink"/>
            <w:noProof/>
          </w:rPr>
          <w:t>2.2.5</w:t>
        </w:r>
        <w:r w:rsidRPr="00D8770F">
          <w:rPr>
            <w:rFonts w:ascii="Calibri" w:hAnsi="Calibri"/>
            <w:noProof/>
            <w:sz w:val="22"/>
            <w:szCs w:val="22"/>
          </w:rPr>
          <w:tab/>
        </w:r>
        <w:r w:rsidRPr="00772872">
          <w:rPr>
            <w:rStyle w:val="Hyperlink"/>
            <w:noProof/>
          </w:rPr>
          <w:t>Đặc tả UC005 – “CRUD Đối tượng”</w:t>
        </w:r>
        <w:r>
          <w:rPr>
            <w:noProof/>
            <w:webHidden/>
          </w:rPr>
          <w:tab/>
        </w:r>
        <w:r>
          <w:rPr>
            <w:noProof/>
            <w:webHidden/>
          </w:rPr>
          <w:fldChar w:fldCharType="begin"/>
        </w:r>
        <w:r>
          <w:rPr>
            <w:noProof/>
            <w:webHidden/>
          </w:rPr>
          <w:instrText xml:space="preserve"> PAGEREF _Toc9297812 \h </w:instrText>
        </w:r>
        <w:r>
          <w:rPr>
            <w:noProof/>
            <w:webHidden/>
          </w:rPr>
        </w:r>
        <w:r>
          <w:rPr>
            <w:noProof/>
            <w:webHidden/>
          </w:rPr>
          <w:fldChar w:fldCharType="separate"/>
        </w:r>
        <w:r>
          <w:rPr>
            <w:noProof/>
            <w:webHidden/>
          </w:rPr>
          <w:t>11</w:t>
        </w:r>
        <w:r>
          <w:rPr>
            <w:noProof/>
            <w:webHidden/>
          </w:rPr>
          <w:fldChar w:fldCharType="end"/>
        </w:r>
      </w:hyperlink>
    </w:p>
    <w:p w:rsidR="000861CF" w:rsidRPr="00D8770F" w:rsidRDefault="000861CF">
      <w:pPr>
        <w:pStyle w:val="TOC4"/>
        <w:rPr>
          <w:rFonts w:ascii="Calibri" w:hAnsi="Calibri"/>
          <w:noProof/>
          <w:sz w:val="22"/>
          <w:szCs w:val="22"/>
        </w:rPr>
      </w:pPr>
      <w:hyperlink w:anchor="_Toc9297813" w:history="1">
        <w:r w:rsidRPr="00772872">
          <w:rPr>
            <w:rStyle w:val="Hyperlink"/>
            <w:noProof/>
          </w:rPr>
          <w:t>2.2.6</w:t>
        </w:r>
        <w:r w:rsidRPr="00D8770F">
          <w:rPr>
            <w:rFonts w:ascii="Calibri" w:hAnsi="Calibri"/>
            <w:noProof/>
            <w:sz w:val="22"/>
            <w:szCs w:val="22"/>
          </w:rPr>
          <w:tab/>
        </w:r>
        <w:r w:rsidRPr="00772872">
          <w:rPr>
            <w:rStyle w:val="Hyperlink"/>
            <w:noProof/>
          </w:rPr>
          <w:t>Đặc tả UC006 – “CRUD Movies”</w:t>
        </w:r>
        <w:r>
          <w:rPr>
            <w:noProof/>
            <w:webHidden/>
          </w:rPr>
          <w:tab/>
        </w:r>
        <w:r>
          <w:rPr>
            <w:noProof/>
            <w:webHidden/>
          </w:rPr>
          <w:fldChar w:fldCharType="begin"/>
        </w:r>
        <w:r>
          <w:rPr>
            <w:noProof/>
            <w:webHidden/>
          </w:rPr>
          <w:instrText xml:space="preserve"> PAGEREF _Toc9297813 \h </w:instrText>
        </w:r>
        <w:r>
          <w:rPr>
            <w:noProof/>
            <w:webHidden/>
          </w:rPr>
        </w:r>
        <w:r>
          <w:rPr>
            <w:noProof/>
            <w:webHidden/>
          </w:rPr>
          <w:fldChar w:fldCharType="separate"/>
        </w:r>
        <w:r>
          <w:rPr>
            <w:noProof/>
            <w:webHidden/>
          </w:rPr>
          <w:t>13</w:t>
        </w:r>
        <w:r>
          <w:rPr>
            <w:noProof/>
            <w:webHidden/>
          </w:rPr>
          <w:fldChar w:fldCharType="end"/>
        </w:r>
      </w:hyperlink>
    </w:p>
    <w:p w:rsidR="000861CF" w:rsidRPr="00D8770F" w:rsidRDefault="000861CF">
      <w:pPr>
        <w:pStyle w:val="TOC4"/>
        <w:rPr>
          <w:rFonts w:ascii="Calibri" w:hAnsi="Calibri"/>
          <w:noProof/>
          <w:sz w:val="22"/>
          <w:szCs w:val="22"/>
        </w:rPr>
      </w:pPr>
      <w:hyperlink w:anchor="_Toc9297814" w:history="1">
        <w:r w:rsidRPr="00772872">
          <w:rPr>
            <w:rStyle w:val="Hyperlink"/>
            <w:noProof/>
          </w:rPr>
          <w:t>2.2.7</w:t>
        </w:r>
        <w:r w:rsidRPr="00D8770F">
          <w:rPr>
            <w:rFonts w:ascii="Calibri" w:hAnsi="Calibri"/>
            <w:noProof/>
            <w:sz w:val="22"/>
            <w:szCs w:val="22"/>
          </w:rPr>
          <w:tab/>
        </w:r>
        <w:r w:rsidRPr="00772872">
          <w:rPr>
            <w:rStyle w:val="Hyperlink"/>
            <w:noProof/>
          </w:rPr>
          <w:t>Đặc tả UC007 – “CRUD Cinemas”</w:t>
        </w:r>
        <w:r>
          <w:rPr>
            <w:noProof/>
            <w:webHidden/>
          </w:rPr>
          <w:tab/>
        </w:r>
        <w:r>
          <w:rPr>
            <w:noProof/>
            <w:webHidden/>
          </w:rPr>
          <w:fldChar w:fldCharType="begin"/>
        </w:r>
        <w:r>
          <w:rPr>
            <w:noProof/>
            <w:webHidden/>
          </w:rPr>
          <w:instrText xml:space="preserve"> PAGEREF _Toc9297814 \h </w:instrText>
        </w:r>
        <w:r>
          <w:rPr>
            <w:noProof/>
            <w:webHidden/>
          </w:rPr>
        </w:r>
        <w:r>
          <w:rPr>
            <w:noProof/>
            <w:webHidden/>
          </w:rPr>
          <w:fldChar w:fldCharType="separate"/>
        </w:r>
        <w:r>
          <w:rPr>
            <w:noProof/>
            <w:webHidden/>
          </w:rPr>
          <w:t>13</w:t>
        </w:r>
        <w:r>
          <w:rPr>
            <w:noProof/>
            <w:webHidden/>
          </w:rPr>
          <w:fldChar w:fldCharType="end"/>
        </w:r>
      </w:hyperlink>
    </w:p>
    <w:p w:rsidR="000861CF" w:rsidRPr="00D8770F" w:rsidRDefault="000861CF">
      <w:pPr>
        <w:pStyle w:val="TOC4"/>
        <w:rPr>
          <w:rFonts w:ascii="Calibri" w:hAnsi="Calibri"/>
          <w:noProof/>
          <w:sz w:val="22"/>
          <w:szCs w:val="22"/>
        </w:rPr>
      </w:pPr>
      <w:hyperlink w:anchor="_Toc9297815" w:history="1">
        <w:r w:rsidRPr="00772872">
          <w:rPr>
            <w:rStyle w:val="Hyperlink"/>
            <w:noProof/>
          </w:rPr>
          <w:t>2.2.8</w:t>
        </w:r>
        <w:r w:rsidRPr="00D8770F">
          <w:rPr>
            <w:rFonts w:ascii="Calibri" w:hAnsi="Calibri"/>
            <w:noProof/>
            <w:sz w:val="22"/>
            <w:szCs w:val="22"/>
          </w:rPr>
          <w:tab/>
        </w:r>
        <w:r w:rsidRPr="00772872">
          <w:rPr>
            <w:rStyle w:val="Hyperlink"/>
            <w:noProof/>
          </w:rPr>
          <w:t>Đặc tả UC008 – “CRUD Comments”</w:t>
        </w:r>
        <w:r>
          <w:rPr>
            <w:noProof/>
            <w:webHidden/>
          </w:rPr>
          <w:tab/>
        </w:r>
        <w:r>
          <w:rPr>
            <w:noProof/>
            <w:webHidden/>
          </w:rPr>
          <w:fldChar w:fldCharType="begin"/>
        </w:r>
        <w:r>
          <w:rPr>
            <w:noProof/>
            <w:webHidden/>
          </w:rPr>
          <w:instrText xml:space="preserve"> PAGEREF _Toc9297815 \h </w:instrText>
        </w:r>
        <w:r>
          <w:rPr>
            <w:noProof/>
            <w:webHidden/>
          </w:rPr>
        </w:r>
        <w:r>
          <w:rPr>
            <w:noProof/>
            <w:webHidden/>
          </w:rPr>
          <w:fldChar w:fldCharType="separate"/>
        </w:r>
        <w:r>
          <w:rPr>
            <w:noProof/>
            <w:webHidden/>
          </w:rPr>
          <w:t>14</w:t>
        </w:r>
        <w:r>
          <w:rPr>
            <w:noProof/>
            <w:webHidden/>
          </w:rPr>
          <w:fldChar w:fldCharType="end"/>
        </w:r>
      </w:hyperlink>
    </w:p>
    <w:p w:rsidR="000861CF" w:rsidRPr="00D8770F" w:rsidRDefault="000861CF">
      <w:pPr>
        <w:pStyle w:val="TOC4"/>
        <w:rPr>
          <w:rFonts w:ascii="Calibri" w:hAnsi="Calibri"/>
          <w:noProof/>
          <w:sz w:val="22"/>
          <w:szCs w:val="22"/>
        </w:rPr>
      </w:pPr>
      <w:hyperlink w:anchor="_Toc9297816" w:history="1">
        <w:r w:rsidRPr="00772872">
          <w:rPr>
            <w:rStyle w:val="Hyperlink"/>
            <w:noProof/>
          </w:rPr>
          <w:t>2.2.9</w:t>
        </w:r>
        <w:r w:rsidRPr="00D8770F">
          <w:rPr>
            <w:rFonts w:ascii="Calibri" w:hAnsi="Calibri"/>
            <w:noProof/>
            <w:sz w:val="22"/>
            <w:szCs w:val="22"/>
          </w:rPr>
          <w:tab/>
        </w:r>
        <w:r w:rsidRPr="00772872">
          <w:rPr>
            <w:rStyle w:val="Hyperlink"/>
            <w:noProof/>
          </w:rPr>
          <w:t>Đặc tả UC009 – “CRUD Showtimes”</w:t>
        </w:r>
        <w:r>
          <w:rPr>
            <w:noProof/>
            <w:webHidden/>
          </w:rPr>
          <w:tab/>
        </w:r>
        <w:r>
          <w:rPr>
            <w:noProof/>
            <w:webHidden/>
          </w:rPr>
          <w:fldChar w:fldCharType="begin"/>
        </w:r>
        <w:r>
          <w:rPr>
            <w:noProof/>
            <w:webHidden/>
          </w:rPr>
          <w:instrText xml:space="preserve"> PAGEREF _Toc9297816 \h </w:instrText>
        </w:r>
        <w:r>
          <w:rPr>
            <w:noProof/>
            <w:webHidden/>
          </w:rPr>
        </w:r>
        <w:r>
          <w:rPr>
            <w:noProof/>
            <w:webHidden/>
          </w:rPr>
          <w:fldChar w:fldCharType="separate"/>
        </w:r>
        <w:r>
          <w:rPr>
            <w:noProof/>
            <w:webHidden/>
          </w:rPr>
          <w:t>15</w:t>
        </w:r>
        <w:r>
          <w:rPr>
            <w:noProof/>
            <w:webHidden/>
          </w:rPr>
          <w:fldChar w:fldCharType="end"/>
        </w:r>
      </w:hyperlink>
    </w:p>
    <w:p w:rsidR="000861CF" w:rsidRPr="00D8770F" w:rsidRDefault="000861CF">
      <w:pPr>
        <w:pStyle w:val="TOC4"/>
        <w:rPr>
          <w:rFonts w:ascii="Calibri" w:hAnsi="Calibri"/>
          <w:noProof/>
          <w:sz w:val="22"/>
          <w:szCs w:val="22"/>
        </w:rPr>
      </w:pPr>
      <w:hyperlink w:anchor="_Toc9297817" w:history="1">
        <w:r w:rsidRPr="00772872">
          <w:rPr>
            <w:rStyle w:val="Hyperlink"/>
            <w:noProof/>
          </w:rPr>
          <w:t>2.2.10</w:t>
        </w:r>
        <w:r w:rsidRPr="00D8770F">
          <w:rPr>
            <w:rFonts w:ascii="Calibri" w:hAnsi="Calibri"/>
            <w:noProof/>
            <w:sz w:val="22"/>
            <w:szCs w:val="22"/>
          </w:rPr>
          <w:tab/>
        </w:r>
        <w:r w:rsidRPr="00772872">
          <w:rPr>
            <w:rStyle w:val="Hyperlink"/>
            <w:noProof/>
          </w:rPr>
          <w:t>Đặc tả UC010 – “CRUD Accounts”</w:t>
        </w:r>
        <w:r>
          <w:rPr>
            <w:noProof/>
            <w:webHidden/>
          </w:rPr>
          <w:tab/>
        </w:r>
        <w:r>
          <w:rPr>
            <w:noProof/>
            <w:webHidden/>
          </w:rPr>
          <w:fldChar w:fldCharType="begin"/>
        </w:r>
        <w:r>
          <w:rPr>
            <w:noProof/>
            <w:webHidden/>
          </w:rPr>
          <w:instrText xml:space="preserve"> PAGEREF _Toc9297817 \h </w:instrText>
        </w:r>
        <w:r>
          <w:rPr>
            <w:noProof/>
            <w:webHidden/>
          </w:rPr>
        </w:r>
        <w:r>
          <w:rPr>
            <w:noProof/>
            <w:webHidden/>
          </w:rPr>
          <w:fldChar w:fldCharType="separate"/>
        </w:r>
        <w:r>
          <w:rPr>
            <w:noProof/>
            <w:webHidden/>
          </w:rPr>
          <w:t>15</w:t>
        </w:r>
        <w:r>
          <w:rPr>
            <w:noProof/>
            <w:webHidden/>
          </w:rPr>
          <w:fldChar w:fldCharType="end"/>
        </w:r>
      </w:hyperlink>
    </w:p>
    <w:p w:rsidR="000861CF" w:rsidRPr="00D8770F" w:rsidRDefault="000861CF">
      <w:pPr>
        <w:pStyle w:val="TOC4"/>
        <w:rPr>
          <w:rFonts w:ascii="Calibri" w:hAnsi="Calibri"/>
          <w:noProof/>
          <w:sz w:val="22"/>
          <w:szCs w:val="22"/>
        </w:rPr>
      </w:pPr>
      <w:hyperlink w:anchor="_Toc9297818" w:history="1">
        <w:r w:rsidRPr="00772872">
          <w:rPr>
            <w:rStyle w:val="Hyperlink"/>
            <w:noProof/>
          </w:rPr>
          <w:t>2.2.11</w:t>
        </w:r>
        <w:r w:rsidRPr="00D8770F">
          <w:rPr>
            <w:rFonts w:ascii="Calibri" w:hAnsi="Calibri"/>
            <w:noProof/>
            <w:sz w:val="22"/>
            <w:szCs w:val="22"/>
          </w:rPr>
          <w:tab/>
        </w:r>
        <w:r w:rsidRPr="00772872">
          <w:rPr>
            <w:rStyle w:val="Hyperlink"/>
            <w:noProof/>
          </w:rPr>
          <w:t>Đặc tả UC011 – “U View Showtime”</w:t>
        </w:r>
        <w:r>
          <w:rPr>
            <w:noProof/>
            <w:webHidden/>
          </w:rPr>
          <w:tab/>
        </w:r>
        <w:r>
          <w:rPr>
            <w:noProof/>
            <w:webHidden/>
          </w:rPr>
          <w:fldChar w:fldCharType="begin"/>
        </w:r>
        <w:r>
          <w:rPr>
            <w:noProof/>
            <w:webHidden/>
          </w:rPr>
          <w:instrText xml:space="preserve"> PAGEREF _Toc9297818 \h </w:instrText>
        </w:r>
        <w:r>
          <w:rPr>
            <w:noProof/>
            <w:webHidden/>
          </w:rPr>
        </w:r>
        <w:r>
          <w:rPr>
            <w:noProof/>
            <w:webHidden/>
          </w:rPr>
          <w:fldChar w:fldCharType="separate"/>
        </w:r>
        <w:r>
          <w:rPr>
            <w:noProof/>
            <w:webHidden/>
          </w:rPr>
          <w:t>16</w:t>
        </w:r>
        <w:r>
          <w:rPr>
            <w:noProof/>
            <w:webHidden/>
          </w:rPr>
          <w:fldChar w:fldCharType="end"/>
        </w:r>
      </w:hyperlink>
    </w:p>
    <w:p w:rsidR="000861CF" w:rsidRPr="00D8770F" w:rsidRDefault="000861CF">
      <w:pPr>
        <w:pStyle w:val="TOC4"/>
        <w:rPr>
          <w:rFonts w:ascii="Calibri" w:hAnsi="Calibri"/>
          <w:noProof/>
          <w:sz w:val="22"/>
          <w:szCs w:val="22"/>
        </w:rPr>
      </w:pPr>
      <w:hyperlink w:anchor="_Toc9297819" w:history="1">
        <w:r w:rsidRPr="00772872">
          <w:rPr>
            <w:rStyle w:val="Hyperlink"/>
            <w:noProof/>
          </w:rPr>
          <w:t>2.2.12</w:t>
        </w:r>
        <w:r w:rsidRPr="00D8770F">
          <w:rPr>
            <w:rFonts w:ascii="Calibri" w:hAnsi="Calibri"/>
            <w:noProof/>
            <w:sz w:val="22"/>
            <w:szCs w:val="22"/>
          </w:rPr>
          <w:tab/>
        </w:r>
        <w:r w:rsidRPr="00772872">
          <w:rPr>
            <w:rStyle w:val="Hyperlink"/>
            <w:noProof/>
          </w:rPr>
          <w:t>Đặc tả UC012 – “U Create Comment”</w:t>
        </w:r>
        <w:r>
          <w:rPr>
            <w:noProof/>
            <w:webHidden/>
          </w:rPr>
          <w:tab/>
        </w:r>
        <w:r>
          <w:rPr>
            <w:noProof/>
            <w:webHidden/>
          </w:rPr>
          <w:fldChar w:fldCharType="begin"/>
        </w:r>
        <w:r>
          <w:rPr>
            <w:noProof/>
            <w:webHidden/>
          </w:rPr>
          <w:instrText xml:space="preserve"> PAGEREF _Toc9297819 \h </w:instrText>
        </w:r>
        <w:r>
          <w:rPr>
            <w:noProof/>
            <w:webHidden/>
          </w:rPr>
        </w:r>
        <w:r>
          <w:rPr>
            <w:noProof/>
            <w:webHidden/>
          </w:rPr>
          <w:fldChar w:fldCharType="separate"/>
        </w:r>
        <w:r>
          <w:rPr>
            <w:noProof/>
            <w:webHidden/>
          </w:rPr>
          <w:t>17</w:t>
        </w:r>
        <w:r>
          <w:rPr>
            <w:noProof/>
            <w:webHidden/>
          </w:rPr>
          <w:fldChar w:fldCharType="end"/>
        </w:r>
      </w:hyperlink>
    </w:p>
    <w:p w:rsidR="000861CF" w:rsidRPr="00D8770F" w:rsidRDefault="000861CF">
      <w:pPr>
        <w:pStyle w:val="TOC4"/>
        <w:rPr>
          <w:rFonts w:ascii="Calibri" w:hAnsi="Calibri"/>
          <w:noProof/>
          <w:sz w:val="22"/>
          <w:szCs w:val="22"/>
        </w:rPr>
      </w:pPr>
      <w:hyperlink w:anchor="_Toc9297820" w:history="1">
        <w:r w:rsidRPr="00772872">
          <w:rPr>
            <w:rStyle w:val="Hyperlink"/>
            <w:noProof/>
          </w:rPr>
          <w:t>2.2.13</w:t>
        </w:r>
        <w:r w:rsidRPr="00D8770F">
          <w:rPr>
            <w:rFonts w:ascii="Calibri" w:hAnsi="Calibri"/>
            <w:noProof/>
            <w:sz w:val="22"/>
            <w:szCs w:val="22"/>
          </w:rPr>
          <w:tab/>
        </w:r>
        <w:r w:rsidRPr="00772872">
          <w:rPr>
            <w:rStyle w:val="Hyperlink"/>
            <w:noProof/>
          </w:rPr>
          <w:t>Đặc tả UC013 – “GU View Comment”</w:t>
        </w:r>
        <w:r>
          <w:rPr>
            <w:noProof/>
            <w:webHidden/>
          </w:rPr>
          <w:tab/>
        </w:r>
        <w:r>
          <w:rPr>
            <w:noProof/>
            <w:webHidden/>
          </w:rPr>
          <w:fldChar w:fldCharType="begin"/>
        </w:r>
        <w:r>
          <w:rPr>
            <w:noProof/>
            <w:webHidden/>
          </w:rPr>
          <w:instrText xml:space="preserve"> PAGEREF _Toc9297820 \h </w:instrText>
        </w:r>
        <w:r>
          <w:rPr>
            <w:noProof/>
            <w:webHidden/>
          </w:rPr>
        </w:r>
        <w:r>
          <w:rPr>
            <w:noProof/>
            <w:webHidden/>
          </w:rPr>
          <w:fldChar w:fldCharType="separate"/>
        </w:r>
        <w:r>
          <w:rPr>
            <w:noProof/>
            <w:webHidden/>
          </w:rPr>
          <w:t>18</w:t>
        </w:r>
        <w:r>
          <w:rPr>
            <w:noProof/>
            <w:webHidden/>
          </w:rPr>
          <w:fldChar w:fldCharType="end"/>
        </w:r>
      </w:hyperlink>
    </w:p>
    <w:p w:rsidR="000861CF" w:rsidRPr="00D8770F" w:rsidRDefault="000861CF">
      <w:pPr>
        <w:pStyle w:val="TOC2"/>
        <w:rPr>
          <w:rFonts w:ascii="Calibri" w:hAnsi="Calibri"/>
          <w:noProof/>
          <w:sz w:val="22"/>
          <w:szCs w:val="22"/>
        </w:rPr>
      </w:pPr>
      <w:hyperlink w:anchor="_Toc9297821" w:history="1">
        <w:r w:rsidRPr="00772872">
          <w:rPr>
            <w:rStyle w:val="Hyperlink"/>
            <w:noProof/>
          </w:rPr>
          <w:t>3.</w:t>
        </w:r>
        <w:r w:rsidRPr="00D8770F">
          <w:rPr>
            <w:rFonts w:ascii="Calibri" w:hAnsi="Calibri"/>
            <w:noProof/>
            <w:sz w:val="22"/>
            <w:szCs w:val="22"/>
          </w:rPr>
          <w:tab/>
        </w:r>
        <w:r w:rsidRPr="00772872">
          <w:rPr>
            <w:rStyle w:val="Hyperlink"/>
            <w:noProof/>
          </w:rPr>
          <w:t>Phân tích cấu trúc</w:t>
        </w:r>
        <w:r>
          <w:rPr>
            <w:noProof/>
            <w:webHidden/>
          </w:rPr>
          <w:tab/>
        </w:r>
        <w:r>
          <w:rPr>
            <w:noProof/>
            <w:webHidden/>
          </w:rPr>
          <w:fldChar w:fldCharType="begin"/>
        </w:r>
        <w:r>
          <w:rPr>
            <w:noProof/>
            <w:webHidden/>
          </w:rPr>
          <w:instrText xml:space="preserve"> PAGEREF _Toc9297821 \h </w:instrText>
        </w:r>
        <w:r>
          <w:rPr>
            <w:noProof/>
            <w:webHidden/>
          </w:rPr>
        </w:r>
        <w:r>
          <w:rPr>
            <w:noProof/>
            <w:webHidden/>
          </w:rPr>
          <w:fldChar w:fldCharType="separate"/>
        </w:r>
        <w:r>
          <w:rPr>
            <w:noProof/>
            <w:webHidden/>
          </w:rPr>
          <w:t>19</w:t>
        </w:r>
        <w:r>
          <w:rPr>
            <w:noProof/>
            <w:webHidden/>
          </w:rPr>
          <w:fldChar w:fldCharType="end"/>
        </w:r>
      </w:hyperlink>
    </w:p>
    <w:p w:rsidR="000861CF" w:rsidRPr="00D8770F" w:rsidRDefault="000861CF">
      <w:pPr>
        <w:pStyle w:val="TOC3"/>
        <w:rPr>
          <w:rFonts w:ascii="Calibri" w:hAnsi="Calibri"/>
          <w:noProof/>
          <w:sz w:val="22"/>
          <w:szCs w:val="22"/>
        </w:rPr>
      </w:pPr>
      <w:hyperlink w:anchor="_Toc9297822" w:history="1">
        <w:r w:rsidRPr="00772872">
          <w:rPr>
            <w:rStyle w:val="Hyperlink"/>
            <w:noProof/>
          </w:rPr>
          <w:t>3.1</w:t>
        </w:r>
        <w:r w:rsidRPr="00D8770F">
          <w:rPr>
            <w:rFonts w:ascii="Calibri" w:hAnsi="Calibri"/>
            <w:noProof/>
            <w:sz w:val="22"/>
            <w:szCs w:val="22"/>
          </w:rPr>
          <w:tab/>
        </w:r>
        <w:r w:rsidRPr="00772872">
          <w:rPr>
            <w:rStyle w:val="Hyperlink"/>
            <w:noProof/>
          </w:rPr>
          <w:t>Xác định lớp tham gia lĩnh vực</w:t>
        </w:r>
        <w:r>
          <w:rPr>
            <w:noProof/>
            <w:webHidden/>
          </w:rPr>
          <w:tab/>
        </w:r>
        <w:r>
          <w:rPr>
            <w:noProof/>
            <w:webHidden/>
          </w:rPr>
          <w:fldChar w:fldCharType="begin"/>
        </w:r>
        <w:r>
          <w:rPr>
            <w:noProof/>
            <w:webHidden/>
          </w:rPr>
          <w:instrText xml:space="preserve"> PAGEREF _Toc9297822 \h </w:instrText>
        </w:r>
        <w:r>
          <w:rPr>
            <w:noProof/>
            <w:webHidden/>
          </w:rPr>
        </w:r>
        <w:r>
          <w:rPr>
            <w:noProof/>
            <w:webHidden/>
          </w:rPr>
          <w:fldChar w:fldCharType="separate"/>
        </w:r>
        <w:r>
          <w:rPr>
            <w:noProof/>
            <w:webHidden/>
          </w:rPr>
          <w:t>19</w:t>
        </w:r>
        <w:r>
          <w:rPr>
            <w:noProof/>
            <w:webHidden/>
          </w:rPr>
          <w:fldChar w:fldCharType="end"/>
        </w:r>
      </w:hyperlink>
    </w:p>
    <w:p w:rsidR="000861CF" w:rsidRPr="00D8770F" w:rsidRDefault="000861CF">
      <w:pPr>
        <w:pStyle w:val="TOC3"/>
        <w:rPr>
          <w:rFonts w:ascii="Calibri" w:hAnsi="Calibri"/>
          <w:noProof/>
          <w:sz w:val="22"/>
          <w:szCs w:val="22"/>
        </w:rPr>
      </w:pPr>
      <w:hyperlink w:anchor="_Toc9297823" w:history="1">
        <w:r w:rsidRPr="00772872">
          <w:rPr>
            <w:rStyle w:val="Hyperlink"/>
            <w:noProof/>
          </w:rPr>
          <w:t>3.2</w:t>
        </w:r>
        <w:r w:rsidRPr="00D8770F">
          <w:rPr>
            <w:rFonts w:ascii="Calibri" w:hAnsi="Calibri"/>
            <w:noProof/>
            <w:sz w:val="22"/>
            <w:szCs w:val="22"/>
          </w:rPr>
          <w:tab/>
        </w:r>
        <w:r w:rsidRPr="00772872">
          <w:rPr>
            <w:rStyle w:val="Hyperlink"/>
            <w:noProof/>
          </w:rPr>
          <w:t>Sơ đồ lớp tham gia Usecase</w:t>
        </w:r>
        <w:r>
          <w:rPr>
            <w:noProof/>
            <w:webHidden/>
          </w:rPr>
          <w:tab/>
        </w:r>
        <w:r>
          <w:rPr>
            <w:noProof/>
            <w:webHidden/>
          </w:rPr>
          <w:fldChar w:fldCharType="begin"/>
        </w:r>
        <w:r>
          <w:rPr>
            <w:noProof/>
            <w:webHidden/>
          </w:rPr>
          <w:instrText xml:space="preserve"> PAGEREF _Toc9297823 \h </w:instrText>
        </w:r>
        <w:r>
          <w:rPr>
            <w:noProof/>
            <w:webHidden/>
          </w:rPr>
        </w:r>
        <w:r>
          <w:rPr>
            <w:noProof/>
            <w:webHidden/>
          </w:rPr>
          <w:fldChar w:fldCharType="separate"/>
        </w:r>
        <w:r>
          <w:rPr>
            <w:noProof/>
            <w:webHidden/>
          </w:rPr>
          <w:t>20</w:t>
        </w:r>
        <w:r>
          <w:rPr>
            <w:noProof/>
            <w:webHidden/>
          </w:rPr>
          <w:fldChar w:fldCharType="end"/>
        </w:r>
      </w:hyperlink>
    </w:p>
    <w:p w:rsidR="000861CF" w:rsidRPr="00D8770F" w:rsidRDefault="000861CF">
      <w:pPr>
        <w:pStyle w:val="TOC4"/>
        <w:rPr>
          <w:rFonts w:ascii="Calibri" w:hAnsi="Calibri"/>
          <w:noProof/>
          <w:sz w:val="22"/>
          <w:szCs w:val="22"/>
        </w:rPr>
      </w:pPr>
      <w:hyperlink w:anchor="_Toc9297824" w:history="1">
        <w:r w:rsidRPr="00772872">
          <w:rPr>
            <w:rStyle w:val="Hyperlink"/>
            <w:noProof/>
          </w:rPr>
          <w:t>3.2.1</w:t>
        </w:r>
        <w:r w:rsidRPr="00D8770F">
          <w:rPr>
            <w:rFonts w:ascii="Calibri" w:hAnsi="Calibri"/>
            <w:noProof/>
            <w:sz w:val="22"/>
            <w:szCs w:val="22"/>
          </w:rPr>
          <w:tab/>
        </w:r>
        <w:r w:rsidRPr="00772872">
          <w:rPr>
            <w:rStyle w:val="Hyperlink"/>
            <w:noProof/>
          </w:rPr>
          <w:t>UC001 – “Login”</w:t>
        </w:r>
        <w:r>
          <w:rPr>
            <w:noProof/>
            <w:webHidden/>
          </w:rPr>
          <w:tab/>
        </w:r>
        <w:r>
          <w:rPr>
            <w:noProof/>
            <w:webHidden/>
          </w:rPr>
          <w:fldChar w:fldCharType="begin"/>
        </w:r>
        <w:r>
          <w:rPr>
            <w:noProof/>
            <w:webHidden/>
          </w:rPr>
          <w:instrText xml:space="preserve"> PAGEREF _Toc9297824 \h </w:instrText>
        </w:r>
        <w:r>
          <w:rPr>
            <w:noProof/>
            <w:webHidden/>
          </w:rPr>
        </w:r>
        <w:r>
          <w:rPr>
            <w:noProof/>
            <w:webHidden/>
          </w:rPr>
          <w:fldChar w:fldCharType="separate"/>
        </w:r>
        <w:r>
          <w:rPr>
            <w:noProof/>
            <w:webHidden/>
          </w:rPr>
          <w:t>20</w:t>
        </w:r>
        <w:r>
          <w:rPr>
            <w:noProof/>
            <w:webHidden/>
          </w:rPr>
          <w:fldChar w:fldCharType="end"/>
        </w:r>
      </w:hyperlink>
    </w:p>
    <w:p w:rsidR="000861CF" w:rsidRPr="00D8770F" w:rsidRDefault="000861CF">
      <w:pPr>
        <w:pStyle w:val="TOC4"/>
        <w:rPr>
          <w:rFonts w:ascii="Calibri" w:hAnsi="Calibri"/>
          <w:noProof/>
          <w:sz w:val="22"/>
          <w:szCs w:val="22"/>
        </w:rPr>
      </w:pPr>
      <w:hyperlink w:anchor="_Toc9297825" w:history="1">
        <w:r w:rsidRPr="00772872">
          <w:rPr>
            <w:rStyle w:val="Hyperlink"/>
            <w:noProof/>
          </w:rPr>
          <w:t>3.2.2</w:t>
        </w:r>
        <w:r w:rsidRPr="00D8770F">
          <w:rPr>
            <w:rFonts w:ascii="Calibri" w:hAnsi="Calibri"/>
            <w:noProof/>
            <w:sz w:val="22"/>
            <w:szCs w:val="22"/>
          </w:rPr>
          <w:tab/>
        </w:r>
        <w:r w:rsidRPr="00772872">
          <w:rPr>
            <w:rStyle w:val="Hyperlink"/>
            <w:noProof/>
          </w:rPr>
          <w:t>UC002 – “Sign Up”</w:t>
        </w:r>
        <w:r>
          <w:rPr>
            <w:noProof/>
            <w:webHidden/>
          </w:rPr>
          <w:tab/>
        </w:r>
        <w:r>
          <w:rPr>
            <w:noProof/>
            <w:webHidden/>
          </w:rPr>
          <w:fldChar w:fldCharType="begin"/>
        </w:r>
        <w:r>
          <w:rPr>
            <w:noProof/>
            <w:webHidden/>
          </w:rPr>
          <w:instrText xml:space="preserve"> PAGEREF _Toc9297825 \h </w:instrText>
        </w:r>
        <w:r>
          <w:rPr>
            <w:noProof/>
            <w:webHidden/>
          </w:rPr>
        </w:r>
        <w:r>
          <w:rPr>
            <w:noProof/>
            <w:webHidden/>
          </w:rPr>
          <w:fldChar w:fldCharType="separate"/>
        </w:r>
        <w:r>
          <w:rPr>
            <w:noProof/>
            <w:webHidden/>
          </w:rPr>
          <w:t>21</w:t>
        </w:r>
        <w:r>
          <w:rPr>
            <w:noProof/>
            <w:webHidden/>
          </w:rPr>
          <w:fldChar w:fldCharType="end"/>
        </w:r>
      </w:hyperlink>
    </w:p>
    <w:p w:rsidR="000861CF" w:rsidRPr="00D8770F" w:rsidRDefault="000861CF">
      <w:pPr>
        <w:pStyle w:val="TOC4"/>
        <w:rPr>
          <w:rFonts w:ascii="Calibri" w:hAnsi="Calibri"/>
          <w:noProof/>
          <w:sz w:val="22"/>
          <w:szCs w:val="22"/>
        </w:rPr>
      </w:pPr>
      <w:hyperlink w:anchor="_Toc9297826" w:history="1">
        <w:r w:rsidRPr="00772872">
          <w:rPr>
            <w:rStyle w:val="Hyperlink"/>
            <w:noProof/>
          </w:rPr>
          <w:t>3.2.3</w:t>
        </w:r>
        <w:r w:rsidRPr="00D8770F">
          <w:rPr>
            <w:rFonts w:ascii="Calibri" w:hAnsi="Calibri"/>
            <w:noProof/>
            <w:sz w:val="22"/>
            <w:szCs w:val="22"/>
          </w:rPr>
          <w:tab/>
        </w:r>
        <w:r w:rsidRPr="00772872">
          <w:rPr>
            <w:rStyle w:val="Hyperlink"/>
            <w:noProof/>
          </w:rPr>
          <w:t>UC003 – “Find Movie”</w:t>
        </w:r>
        <w:r>
          <w:rPr>
            <w:noProof/>
            <w:webHidden/>
          </w:rPr>
          <w:tab/>
        </w:r>
        <w:r>
          <w:rPr>
            <w:noProof/>
            <w:webHidden/>
          </w:rPr>
          <w:fldChar w:fldCharType="begin"/>
        </w:r>
        <w:r>
          <w:rPr>
            <w:noProof/>
            <w:webHidden/>
          </w:rPr>
          <w:instrText xml:space="preserve"> PAGEREF _Toc9297826 \h </w:instrText>
        </w:r>
        <w:r>
          <w:rPr>
            <w:noProof/>
            <w:webHidden/>
          </w:rPr>
        </w:r>
        <w:r>
          <w:rPr>
            <w:noProof/>
            <w:webHidden/>
          </w:rPr>
          <w:fldChar w:fldCharType="separate"/>
        </w:r>
        <w:r>
          <w:rPr>
            <w:noProof/>
            <w:webHidden/>
          </w:rPr>
          <w:t>22</w:t>
        </w:r>
        <w:r>
          <w:rPr>
            <w:noProof/>
            <w:webHidden/>
          </w:rPr>
          <w:fldChar w:fldCharType="end"/>
        </w:r>
      </w:hyperlink>
    </w:p>
    <w:p w:rsidR="000861CF" w:rsidRPr="00D8770F" w:rsidRDefault="000861CF">
      <w:pPr>
        <w:pStyle w:val="TOC4"/>
        <w:rPr>
          <w:rFonts w:ascii="Calibri" w:hAnsi="Calibri"/>
          <w:noProof/>
          <w:sz w:val="22"/>
          <w:szCs w:val="22"/>
        </w:rPr>
      </w:pPr>
      <w:hyperlink w:anchor="_Toc9297827" w:history="1">
        <w:r w:rsidRPr="00772872">
          <w:rPr>
            <w:rStyle w:val="Hyperlink"/>
            <w:noProof/>
          </w:rPr>
          <w:t>3.2.4</w:t>
        </w:r>
        <w:r w:rsidRPr="00D8770F">
          <w:rPr>
            <w:rFonts w:ascii="Calibri" w:hAnsi="Calibri"/>
            <w:noProof/>
            <w:sz w:val="22"/>
            <w:szCs w:val="22"/>
          </w:rPr>
          <w:tab/>
        </w:r>
        <w:r w:rsidRPr="00772872">
          <w:rPr>
            <w:rStyle w:val="Hyperlink"/>
            <w:noProof/>
          </w:rPr>
          <w:t>UC004 – “Find Cinema”</w:t>
        </w:r>
        <w:r>
          <w:rPr>
            <w:noProof/>
            <w:webHidden/>
          </w:rPr>
          <w:tab/>
        </w:r>
        <w:r>
          <w:rPr>
            <w:noProof/>
            <w:webHidden/>
          </w:rPr>
          <w:fldChar w:fldCharType="begin"/>
        </w:r>
        <w:r>
          <w:rPr>
            <w:noProof/>
            <w:webHidden/>
          </w:rPr>
          <w:instrText xml:space="preserve"> PAGEREF _Toc9297827 \h </w:instrText>
        </w:r>
        <w:r>
          <w:rPr>
            <w:noProof/>
            <w:webHidden/>
          </w:rPr>
        </w:r>
        <w:r>
          <w:rPr>
            <w:noProof/>
            <w:webHidden/>
          </w:rPr>
          <w:fldChar w:fldCharType="separate"/>
        </w:r>
        <w:r>
          <w:rPr>
            <w:noProof/>
            <w:webHidden/>
          </w:rPr>
          <w:t>23</w:t>
        </w:r>
        <w:r>
          <w:rPr>
            <w:noProof/>
            <w:webHidden/>
          </w:rPr>
          <w:fldChar w:fldCharType="end"/>
        </w:r>
      </w:hyperlink>
    </w:p>
    <w:p w:rsidR="000861CF" w:rsidRPr="00D8770F" w:rsidRDefault="000861CF">
      <w:pPr>
        <w:pStyle w:val="TOC4"/>
        <w:rPr>
          <w:rFonts w:ascii="Calibri" w:hAnsi="Calibri"/>
          <w:noProof/>
          <w:sz w:val="22"/>
          <w:szCs w:val="22"/>
        </w:rPr>
      </w:pPr>
      <w:hyperlink w:anchor="_Toc9297828" w:history="1">
        <w:r w:rsidRPr="00772872">
          <w:rPr>
            <w:rStyle w:val="Hyperlink"/>
            <w:noProof/>
          </w:rPr>
          <w:t>3.2.5</w:t>
        </w:r>
        <w:r w:rsidRPr="00D8770F">
          <w:rPr>
            <w:rFonts w:ascii="Calibri" w:hAnsi="Calibri"/>
            <w:noProof/>
            <w:sz w:val="22"/>
            <w:szCs w:val="22"/>
          </w:rPr>
          <w:tab/>
        </w:r>
        <w:r w:rsidRPr="00772872">
          <w:rPr>
            <w:rStyle w:val="Hyperlink"/>
            <w:noProof/>
          </w:rPr>
          <w:t>UC006 – “CRUD Movies”</w:t>
        </w:r>
        <w:r>
          <w:rPr>
            <w:noProof/>
            <w:webHidden/>
          </w:rPr>
          <w:tab/>
        </w:r>
        <w:r>
          <w:rPr>
            <w:noProof/>
            <w:webHidden/>
          </w:rPr>
          <w:fldChar w:fldCharType="begin"/>
        </w:r>
        <w:r>
          <w:rPr>
            <w:noProof/>
            <w:webHidden/>
          </w:rPr>
          <w:instrText xml:space="preserve"> PAGEREF _Toc9297828 \h </w:instrText>
        </w:r>
        <w:r>
          <w:rPr>
            <w:noProof/>
            <w:webHidden/>
          </w:rPr>
        </w:r>
        <w:r>
          <w:rPr>
            <w:noProof/>
            <w:webHidden/>
          </w:rPr>
          <w:fldChar w:fldCharType="separate"/>
        </w:r>
        <w:r>
          <w:rPr>
            <w:noProof/>
            <w:webHidden/>
          </w:rPr>
          <w:t>24</w:t>
        </w:r>
        <w:r>
          <w:rPr>
            <w:noProof/>
            <w:webHidden/>
          </w:rPr>
          <w:fldChar w:fldCharType="end"/>
        </w:r>
      </w:hyperlink>
    </w:p>
    <w:p w:rsidR="000861CF" w:rsidRPr="00D8770F" w:rsidRDefault="000861CF">
      <w:pPr>
        <w:pStyle w:val="TOC4"/>
        <w:rPr>
          <w:rFonts w:ascii="Calibri" w:hAnsi="Calibri"/>
          <w:noProof/>
          <w:sz w:val="22"/>
          <w:szCs w:val="22"/>
        </w:rPr>
      </w:pPr>
      <w:hyperlink w:anchor="_Toc9297829" w:history="1">
        <w:r w:rsidRPr="00772872">
          <w:rPr>
            <w:rStyle w:val="Hyperlink"/>
            <w:noProof/>
          </w:rPr>
          <w:t>3.2.6</w:t>
        </w:r>
        <w:r w:rsidRPr="00D8770F">
          <w:rPr>
            <w:rFonts w:ascii="Calibri" w:hAnsi="Calibri"/>
            <w:noProof/>
            <w:sz w:val="22"/>
            <w:szCs w:val="22"/>
          </w:rPr>
          <w:tab/>
        </w:r>
        <w:r w:rsidRPr="00772872">
          <w:rPr>
            <w:rStyle w:val="Hyperlink"/>
            <w:noProof/>
          </w:rPr>
          <w:t>UC007 – “CRUD Cinemas”</w:t>
        </w:r>
        <w:r>
          <w:rPr>
            <w:noProof/>
            <w:webHidden/>
          </w:rPr>
          <w:tab/>
        </w:r>
        <w:r>
          <w:rPr>
            <w:noProof/>
            <w:webHidden/>
          </w:rPr>
          <w:fldChar w:fldCharType="begin"/>
        </w:r>
        <w:r>
          <w:rPr>
            <w:noProof/>
            <w:webHidden/>
          </w:rPr>
          <w:instrText xml:space="preserve"> PAGEREF _Toc9297829 \h </w:instrText>
        </w:r>
        <w:r>
          <w:rPr>
            <w:noProof/>
            <w:webHidden/>
          </w:rPr>
        </w:r>
        <w:r>
          <w:rPr>
            <w:noProof/>
            <w:webHidden/>
          </w:rPr>
          <w:fldChar w:fldCharType="separate"/>
        </w:r>
        <w:r>
          <w:rPr>
            <w:noProof/>
            <w:webHidden/>
          </w:rPr>
          <w:t>25</w:t>
        </w:r>
        <w:r>
          <w:rPr>
            <w:noProof/>
            <w:webHidden/>
          </w:rPr>
          <w:fldChar w:fldCharType="end"/>
        </w:r>
      </w:hyperlink>
    </w:p>
    <w:p w:rsidR="000861CF" w:rsidRPr="00D8770F" w:rsidRDefault="000861CF">
      <w:pPr>
        <w:pStyle w:val="TOC4"/>
        <w:rPr>
          <w:rFonts w:ascii="Calibri" w:hAnsi="Calibri"/>
          <w:noProof/>
          <w:sz w:val="22"/>
          <w:szCs w:val="22"/>
        </w:rPr>
      </w:pPr>
      <w:hyperlink w:anchor="_Toc9297830" w:history="1">
        <w:r w:rsidRPr="00772872">
          <w:rPr>
            <w:rStyle w:val="Hyperlink"/>
            <w:noProof/>
          </w:rPr>
          <w:t>3.2.7</w:t>
        </w:r>
        <w:r w:rsidRPr="00D8770F">
          <w:rPr>
            <w:rFonts w:ascii="Calibri" w:hAnsi="Calibri"/>
            <w:noProof/>
            <w:sz w:val="22"/>
            <w:szCs w:val="22"/>
          </w:rPr>
          <w:tab/>
        </w:r>
        <w:r w:rsidRPr="00772872">
          <w:rPr>
            <w:rStyle w:val="Hyperlink"/>
            <w:noProof/>
          </w:rPr>
          <w:t>UC008 – “CRUD Comments”</w:t>
        </w:r>
        <w:r>
          <w:rPr>
            <w:noProof/>
            <w:webHidden/>
          </w:rPr>
          <w:tab/>
        </w:r>
        <w:r>
          <w:rPr>
            <w:noProof/>
            <w:webHidden/>
          </w:rPr>
          <w:fldChar w:fldCharType="begin"/>
        </w:r>
        <w:r>
          <w:rPr>
            <w:noProof/>
            <w:webHidden/>
          </w:rPr>
          <w:instrText xml:space="preserve"> PAGEREF _Toc9297830 \h </w:instrText>
        </w:r>
        <w:r>
          <w:rPr>
            <w:noProof/>
            <w:webHidden/>
          </w:rPr>
        </w:r>
        <w:r>
          <w:rPr>
            <w:noProof/>
            <w:webHidden/>
          </w:rPr>
          <w:fldChar w:fldCharType="separate"/>
        </w:r>
        <w:r>
          <w:rPr>
            <w:noProof/>
            <w:webHidden/>
          </w:rPr>
          <w:t>26</w:t>
        </w:r>
        <w:r>
          <w:rPr>
            <w:noProof/>
            <w:webHidden/>
          </w:rPr>
          <w:fldChar w:fldCharType="end"/>
        </w:r>
      </w:hyperlink>
    </w:p>
    <w:p w:rsidR="000861CF" w:rsidRPr="00D8770F" w:rsidRDefault="000861CF">
      <w:pPr>
        <w:pStyle w:val="TOC4"/>
        <w:rPr>
          <w:rFonts w:ascii="Calibri" w:hAnsi="Calibri"/>
          <w:noProof/>
          <w:sz w:val="22"/>
          <w:szCs w:val="22"/>
        </w:rPr>
      </w:pPr>
      <w:hyperlink w:anchor="_Toc9297831" w:history="1">
        <w:r w:rsidRPr="00772872">
          <w:rPr>
            <w:rStyle w:val="Hyperlink"/>
            <w:noProof/>
          </w:rPr>
          <w:t>3.2.8</w:t>
        </w:r>
        <w:r w:rsidRPr="00D8770F">
          <w:rPr>
            <w:rFonts w:ascii="Calibri" w:hAnsi="Calibri"/>
            <w:noProof/>
            <w:sz w:val="22"/>
            <w:szCs w:val="22"/>
          </w:rPr>
          <w:tab/>
        </w:r>
        <w:r w:rsidRPr="00772872">
          <w:rPr>
            <w:rStyle w:val="Hyperlink"/>
            <w:noProof/>
          </w:rPr>
          <w:t>UC009 – “CRUD Showtimes”</w:t>
        </w:r>
        <w:r>
          <w:rPr>
            <w:noProof/>
            <w:webHidden/>
          </w:rPr>
          <w:tab/>
        </w:r>
        <w:r>
          <w:rPr>
            <w:noProof/>
            <w:webHidden/>
          </w:rPr>
          <w:fldChar w:fldCharType="begin"/>
        </w:r>
        <w:r>
          <w:rPr>
            <w:noProof/>
            <w:webHidden/>
          </w:rPr>
          <w:instrText xml:space="preserve"> PAGEREF _Toc9297831 \h </w:instrText>
        </w:r>
        <w:r>
          <w:rPr>
            <w:noProof/>
            <w:webHidden/>
          </w:rPr>
        </w:r>
        <w:r>
          <w:rPr>
            <w:noProof/>
            <w:webHidden/>
          </w:rPr>
          <w:fldChar w:fldCharType="separate"/>
        </w:r>
        <w:r>
          <w:rPr>
            <w:noProof/>
            <w:webHidden/>
          </w:rPr>
          <w:t>27</w:t>
        </w:r>
        <w:r>
          <w:rPr>
            <w:noProof/>
            <w:webHidden/>
          </w:rPr>
          <w:fldChar w:fldCharType="end"/>
        </w:r>
      </w:hyperlink>
    </w:p>
    <w:p w:rsidR="000861CF" w:rsidRPr="00D8770F" w:rsidRDefault="000861CF">
      <w:pPr>
        <w:pStyle w:val="TOC4"/>
        <w:rPr>
          <w:rFonts w:ascii="Calibri" w:hAnsi="Calibri"/>
          <w:noProof/>
          <w:sz w:val="22"/>
          <w:szCs w:val="22"/>
        </w:rPr>
      </w:pPr>
      <w:hyperlink w:anchor="_Toc9297832" w:history="1">
        <w:r w:rsidRPr="00772872">
          <w:rPr>
            <w:rStyle w:val="Hyperlink"/>
            <w:noProof/>
          </w:rPr>
          <w:t>3.2.9</w:t>
        </w:r>
        <w:r w:rsidRPr="00D8770F">
          <w:rPr>
            <w:rFonts w:ascii="Calibri" w:hAnsi="Calibri"/>
            <w:noProof/>
            <w:sz w:val="22"/>
            <w:szCs w:val="22"/>
          </w:rPr>
          <w:tab/>
        </w:r>
        <w:r w:rsidRPr="00772872">
          <w:rPr>
            <w:rStyle w:val="Hyperlink"/>
            <w:noProof/>
          </w:rPr>
          <w:t>UC010 – “CRUD Accounts”</w:t>
        </w:r>
        <w:r>
          <w:rPr>
            <w:noProof/>
            <w:webHidden/>
          </w:rPr>
          <w:tab/>
        </w:r>
        <w:r>
          <w:rPr>
            <w:noProof/>
            <w:webHidden/>
          </w:rPr>
          <w:fldChar w:fldCharType="begin"/>
        </w:r>
        <w:r>
          <w:rPr>
            <w:noProof/>
            <w:webHidden/>
          </w:rPr>
          <w:instrText xml:space="preserve"> PAGEREF _Toc9297832 \h </w:instrText>
        </w:r>
        <w:r>
          <w:rPr>
            <w:noProof/>
            <w:webHidden/>
          </w:rPr>
        </w:r>
        <w:r>
          <w:rPr>
            <w:noProof/>
            <w:webHidden/>
          </w:rPr>
          <w:fldChar w:fldCharType="separate"/>
        </w:r>
        <w:r>
          <w:rPr>
            <w:noProof/>
            <w:webHidden/>
          </w:rPr>
          <w:t>27</w:t>
        </w:r>
        <w:r>
          <w:rPr>
            <w:noProof/>
            <w:webHidden/>
          </w:rPr>
          <w:fldChar w:fldCharType="end"/>
        </w:r>
      </w:hyperlink>
    </w:p>
    <w:p w:rsidR="000861CF" w:rsidRPr="00D8770F" w:rsidRDefault="000861CF">
      <w:pPr>
        <w:pStyle w:val="TOC4"/>
        <w:rPr>
          <w:rFonts w:ascii="Calibri" w:hAnsi="Calibri"/>
          <w:noProof/>
          <w:sz w:val="22"/>
          <w:szCs w:val="22"/>
        </w:rPr>
      </w:pPr>
      <w:hyperlink w:anchor="_Toc9297833" w:history="1">
        <w:r w:rsidRPr="00772872">
          <w:rPr>
            <w:rStyle w:val="Hyperlink"/>
            <w:noProof/>
          </w:rPr>
          <w:t>3.2.10</w:t>
        </w:r>
        <w:r w:rsidRPr="00D8770F">
          <w:rPr>
            <w:rFonts w:ascii="Calibri" w:hAnsi="Calibri"/>
            <w:noProof/>
            <w:sz w:val="22"/>
            <w:szCs w:val="22"/>
          </w:rPr>
          <w:tab/>
        </w:r>
        <w:r w:rsidRPr="00772872">
          <w:rPr>
            <w:rStyle w:val="Hyperlink"/>
            <w:noProof/>
          </w:rPr>
          <w:t>UC011 – “U View Showtime”</w:t>
        </w:r>
        <w:r>
          <w:rPr>
            <w:noProof/>
            <w:webHidden/>
          </w:rPr>
          <w:tab/>
        </w:r>
        <w:r>
          <w:rPr>
            <w:noProof/>
            <w:webHidden/>
          </w:rPr>
          <w:fldChar w:fldCharType="begin"/>
        </w:r>
        <w:r>
          <w:rPr>
            <w:noProof/>
            <w:webHidden/>
          </w:rPr>
          <w:instrText xml:space="preserve"> PAGEREF _Toc9297833 \h </w:instrText>
        </w:r>
        <w:r>
          <w:rPr>
            <w:noProof/>
            <w:webHidden/>
          </w:rPr>
        </w:r>
        <w:r>
          <w:rPr>
            <w:noProof/>
            <w:webHidden/>
          </w:rPr>
          <w:fldChar w:fldCharType="separate"/>
        </w:r>
        <w:r>
          <w:rPr>
            <w:noProof/>
            <w:webHidden/>
          </w:rPr>
          <w:t>28</w:t>
        </w:r>
        <w:r>
          <w:rPr>
            <w:noProof/>
            <w:webHidden/>
          </w:rPr>
          <w:fldChar w:fldCharType="end"/>
        </w:r>
      </w:hyperlink>
    </w:p>
    <w:p w:rsidR="000861CF" w:rsidRPr="00D8770F" w:rsidRDefault="000861CF">
      <w:pPr>
        <w:pStyle w:val="TOC4"/>
        <w:rPr>
          <w:rFonts w:ascii="Calibri" w:hAnsi="Calibri"/>
          <w:noProof/>
          <w:sz w:val="22"/>
          <w:szCs w:val="22"/>
        </w:rPr>
      </w:pPr>
      <w:hyperlink w:anchor="_Toc9297834" w:history="1">
        <w:r w:rsidRPr="00772872">
          <w:rPr>
            <w:rStyle w:val="Hyperlink"/>
            <w:noProof/>
          </w:rPr>
          <w:t>3.2.11</w:t>
        </w:r>
        <w:r w:rsidRPr="00D8770F">
          <w:rPr>
            <w:rFonts w:ascii="Calibri" w:hAnsi="Calibri"/>
            <w:noProof/>
            <w:sz w:val="22"/>
            <w:szCs w:val="22"/>
          </w:rPr>
          <w:tab/>
        </w:r>
        <w:r w:rsidRPr="00772872">
          <w:rPr>
            <w:rStyle w:val="Hyperlink"/>
            <w:noProof/>
          </w:rPr>
          <w:t>UC012 – “U Create Comment”</w:t>
        </w:r>
        <w:r>
          <w:rPr>
            <w:noProof/>
            <w:webHidden/>
          </w:rPr>
          <w:tab/>
        </w:r>
        <w:r>
          <w:rPr>
            <w:noProof/>
            <w:webHidden/>
          </w:rPr>
          <w:fldChar w:fldCharType="begin"/>
        </w:r>
        <w:r>
          <w:rPr>
            <w:noProof/>
            <w:webHidden/>
          </w:rPr>
          <w:instrText xml:space="preserve"> PAGEREF _Toc9297834 \h </w:instrText>
        </w:r>
        <w:r>
          <w:rPr>
            <w:noProof/>
            <w:webHidden/>
          </w:rPr>
        </w:r>
        <w:r>
          <w:rPr>
            <w:noProof/>
            <w:webHidden/>
          </w:rPr>
          <w:fldChar w:fldCharType="separate"/>
        </w:r>
        <w:r>
          <w:rPr>
            <w:noProof/>
            <w:webHidden/>
          </w:rPr>
          <w:t>28</w:t>
        </w:r>
        <w:r>
          <w:rPr>
            <w:noProof/>
            <w:webHidden/>
          </w:rPr>
          <w:fldChar w:fldCharType="end"/>
        </w:r>
      </w:hyperlink>
    </w:p>
    <w:p w:rsidR="000861CF" w:rsidRPr="00D8770F" w:rsidRDefault="000861CF">
      <w:pPr>
        <w:pStyle w:val="TOC4"/>
        <w:rPr>
          <w:rFonts w:ascii="Calibri" w:hAnsi="Calibri"/>
          <w:noProof/>
          <w:sz w:val="22"/>
          <w:szCs w:val="22"/>
        </w:rPr>
      </w:pPr>
      <w:hyperlink w:anchor="_Toc9297835" w:history="1">
        <w:r w:rsidRPr="00772872">
          <w:rPr>
            <w:rStyle w:val="Hyperlink"/>
            <w:noProof/>
          </w:rPr>
          <w:t>3.2.12</w:t>
        </w:r>
        <w:r w:rsidRPr="00D8770F">
          <w:rPr>
            <w:rFonts w:ascii="Calibri" w:hAnsi="Calibri"/>
            <w:noProof/>
            <w:sz w:val="22"/>
            <w:szCs w:val="22"/>
          </w:rPr>
          <w:tab/>
        </w:r>
        <w:r w:rsidRPr="00772872">
          <w:rPr>
            <w:rStyle w:val="Hyperlink"/>
            <w:noProof/>
          </w:rPr>
          <w:t>UC013 – “GU View Comment”</w:t>
        </w:r>
        <w:r>
          <w:rPr>
            <w:noProof/>
            <w:webHidden/>
          </w:rPr>
          <w:tab/>
        </w:r>
        <w:r>
          <w:rPr>
            <w:noProof/>
            <w:webHidden/>
          </w:rPr>
          <w:fldChar w:fldCharType="begin"/>
        </w:r>
        <w:r>
          <w:rPr>
            <w:noProof/>
            <w:webHidden/>
          </w:rPr>
          <w:instrText xml:space="preserve"> PAGEREF _Toc9297835 \h </w:instrText>
        </w:r>
        <w:r>
          <w:rPr>
            <w:noProof/>
            <w:webHidden/>
          </w:rPr>
        </w:r>
        <w:r>
          <w:rPr>
            <w:noProof/>
            <w:webHidden/>
          </w:rPr>
          <w:fldChar w:fldCharType="separate"/>
        </w:r>
        <w:r>
          <w:rPr>
            <w:noProof/>
            <w:webHidden/>
          </w:rPr>
          <w:t>29</w:t>
        </w:r>
        <w:r>
          <w:rPr>
            <w:noProof/>
            <w:webHidden/>
          </w:rPr>
          <w:fldChar w:fldCharType="end"/>
        </w:r>
      </w:hyperlink>
    </w:p>
    <w:p w:rsidR="000861CF" w:rsidRPr="00D8770F" w:rsidRDefault="000861CF">
      <w:pPr>
        <w:pStyle w:val="TOC2"/>
        <w:rPr>
          <w:rFonts w:ascii="Calibri" w:hAnsi="Calibri"/>
          <w:noProof/>
          <w:sz w:val="22"/>
          <w:szCs w:val="22"/>
        </w:rPr>
      </w:pPr>
      <w:hyperlink w:anchor="_Toc9297836" w:history="1">
        <w:r w:rsidRPr="00772872">
          <w:rPr>
            <w:rStyle w:val="Hyperlink"/>
            <w:noProof/>
          </w:rPr>
          <w:t>4.</w:t>
        </w:r>
        <w:r w:rsidRPr="00D8770F">
          <w:rPr>
            <w:rFonts w:ascii="Calibri" w:hAnsi="Calibri"/>
            <w:noProof/>
            <w:sz w:val="22"/>
            <w:szCs w:val="22"/>
          </w:rPr>
          <w:tab/>
        </w:r>
        <w:r w:rsidRPr="00772872">
          <w:rPr>
            <w:rStyle w:val="Hyperlink"/>
            <w:noProof/>
          </w:rPr>
          <w:t>Phân tích sự tương tác</w:t>
        </w:r>
        <w:r>
          <w:rPr>
            <w:noProof/>
            <w:webHidden/>
          </w:rPr>
          <w:tab/>
        </w:r>
        <w:r>
          <w:rPr>
            <w:noProof/>
            <w:webHidden/>
          </w:rPr>
          <w:fldChar w:fldCharType="begin"/>
        </w:r>
        <w:r>
          <w:rPr>
            <w:noProof/>
            <w:webHidden/>
          </w:rPr>
          <w:instrText xml:space="preserve"> PAGEREF _Toc9297836 \h </w:instrText>
        </w:r>
        <w:r>
          <w:rPr>
            <w:noProof/>
            <w:webHidden/>
          </w:rPr>
        </w:r>
        <w:r>
          <w:rPr>
            <w:noProof/>
            <w:webHidden/>
          </w:rPr>
          <w:fldChar w:fldCharType="separate"/>
        </w:r>
        <w:r>
          <w:rPr>
            <w:noProof/>
            <w:webHidden/>
          </w:rPr>
          <w:t>30</w:t>
        </w:r>
        <w:r>
          <w:rPr>
            <w:noProof/>
            <w:webHidden/>
          </w:rPr>
          <w:fldChar w:fldCharType="end"/>
        </w:r>
      </w:hyperlink>
    </w:p>
    <w:p w:rsidR="000861CF" w:rsidRPr="00D8770F" w:rsidRDefault="000861CF">
      <w:pPr>
        <w:pStyle w:val="TOC3"/>
        <w:rPr>
          <w:rFonts w:ascii="Calibri" w:hAnsi="Calibri"/>
          <w:noProof/>
          <w:sz w:val="22"/>
          <w:szCs w:val="22"/>
        </w:rPr>
      </w:pPr>
      <w:hyperlink w:anchor="_Toc9297837" w:history="1">
        <w:r w:rsidRPr="00772872">
          <w:rPr>
            <w:rStyle w:val="Hyperlink"/>
            <w:noProof/>
          </w:rPr>
          <w:t>4.1</w:t>
        </w:r>
        <w:r w:rsidRPr="00D8770F">
          <w:rPr>
            <w:rFonts w:ascii="Calibri" w:hAnsi="Calibri"/>
            <w:noProof/>
            <w:sz w:val="22"/>
            <w:szCs w:val="22"/>
          </w:rPr>
          <w:tab/>
        </w:r>
        <w:r w:rsidRPr="00772872">
          <w:rPr>
            <w:rStyle w:val="Hyperlink"/>
            <w:noProof/>
          </w:rPr>
          <w:t>UC001 – “Login”</w:t>
        </w:r>
        <w:r>
          <w:rPr>
            <w:noProof/>
            <w:webHidden/>
          </w:rPr>
          <w:tab/>
        </w:r>
        <w:r>
          <w:rPr>
            <w:noProof/>
            <w:webHidden/>
          </w:rPr>
          <w:fldChar w:fldCharType="begin"/>
        </w:r>
        <w:r>
          <w:rPr>
            <w:noProof/>
            <w:webHidden/>
          </w:rPr>
          <w:instrText xml:space="preserve"> PAGEREF _Toc9297837 \h </w:instrText>
        </w:r>
        <w:r>
          <w:rPr>
            <w:noProof/>
            <w:webHidden/>
          </w:rPr>
        </w:r>
        <w:r>
          <w:rPr>
            <w:noProof/>
            <w:webHidden/>
          </w:rPr>
          <w:fldChar w:fldCharType="separate"/>
        </w:r>
        <w:r>
          <w:rPr>
            <w:noProof/>
            <w:webHidden/>
          </w:rPr>
          <w:t>30</w:t>
        </w:r>
        <w:r>
          <w:rPr>
            <w:noProof/>
            <w:webHidden/>
          </w:rPr>
          <w:fldChar w:fldCharType="end"/>
        </w:r>
      </w:hyperlink>
    </w:p>
    <w:p w:rsidR="000861CF" w:rsidRPr="00D8770F" w:rsidRDefault="000861CF">
      <w:pPr>
        <w:pStyle w:val="TOC3"/>
        <w:rPr>
          <w:rFonts w:ascii="Calibri" w:hAnsi="Calibri"/>
          <w:noProof/>
          <w:sz w:val="22"/>
          <w:szCs w:val="22"/>
        </w:rPr>
      </w:pPr>
      <w:hyperlink w:anchor="_Toc9297838" w:history="1">
        <w:r w:rsidRPr="00772872">
          <w:rPr>
            <w:rStyle w:val="Hyperlink"/>
            <w:noProof/>
          </w:rPr>
          <w:t>4.2</w:t>
        </w:r>
        <w:r w:rsidRPr="00D8770F">
          <w:rPr>
            <w:rFonts w:ascii="Calibri" w:hAnsi="Calibri"/>
            <w:noProof/>
            <w:sz w:val="22"/>
            <w:szCs w:val="22"/>
          </w:rPr>
          <w:tab/>
        </w:r>
        <w:r w:rsidRPr="00772872">
          <w:rPr>
            <w:rStyle w:val="Hyperlink"/>
            <w:noProof/>
          </w:rPr>
          <w:t>UC002 – “Sign Up”</w:t>
        </w:r>
        <w:r>
          <w:rPr>
            <w:noProof/>
            <w:webHidden/>
          </w:rPr>
          <w:tab/>
        </w:r>
        <w:r>
          <w:rPr>
            <w:noProof/>
            <w:webHidden/>
          </w:rPr>
          <w:fldChar w:fldCharType="begin"/>
        </w:r>
        <w:r>
          <w:rPr>
            <w:noProof/>
            <w:webHidden/>
          </w:rPr>
          <w:instrText xml:space="preserve"> PAGEREF _Toc9297838 \h </w:instrText>
        </w:r>
        <w:r>
          <w:rPr>
            <w:noProof/>
            <w:webHidden/>
          </w:rPr>
        </w:r>
        <w:r>
          <w:rPr>
            <w:noProof/>
            <w:webHidden/>
          </w:rPr>
          <w:fldChar w:fldCharType="separate"/>
        </w:r>
        <w:r>
          <w:rPr>
            <w:noProof/>
            <w:webHidden/>
          </w:rPr>
          <w:t>30</w:t>
        </w:r>
        <w:r>
          <w:rPr>
            <w:noProof/>
            <w:webHidden/>
          </w:rPr>
          <w:fldChar w:fldCharType="end"/>
        </w:r>
      </w:hyperlink>
    </w:p>
    <w:p w:rsidR="000861CF" w:rsidRPr="00D8770F" w:rsidRDefault="000861CF">
      <w:pPr>
        <w:pStyle w:val="TOC3"/>
        <w:rPr>
          <w:rFonts w:ascii="Calibri" w:hAnsi="Calibri"/>
          <w:noProof/>
          <w:sz w:val="22"/>
          <w:szCs w:val="22"/>
        </w:rPr>
      </w:pPr>
      <w:hyperlink w:anchor="_Toc9297839" w:history="1">
        <w:r w:rsidRPr="00772872">
          <w:rPr>
            <w:rStyle w:val="Hyperlink"/>
            <w:noProof/>
          </w:rPr>
          <w:t>4.3</w:t>
        </w:r>
        <w:r w:rsidRPr="00D8770F">
          <w:rPr>
            <w:rFonts w:ascii="Calibri" w:hAnsi="Calibri"/>
            <w:noProof/>
            <w:sz w:val="22"/>
            <w:szCs w:val="22"/>
          </w:rPr>
          <w:tab/>
        </w:r>
        <w:r w:rsidRPr="00772872">
          <w:rPr>
            <w:rStyle w:val="Hyperlink"/>
            <w:noProof/>
          </w:rPr>
          <w:t>UC003 – “Find Movie”</w:t>
        </w:r>
        <w:r>
          <w:rPr>
            <w:noProof/>
            <w:webHidden/>
          </w:rPr>
          <w:tab/>
        </w:r>
        <w:r>
          <w:rPr>
            <w:noProof/>
            <w:webHidden/>
          </w:rPr>
          <w:fldChar w:fldCharType="begin"/>
        </w:r>
        <w:r>
          <w:rPr>
            <w:noProof/>
            <w:webHidden/>
          </w:rPr>
          <w:instrText xml:space="preserve"> PAGEREF _Toc9297839 \h </w:instrText>
        </w:r>
        <w:r>
          <w:rPr>
            <w:noProof/>
            <w:webHidden/>
          </w:rPr>
        </w:r>
        <w:r>
          <w:rPr>
            <w:noProof/>
            <w:webHidden/>
          </w:rPr>
          <w:fldChar w:fldCharType="separate"/>
        </w:r>
        <w:r>
          <w:rPr>
            <w:noProof/>
            <w:webHidden/>
          </w:rPr>
          <w:t>31</w:t>
        </w:r>
        <w:r>
          <w:rPr>
            <w:noProof/>
            <w:webHidden/>
          </w:rPr>
          <w:fldChar w:fldCharType="end"/>
        </w:r>
      </w:hyperlink>
    </w:p>
    <w:p w:rsidR="000861CF" w:rsidRPr="00D8770F" w:rsidRDefault="000861CF">
      <w:pPr>
        <w:pStyle w:val="TOC3"/>
        <w:rPr>
          <w:rFonts w:ascii="Calibri" w:hAnsi="Calibri"/>
          <w:noProof/>
          <w:sz w:val="22"/>
          <w:szCs w:val="22"/>
        </w:rPr>
      </w:pPr>
      <w:hyperlink w:anchor="_Toc9297840" w:history="1">
        <w:r w:rsidRPr="00772872">
          <w:rPr>
            <w:rStyle w:val="Hyperlink"/>
            <w:noProof/>
          </w:rPr>
          <w:t>4.4</w:t>
        </w:r>
        <w:r w:rsidRPr="00D8770F">
          <w:rPr>
            <w:rFonts w:ascii="Calibri" w:hAnsi="Calibri"/>
            <w:noProof/>
            <w:sz w:val="22"/>
            <w:szCs w:val="22"/>
          </w:rPr>
          <w:tab/>
        </w:r>
        <w:r w:rsidRPr="00772872">
          <w:rPr>
            <w:rStyle w:val="Hyperlink"/>
            <w:noProof/>
          </w:rPr>
          <w:t>UC004 – “Find Cinema”</w:t>
        </w:r>
        <w:r>
          <w:rPr>
            <w:noProof/>
            <w:webHidden/>
          </w:rPr>
          <w:tab/>
        </w:r>
        <w:r>
          <w:rPr>
            <w:noProof/>
            <w:webHidden/>
          </w:rPr>
          <w:fldChar w:fldCharType="begin"/>
        </w:r>
        <w:r>
          <w:rPr>
            <w:noProof/>
            <w:webHidden/>
          </w:rPr>
          <w:instrText xml:space="preserve"> PAGEREF _Toc9297840 \h </w:instrText>
        </w:r>
        <w:r>
          <w:rPr>
            <w:noProof/>
            <w:webHidden/>
          </w:rPr>
        </w:r>
        <w:r>
          <w:rPr>
            <w:noProof/>
            <w:webHidden/>
          </w:rPr>
          <w:fldChar w:fldCharType="separate"/>
        </w:r>
        <w:r>
          <w:rPr>
            <w:noProof/>
            <w:webHidden/>
          </w:rPr>
          <w:t>31</w:t>
        </w:r>
        <w:r>
          <w:rPr>
            <w:noProof/>
            <w:webHidden/>
          </w:rPr>
          <w:fldChar w:fldCharType="end"/>
        </w:r>
      </w:hyperlink>
    </w:p>
    <w:p w:rsidR="000861CF" w:rsidRPr="00D8770F" w:rsidRDefault="000861CF">
      <w:pPr>
        <w:pStyle w:val="TOC3"/>
        <w:rPr>
          <w:rFonts w:ascii="Calibri" w:hAnsi="Calibri"/>
          <w:noProof/>
          <w:sz w:val="22"/>
          <w:szCs w:val="22"/>
        </w:rPr>
      </w:pPr>
      <w:hyperlink w:anchor="_Toc9297841" w:history="1">
        <w:r w:rsidRPr="00772872">
          <w:rPr>
            <w:rStyle w:val="Hyperlink"/>
            <w:noProof/>
          </w:rPr>
          <w:t>4.5</w:t>
        </w:r>
        <w:r w:rsidRPr="00D8770F">
          <w:rPr>
            <w:rFonts w:ascii="Calibri" w:hAnsi="Calibri"/>
            <w:noProof/>
            <w:sz w:val="22"/>
            <w:szCs w:val="22"/>
          </w:rPr>
          <w:tab/>
        </w:r>
        <w:r w:rsidRPr="00772872">
          <w:rPr>
            <w:rStyle w:val="Hyperlink"/>
            <w:noProof/>
          </w:rPr>
          <w:t>UC006 – “CRUD Movies”</w:t>
        </w:r>
        <w:r>
          <w:rPr>
            <w:noProof/>
            <w:webHidden/>
          </w:rPr>
          <w:tab/>
        </w:r>
        <w:r>
          <w:rPr>
            <w:noProof/>
            <w:webHidden/>
          </w:rPr>
          <w:fldChar w:fldCharType="begin"/>
        </w:r>
        <w:r>
          <w:rPr>
            <w:noProof/>
            <w:webHidden/>
          </w:rPr>
          <w:instrText xml:space="preserve"> PAGEREF _Toc9297841 \h </w:instrText>
        </w:r>
        <w:r>
          <w:rPr>
            <w:noProof/>
            <w:webHidden/>
          </w:rPr>
        </w:r>
        <w:r>
          <w:rPr>
            <w:noProof/>
            <w:webHidden/>
          </w:rPr>
          <w:fldChar w:fldCharType="separate"/>
        </w:r>
        <w:r>
          <w:rPr>
            <w:noProof/>
            <w:webHidden/>
          </w:rPr>
          <w:t>31</w:t>
        </w:r>
        <w:r>
          <w:rPr>
            <w:noProof/>
            <w:webHidden/>
          </w:rPr>
          <w:fldChar w:fldCharType="end"/>
        </w:r>
      </w:hyperlink>
    </w:p>
    <w:p w:rsidR="000861CF" w:rsidRPr="00D8770F" w:rsidRDefault="000861CF">
      <w:pPr>
        <w:pStyle w:val="TOC3"/>
        <w:rPr>
          <w:rFonts w:ascii="Calibri" w:hAnsi="Calibri"/>
          <w:noProof/>
          <w:sz w:val="22"/>
          <w:szCs w:val="22"/>
        </w:rPr>
      </w:pPr>
      <w:hyperlink w:anchor="_Toc9297842" w:history="1">
        <w:r w:rsidRPr="00772872">
          <w:rPr>
            <w:rStyle w:val="Hyperlink"/>
            <w:noProof/>
          </w:rPr>
          <w:t>4.6</w:t>
        </w:r>
        <w:r w:rsidRPr="00D8770F">
          <w:rPr>
            <w:rFonts w:ascii="Calibri" w:hAnsi="Calibri"/>
            <w:noProof/>
            <w:sz w:val="22"/>
            <w:szCs w:val="22"/>
          </w:rPr>
          <w:tab/>
        </w:r>
        <w:r w:rsidRPr="00772872">
          <w:rPr>
            <w:rStyle w:val="Hyperlink"/>
            <w:noProof/>
          </w:rPr>
          <w:t>UC007 – “CRUD Cinemas”</w:t>
        </w:r>
        <w:r>
          <w:rPr>
            <w:noProof/>
            <w:webHidden/>
          </w:rPr>
          <w:tab/>
        </w:r>
        <w:r>
          <w:rPr>
            <w:noProof/>
            <w:webHidden/>
          </w:rPr>
          <w:fldChar w:fldCharType="begin"/>
        </w:r>
        <w:r>
          <w:rPr>
            <w:noProof/>
            <w:webHidden/>
          </w:rPr>
          <w:instrText xml:space="preserve"> PAGEREF _Toc9297842 \h </w:instrText>
        </w:r>
        <w:r>
          <w:rPr>
            <w:noProof/>
            <w:webHidden/>
          </w:rPr>
        </w:r>
        <w:r>
          <w:rPr>
            <w:noProof/>
            <w:webHidden/>
          </w:rPr>
          <w:fldChar w:fldCharType="separate"/>
        </w:r>
        <w:r>
          <w:rPr>
            <w:noProof/>
            <w:webHidden/>
          </w:rPr>
          <w:t>33</w:t>
        </w:r>
        <w:r>
          <w:rPr>
            <w:noProof/>
            <w:webHidden/>
          </w:rPr>
          <w:fldChar w:fldCharType="end"/>
        </w:r>
      </w:hyperlink>
    </w:p>
    <w:p w:rsidR="000861CF" w:rsidRPr="00D8770F" w:rsidRDefault="000861CF">
      <w:pPr>
        <w:pStyle w:val="TOC3"/>
        <w:rPr>
          <w:rFonts w:ascii="Calibri" w:hAnsi="Calibri"/>
          <w:noProof/>
          <w:sz w:val="22"/>
          <w:szCs w:val="22"/>
        </w:rPr>
      </w:pPr>
      <w:hyperlink w:anchor="_Toc9297843" w:history="1">
        <w:r w:rsidRPr="00772872">
          <w:rPr>
            <w:rStyle w:val="Hyperlink"/>
            <w:noProof/>
          </w:rPr>
          <w:t>4.7</w:t>
        </w:r>
        <w:r w:rsidRPr="00D8770F">
          <w:rPr>
            <w:rFonts w:ascii="Calibri" w:hAnsi="Calibri"/>
            <w:noProof/>
            <w:sz w:val="22"/>
            <w:szCs w:val="22"/>
          </w:rPr>
          <w:tab/>
        </w:r>
        <w:r w:rsidRPr="00772872">
          <w:rPr>
            <w:rStyle w:val="Hyperlink"/>
            <w:noProof/>
          </w:rPr>
          <w:t>UC008 – “CRUD Comments”</w:t>
        </w:r>
        <w:r>
          <w:rPr>
            <w:noProof/>
            <w:webHidden/>
          </w:rPr>
          <w:tab/>
        </w:r>
        <w:r>
          <w:rPr>
            <w:noProof/>
            <w:webHidden/>
          </w:rPr>
          <w:fldChar w:fldCharType="begin"/>
        </w:r>
        <w:r>
          <w:rPr>
            <w:noProof/>
            <w:webHidden/>
          </w:rPr>
          <w:instrText xml:space="preserve"> PAGEREF _Toc9297843 \h </w:instrText>
        </w:r>
        <w:r>
          <w:rPr>
            <w:noProof/>
            <w:webHidden/>
          </w:rPr>
        </w:r>
        <w:r>
          <w:rPr>
            <w:noProof/>
            <w:webHidden/>
          </w:rPr>
          <w:fldChar w:fldCharType="separate"/>
        </w:r>
        <w:r>
          <w:rPr>
            <w:noProof/>
            <w:webHidden/>
          </w:rPr>
          <w:t>34</w:t>
        </w:r>
        <w:r>
          <w:rPr>
            <w:noProof/>
            <w:webHidden/>
          </w:rPr>
          <w:fldChar w:fldCharType="end"/>
        </w:r>
      </w:hyperlink>
    </w:p>
    <w:p w:rsidR="000861CF" w:rsidRPr="00D8770F" w:rsidRDefault="000861CF">
      <w:pPr>
        <w:pStyle w:val="TOC3"/>
        <w:rPr>
          <w:rFonts w:ascii="Calibri" w:hAnsi="Calibri"/>
          <w:noProof/>
          <w:sz w:val="22"/>
          <w:szCs w:val="22"/>
        </w:rPr>
      </w:pPr>
      <w:hyperlink w:anchor="_Toc9297844" w:history="1">
        <w:r w:rsidRPr="00772872">
          <w:rPr>
            <w:rStyle w:val="Hyperlink"/>
            <w:noProof/>
          </w:rPr>
          <w:t>4.8</w:t>
        </w:r>
        <w:r w:rsidRPr="00D8770F">
          <w:rPr>
            <w:rFonts w:ascii="Calibri" w:hAnsi="Calibri"/>
            <w:noProof/>
            <w:sz w:val="22"/>
            <w:szCs w:val="22"/>
          </w:rPr>
          <w:tab/>
        </w:r>
        <w:r w:rsidRPr="00772872">
          <w:rPr>
            <w:rStyle w:val="Hyperlink"/>
            <w:noProof/>
          </w:rPr>
          <w:t>UC009 – “CRUD Showtimes”</w:t>
        </w:r>
        <w:r>
          <w:rPr>
            <w:noProof/>
            <w:webHidden/>
          </w:rPr>
          <w:tab/>
        </w:r>
        <w:r>
          <w:rPr>
            <w:noProof/>
            <w:webHidden/>
          </w:rPr>
          <w:fldChar w:fldCharType="begin"/>
        </w:r>
        <w:r>
          <w:rPr>
            <w:noProof/>
            <w:webHidden/>
          </w:rPr>
          <w:instrText xml:space="preserve"> PAGEREF _Toc9297844 \h </w:instrText>
        </w:r>
        <w:r>
          <w:rPr>
            <w:noProof/>
            <w:webHidden/>
          </w:rPr>
        </w:r>
        <w:r>
          <w:rPr>
            <w:noProof/>
            <w:webHidden/>
          </w:rPr>
          <w:fldChar w:fldCharType="separate"/>
        </w:r>
        <w:r>
          <w:rPr>
            <w:noProof/>
            <w:webHidden/>
          </w:rPr>
          <w:t>36</w:t>
        </w:r>
        <w:r>
          <w:rPr>
            <w:noProof/>
            <w:webHidden/>
          </w:rPr>
          <w:fldChar w:fldCharType="end"/>
        </w:r>
      </w:hyperlink>
    </w:p>
    <w:p w:rsidR="000861CF" w:rsidRPr="00D8770F" w:rsidRDefault="000861CF">
      <w:pPr>
        <w:pStyle w:val="TOC3"/>
        <w:rPr>
          <w:rFonts w:ascii="Calibri" w:hAnsi="Calibri"/>
          <w:noProof/>
          <w:sz w:val="22"/>
          <w:szCs w:val="22"/>
        </w:rPr>
      </w:pPr>
      <w:hyperlink w:anchor="_Toc9297845" w:history="1">
        <w:r w:rsidRPr="00772872">
          <w:rPr>
            <w:rStyle w:val="Hyperlink"/>
            <w:noProof/>
          </w:rPr>
          <w:t>4.9</w:t>
        </w:r>
        <w:r w:rsidRPr="00D8770F">
          <w:rPr>
            <w:rFonts w:ascii="Calibri" w:hAnsi="Calibri"/>
            <w:noProof/>
            <w:sz w:val="22"/>
            <w:szCs w:val="22"/>
          </w:rPr>
          <w:tab/>
        </w:r>
        <w:r w:rsidRPr="00772872">
          <w:rPr>
            <w:rStyle w:val="Hyperlink"/>
            <w:noProof/>
          </w:rPr>
          <w:t>UC010 – “CRUD Accounts”</w:t>
        </w:r>
        <w:r>
          <w:rPr>
            <w:noProof/>
            <w:webHidden/>
          </w:rPr>
          <w:tab/>
        </w:r>
        <w:r>
          <w:rPr>
            <w:noProof/>
            <w:webHidden/>
          </w:rPr>
          <w:fldChar w:fldCharType="begin"/>
        </w:r>
        <w:r>
          <w:rPr>
            <w:noProof/>
            <w:webHidden/>
          </w:rPr>
          <w:instrText xml:space="preserve"> PAGEREF _Toc9297845 \h </w:instrText>
        </w:r>
        <w:r>
          <w:rPr>
            <w:noProof/>
            <w:webHidden/>
          </w:rPr>
        </w:r>
        <w:r>
          <w:rPr>
            <w:noProof/>
            <w:webHidden/>
          </w:rPr>
          <w:fldChar w:fldCharType="separate"/>
        </w:r>
        <w:r>
          <w:rPr>
            <w:noProof/>
            <w:webHidden/>
          </w:rPr>
          <w:t>37</w:t>
        </w:r>
        <w:r>
          <w:rPr>
            <w:noProof/>
            <w:webHidden/>
          </w:rPr>
          <w:fldChar w:fldCharType="end"/>
        </w:r>
      </w:hyperlink>
    </w:p>
    <w:p w:rsidR="000861CF" w:rsidRPr="00D8770F" w:rsidRDefault="000861CF">
      <w:pPr>
        <w:pStyle w:val="TOC3"/>
        <w:rPr>
          <w:rFonts w:ascii="Calibri" w:hAnsi="Calibri"/>
          <w:noProof/>
          <w:sz w:val="22"/>
          <w:szCs w:val="22"/>
        </w:rPr>
      </w:pPr>
      <w:hyperlink w:anchor="_Toc9297846" w:history="1">
        <w:r w:rsidRPr="00772872">
          <w:rPr>
            <w:rStyle w:val="Hyperlink"/>
            <w:noProof/>
          </w:rPr>
          <w:t>4.10</w:t>
        </w:r>
        <w:r w:rsidRPr="00D8770F">
          <w:rPr>
            <w:rFonts w:ascii="Calibri" w:hAnsi="Calibri"/>
            <w:noProof/>
            <w:sz w:val="22"/>
            <w:szCs w:val="22"/>
          </w:rPr>
          <w:tab/>
        </w:r>
        <w:r w:rsidRPr="00772872">
          <w:rPr>
            <w:rStyle w:val="Hyperlink"/>
            <w:noProof/>
          </w:rPr>
          <w:t>UC011 – “U View Showtime”</w:t>
        </w:r>
        <w:r>
          <w:rPr>
            <w:noProof/>
            <w:webHidden/>
          </w:rPr>
          <w:tab/>
        </w:r>
        <w:r>
          <w:rPr>
            <w:noProof/>
            <w:webHidden/>
          </w:rPr>
          <w:fldChar w:fldCharType="begin"/>
        </w:r>
        <w:r>
          <w:rPr>
            <w:noProof/>
            <w:webHidden/>
          </w:rPr>
          <w:instrText xml:space="preserve"> PAGEREF _Toc9297846 \h </w:instrText>
        </w:r>
        <w:r>
          <w:rPr>
            <w:noProof/>
            <w:webHidden/>
          </w:rPr>
        </w:r>
        <w:r>
          <w:rPr>
            <w:noProof/>
            <w:webHidden/>
          </w:rPr>
          <w:fldChar w:fldCharType="separate"/>
        </w:r>
        <w:r>
          <w:rPr>
            <w:noProof/>
            <w:webHidden/>
          </w:rPr>
          <w:t>38</w:t>
        </w:r>
        <w:r>
          <w:rPr>
            <w:noProof/>
            <w:webHidden/>
          </w:rPr>
          <w:fldChar w:fldCharType="end"/>
        </w:r>
      </w:hyperlink>
    </w:p>
    <w:p w:rsidR="000861CF" w:rsidRPr="00D8770F" w:rsidRDefault="000861CF">
      <w:pPr>
        <w:pStyle w:val="TOC3"/>
        <w:rPr>
          <w:rFonts w:ascii="Calibri" w:hAnsi="Calibri"/>
          <w:noProof/>
          <w:sz w:val="22"/>
          <w:szCs w:val="22"/>
        </w:rPr>
      </w:pPr>
      <w:hyperlink w:anchor="_Toc9297847" w:history="1">
        <w:r w:rsidRPr="00772872">
          <w:rPr>
            <w:rStyle w:val="Hyperlink"/>
            <w:noProof/>
          </w:rPr>
          <w:t>4.11</w:t>
        </w:r>
        <w:r w:rsidRPr="00D8770F">
          <w:rPr>
            <w:rFonts w:ascii="Calibri" w:hAnsi="Calibri"/>
            <w:noProof/>
            <w:sz w:val="22"/>
            <w:szCs w:val="22"/>
          </w:rPr>
          <w:tab/>
        </w:r>
        <w:r w:rsidRPr="00772872">
          <w:rPr>
            <w:rStyle w:val="Hyperlink"/>
            <w:noProof/>
          </w:rPr>
          <w:t>UC012 – “U Create Comment”</w:t>
        </w:r>
        <w:r>
          <w:rPr>
            <w:noProof/>
            <w:webHidden/>
          </w:rPr>
          <w:tab/>
        </w:r>
        <w:r>
          <w:rPr>
            <w:noProof/>
            <w:webHidden/>
          </w:rPr>
          <w:fldChar w:fldCharType="begin"/>
        </w:r>
        <w:r>
          <w:rPr>
            <w:noProof/>
            <w:webHidden/>
          </w:rPr>
          <w:instrText xml:space="preserve"> PAGEREF _Toc9297847 \h </w:instrText>
        </w:r>
        <w:r>
          <w:rPr>
            <w:noProof/>
            <w:webHidden/>
          </w:rPr>
        </w:r>
        <w:r>
          <w:rPr>
            <w:noProof/>
            <w:webHidden/>
          </w:rPr>
          <w:fldChar w:fldCharType="separate"/>
        </w:r>
        <w:r>
          <w:rPr>
            <w:noProof/>
            <w:webHidden/>
          </w:rPr>
          <w:t>38</w:t>
        </w:r>
        <w:r>
          <w:rPr>
            <w:noProof/>
            <w:webHidden/>
          </w:rPr>
          <w:fldChar w:fldCharType="end"/>
        </w:r>
      </w:hyperlink>
    </w:p>
    <w:p w:rsidR="000861CF" w:rsidRPr="00D8770F" w:rsidRDefault="000861CF">
      <w:pPr>
        <w:pStyle w:val="TOC3"/>
        <w:rPr>
          <w:rFonts w:ascii="Calibri" w:hAnsi="Calibri"/>
          <w:noProof/>
          <w:sz w:val="22"/>
          <w:szCs w:val="22"/>
        </w:rPr>
      </w:pPr>
      <w:hyperlink w:anchor="_Toc9297848" w:history="1">
        <w:r w:rsidRPr="00772872">
          <w:rPr>
            <w:rStyle w:val="Hyperlink"/>
            <w:noProof/>
          </w:rPr>
          <w:t>4.12</w:t>
        </w:r>
        <w:r w:rsidRPr="00D8770F">
          <w:rPr>
            <w:rFonts w:ascii="Calibri" w:hAnsi="Calibri"/>
            <w:noProof/>
            <w:sz w:val="22"/>
            <w:szCs w:val="22"/>
          </w:rPr>
          <w:tab/>
        </w:r>
        <w:r w:rsidRPr="00772872">
          <w:rPr>
            <w:rStyle w:val="Hyperlink"/>
            <w:noProof/>
          </w:rPr>
          <w:t>UC013 – “GU View Comment”</w:t>
        </w:r>
        <w:r>
          <w:rPr>
            <w:noProof/>
            <w:webHidden/>
          </w:rPr>
          <w:tab/>
        </w:r>
        <w:r>
          <w:rPr>
            <w:noProof/>
            <w:webHidden/>
          </w:rPr>
          <w:fldChar w:fldCharType="begin"/>
        </w:r>
        <w:r>
          <w:rPr>
            <w:noProof/>
            <w:webHidden/>
          </w:rPr>
          <w:instrText xml:space="preserve"> PAGEREF _Toc9297848 \h </w:instrText>
        </w:r>
        <w:r>
          <w:rPr>
            <w:noProof/>
            <w:webHidden/>
          </w:rPr>
        </w:r>
        <w:r>
          <w:rPr>
            <w:noProof/>
            <w:webHidden/>
          </w:rPr>
          <w:fldChar w:fldCharType="separate"/>
        </w:r>
        <w:r>
          <w:rPr>
            <w:noProof/>
            <w:webHidden/>
          </w:rPr>
          <w:t>39</w:t>
        </w:r>
        <w:r>
          <w:rPr>
            <w:noProof/>
            <w:webHidden/>
          </w:rPr>
          <w:fldChar w:fldCharType="end"/>
        </w:r>
      </w:hyperlink>
    </w:p>
    <w:p w:rsidR="000861CF" w:rsidRPr="00D8770F" w:rsidRDefault="000861CF">
      <w:pPr>
        <w:pStyle w:val="TOC1"/>
        <w:rPr>
          <w:rFonts w:ascii="Calibri" w:hAnsi="Calibri"/>
          <w:b w:val="0"/>
          <w:sz w:val="22"/>
          <w:szCs w:val="22"/>
        </w:rPr>
      </w:pPr>
      <w:hyperlink w:anchor="_Toc9297849" w:history="1">
        <w:r w:rsidRPr="00772872">
          <w:rPr>
            <w:rStyle w:val="Hyperlink"/>
          </w:rPr>
          <w:t>II.</w:t>
        </w:r>
        <w:r w:rsidRPr="00D8770F">
          <w:rPr>
            <w:rFonts w:ascii="Calibri" w:hAnsi="Calibri"/>
            <w:b w:val="0"/>
            <w:sz w:val="22"/>
            <w:szCs w:val="22"/>
          </w:rPr>
          <w:tab/>
        </w:r>
        <w:r w:rsidRPr="00772872">
          <w:rPr>
            <w:rStyle w:val="Hyperlink"/>
          </w:rPr>
          <w:t>THIẾT KẾ HỆ THỐNG</w:t>
        </w:r>
        <w:r>
          <w:rPr>
            <w:webHidden/>
          </w:rPr>
          <w:tab/>
        </w:r>
        <w:r>
          <w:rPr>
            <w:webHidden/>
          </w:rPr>
          <w:fldChar w:fldCharType="begin"/>
        </w:r>
        <w:r>
          <w:rPr>
            <w:webHidden/>
          </w:rPr>
          <w:instrText xml:space="preserve"> PAGEREF _Toc9297849 \h </w:instrText>
        </w:r>
        <w:r>
          <w:rPr>
            <w:webHidden/>
          </w:rPr>
        </w:r>
        <w:r>
          <w:rPr>
            <w:webHidden/>
          </w:rPr>
          <w:fldChar w:fldCharType="separate"/>
        </w:r>
        <w:r>
          <w:rPr>
            <w:webHidden/>
          </w:rPr>
          <w:t>39</w:t>
        </w:r>
        <w:r>
          <w:rPr>
            <w:webHidden/>
          </w:rPr>
          <w:fldChar w:fldCharType="end"/>
        </w:r>
      </w:hyperlink>
    </w:p>
    <w:p w:rsidR="000861CF" w:rsidRPr="00D8770F" w:rsidRDefault="000861CF">
      <w:pPr>
        <w:pStyle w:val="TOC2"/>
        <w:rPr>
          <w:rFonts w:ascii="Calibri" w:hAnsi="Calibri"/>
          <w:noProof/>
          <w:sz w:val="22"/>
          <w:szCs w:val="22"/>
        </w:rPr>
      </w:pPr>
      <w:hyperlink w:anchor="_Toc9297850" w:history="1">
        <w:r w:rsidRPr="00772872">
          <w:rPr>
            <w:rStyle w:val="Hyperlink"/>
            <w:noProof/>
          </w:rPr>
          <w:t>1.</w:t>
        </w:r>
        <w:r w:rsidRPr="00D8770F">
          <w:rPr>
            <w:rFonts w:ascii="Calibri" w:hAnsi="Calibri"/>
            <w:noProof/>
            <w:sz w:val="22"/>
            <w:szCs w:val="22"/>
          </w:rPr>
          <w:tab/>
        </w:r>
        <w:r w:rsidRPr="00772872">
          <w:rPr>
            <w:rStyle w:val="Hyperlink"/>
            <w:noProof/>
          </w:rPr>
          <w:t>Thiết kế tổng thể</w:t>
        </w:r>
        <w:r>
          <w:rPr>
            <w:noProof/>
            <w:webHidden/>
          </w:rPr>
          <w:tab/>
        </w:r>
        <w:r>
          <w:rPr>
            <w:noProof/>
            <w:webHidden/>
          </w:rPr>
          <w:fldChar w:fldCharType="begin"/>
        </w:r>
        <w:r>
          <w:rPr>
            <w:noProof/>
            <w:webHidden/>
          </w:rPr>
          <w:instrText xml:space="preserve"> PAGEREF _Toc9297850 \h </w:instrText>
        </w:r>
        <w:r>
          <w:rPr>
            <w:noProof/>
            <w:webHidden/>
          </w:rPr>
        </w:r>
        <w:r>
          <w:rPr>
            <w:noProof/>
            <w:webHidden/>
          </w:rPr>
          <w:fldChar w:fldCharType="separate"/>
        </w:r>
        <w:r>
          <w:rPr>
            <w:noProof/>
            <w:webHidden/>
          </w:rPr>
          <w:t>39</w:t>
        </w:r>
        <w:r>
          <w:rPr>
            <w:noProof/>
            <w:webHidden/>
          </w:rPr>
          <w:fldChar w:fldCharType="end"/>
        </w:r>
      </w:hyperlink>
    </w:p>
    <w:p w:rsidR="000861CF" w:rsidRPr="00D8770F" w:rsidRDefault="000861CF">
      <w:pPr>
        <w:pStyle w:val="TOC2"/>
        <w:rPr>
          <w:rFonts w:ascii="Calibri" w:hAnsi="Calibri"/>
          <w:noProof/>
          <w:sz w:val="22"/>
          <w:szCs w:val="22"/>
        </w:rPr>
      </w:pPr>
      <w:hyperlink w:anchor="_Toc9297851" w:history="1">
        <w:r w:rsidRPr="00772872">
          <w:rPr>
            <w:rStyle w:val="Hyperlink"/>
            <w:noProof/>
          </w:rPr>
          <w:t>2.</w:t>
        </w:r>
        <w:r w:rsidRPr="00D8770F">
          <w:rPr>
            <w:rFonts w:ascii="Calibri" w:hAnsi="Calibri"/>
            <w:noProof/>
            <w:sz w:val="22"/>
            <w:szCs w:val="22"/>
          </w:rPr>
          <w:tab/>
        </w:r>
        <w:r w:rsidRPr="00772872">
          <w:rPr>
            <w:rStyle w:val="Hyperlink"/>
            <w:noProof/>
          </w:rPr>
          <w:t>Thiết kế giao diện</w:t>
        </w:r>
        <w:r>
          <w:rPr>
            <w:noProof/>
            <w:webHidden/>
          </w:rPr>
          <w:tab/>
        </w:r>
        <w:r>
          <w:rPr>
            <w:noProof/>
            <w:webHidden/>
          </w:rPr>
          <w:fldChar w:fldCharType="begin"/>
        </w:r>
        <w:r>
          <w:rPr>
            <w:noProof/>
            <w:webHidden/>
          </w:rPr>
          <w:instrText xml:space="preserve"> PAGEREF _Toc9297851 \h </w:instrText>
        </w:r>
        <w:r>
          <w:rPr>
            <w:noProof/>
            <w:webHidden/>
          </w:rPr>
        </w:r>
        <w:r>
          <w:rPr>
            <w:noProof/>
            <w:webHidden/>
          </w:rPr>
          <w:fldChar w:fldCharType="separate"/>
        </w:r>
        <w:r>
          <w:rPr>
            <w:noProof/>
            <w:webHidden/>
          </w:rPr>
          <w:t>40</w:t>
        </w:r>
        <w:r>
          <w:rPr>
            <w:noProof/>
            <w:webHidden/>
          </w:rPr>
          <w:fldChar w:fldCharType="end"/>
        </w:r>
      </w:hyperlink>
    </w:p>
    <w:p w:rsidR="000861CF" w:rsidRPr="00D8770F" w:rsidRDefault="000861CF">
      <w:pPr>
        <w:pStyle w:val="TOC3"/>
        <w:rPr>
          <w:rFonts w:ascii="Calibri" w:hAnsi="Calibri"/>
          <w:noProof/>
          <w:sz w:val="22"/>
          <w:szCs w:val="22"/>
        </w:rPr>
      </w:pPr>
      <w:hyperlink w:anchor="_Toc9297852" w:history="1">
        <w:r w:rsidRPr="00772872">
          <w:rPr>
            <w:rStyle w:val="Hyperlink"/>
            <w:noProof/>
          </w:rPr>
          <w:t>2.1</w:t>
        </w:r>
        <w:r w:rsidRPr="00D8770F">
          <w:rPr>
            <w:rFonts w:ascii="Calibri" w:hAnsi="Calibri"/>
            <w:noProof/>
            <w:sz w:val="22"/>
            <w:szCs w:val="22"/>
          </w:rPr>
          <w:tab/>
        </w:r>
        <w:r w:rsidRPr="00772872">
          <w:rPr>
            <w:rStyle w:val="Hyperlink"/>
            <w:noProof/>
          </w:rPr>
          <w:t>Admin</w:t>
        </w:r>
        <w:r>
          <w:rPr>
            <w:noProof/>
            <w:webHidden/>
          </w:rPr>
          <w:tab/>
        </w:r>
        <w:r>
          <w:rPr>
            <w:noProof/>
            <w:webHidden/>
          </w:rPr>
          <w:fldChar w:fldCharType="begin"/>
        </w:r>
        <w:r>
          <w:rPr>
            <w:noProof/>
            <w:webHidden/>
          </w:rPr>
          <w:instrText xml:space="preserve"> PAGEREF _Toc9297852 \h </w:instrText>
        </w:r>
        <w:r>
          <w:rPr>
            <w:noProof/>
            <w:webHidden/>
          </w:rPr>
        </w:r>
        <w:r>
          <w:rPr>
            <w:noProof/>
            <w:webHidden/>
          </w:rPr>
          <w:fldChar w:fldCharType="separate"/>
        </w:r>
        <w:r>
          <w:rPr>
            <w:noProof/>
            <w:webHidden/>
          </w:rPr>
          <w:t>40</w:t>
        </w:r>
        <w:r>
          <w:rPr>
            <w:noProof/>
            <w:webHidden/>
          </w:rPr>
          <w:fldChar w:fldCharType="end"/>
        </w:r>
      </w:hyperlink>
    </w:p>
    <w:p w:rsidR="000861CF" w:rsidRPr="00D8770F" w:rsidRDefault="000861CF">
      <w:pPr>
        <w:pStyle w:val="TOC4"/>
        <w:rPr>
          <w:rFonts w:ascii="Calibri" w:hAnsi="Calibri"/>
          <w:noProof/>
          <w:sz w:val="22"/>
          <w:szCs w:val="22"/>
        </w:rPr>
      </w:pPr>
      <w:hyperlink w:anchor="_Toc9297853" w:history="1">
        <w:r w:rsidRPr="00772872">
          <w:rPr>
            <w:rStyle w:val="Hyperlink"/>
            <w:noProof/>
          </w:rPr>
          <w:t>2.1.1</w:t>
        </w:r>
        <w:r w:rsidRPr="00D8770F">
          <w:rPr>
            <w:rFonts w:ascii="Calibri" w:hAnsi="Calibri"/>
            <w:noProof/>
            <w:sz w:val="22"/>
            <w:szCs w:val="22"/>
          </w:rPr>
          <w:tab/>
        </w:r>
        <w:r w:rsidRPr="00772872">
          <w:rPr>
            <w:rStyle w:val="Hyperlink"/>
            <w:noProof/>
          </w:rPr>
          <w:t>CRUD Phim</w:t>
        </w:r>
        <w:r>
          <w:rPr>
            <w:noProof/>
            <w:webHidden/>
          </w:rPr>
          <w:tab/>
        </w:r>
        <w:r>
          <w:rPr>
            <w:noProof/>
            <w:webHidden/>
          </w:rPr>
          <w:fldChar w:fldCharType="begin"/>
        </w:r>
        <w:r>
          <w:rPr>
            <w:noProof/>
            <w:webHidden/>
          </w:rPr>
          <w:instrText xml:space="preserve"> PAGEREF _Toc9297853 \h </w:instrText>
        </w:r>
        <w:r>
          <w:rPr>
            <w:noProof/>
            <w:webHidden/>
          </w:rPr>
        </w:r>
        <w:r>
          <w:rPr>
            <w:noProof/>
            <w:webHidden/>
          </w:rPr>
          <w:fldChar w:fldCharType="separate"/>
        </w:r>
        <w:r>
          <w:rPr>
            <w:noProof/>
            <w:webHidden/>
          </w:rPr>
          <w:t>40</w:t>
        </w:r>
        <w:r>
          <w:rPr>
            <w:noProof/>
            <w:webHidden/>
          </w:rPr>
          <w:fldChar w:fldCharType="end"/>
        </w:r>
      </w:hyperlink>
    </w:p>
    <w:p w:rsidR="000861CF" w:rsidRPr="00D8770F" w:rsidRDefault="000861CF">
      <w:pPr>
        <w:pStyle w:val="TOC4"/>
        <w:rPr>
          <w:rFonts w:ascii="Calibri" w:hAnsi="Calibri"/>
          <w:noProof/>
          <w:sz w:val="22"/>
          <w:szCs w:val="22"/>
        </w:rPr>
      </w:pPr>
      <w:hyperlink w:anchor="_Toc9297854" w:history="1">
        <w:r w:rsidRPr="00772872">
          <w:rPr>
            <w:rStyle w:val="Hyperlink"/>
            <w:noProof/>
          </w:rPr>
          <w:t>2.1.2</w:t>
        </w:r>
        <w:r w:rsidRPr="00D8770F">
          <w:rPr>
            <w:rFonts w:ascii="Calibri" w:hAnsi="Calibri"/>
            <w:noProof/>
            <w:sz w:val="22"/>
            <w:szCs w:val="22"/>
          </w:rPr>
          <w:tab/>
        </w:r>
        <w:r w:rsidRPr="00772872">
          <w:rPr>
            <w:rStyle w:val="Hyperlink"/>
            <w:noProof/>
          </w:rPr>
          <w:t>CRUD Rạp</w:t>
        </w:r>
        <w:r>
          <w:rPr>
            <w:noProof/>
            <w:webHidden/>
          </w:rPr>
          <w:tab/>
        </w:r>
        <w:r>
          <w:rPr>
            <w:noProof/>
            <w:webHidden/>
          </w:rPr>
          <w:fldChar w:fldCharType="begin"/>
        </w:r>
        <w:r>
          <w:rPr>
            <w:noProof/>
            <w:webHidden/>
          </w:rPr>
          <w:instrText xml:space="preserve"> PAGEREF _Toc9297854 \h </w:instrText>
        </w:r>
        <w:r>
          <w:rPr>
            <w:noProof/>
            <w:webHidden/>
          </w:rPr>
        </w:r>
        <w:r>
          <w:rPr>
            <w:noProof/>
            <w:webHidden/>
          </w:rPr>
          <w:fldChar w:fldCharType="separate"/>
        </w:r>
        <w:r>
          <w:rPr>
            <w:noProof/>
            <w:webHidden/>
          </w:rPr>
          <w:t>45</w:t>
        </w:r>
        <w:r>
          <w:rPr>
            <w:noProof/>
            <w:webHidden/>
          </w:rPr>
          <w:fldChar w:fldCharType="end"/>
        </w:r>
      </w:hyperlink>
    </w:p>
    <w:p w:rsidR="000861CF" w:rsidRPr="00D8770F" w:rsidRDefault="000861CF">
      <w:pPr>
        <w:pStyle w:val="TOC4"/>
        <w:rPr>
          <w:rFonts w:ascii="Calibri" w:hAnsi="Calibri"/>
          <w:noProof/>
          <w:sz w:val="22"/>
          <w:szCs w:val="22"/>
        </w:rPr>
      </w:pPr>
      <w:hyperlink w:anchor="_Toc9297855" w:history="1">
        <w:r w:rsidRPr="00772872">
          <w:rPr>
            <w:rStyle w:val="Hyperlink"/>
            <w:noProof/>
          </w:rPr>
          <w:t>2.1.3</w:t>
        </w:r>
        <w:r w:rsidRPr="00D8770F">
          <w:rPr>
            <w:rFonts w:ascii="Calibri" w:hAnsi="Calibri"/>
            <w:noProof/>
            <w:sz w:val="22"/>
            <w:szCs w:val="22"/>
          </w:rPr>
          <w:tab/>
        </w:r>
        <w:r w:rsidRPr="00772872">
          <w:rPr>
            <w:rStyle w:val="Hyperlink"/>
            <w:noProof/>
          </w:rPr>
          <w:t>CRUD Đánh giá</w:t>
        </w:r>
        <w:r>
          <w:rPr>
            <w:noProof/>
            <w:webHidden/>
          </w:rPr>
          <w:tab/>
        </w:r>
        <w:r>
          <w:rPr>
            <w:noProof/>
            <w:webHidden/>
          </w:rPr>
          <w:fldChar w:fldCharType="begin"/>
        </w:r>
        <w:r>
          <w:rPr>
            <w:noProof/>
            <w:webHidden/>
          </w:rPr>
          <w:instrText xml:space="preserve"> PAGEREF _Toc9297855 \h </w:instrText>
        </w:r>
        <w:r>
          <w:rPr>
            <w:noProof/>
            <w:webHidden/>
          </w:rPr>
        </w:r>
        <w:r>
          <w:rPr>
            <w:noProof/>
            <w:webHidden/>
          </w:rPr>
          <w:fldChar w:fldCharType="separate"/>
        </w:r>
        <w:r>
          <w:rPr>
            <w:noProof/>
            <w:webHidden/>
          </w:rPr>
          <w:t>49</w:t>
        </w:r>
        <w:r>
          <w:rPr>
            <w:noProof/>
            <w:webHidden/>
          </w:rPr>
          <w:fldChar w:fldCharType="end"/>
        </w:r>
      </w:hyperlink>
    </w:p>
    <w:p w:rsidR="000861CF" w:rsidRPr="00D8770F" w:rsidRDefault="000861CF">
      <w:pPr>
        <w:pStyle w:val="TOC4"/>
        <w:rPr>
          <w:rFonts w:ascii="Calibri" w:hAnsi="Calibri"/>
          <w:noProof/>
          <w:sz w:val="22"/>
          <w:szCs w:val="22"/>
        </w:rPr>
      </w:pPr>
      <w:hyperlink w:anchor="_Toc9297856" w:history="1">
        <w:r w:rsidRPr="00772872">
          <w:rPr>
            <w:rStyle w:val="Hyperlink"/>
            <w:noProof/>
          </w:rPr>
          <w:t>2.1.4</w:t>
        </w:r>
        <w:r w:rsidRPr="00D8770F">
          <w:rPr>
            <w:rFonts w:ascii="Calibri" w:hAnsi="Calibri"/>
            <w:noProof/>
            <w:sz w:val="22"/>
            <w:szCs w:val="22"/>
          </w:rPr>
          <w:tab/>
        </w:r>
        <w:r w:rsidRPr="00772872">
          <w:rPr>
            <w:rStyle w:val="Hyperlink"/>
            <w:noProof/>
          </w:rPr>
          <w:t>CRUD Suất chiếu</w:t>
        </w:r>
        <w:r>
          <w:rPr>
            <w:noProof/>
            <w:webHidden/>
          </w:rPr>
          <w:tab/>
        </w:r>
        <w:r>
          <w:rPr>
            <w:noProof/>
            <w:webHidden/>
          </w:rPr>
          <w:fldChar w:fldCharType="begin"/>
        </w:r>
        <w:r>
          <w:rPr>
            <w:noProof/>
            <w:webHidden/>
          </w:rPr>
          <w:instrText xml:space="preserve"> PAGEREF _Toc9297856 \h </w:instrText>
        </w:r>
        <w:r>
          <w:rPr>
            <w:noProof/>
            <w:webHidden/>
          </w:rPr>
        </w:r>
        <w:r>
          <w:rPr>
            <w:noProof/>
            <w:webHidden/>
          </w:rPr>
          <w:fldChar w:fldCharType="separate"/>
        </w:r>
        <w:r>
          <w:rPr>
            <w:noProof/>
            <w:webHidden/>
          </w:rPr>
          <w:t>51</w:t>
        </w:r>
        <w:r>
          <w:rPr>
            <w:noProof/>
            <w:webHidden/>
          </w:rPr>
          <w:fldChar w:fldCharType="end"/>
        </w:r>
      </w:hyperlink>
    </w:p>
    <w:p w:rsidR="000861CF" w:rsidRPr="00D8770F" w:rsidRDefault="000861CF">
      <w:pPr>
        <w:pStyle w:val="TOC4"/>
        <w:rPr>
          <w:rFonts w:ascii="Calibri" w:hAnsi="Calibri"/>
          <w:noProof/>
          <w:sz w:val="22"/>
          <w:szCs w:val="22"/>
        </w:rPr>
      </w:pPr>
      <w:hyperlink w:anchor="_Toc9297857" w:history="1">
        <w:r w:rsidRPr="00772872">
          <w:rPr>
            <w:rStyle w:val="Hyperlink"/>
            <w:noProof/>
          </w:rPr>
          <w:t>2.1.5</w:t>
        </w:r>
        <w:r w:rsidRPr="00D8770F">
          <w:rPr>
            <w:rFonts w:ascii="Calibri" w:hAnsi="Calibri"/>
            <w:noProof/>
            <w:sz w:val="22"/>
            <w:szCs w:val="22"/>
          </w:rPr>
          <w:tab/>
        </w:r>
        <w:r w:rsidRPr="00772872">
          <w:rPr>
            <w:rStyle w:val="Hyperlink"/>
            <w:noProof/>
          </w:rPr>
          <w:t>CRUD Tài khoản</w:t>
        </w:r>
        <w:r>
          <w:rPr>
            <w:noProof/>
            <w:webHidden/>
          </w:rPr>
          <w:tab/>
        </w:r>
        <w:r>
          <w:rPr>
            <w:noProof/>
            <w:webHidden/>
          </w:rPr>
          <w:fldChar w:fldCharType="begin"/>
        </w:r>
        <w:r>
          <w:rPr>
            <w:noProof/>
            <w:webHidden/>
          </w:rPr>
          <w:instrText xml:space="preserve"> PAGEREF _Toc9297857 \h </w:instrText>
        </w:r>
        <w:r>
          <w:rPr>
            <w:noProof/>
            <w:webHidden/>
          </w:rPr>
        </w:r>
        <w:r>
          <w:rPr>
            <w:noProof/>
            <w:webHidden/>
          </w:rPr>
          <w:fldChar w:fldCharType="separate"/>
        </w:r>
        <w:r>
          <w:rPr>
            <w:noProof/>
            <w:webHidden/>
          </w:rPr>
          <w:t>53</w:t>
        </w:r>
        <w:r>
          <w:rPr>
            <w:noProof/>
            <w:webHidden/>
          </w:rPr>
          <w:fldChar w:fldCharType="end"/>
        </w:r>
      </w:hyperlink>
    </w:p>
    <w:p w:rsidR="000861CF" w:rsidRPr="00D8770F" w:rsidRDefault="000861CF">
      <w:pPr>
        <w:pStyle w:val="TOC3"/>
        <w:rPr>
          <w:rFonts w:ascii="Calibri" w:hAnsi="Calibri"/>
          <w:noProof/>
          <w:sz w:val="22"/>
          <w:szCs w:val="22"/>
        </w:rPr>
      </w:pPr>
      <w:hyperlink w:anchor="_Toc9297858" w:history="1">
        <w:r w:rsidRPr="00772872">
          <w:rPr>
            <w:rStyle w:val="Hyperlink"/>
            <w:noProof/>
          </w:rPr>
          <w:t>2.2</w:t>
        </w:r>
        <w:r w:rsidRPr="00D8770F">
          <w:rPr>
            <w:rFonts w:ascii="Calibri" w:hAnsi="Calibri"/>
            <w:noProof/>
            <w:sz w:val="22"/>
            <w:szCs w:val="22"/>
          </w:rPr>
          <w:tab/>
        </w:r>
        <w:r w:rsidRPr="00772872">
          <w:rPr>
            <w:rStyle w:val="Hyperlink"/>
            <w:noProof/>
          </w:rPr>
          <w:t>Guest</w:t>
        </w:r>
        <w:r>
          <w:rPr>
            <w:noProof/>
            <w:webHidden/>
          </w:rPr>
          <w:tab/>
        </w:r>
        <w:r>
          <w:rPr>
            <w:noProof/>
            <w:webHidden/>
          </w:rPr>
          <w:fldChar w:fldCharType="begin"/>
        </w:r>
        <w:r>
          <w:rPr>
            <w:noProof/>
            <w:webHidden/>
          </w:rPr>
          <w:instrText xml:space="preserve"> PAGEREF _Toc9297858 \h </w:instrText>
        </w:r>
        <w:r>
          <w:rPr>
            <w:noProof/>
            <w:webHidden/>
          </w:rPr>
        </w:r>
        <w:r>
          <w:rPr>
            <w:noProof/>
            <w:webHidden/>
          </w:rPr>
          <w:fldChar w:fldCharType="separate"/>
        </w:r>
        <w:r>
          <w:rPr>
            <w:noProof/>
            <w:webHidden/>
          </w:rPr>
          <w:t>55</w:t>
        </w:r>
        <w:r>
          <w:rPr>
            <w:noProof/>
            <w:webHidden/>
          </w:rPr>
          <w:fldChar w:fldCharType="end"/>
        </w:r>
      </w:hyperlink>
    </w:p>
    <w:p w:rsidR="000861CF" w:rsidRPr="00D8770F" w:rsidRDefault="000861CF">
      <w:pPr>
        <w:pStyle w:val="TOC4"/>
        <w:rPr>
          <w:rFonts w:ascii="Calibri" w:hAnsi="Calibri"/>
          <w:noProof/>
          <w:sz w:val="22"/>
          <w:szCs w:val="22"/>
        </w:rPr>
      </w:pPr>
      <w:hyperlink w:anchor="_Toc9297859" w:history="1">
        <w:r w:rsidRPr="00772872">
          <w:rPr>
            <w:rStyle w:val="Hyperlink"/>
            <w:noProof/>
          </w:rPr>
          <w:t>2.2.1</w:t>
        </w:r>
        <w:r w:rsidRPr="00D8770F">
          <w:rPr>
            <w:rFonts w:ascii="Calibri" w:hAnsi="Calibri"/>
            <w:noProof/>
            <w:sz w:val="22"/>
            <w:szCs w:val="22"/>
          </w:rPr>
          <w:tab/>
        </w:r>
        <w:r w:rsidRPr="00772872">
          <w:rPr>
            <w:rStyle w:val="Hyperlink"/>
            <w:noProof/>
          </w:rPr>
          <w:t>Đăng nhập</w:t>
        </w:r>
        <w:r>
          <w:rPr>
            <w:noProof/>
            <w:webHidden/>
          </w:rPr>
          <w:tab/>
        </w:r>
        <w:r>
          <w:rPr>
            <w:noProof/>
            <w:webHidden/>
          </w:rPr>
          <w:fldChar w:fldCharType="begin"/>
        </w:r>
        <w:r>
          <w:rPr>
            <w:noProof/>
            <w:webHidden/>
          </w:rPr>
          <w:instrText xml:space="preserve"> PAGEREF _Toc9297859 \h </w:instrText>
        </w:r>
        <w:r>
          <w:rPr>
            <w:noProof/>
            <w:webHidden/>
          </w:rPr>
        </w:r>
        <w:r>
          <w:rPr>
            <w:noProof/>
            <w:webHidden/>
          </w:rPr>
          <w:fldChar w:fldCharType="separate"/>
        </w:r>
        <w:r>
          <w:rPr>
            <w:noProof/>
            <w:webHidden/>
          </w:rPr>
          <w:t>55</w:t>
        </w:r>
        <w:r>
          <w:rPr>
            <w:noProof/>
            <w:webHidden/>
          </w:rPr>
          <w:fldChar w:fldCharType="end"/>
        </w:r>
      </w:hyperlink>
    </w:p>
    <w:p w:rsidR="000861CF" w:rsidRPr="00D8770F" w:rsidRDefault="000861CF">
      <w:pPr>
        <w:pStyle w:val="TOC4"/>
        <w:rPr>
          <w:rFonts w:ascii="Calibri" w:hAnsi="Calibri"/>
          <w:noProof/>
          <w:sz w:val="22"/>
          <w:szCs w:val="22"/>
        </w:rPr>
      </w:pPr>
      <w:hyperlink w:anchor="_Toc9297860" w:history="1">
        <w:r w:rsidRPr="00772872">
          <w:rPr>
            <w:rStyle w:val="Hyperlink"/>
            <w:noProof/>
          </w:rPr>
          <w:t>2.2.2</w:t>
        </w:r>
        <w:r w:rsidRPr="00D8770F">
          <w:rPr>
            <w:rFonts w:ascii="Calibri" w:hAnsi="Calibri"/>
            <w:noProof/>
            <w:sz w:val="22"/>
            <w:szCs w:val="22"/>
          </w:rPr>
          <w:tab/>
        </w:r>
        <w:r w:rsidRPr="00772872">
          <w:rPr>
            <w:rStyle w:val="Hyperlink"/>
            <w:noProof/>
          </w:rPr>
          <w:t>Đăng ký</w:t>
        </w:r>
        <w:r>
          <w:rPr>
            <w:noProof/>
            <w:webHidden/>
          </w:rPr>
          <w:tab/>
        </w:r>
        <w:r>
          <w:rPr>
            <w:noProof/>
            <w:webHidden/>
          </w:rPr>
          <w:fldChar w:fldCharType="begin"/>
        </w:r>
        <w:r>
          <w:rPr>
            <w:noProof/>
            <w:webHidden/>
          </w:rPr>
          <w:instrText xml:space="preserve"> PAGEREF _Toc9297860 \h </w:instrText>
        </w:r>
        <w:r>
          <w:rPr>
            <w:noProof/>
            <w:webHidden/>
          </w:rPr>
        </w:r>
        <w:r>
          <w:rPr>
            <w:noProof/>
            <w:webHidden/>
          </w:rPr>
          <w:fldChar w:fldCharType="separate"/>
        </w:r>
        <w:r>
          <w:rPr>
            <w:noProof/>
            <w:webHidden/>
          </w:rPr>
          <w:t>56</w:t>
        </w:r>
        <w:r>
          <w:rPr>
            <w:noProof/>
            <w:webHidden/>
          </w:rPr>
          <w:fldChar w:fldCharType="end"/>
        </w:r>
      </w:hyperlink>
    </w:p>
    <w:p w:rsidR="000861CF" w:rsidRPr="00D8770F" w:rsidRDefault="000861CF">
      <w:pPr>
        <w:pStyle w:val="TOC4"/>
        <w:rPr>
          <w:rFonts w:ascii="Calibri" w:hAnsi="Calibri"/>
          <w:noProof/>
          <w:sz w:val="22"/>
          <w:szCs w:val="22"/>
        </w:rPr>
      </w:pPr>
      <w:hyperlink w:anchor="_Toc9297861" w:history="1">
        <w:r w:rsidRPr="00772872">
          <w:rPr>
            <w:rStyle w:val="Hyperlink"/>
            <w:noProof/>
          </w:rPr>
          <w:t>2.2.3</w:t>
        </w:r>
        <w:r w:rsidRPr="00D8770F">
          <w:rPr>
            <w:rFonts w:ascii="Calibri" w:hAnsi="Calibri"/>
            <w:noProof/>
            <w:sz w:val="22"/>
            <w:szCs w:val="22"/>
          </w:rPr>
          <w:tab/>
        </w:r>
        <w:r w:rsidRPr="00772872">
          <w:rPr>
            <w:rStyle w:val="Hyperlink"/>
            <w:noProof/>
          </w:rPr>
          <w:t>Trang chủ</w:t>
        </w:r>
        <w:r>
          <w:rPr>
            <w:noProof/>
            <w:webHidden/>
          </w:rPr>
          <w:tab/>
        </w:r>
        <w:r>
          <w:rPr>
            <w:noProof/>
            <w:webHidden/>
          </w:rPr>
          <w:fldChar w:fldCharType="begin"/>
        </w:r>
        <w:r>
          <w:rPr>
            <w:noProof/>
            <w:webHidden/>
          </w:rPr>
          <w:instrText xml:space="preserve"> PAGEREF _Toc9297861 \h </w:instrText>
        </w:r>
        <w:r>
          <w:rPr>
            <w:noProof/>
            <w:webHidden/>
          </w:rPr>
        </w:r>
        <w:r>
          <w:rPr>
            <w:noProof/>
            <w:webHidden/>
          </w:rPr>
          <w:fldChar w:fldCharType="separate"/>
        </w:r>
        <w:r>
          <w:rPr>
            <w:noProof/>
            <w:webHidden/>
          </w:rPr>
          <w:t>57</w:t>
        </w:r>
        <w:r>
          <w:rPr>
            <w:noProof/>
            <w:webHidden/>
          </w:rPr>
          <w:fldChar w:fldCharType="end"/>
        </w:r>
      </w:hyperlink>
    </w:p>
    <w:p w:rsidR="000861CF" w:rsidRPr="00D8770F" w:rsidRDefault="000861CF">
      <w:pPr>
        <w:pStyle w:val="TOC4"/>
        <w:rPr>
          <w:rFonts w:ascii="Calibri" w:hAnsi="Calibri"/>
          <w:noProof/>
          <w:sz w:val="22"/>
          <w:szCs w:val="22"/>
        </w:rPr>
      </w:pPr>
      <w:hyperlink w:anchor="_Toc9297862" w:history="1">
        <w:r w:rsidRPr="00772872">
          <w:rPr>
            <w:rStyle w:val="Hyperlink"/>
            <w:noProof/>
          </w:rPr>
          <w:t>2.2.4</w:t>
        </w:r>
        <w:r w:rsidRPr="00D8770F">
          <w:rPr>
            <w:rFonts w:ascii="Calibri" w:hAnsi="Calibri"/>
            <w:noProof/>
            <w:sz w:val="22"/>
            <w:szCs w:val="22"/>
          </w:rPr>
          <w:tab/>
        </w:r>
        <w:r w:rsidRPr="00772872">
          <w:rPr>
            <w:rStyle w:val="Hyperlink"/>
            <w:noProof/>
          </w:rPr>
          <w:t>Tìm kiếm rạp</w:t>
        </w:r>
        <w:r>
          <w:rPr>
            <w:noProof/>
            <w:webHidden/>
          </w:rPr>
          <w:tab/>
        </w:r>
        <w:r>
          <w:rPr>
            <w:noProof/>
            <w:webHidden/>
          </w:rPr>
          <w:fldChar w:fldCharType="begin"/>
        </w:r>
        <w:r>
          <w:rPr>
            <w:noProof/>
            <w:webHidden/>
          </w:rPr>
          <w:instrText xml:space="preserve"> PAGEREF _Toc9297862 \h </w:instrText>
        </w:r>
        <w:r>
          <w:rPr>
            <w:noProof/>
            <w:webHidden/>
          </w:rPr>
        </w:r>
        <w:r>
          <w:rPr>
            <w:noProof/>
            <w:webHidden/>
          </w:rPr>
          <w:fldChar w:fldCharType="separate"/>
        </w:r>
        <w:r>
          <w:rPr>
            <w:noProof/>
            <w:webHidden/>
          </w:rPr>
          <w:t>58</w:t>
        </w:r>
        <w:r>
          <w:rPr>
            <w:noProof/>
            <w:webHidden/>
          </w:rPr>
          <w:fldChar w:fldCharType="end"/>
        </w:r>
      </w:hyperlink>
    </w:p>
    <w:p w:rsidR="000861CF" w:rsidRPr="00D8770F" w:rsidRDefault="000861CF">
      <w:pPr>
        <w:pStyle w:val="TOC4"/>
        <w:rPr>
          <w:rFonts w:ascii="Calibri" w:hAnsi="Calibri"/>
          <w:noProof/>
          <w:sz w:val="22"/>
          <w:szCs w:val="22"/>
        </w:rPr>
      </w:pPr>
      <w:hyperlink w:anchor="_Toc9297863" w:history="1">
        <w:r w:rsidRPr="00772872">
          <w:rPr>
            <w:rStyle w:val="Hyperlink"/>
            <w:noProof/>
          </w:rPr>
          <w:t>2.2.5</w:t>
        </w:r>
        <w:r w:rsidRPr="00D8770F">
          <w:rPr>
            <w:rFonts w:ascii="Calibri" w:hAnsi="Calibri"/>
            <w:noProof/>
            <w:sz w:val="22"/>
            <w:szCs w:val="22"/>
          </w:rPr>
          <w:tab/>
        </w:r>
        <w:r w:rsidRPr="00772872">
          <w:rPr>
            <w:rStyle w:val="Hyperlink"/>
            <w:noProof/>
          </w:rPr>
          <w:t>Tìm kiếm phim</w:t>
        </w:r>
        <w:r>
          <w:rPr>
            <w:noProof/>
            <w:webHidden/>
          </w:rPr>
          <w:tab/>
        </w:r>
        <w:r>
          <w:rPr>
            <w:noProof/>
            <w:webHidden/>
          </w:rPr>
          <w:fldChar w:fldCharType="begin"/>
        </w:r>
        <w:r>
          <w:rPr>
            <w:noProof/>
            <w:webHidden/>
          </w:rPr>
          <w:instrText xml:space="preserve"> PAGEREF _Toc9297863 \h </w:instrText>
        </w:r>
        <w:r>
          <w:rPr>
            <w:noProof/>
            <w:webHidden/>
          </w:rPr>
        </w:r>
        <w:r>
          <w:rPr>
            <w:noProof/>
            <w:webHidden/>
          </w:rPr>
          <w:fldChar w:fldCharType="separate"/>
        </w:r>
        <w:r>
          <w:rPr>
            <w:noProof/>
            <w:webHidden/>
          </w:rPr>
          <w:t>59</w:t>
        </w:r>
        <w:r>
          <w:rPr>
            <w:noProof/>
            <w:webHidden/>
          </w:rPr>
          <w:fldChar w:fldCharType="end"/>
        </w:r>
      </w:hyperlink>
    </w:p>
    <w:p w:rsidR="000861CF" w:rsidRPr="00D8770F" w:rsidRDefault="000861CF">
      <w:pPr>
        <w:pStyle w:val="TOC4"/>
        <w:rPr>
          <w:rFonts w:ascii="Calibri" w:hAnsi="Calibri"/>
          <w:noProof/>
          <w:sz w:val="22"/>
          <w:szCs w:val="22"/>
        </w:rPr>
      </w:pPr>
      <w:hyperlink w:anchor="_Toc9297864" w:history="1">
        <w:r w:rsidRPr="00772872">
          <w:rPr>
            <w:rStyle w:val="Hyperlink"/>
            <w:noProof/>
          </w:rPr>
          <w:t>2.2.6</w:t>
        </w:r>
        <w:r w:rsidRPr="00D8770F">
          <w:rPr>
            <w:rFonts w:ascii="Calibri" w:hAnsi="Calibri"/>
            <w:noProof/>
            <w:sz w:val="22"/>
            <w:szCs w:val="22"/>
          </w:rPr>
          <w:tab/>
        </w:r>
        <w:r w:rsidRPr="00772872">
          <w:rPr>
            <w:rStyle w:val="Hyperlink"/>
            <w:noProof/>
          </w:rPr>
          <w:t>Xem chi tiết rạp</w:t>
        </w:r>
        <w:r>
          <w:rPr>
            <w:noProof/>
            <w:webHidden/>
          </w:rPr>
          <w:tab/>
        </w:r>
        <w:r>
          <w:rPr>
            <w:noProof/>
            <w:webHidden/>
          </w:rPr>
          <w:fldChar w:fldCharType="begin"/>
        </w:r>
        <w:r>
          <w:rPr>
            <w:noProof/>
            <w:webHidden/>
          </w:rPr>
          <w:instrText xml:space="preserve"> PAGEREF _Toc9297864 \h </w:instrText>
        </w:r>
        <w:r>
          <w:rPr>
            <w:noProof/>
            <w:webHidden/>
          </w:rPr>
        </w:r>
        <w:r>
          <w:rPr>
            <w:noProof/>
            <w:webHidden/>
          </w:rPr>
          <w:fldChar w:fldCharType="separate"/>
        </w:r>
        <w:r>
          <w:rPr>
            <w:noProof/>
            <w:webHidden/>
          </w:rPr>
          <w:t>61</w:t>
        </w:r>
        <w:r>
          <w:rPr>
            <w:noProof/>
            <w:webHidden/>
          </w:rPr>
          <w:fldChar w:fldCharType="end"/>
        </w:r>
      </w:hyperlink>
    </w:p>
    <w:p w:rsidR="000861CF" w:rsidRPr="00D8770F" w:rsidRDefault="000861CF">
      <w:pPr>
        <w:pStyle w:val="TOC4"/>
        <w:rPr>
          <w:rFonts w:ascii="Calibri" w:hAnsi="Calibri"/>
          <w:noProof/>
          <w:sz w:val="22"/>
          <w:szCs w:val="22"/>
        </w:rPr>
      </w:pPr>
      <w:hyperlink w:anchor="_Toc9297865" w:history="1">
        <w:r w:rsidRPr="00772872">
          <w:rPr>
            <w:rStyle w:val="Hyperlink"/>
            <w:noProof/>
          </w:rPr>
          <w:t>2.2.7</w:t>
        </w:r>
        <w:r w:rsidRPr="00D8770F">
          <w:rPr>
            <w:rFonts w:ascii="Calibri" w:hAnsi="Calibri"/>
            <w:noProof/>
            <w:sz w:val="22"/>
            <w:szCs w:val="22"/>
          </w:rPr>
          <w:tab/>
        </w:r>
        <w:r w:rsidRPr="00772872">
          <w:rPr>
            <w:rStyle w:val="Hyperlink"/>
            <w:noProof/>
          </w:rPr>
          <w:t>Xem chi tiết phim</w:t>
        </w:r>
        <w:r>
          <w:rPr>
            <w:noProof/>
            <w:webHidden/>
          </w:rPr>
          <w:tab/>
        </w:r>
        <w:r>
          <w:rPr>
            <w:noProof/>
            <w:webHidden/>
          </w:rPr>
          <w:fldChar w:fldCharType="begin"/>
        </w:r>
        <w:r>
          <w:rPr>
            <w:noProof/>
            <w:webHidden/>
          </w:rPr>
          <w:instrText xml:space="preserve"> PAGEREF _Toc9297865 \h </w:instrText>
        </w:r>
        <w:r>
          <w:rPr>
            <w:noProof/>
            <w:webHidden/>
          </w:rPr>
        </w:r>
        <w:r>
          <w:rPr>
            <w:noProof/>
            <w:webHidden/>
          </w:rPr>
          <w:fldChar w:fldCharType="separate"/>
        </w:r>
        <w:r>
          <w:rPr>
            <w:noProof/>
            <w:webHidden/>
          </w:rPr>
          <w:t>62</w:t>
        </w:r>
        <w:r>
          <w:rPr>
            <w:noProof/>
            <w:webHidden/>
          </w:rPr>
          <w:fldChar w:fldCharType="end"/>
        </w:r>
      </w:hyperlink>
    </w:p>
    <w:p w:rsidR="000861CF" w:rsidRPr="00D8770F" w:rsidRDefault="000861CF">
      <w:pPr>
        <w:pStyle w:val="TOC4"/>
        <w:rPr>
          <w:rFonts w:ascii="Calibri" w:hAnsi="Calibri"/>
          <w:noProof/>
          <w:sz w:val="22"/>
          <w:szCs w:val="22"/>
        </w:rPr>
      </w:pPr>
      <w:hyperlink w:anchor="_Toc9297866" w:history="1">
        <w:r w:rsidRPr="00772872">
          <w:rPr>
            <w:rStyle w:val="Hyperlink"/>
            <w:noProof/>
          </w:rPr>
          <w:t>2.2.8</w:t>
        </w:r>
        <w:r w:rsidRPr="00D8770F">
          <w:rPr>
            <w:rFonts w:ascii="Calibri" w:hAnsi="Calibri"/>
            <w:noProof/>
            <w:sz w:val="22"/>
            <w:szCs w:val="22"/>
          </w:rPr>
          <w:tab/>
        </w:r>
        <w:r w:rsidRPr="00772872">
          <w:rPr>
            <w:rStyle w:val="Hyperlink"/>
            <w:noProof/>
          </w:rPr>
          <w:t>Xem các đánh giá</w:t>
        </w:r>
        <w:r>
          <w:rPr>
            <w:noProof/>
            <w:webHidden/>
          </w:rPr>
          <w:tab/>
        </w:r>
        <w:r>
          <w:rPr>
            <w:noProof/>
            <w:webHidden/>
          </w:rPr>
          <w:fldChar w:fldCharType="begin"/>
        </w:r>
        <w:r>
          <w:rPr>
            <w:noProof/>
            <w:webHidden/>
          </w:rPr>
          <w:instrText xml:space="preserve"> PAGEREF _Toc9297866 \h </w:instrText>
        </w:r>
        <w:r>
          <w:rPr>
            <w:noProof/>
            <w:webHidden/>
          </w:rPr>
        </w:r>
        <w:r>
          <w:rPr>
            <w:noProof/>
            <w:webHidden/>
          </w:rPr>
          <w:fldChar w:fldCharType="separate"/>
        </w:r>
        <w:r>
          <w:rPr>
            <w:noProof/>
            <w:webHidden/>
          </w:rPr>
          <w:t>64</w:t>
        </w:r>
        <w:r>
          <w:rPr>
            <w:noProof/>
            <w:webHidden/>
          </w:rPr>
          <w:fldChar w:fldCharType="end"/>
        </w:r>
      </w:hyperlink>
    </w:p>
    <w:p w:rsidR="000861CF" w:rsidRPr="00D8770F" w:rsidRDefault="000861CF">
      <w:pPr>
        <w:pStyle w:val="TOC3"/>
        <w:rPr>
          <w:rFonts w:ascii="Calibri" w:hAnsi="Calibri"/>
          <w:noProof/>
          <w:sz w:val="22"/>
          <w:szCs w:val="22"/>
        </w:rPr>
      </w:pPr>
      <w:hyperlink w:anchor="_Toc9297867" w:history="1">
        <w:r w:rsidRPr="00772872">
          <w:rPr>
            <w:rStyle w:val="Hyperlink"/>
            <w:noProof/>
          </w:rPr>
          <w:t>2.3</w:t>
        </w:r>
        <w:r w:rsidRPr="00D8770F">
          <w:rPr>
            <w:rFonts w:ascii="Calibri" w:hAnsi="Calibri"/>
            <w:noProof/>
            <w:sz w:val="22"/>
            <w:szCs w:val="22"/>
          </w:rPr>
          <w:tab/>
        </w:r>
        <w:r w:rsidRPr="00772872">
          <w:rPr>
            <w:rStyle w:val="Hyperlink"/>
            <w:noProof/>
          </w:rPr>
          <w:t>User</w:t>
        </w:r>
        <w:r>
          <w:rPr>
            <w:noProof/>
            <w:webHidden/>
          </w:rPr>
          <w:tab/>
        </w:r>
        <w:r>
          <w:rPr>
            <w:noProof/>
            <w:webHidden/>
          </w:rPr>
          <w:fldChar w:fldCharType="begin"/>
        </w:r>
        <w:r>
          <w:rPr>
            <w:noProof/>
            <w:webHidden/>
          </w:rPr>
          <w:instrText xml:space="preserve"> PAGEREF _Toc9297867 \h </w:instrText>
        </w:r>
        <w:r>
          <w:rPr>
            <w:noProof/>
            <w:webHidden/>
          </w:rPr>
        </w:r>
        <w:r>
          <w:rPr>
            <w:noProof/>
            <w:webHidden/>
          </w:rPr>
          <w:fldChar w:fldCharType="separate"/>
        </w:r>
        <w:r>
          <w:rPr>
            <w:noProof/>
            <w:webHidden/>
          </w:rPr>
          <w:t>65</w:t>
        </w:r>
        <w:r>
          <w:rPr>
            <w:noProof/>
            <w:webHidden/>
          </w:rPr>
          <w:fldChar w:fldCharType="end"/>
        </w:r>
      </w:hyperlink>
    </w:p>
    <w:p w:rsidR="000861CF" w:rsidRPr="00D8770F" w:rsidRDefault="000861CF">
      <w:pPr>
        <w:pStyle w:val="TOC4"/>
        <w:rPr>
          <w:rFonts w:ascii="Calibri" w:hAnsi="Calibri"/>
          <w:noProof/>
          <w:sz w:val="22"/>
          <w:szCs w:val="22"/>
        </w:rPr>
      </w:pPr>
      <w:hyperlink w:anchor="_Toc9297868" w:history="1">
        <w:r w:rsidRPr="00772872">
          <w:rPr>
            <w:rStyle w:val="Hyperlink"/>
            <w:noProof/>
          </w:rPr>
          <w:t>2.3.1</w:t>
        </w:r>
        <w:r w:rsidRPr="00D8770F">
          <w:rPr>
            <w:rFonts w:ascii="Calibri" w:hAnsi="Calibri"/>
            <w:noProof/>
            <w:sz w:val="22"/>
            <w:szCs w:val="22"/>
          </w:rPr>
          <w:tab/>
        </w:r>
        <w:r w:rsidRPr="00772872">
          <w:rPr>
            <w:rStyle w:val="Hyperlink"/>
            <w:noProof/>
          </w:rPr>
          <w:t>Giống của Guest từ 2.2.3 đến 2.2.8</w:t>
        </w:r>
        <w:r>
          <w:rPr>
            <w:noProof/>
            <w:webHidden/>
          </w:rPr>
          <w:tab/>
        </w:r>
        <w:r>
          <w:rPr>
            <w:noProof/>
            <w:webHidden/>
          </w:rPr>
          <w:fldChar w:fldCharType="begin"/>
        </w:r>
        <w:r>
          <w:rPr>
            <w:noProof/>
            <w:webHidden/>
          </w:rPr>
          <w:instrText xml:space="preserve"> PAGEREF _Toc9297868 \h </w:instrText>
        </w:r>
        <w:r>
          <w:rPr>
            <w:noProof/>
            <w:webHidden/>
          </w:rPr>
        </w:r>
        <w:r>
          <w:rPr>
            <w:noProof/>
            <w:webHidden/>
          </w:rPr>
          <w:fldChar w:fldCharType="separate"/>
        </w:r>
        <w:r>
          <w:rPr>
            <w:noProof/>
            <w:webHidden/>
          </w:rPr>
          <w:t>65</w:t>
        </w:r>
        <w:r>
          <w:rPr>
            <w:noProof/>
            <w:webHidden/>
          </w:rPr>
          <w:fldChar w:fldCharType="end"/>
        </w:r>
      </w:hyperlink>
    </w:p>
    <w:p w:rsidR="000861CF" w:rsidRPr="00D8770F" w:rsidRDefault="000861CF">
      <w:pPr>
        <w:pStyle w:val="TOC4"/>
        <w:rPr>
          <w:rFonts w:ascii="Calibri" w:hAnsi="Calibri"/>
          <w:noProof/>
          <w:sz w:val="22"/>
          <w:szCs w:val="22"/>
        </w:rPr>
      </w:pPr>
      <w:hyperlink w:anchor="_Toc9297869" w:history="1">
        <w:r w:rsidRPr="00772872">
          <w:rPr>
            <w:rStyle w:val="Hyperlink"/>
            <w:noProof/>
          </w:rPr>
          <w:t>2.3.2</w:t>
        </w:r>
        <w:r w:rsidRPr="00D8770F">
          <w:rPr>
            <w:rFonts w:ascii="Calibri" w:hAnsi="Calibri"/>
            <w:noProof/>
            <w:sz w:val="22"/>
            <w:szCs w:val="22"/>
          </w:rPr>
          <w:tab/>
        </w:r>
        <w:r w:rsidRPr="00772872">
          <w:rPr>
            <w:rStyle w:val="Hyperlink"/>
            <w:noProof/>
          </w:rPr>
          <w:t>Xem các suất chiếu</w:t>
        </w:r>
        <w:r>
          <w:rPr>
            <w:noProof/>
            <w:webHidden/>
          </w:rPr>
          <w:tab/>
        </w:r>
        <w:r>
          <w:rPr>
            <w:noProof/>
            <w:webHidden/>
          </w:rPr>
          <w:fldChar w:fldCharType="begin"/>
        </w:r>
        <w:r>
          <w:rPr>
            <w:noProof/>
            <w:webHidden/>
          </w:rPr>
          <w:instrText xml:space="preserve"> PAGEREF _Toc9297869 \h </w:instrText>
        </w:r>
        <w:r>
          <w:rPr>
            <w:noProof/>
            <w:webHidden/>
          </w:rPr>
        </w:r>
        <w:r>
          <w:rPr>
            <w:noProof/>
            <w:webHidden/>
          </w:rPr>
          <w:fldChar w:fldCharType="separate"/>
        </w:r>
        <w:r>
          <w:rPr>
            <w:noProof/>
            <w:webHidden/>
          </w:rPr>
          <w:t>65</w:t>
        </w:r>
        <w:r>
          <w:rPr>
            <w:noProof/>
            <w:webHidden/>
          </w:rPr>
          <w:fldChar w:fldCharType="end"/>
        </w:r>
      </w:hyperlink>
    </w:p>
    <w:p w:rsidR="000861CF" w:rsidRPr="00D8770F" w:rsidRDefault="000861CF">
      <w:pPr>
        <w:pStyle w:val="TOC4"/>
        <w:rPr>
          <w:rFonts w:ascii="Calibri" w:hAnsi="Calibri"/>
          <w:noProof/>
          <w:sz w:val="22"/>
          <w:szCs w:val="22"/>
        </w:rPr>
      </w:pPr>
      <w:hyperlink w:anchor="_Toc9297870" w:history="1">
        <w:r w:rsidRPr="00772872">
          <w:rPr>
            <w:rStyle w:val="Hyperlink"/>
            <w:noProof/>
          </w:rPr>
          <w:t>2.3.3</w:t>
        </w:r>
        <w:r w:rsidRPr="00D8770F">
          <w:rPr>
            <w:rFonts w:ascii="Calibri" w:hAnsi="Calibri"/>
            <w:noProof/>
            <w:sz w:val="22"/>
            <w:szCs w:val="22"/>
          </w:rPr>
          <w:tab/>
        </w:r>
        <w:r w:rsidRPr="00772872">
          <w:rPr>
            <w:rStyle w:val="Hyperlink"/>
            <w:noProof/>
          </w:rPr>
          <w:t>Thêm đánh giá</w:t>
        </w:r>
        <w:r>
          <w:rPr>
            <w:noProof/>
            <w:webHidden/>
          </w:rPr>
          <w:tab/>
        </w:r>
        <w:r>
          <w:rPr>
            <w:noProof/>
            <w:webHidden/>
          </w:rPr>
          <w:fldChar w:fldCharType="begin"/>
        </w:r>
        <w:r>
          <w:rPr>
            <w:noProof/>
            <w:webHidden/>
          </w:rPr>
          <w:instrText xml:space="preserve"> PAGEREF _Toc9297870 \h </w:instrText>
        </w:r>
        <w:r>
          <w:rPr>
            <w:noProof/>
            <w:webHidden/>
          </w:rPr>
        </w:r>
        <w:r>
          <w:rPr>
            <w:noProof/>
            <w:webHidden/>
          </w:rPr>
          <w:fldChar w:fldCharType="separate"/>
        </w:r>
        <w:r>
          <w:rPr>
            <w:noProof/>
            <w:webHidden/>
          </w:rPr>
          <w:t>66</w:t>
        </w:r>
        <w:r>
          <w:rPr>
            <w:noProof/>
            <w:webHidden/>
          </w:rPr>
          <w:fldChar w:fldCharType="end"/>
        </w:r>
      </w:hyperlink>
    </w:p>
    <w:p w:rsidR="000861CF" w:rsidRPr="00D8770F" w:rsidRDefault="000861CF">
      <w:pPr>
        <w:pStyle w:val="TOC2"/>
        <w:rPr>
          <w:rFonts w:ascii="Calibri" w:hAnsi="Calibri"/>
          <w:noProof/>
          <w:sz w:val="22"/>
          <w:szCs w:val="22"/>
        </w:rPr>
      </w:pPr>
      <w:hyperlink w:anchor="_Toc9297871" w:history="1">
        <w:r w:rsidRPr="00772872">
          <w:rPr>
            <w:rStyle w:val="Hyperlink"/>
            <w:noProof/>
          </w:rPr>
          <w:t>3.</w:t>
        </w:r>
        <w:r w:rsidRPr="00D8770F">
          <w:rPr>
            <w:rFonts w:ascii="Calibri" w:hAnsi="Calibri"/>
            <w:noProof/>
            <w:sz w:val="22"/>
            <w:szCs w:val="22"/>
          </w:rPr>
          <w:tab/>
        </w:r>
        <w:r w:rsidRPr="00772872">
          <w:rPr>
            <w:rStyle w:val="Hyperlink"/>
            <w:noProof/>
          </w:rPr>
          <w:t>Thiết kế chi tiết lớp</w:t>
        </w:r>
        <w:r>
          <w:rPr>
            <w:noProof/>
            <w:webHidden/>
          </w:rPr>
          <w:tab/>
        </w:r>
        <w:r>
          <w:rPr>
            <w:noProof/>
            <w:webHidden/>
          </w:rPr>
          <w:fldChar w:fldCharType="begin"/>
        </w:r>
        <w:r>
          <w:rPr>
            <w:noProof/>
            <w:webHidden/>
          </w:rPr>
          <w:instrText xml:space="preserve"> PAGEREF _Toc9297871 \h </w:instrText>
        </w:r>
        <w:r>
          <w:rPr>
            <w:noProof/>
            <w:webHidden/>
          </w:rPr>
        </w:r>
        <w:r>
          <w:rPr>
            <w:noProof/>
            <w:webHidden/>
          </w:rPr>
          <w:fldChar w:fldCharType="separate"/>
        </w:r>
        <w:r>
          <w:rPr>
            <w:noProof/>
            <w:webHidden/>
          </w:rPr>
          <w:t>68</w:t>
        </w:r>
        <w:r>
          <w:rPr>
            <w:noProof/>
            <w:webHidden/>
          </w:rPr>
          <w:fldChar w:fldCharType="end"/>
        </w:r>
      </w:hyperlink>
    </w:p>
    <w:p w:rsidR="000861CF" w:rsidRPr="00D8770F" w:rsidRDefault="000861CF">
      <w:pPr>
        <w:pStyle w:val="TOC3"/>
        <w:rPr>
          <w:rFonts w:ascii="Calibri" w:hAnsi="Calibri"/>
          <w:noProof/>
          <w:sz w:val="22"/>
          <w:szCs w:val="22"/>
        </w:rPr>
      </w:pPr>
      <w:hyperlink w:anchor="_Toc9297872" w:history="1">
        <w:r w:rsidRPr="00772872">
          <w:rPr>
            <w:rStyle w:val="Hyperlink"/>
            <w:noProof/>
          </w:rPr>
          <w:t>3.1</w:t>
        </w:r>
        <w:r w:rsidRPr="00D8770F">
          <w:rPr>
            <w:rFonts w:ascii="Calibri" w:hAnsi="Calibri"/>
            <w:noProof/>
            <w:sz w:val="22"/>
            <w:szCs w:val="22"/>
          </w:rPr>
          <w:tab/>
        </w:r>
        <w:r w:rsidRPr="00772872">
          <w:rPr>
            <w:rStyle w:val="Hyperlink"/>
            <w:noProof/>
          </w:rPr>
          <w:t>Lớp boundary</w:t>
        </w:r>
        <w:r>
          <w:rPr>
            <w:noProof/>
            <w:webHidden/>
          </w:rPr>
          <w:tab/>
        </w:r>
        <w:r>
          <w:rPr>
            <w:noProof/>
            <w:webHidden/>
          </w:rPr>
          <w:fldChar w:fldCharType="begin"/>
        </w:r>
        <w:r>
          <w:rPr>
            <w:noProof/>
            <w:webHidden/>
          </w:rPr>
          <w:instrText xml:space="preserve"> PAGEREF _Toc9297872 \h </w:instrText>
        </w:r>
        <w:r>
          <w:rPr>
            <w:noProof/>
            <w:webHidden/>
          </w:rPr>
        </w:r>
        <w:r>
          <w:rPr>
            <w:noProof/>
            <w:webHidden/>
          </w:rPr>
          <w:fldChar w:fldCharType="separate"/>
        </w:r>
        <w:r>
          <w:rPr>
            <w:noProof/>
            <w:webHidden/>
          </w:rPr>
          <w:t>68</w:t>
        </w:r>
        <w:r>
          <w:rPr>
            <w:noProof/>
            <w:webHidden/>
          </w:rPr>
          <w:fldChar w:fldCharType="end"/>
        </w:r>
      </w:hyperlink>
    </w:p>
    <w:p w:rsidR="000861CF" w:rsidRPr="00D8770F" w:rsidRDefault="000861CF">
      <w:pPr>
        <w:pStyle w:val="TOC3"/>
        <w:rPr>
          <w:rFonts w:ascii="Calibri" w:hAnsi="Calibri"/>
          <w:noProof/>
          <w:sz w:val="22"/>
          <w:szCs w:val="22"/>
        </w:rPr>
      </w:pPr>
      <w:hyperlink w:anchor="_Toc9297873" w:history="1">
        <w:r w:rsidRPr="00772872">
          <w:rPr>
            <w:rStyle w:val="Hyperlink"/>
            <w:noProof/>
          </w:rPr>
          <w:t>3.2</w:t>
        </w:r>
        <w:r w:rsidRPr="00D8770F">
          <w:rPr>
            <w:rFonts w:ascii="Calibri" w:hAnsi="Calibri"/>
            <w:noProof/>
            <w:sz w:val="22"/>
            <w:szCs w:val="22"/>
          </w:rPr>
          <w:tab/>
        </w:r>
        <w:r w:rsidRPr="00772872">
          <w:rPr>
            <w:rStyle w:val="Hyperlink"/>
            <w:noProof/>
          </w:rPr>
          <w:t>Lớp control</w:t>
        </w:r>
        <w:r>
          <w:rPr>
            <w:noProof/>
            <w:webHidden/>
          </w:rPr>
          <w:tab/>
        </w:r>
        <w:r>
          <w:rPr>
            <w:noProof/>
            <w:webHidden/>
          </w:rPr>
          <w:fldChar w:fldCharType="begin"/>
        </w:r>
        <w:r>
          <w:rPr>
            <w:noProof/>
            <w:webHidden/>
          </w:rPr>
          <w:instrText xml:space="preserve"> PAGEREF _Toc9297873 \h </w:instrText>
        </w:r>
        <w:r>
          <w:rPr>
            <w:noProof/>
            <w:webHidden/>
          </w:rPr>
        </w:r>
        <w:r>
          <w:rPr>
            <w:noProof/>
            <w:webHidden/>
          </w:rPr>
          <w:fldChar w:fldCharType="separate"/>
        </w:r>
        <w:r>
          <w:rPr>
            <w:noProof/>
            <w:webHidden/>
          </w:rPr>
          <w:t>75</w:t>
        </w:r>
        <w:r>
          <w:rPr>
            <w:noProof/>
            <w:webHidden/>
          </w:rPr>
          <w:fldChar w:fldCharType="end"/>
        </w:r>
      </w:hyperlink>
    </w:p>
    <w:p w:rsidR="000861CF" w:rsidRPr="00D8770F" w:rsidRDefault="000861CF">
      <w:pPr>
        <w:pStyle w:val="TOC3"/>
        <w:rPr>
          <w:rFonts w:ascii="Calibri" w:hAnsi="Calibri"/>
          <w:noProof/>
          <w:sz w:val="22"/>
          <w:szCs w:val="22"/>
        </w:rPr>
      </w:pPr>
      <w:hyperlink w:anchor="_Toc9297874" w:history="1">
        <w:r w:rsidRPr="00772872">
          <w:rPr>
            <w:rStyle w:val="Hyperlink"/>
            <w:noProof/>
          </w:rPr>
          <w:t>3.3</w:t>
        </w:r>
        <w:r w:rsidRPr="00D8770F">
          <w:rPr>
            <w:rFonts w:ascii="Calibri" w:hAnsi="Calibri"/>
            <w:noProof/>
            <w:sz w:val="22"/>
            <w:szCs w:val="22"/>
          </w:rPr>
          <w:tab/>
        </w:r>
        <w:r w:rsidRPr="00772872">
          <w:rPr>
            <w:rStyle w:val="Hyperlink"/>
            <w:noProof/>
          </w:rPr>
          <w:t>Lớp entity</w:t>
        </w:r>
        <w:r>
          <w:rPr>
            <w:noProof/>
            <w:webHidden/>
          </w:rPr>
          <w:tab/>
        </w:r>
        <w:r>
          <w:rPr>
            <w:noProof/>
            <w:webHidden/>
          </w:rPr>
          <w:fldChar w:fldCharType="begin"/>
        </w:r>
        <w:r>
          <w:rPr>
            <w:noProof/>
            <w:webHidden/>
          </w:rPr>
          <w:instrText xml:space="preserve"> PAGEREF _Toc9297874 \h </w:instrText>
        </w:r>
        <w:r>
          <w:rPr>
            <w:noProof/>
            <w:webHidden/>
          </w:rPr>
        </w:r>
        <w:r>
          <w:rPr>
            <w:noProof/>
            <w:webHidden/>
          </w:rPr>
          <w:fldChar w:fldCharType="separate"/>
        </w:r>
        <w:r>
          <w:rPr>
            <w:noProof/>
            <w:webHidden/>
          </w:rPr>
          <w:t>79</w:t>
        </w:r>
        <w:r>
          <w:rPr>
            <w:noProof/>
            <w:webHidden/>
          </w:rPr>
          <w:fldChar w:fldCharType="end"/>
        </w:r>
      </w:hyperlink>
    </w:p>
    <w:p w:rsidR="000861CF" w:rsidRPr="00D8770F" w:rsidRDefault="000861CF">
      <w:pPr>
        <w:pStyle w:val="TOC2"/>
        <w:rPr>
          <w:rFonts w:ascii="Calibri" w:hAnsi="Calibri"/>
          <w:noProof/>
          <w:sz w:val="22"/>
          <w:szCs w:val="22"/>
        </w:rPr>
      </w:pPr>
      <w:hyperlink w:anchor="_Toc9297875" w:history="1">
        <w:r w:rsidRPr="00772872">
          <w:rPr>
            <w:rStyle w:val="Hyperlink"/>
            <w:noProof/>
          </w:rPr>
          <w:t>4.</w:t>
        </w:r>
        <w:r w:rsidRPr="00D8770F">
          <w:rPr>
            <w:rFonts w:ascii="Calibri" w:hAnsi="Calibri"/>
            <w:noProof/>
            <w:sz w:val="22"/>
            <w:szCs w:val="22"/>
          </w:rPr>
          <w:tab/>
        </w:r>
        <w:r w:rsidRPr="00772872">
          <w:rPr>
            <w:rStyle w:val="Hyperlink"/>
            <w:noProof/>
          </w:rPr>
          <w:t>Thiết kế cơ sở dữ liệu</w:t>
        </w:r>
        <w:r>
          <w:rPr>
            <w:noProof/>
            <w:webHidden/>
          </w:rPr>
          <w:tab/>
        </w:r>
        <w:r>
          <w:rPr>
            <w:noProof/>
            <w:webHidden/>
          </w:rPr>
          <w:fldChar w:fldCharType="begin"/>
        </w:r>
        <w:r>
          <w:rPr>
            <w:noProof/>
            <w:webHidden/>
          </w:rPr>
          <w:instrText xml:space="preserve"> PAGEREF _Toc9297875 \h </w:instrText>
        </w:r>
        <w:r>
          <w:rPr>
            <w:noProof/>
            <w:webHidden/>
          </w:rPr>
        </w:r>
        <w:r>
          <w:rPr>
            <w:noProof/>
            <w:webHidden/>
          </w:rPr>
          <w:fldChar w:fldCharType="separate"/>
        </w:r>
        <w:r>
          <w:rPr>
            <w:noProof/>
            <w:webHidden/>
          </w:rPr>
          <w:t>83</w:t>
        </w:r>
        <w:r>
          <w:rPr>
            <w:noProof/>
            <w:webHidden/>
          </w:rPr>
          <w:fldChar w:fldCharType="end"/>
        </w:r>
      </w:hyperlink>
    </w:p>
    <w:p w:rsidR="000861CF" w:rsidRPr="00D8770F" w:rsidRDefault="000861CF">
      <w:pPr>
        <w:pStyle w:val="TOC3"/>
        <w:rPr>
          <w:rFonts w:ascii="Calibri" w:hAnsi="Calibri"/>
          <w:noProof/>
          <w:sz w:val="22"/>
          <w:szCs w:val="22"/>
        </w:rPr>
      </w:pPr>
      <w:hyperlink w:anchor="_Toc9297876" w:history="1">
        <w:r w:rsidRPr="00772872">
          <w:rPr>
            <w:rStyle w:val="Hyperlink"/>
            <w:noProof/>
          </w:rPr>
          <w:t>4.1</w:t>
        </w:r>
        <w:r w:rsidRPr="00D8770F">
          <w:rPr>
            <w:rFonts w:ascii="Calibri" w:hAnsi="Calibri"/>
            <w:noProof/>
            <w:sz w:val="22"/>
            <w:szCs w:val="22"/>
          </w:rPr>
          <w:tab/>
        </w:r>
        <w:r w:rsidRPr="00772872">
          <w:rPr>
            <w:rStyle w:val="Hyperlink"/>
            <w:noProof/>
          </w:rPr>
          <w:t>Sơ đồ thực thể liên kết</w:t>
        </w:r>
        <w:r>
          <w:rPr>
            <w:noProof/>
            <w:webHidden/>
          </w:rPr>
          <w:tab/>
        </w:r>
        <w:r>
          <w:rPr>
            <w:noProof/>
            <w:webHidden/>
          </w:rPr>
          <w:fldChar w:fldCharType="begin"/>
        </w:r>
        <w:r>
          <w:rPr>
            <w:noProof/>
            <w:webHidden/>
          </w:rPr>
          <w:instrText xml:space="preserve"> PAGEREF _Toc9297876 \h </w:instrText>
        </w:r>
        <w:r>
          <w:rPr>
            <w:noProof/>
            <w:webHidden/>
          </w:rPr>
        </w:r>
        <w:r>
          <w:rPr>
            <w:noProof/>
            <w:webHidden/>
          </w:rPr>
          <w:fldChar w:fldCharType="separate"/>
        </w:r>
        <w:r>
          <w:rPr>
            <w:noProof/>
            <w:webHidden/>
          </w:rPr>
          <w:t>83</w:t>
        </w:r>
        <w:r>
          <w:rPr>
            <w:noProof/>
            <w:webHidden/>
          </w:rPr>
          <w:fldChar w:fldCharType="end"/>
        </w:r>
      </w:hyperlink>
    </w:p>
    <w:p w:rsidR="000861CF" w:rsidRPr="00D8770F" w:rsidRDefault="000861CF">
      <w:pPr>
        <w:pStyle w:val="TOC3"/>
        <w:rPr>
          <w:rFonts w:ascii="Calibri" w:hAnsi="Calibri"/>
          <w:noProof/>
          <w:sz w:val="22"/>
          <w:szCs w:val="22"/>
        </w:rPr>
      </w:pPr>
      <w:hyperlink w:anchor="_Toc9297877" w:history="1">
        <w:r w:rsidRPr="00772872">
          <w:rPr>
            <w:rStyle w:val="Hyperlink"/>
            <w:noProof/>
          </w:rPr>
          <w:t>4.2</w:t>
        </w:r>
        <w:r w:rsidRPr="00D8770F">
          <w:rPr>
            <w:rFonts w:ascii="Calibri" w:hAnsi="Calibri"/>
            <w:noProof/>
            <w:sz w:val="22"/>
            <w:szCs w:val="22"/>
          </w:rPr>
          <w:tab/>
        </w:r>
        <w:r w:rsidRPr="00772872">
          <w:rPr>
            <w:rStyle w:val="Hyperlink"/>
            <w:noProof/>
          </w:rPr>
          <w:t>Đặc tả cơ sở dữ liệu</w:t>
        </w:r>
        <w:r>
          <w:rPr>
            <w:noProof/>
            <w:webHidden/>
          </w:rPr>
          <w:tab/>
        </w:r>
        <w:r>
          <w:rPr>
            <w:noProof/>
            <w:webHidden/>
          </w:rPr>
          <w:fldChar w:fldCharType="begin"/>
        </w:r>
        <w:r>
          <w:rPr>
            <w:noProof/>
            <w:webHidden/>
          </w:rPr>
          <w:instrText xml:space="preserve"> PAGEREF _Toc9297877 \h </w:instrText>
        </w:r>
        <w:r>
          <w:rPr>
            <w:noProof/>
            <w:webHidden/>
          </w:rPr>
        </w:r>
        <w:r>
          <w:rPr>
            <w:noProof/>
            <w:webHidden/>
          </w:rPr>
          <w:fldChar w:fldCharType="separate"/>
        </w:r>
        <w:r>
          <w:rPr>
            <w:noProof/>
            <w:webHidden/>
          </w:rPr>
          <w:t>84</w:t>
        </w:r>
        <w:r>
          <w:rPr>
            <w:noProof/>
            <w:webHidden/>
          </w:rPr>
          <w:fldChar w:fldCharType="end"/>
        </w:r>
      </w:hyperlink>
    </w:p>
    <w:p w:rsidR="000861CF" w:rsidRPr="00D8770F" w:rsidRDefault="000861CF">
      <w:pPr>
        <w:pStyle w:val="TOC2"/>
        <w:rPr>
          <w:rFonts w:ascii="Calibri" w:hAnsi="Calibri"/>
          <w:noProof/>
          <w:sz w:val="22"/>
          <w:szCs w:val="22"/>
        </w:rPr>
      </w:pPr>
      <w:hyperlink w:anchor="_Toc9297878" w:history="1">
        <w:r w:rsidRPr="00772872">
          <w:rPr>
            <w:rStyle w:val="Hyperlink"/>
            <w:noProof/>
          </w:rPr>
          <w:t>5.</w:t>
        </w:r>
        <w:r w:rsidRPr="00D8770F">
          <w:rPr>
            <w:rFonts w:ascii="Calibri" w:hAnsi="Calibri"/>
            <w:noProof/>
            <w:sz w:val="22"/>
            <w:szCs w:val="22"/>
          </w:rPr>
          <w:tab/>
        </w:r>
        <w:r w:rsidRPr="00772872">
          <w:rPr>
            <w:rStyle w:val="Hyperlink"/>
            <w:noProof/>
          </w:rPr>
          <w:t>Hướng phát triển hệ thống</w:t>
        </w:r>
        <w:r>
          <w:rPr>
            <w:noProof/>
            <w:webHidden/>
          </w:rPr>
          <w:tab/>
        </w:r>
        <w:r>
          <w:rPr>
            <w:noProof/>
            <w:webHidden/>
          </w:rPr>
          <w:fldChar w:fldCharType="begin"/>
        </w:r>
        <w:r>
          <w:rPr>
            <w:noProof/>
            <w:webHidden/>
          </w:rPr>
          <w:instrText xml:space="preserve"> PAGEREF _Toc9297878 \h </w:instrText>
        </w:r>
        <w:r>
          <w:rPr>
            <w:noProof/>
            <w:webHidden/>
          </w:rPr>
        </w:r>
        <w:r>
          <w:rPr>
            <w:noProof/>
            <w:webHidden/>
          </w:rPr>
          <w:fldChar w:fldCharType="separate"/>
        </w:r>
        <w:r>
          <w:rPr>
            <w:noProof/>
            <w:webHidden/>
          </w:rPr>
          <w:t>85</w:t>
        </w:r>
        <w:r>
          <w:rPr>
            <w:noProof/>
            <w:webHidden/>
          </w:rPr>
          <w:fldChar w:fldCharType="end"/>
        </w:r>
      </w:hyperlink>
    </w:p>
    <w:p w:rsidR="0097153A" w:rsidRDefault="005E4177" w:rsidP="00BE572F">
      <w:pPr>
        <w:spacing w:before="6pt" w:after="6pt"/>
      </w:pPr>
      <w:r>
        <w:rPr>
          <w:b/>
          <w:noProof/>
          <w:sz w:val="28"/>
          <w:szCs w:val="28"/>
        </w:rPr>
        <w:fldChar w:fldCharType="end"/>
      </w:r>
    </w:p>
    <w:p w:rsidR="005F655A" w:rsidRDefault="005F655A" w:rsidP="00BE572F">
      <w:pPr>
        <w:spacing w:before="6pt" w:after="6pt"/>
      </w:pPr>
    </w:p>
    <w:p w:rsidR="00B4395C" w:rsidRDefault="00B4395C" w:rsidP="00BE572F">
      <w:pPr>
        <w:spacing w:before="6pt" w:after="6pt"/>
      </w:pPr>
    </w:p>
    <w:p w:rsidR="00B4395C" w:rsidRDefault="00B4395C" w:rsidP="00BE572F">
      <w:pPr>
        <w:spacing w:before="6pt" w:after="6pt"/>
      </w:pPr>
    </w:p>
    <w:p w:rsidR="00B4395C" w:rsidRDefault="00B4395C" w:rsidP="00BE572F">
      <w:pPr>
        <w:spacing w:before="6pt" w:after="6pt"/>
      </w:pPr>
    </w:p>
    <w:p w:rsidR="00B4395C" w:rsidRDefault="00B4395C" w:rsidP="00BE572F">
      <w:pPr>
        <w:spacing w:before="6pt" w:after="6pt"/>
      </w:pPr>
    </w:p>
    <w:p w:rsidR="00B4395C" w:rsidRDefault="00B4395C" w:rsidP="00BE572F">
      <w:pPr>
        <w:spacing w:before="6pt" w:after="6pt"/>
      </w:pPr>
    </w:p>
    <w:p w:rsidR="00B4395C" w:rsidRDefault="00B4395C" w:rsidP="00BE572F">
      <w:pPr>
        <w:spacing w:before="6pt" w:after="6pt"/>
      </w:pPr>
    </w:p>
    <w:p w:rsidR="00B4395C" w:rsidRDefault="00B4395C" w:rsidP="00BE572F">
      <w:pPr>
        <w:spacing w:before="6pt" w:after="6pt"/>
      </w:pPr>
    </w:p>
    <w:p w:rsidR="00B4395C" w:rsidRDefault="00B4395C" w:rsidP="00BE572F">
      <w:pPr>
        <w:spacing w:before="6pt" w:after="6pt"/>
      </w:pPr>
    </w:p>
    <w:p w:rsidR="00B4395C" w:rsidRDefault="00B4395C" w:rsidP="00BE572F">
      <w:pPr>
        <w:spacing w:before="6pt" w:after="6pt"/>
      </w:pPr>
    </w:p>
    <w:p w:rsidR="00B4395C" w:rsidRDefault="00B4395C" w:rsidP="00BE572F">
      <w:pPr>
        <w:spacing w:before="6pt" w:after="6pt"/>
      </w:pPr>
    </w:p>
    <w:p w:rsidR="00B4395C" w:rsidRDefault="00B4395C" w:rsidP="00BE572F">
      <w:pPr>
        <w:spacing w:before="6pt" w:after="6pt"/>
      </w:pPr>
    </w:p>
    <w:p w:rsidR="00B4395C" w:rsidRDefault="00B4395C" w:rsidP="00BE572F">
      <w:pPr>
        <w:spacing w:before="6pt" w:after="6pt"/>
      </w:pPr>
    </w:p>
    <w:p w:rsidR="00B4395C" w:rsidRDefault="00B4395C" w:rsidP="00BE572F">
      <w:pPr>
        <w:spacing w:before="6pt" w:after="6pt"/>
      </w:pPr>
    </w:p>
    <w:p w:rsidR="0097153A" w:rsidRPr="003D79BB" w:rsidRDefault="0097153A" w:rsidP="00BE572F">
      <w:pPr>
        <w:spacing w:before="6pt" w:after="6pt"/>
        <w:rPr>
          <w:sz w:val="16"/>
          <w:szCs w:val="16"/>
        </w:rPr>
      </w:pPr>
    </w:p>
    <w:p w:rsidR="00F71A96" w:rsidRPr="0097153A" w:rsidRDefault="00A36D2E" w:rsidP="00D8770F">
      <w:pPr>
        <w:pStyle w:val="I"/>
        <w:numPr>
          <w:ilvl w:val="0"/>
          <w:numId w:val="1"/>
        </w:numPr>
        <w:ind w:start="21.30pt"/>
        <w:rPr>
          <w:shd w:val="clear" w:color="auto" w:fill="auto"/>
        </w:rPr>
      </w:pPr>
      <w:r>
        <w:lastRenderedPageBreak/>
        <w:t xml:space="preserve"> </w:t>
      </w:r>
      <w:bookmarkStart w:id="2" w:name="_Toc9297799"/>
      <w:r w:rsidR="00C4230C">
        <w:t>PHÂN TÍCH HỆ THỐNG</w:t>
      </w:r>
      <w:bookmarkEnd w:id="2"/>
    </w:p>
    <w:p w:rsidR="0097153A" w:rsidRDefault="0097153A" w:rsidP="00D8770F">
      <w:pPr>
        <w:pStyle w:val="1"/>
        <w:numPr>
          <w:ilvl w:val="0"/>
          <w:numId w:val="2"/>
        </w:numPr>
        <w:rPr>
          <w:lang w:val="en-US"/>
        </w:rPr>
      </w:pPr>
      <w:bookmarkStart w:id="3" w:name="_Toc9297800"/>
      <w:r>
        <w:rPr>
          <w:lang w:val="en-US"/>
        </w:rPr>
        <w:t>Giới thiệu chung</w:t>
      </w:r>
      <w:bookmarkEnd w:id="3"/>
    </w:p>
    <w:p w:rsidR="00E15D9E" w:rsidRDefault="0097153A" w:rsidP="00E15D9E">
      <w:pPr>
        <w:ind w:start="21.30pt"/>
      </w:pPr>
      <w:r w:rsidRPr="00F85166">
        <w:t xml:space="preserve">Từ lâu, việc xem phim tại rạp đã là một nhu cầu phổ biến của mọi lứa tuổi. </w:t>
      </w:r>
    </w:p>
    <w:p w:rsidR="00E15D9E" w:rsidRDefault="0097153A" w:rsidP="00E15D9E">
      <w:pPr>
        <w:ind w:start="21.30pt"/>
      </w:pPr>
      <w:r w:rsidRPr="00F85166">
        <w:t>Vì vậy, việc có một hệ thống giúp người dùng tìm kiếm các bộ phim mới nhất sắp được chiếu, tìm kiếm rạp chiếu phim có suất chiếu mong muốn, hay để lại bình luận và đánh giá về bộ phim sẽ rất có ích tr</w:t>
      </w:r>
      <w:r w:rsidR="00E15D9E">
        <w:t>ong việc phục vụ nhu cầu của họ.</w:t>
      </w:r>
      <w:r w:rsidRPr="00F85166">
        <w:t xml:space="preserve"> </w:t>
      </w:r>
    </w:p>
    <w:p w:rsidR="0097153A" w:rsidRDefault="00E15D9E" w:rsidP="00E15D9E">
      <w:pPr>
        <w:ind w:start="21.30pt"/>
      </w:pPr>
      <w:r>
        <w:t>T</w:t>
      </w:r>
      <w:r w:rsidR="0097153A" w:rsidRPr="00F85166">
        <w:t>ất cả được thực hiện chỉ cần thông qua một thiết bị được kết nối mạng một cách dễ dàng và thuận tiện.</w:t>
      </w:r>
    </w:p>
    <w:p w:rsidR="0097153A" w:rsidRDefault="0097153A" w:rsidP="00D8770F">
      <w:pPr>
        <w:pStyle w:val="1"/>
        <w:numPr>
          <w:ilvl w:val="0"/>
          <w:numId w:val="2"/>
        </w:numPr>
        <w:rPr>
          <w:lang w:val="en-US"/>
        </w:rPr>
      </w:pPr>
      <w:bookmarkStart w:id="4" w:name="_Toc9297801"/>
      <w:r>
        <w:rPr>
          <w:lang w:val="en-US"/>
        </w:rPr>
        <w:t>Phân tích chức năng</w:t>
      </w:r>
      <w:bookmarkEnd w:id="4"/>
    </w:p>
    <w:p w:rsidR="0097153A" w:rsidRDefault="0097153A" w:rsidP="00D8770F">
      <w:pPr>
        <w:pStyle w:val="11"/>
        <w:numPr>
          <w:ilvl w:val="1"/>
          <w:numId w:val="2"/>
        </w:numPr>
        <w:ind w:start="70.90pt"/>
        <w:rPr>
          <w:lang w:val="en-US"/>
        </w:rPr>
      </w:pPr>
      <w:bookmarkStart w:id="5" w:name="_Toc9297802"/>
      <w:r>
        <w:rPr>
          <w:lang w:val="en-US"/>
        </w:rPr>
        <w:t>Sơ đồ ca sử dụng</w:t>
      </w:r>
      <w:bookmarkEnd w:id="5"/>
    </w:p>
    <w:p w:rsidR="00E12F83" w:rsidRDefault="00E12F83" w:rsidP="00D8770F">
      <w:pPr>
        <w:pStyle w:val="111"/>
        <w:numPr>
          <w:ilvl w:val="2"/>
          <w:numId w:val="2"/>
        </w:numPr>
        <w:ind w:start="113.40pt" w:hanging="50.15pt"/>
        <w:rPr>
          <w:lang w:val="en-US"/>
        </w:rPr>
      </w:pPr>
      <w:bookmarkStart w:id="6" w:name="_Toc9297803"/>
      <w:r>
        <w:rPr>
          <w:lang w:val="en-US"/>
        </w:rPr>
        <w:t>Usecase tổng quan</w:t>
      </w:r>
      <w:bookmarkEnd w:id="6"/>
    </w:p>
    <w:p w:rsidR="00E12F83" w:rsidRDefault="00FC4DF9" w:rsidP="00E12F83">
      <w:pPr>
        <w:ind w:start="14.20pt"/>
      </w:pPr>
      <w:r w:rsidRPr="00E12F83">
        <w:rPr>
          <w:noProof/>
          <w:sz w:val="28"/>
          <w:szCs w:val="28"/>
        </w:rPr>
        <w:drawing>
          <wp:inline distT="0" distB="0" distL="0" distR="0">
            <wp:extent cx="6305550" cy="4885690"/>
            <wp:effectExtent l="0" t="0" r="0" b="0"/>
            <wp:docPr id="2" name="Picture 8" descr="A picture containing map, 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8" descr="A picture containing map, 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05550" cy="4885690"/>
                    </a:xfrm>
                    <a:prstGeom prst="rect">
                      <a:avLst/>
                    </a:prstGeom>
                    <a:noFill/>
                    <a:ln>
                      <a:noFill/>
                    </a:ln>
                  </pic:spPr>
                </pic:pic>
              </a:graphicData>
            </a:graphic>
          </wp:inline>
        </w:drawing>
      </w:r>
    </w:p>
    <w:p w:rsidR="00E12F83" w:rsidRDefault="00E12F83" w:rsidP="00D8770F">
      <w:pPr>
        <w:pStyle w:val="111"/>
        <w:numPr>
          <w:ilvl w:val="2"/>
          <w:numId w:val="2"/>
        </w:numPr>
        <w:ind w:start="113.40pt" w:hanging="50.15pt"/>
        <w:rPr>
          <w:lang w:val="en-US"/>
        </w:rPr>
      </w:pPr>
      <w:bookmarkStart w:id="7" w:name="_Toc9297804"/>
      <w:r>
        <w:rPr>
          <w:lang w:val="en-US"/>
        </w:rPr>
        <w:lastRenderedPageBreak/>
        <w:t>Usecase phân rã tác nhân User</w:t>
      </w:r>
      <w:bookmarkEnd w:id="7"/>
    </w:p>
    <w:p w:rsidR="00E12F83" w:rsidRDefault="00FC4DF9" w:rsidP="00E12F83">
      <w:pPr>
        <w:ind w:start="28.35pt"/>
      </w:pPr>
      <w:r w:rsidRPr="00E12F83">
        <w:rPr>
          <w:noProof/>
          <w:sz w:val="28"/>
          <w:szCs w:val="28"/>
        </w:rPr>
        <w:drawing>
          <wp:inline distT="0" distB="0" distL="0" distR="0">
            <wp:extent cx="6182360" cy="2852420"/>
            <wp:effectExtent l="0" t="0" r="8890" b="5080"/>
            <wp:docPr id="3" name="Picture 9" descr="A close up of a map&#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9" descr="A close up of a map&#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82360" cy="2852420"/>
                    </a:xfrm>
                    <a:prstGeom prst="rect">
                      <a:avLst/>
                    </a:prstGeom>
                    <a:noFill/>
                    <a:ln>
                      <a:noFill/>
                    </a:ln>
                  </pic:spPr>
                </pic:pic>
              </a:graphicData>
            </a:graphic>
          </wp:inline>
        </w:drawing>
      </w:r>
    </w:p>
    <w:p w:rsidR="00E12F83" w:rsidRDefault="00E12F83" w:rsidP="00D8770F">
      <w:pPr>
        <w:pStyle w:val="111"/>
        <w:numPr>
          <w:ilvl w:val="2"/>
          <w:numId w:val="2"/>
        </w:numPr>
        <w:ind w:start="113.40pt" w:hanging="50.15pt"/>
        <w:rPr>
          <w:lang w:val="en-US"/>
        </w:rPr>
      </w:pPr>
      <w:bookmarkStart w:id="8" w:name="_Toc9297805"/>
      <w:r>
        <w:rPr>
          <w:lang w:val="en-US"/>
        </w:rPr>
        <w:t>Usecase phân rã tác nhân Guest</w:t>
      </w:r>
      <w:bookmarkEnd w:id="8"/>
    </w:p>
    <w:p w:rsidR="00E12F83" w:rsidRDefault="00FC4DF9" w:rsidP="00E12F83">
      <w:pPr>
        <w:ind w:start="28.35pt"/>
      </w:pPr>
      <w:r w:rsidRPr="00E12F83">
        <w:rPr>
          <w:noProof/>
          <w:sz w:val="28"/>
          <w:szCs w:val="28"/>
        </w:rPr>
        <w:drawing>
          <wp:inline distT="0" distB="0" distL="0" distR="0">
            <wp:extent cx="6236970" cy="2715895"/>
            <wp:effectExtent l="0" t="0" r="0" b="8255"/>
            <wp:docPr id="4" name="Picture 10" descr="A picture containing text, map&#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0" descr="A picture containing text, map&#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36970" cy="2715895"/>
                    </a:xfrm>
                    <a:prstGeom prst="rect">
                      <a:avLst/>
                    </a:prstGeom>
                    <a:noFill/>
                    <a:ln>
                      <a:noFill/>
                    </a:ln>
                  </pic:spPr>
                </pic:pic>
              </a:graphicData>
            </a:graphic>
          </wp:inline>
        </w:drawing>
      </w:r>
    </w:p>
    <w:p w:rsidR="00E12F83" w:rsidRDefault="00E12F83" w:rsidP="00D8770F">
      <w:pPr>
        <w:pStyle w:val="111"/>
        <w:numPr>
          <w:ilvl w:val="2"/>
          <w:numId w:val="2"/>
        </w:numPr>
        <w:ind w:start="113.40pt" w:hanging="50.15pt"/>
        <w:rPr>
          <w:lang w:val="en-US"/>
        </w:rPr>
      </w:pPr>
      <w:bookmarkStart w:id="9" w:name="_Toc9297806"/>
      <w:r>
        <w:rPr>
          <w:lang w:val="en-US"/>
        </w:rPr>
        <w:lastRenderedPageBreak/>
        <w:t>Usecase phân rã tác nhân Admin</w:t>
      </w:r>
      <w:bookmarkEnd w:id="9"/>
    </w:p>
    <w:p w:rsidR="00E12F83" w:rsidRPr="00E12F83" w:rsidRDefault="00FC4DF9" w:rsidP="00E12F83">
      <w:pPr>
        <w:ind w:start="28.35pt"/>
      </w:pPr>
      <w:r w:rsidRPr="00E12F83">
        <w:rPr>
          <w:noProof/>
          <w:sz w:val="28"/>
          <w:szCs w:val="28"/>
        </w:rPr>
        <w:drawing>
          <wp:inline distT="0" distB="0" distL="0" distR="0">
            <wp:extent cx="6209665" cy="3411855"/>
            <wp:effectExtent l="0" t="0" r="635" b="0"/>
            <wp:docPr id="5" name="Picture 11" descr="A picture containing text, map&#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1" descr="A picture containing text, map&#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09665" cy="3411855"/>
                    </a:xfrm>
                    <a:prstGeom prst="rect">
                      <a:avLst/>
                    </a:prstGeom>
                    <a:noFill/>
                    <a:ln>
                      <a:noFill/>
                    </a:ln>
                  </pic:spPr>
                </pic:pic>
              </a:graphicData>
            </a:graphic>
          </wp:inline>
        </w:drawing>
      </w:r>
    </w:p>
    <w:p w:rsidR="0097153A" w:rsidRDefault="0097153A" w:rsidP="00D8770F">
      <w:pPr>
        <w:pStyle w:val="11"/>
        <w:numPr>
          <w:ilvl w:val="1"/>
          <w:numId w:val="2"/>
        </w:numPr>
        <w:ind w:start="70.90pt"/>
        <w:rPr>
          <w:lang w:val="en-US"/>
        </w:rPr>
      </w:pPr>
      <w:bookmarkStart w:id="10" w:name="_Toc9297807"/>
      <w:r>
        <w:rPr>
          <w:lang w:val="en-US"/>
        </w:rPr>
        <w:t>Đặc tả ca sử dụng</w:t>
      </w:r>
      <w:bookmarkEnd w:id="10"/>
    </w:p>
    <w:p w:rsidR="00E12F83" w:rsidRDefault="00E12F83" w:rsidP="00D8770F">
      <w:pPr>
        <w:pStyle w:val="111"/>
        <w:numPr>
          <w:ilvl w:val="2"/>
          <w:numId w:val="2"/>
        </w:numPr>
        <w:spacing w:before="6pt" w:after="12pt"/>
        <w:ind w:start="120.45pt" w:hanging="57.25pt"/>
        <w:rPr>
          <w:lang w:val="en-US"/>
        </w:rPr>
      </w:pPr>
      <w:bookmarkStart w:id="11" w:name="_Toc9297808"/>
      <w:r>
        <w:rPr>
          <w:lang w:val="en-US"/>
        </w:rPr>
        <w:t>Đặc tả UC001 – “Login”</w:t>
      </w:r>
      <w:bookmarkEnd w:id="11"/>
    </w:p>
    <w:tbl>
      <w:tblPr>
        <w:tblW w:w="436.90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1" w:firstColumn="1" w:lastColumn="1" w:noHBand="0" w:noVBand="0"/>
      </w:tblPr>
      <w:tblGrid>
        <w:gridCol w:w="1870"/>
        <w:gridCol w:w="2719"/>
        <w:gridCol w:w="2384"/>
        <w:gridCol w:w="1765"/>
      </w:tblGrid>
      <w:tr w:rsidR="00DB5BB5" w:rsidRPr="00591B6C" w:rsidTr="00DB5BB5">
        <w:trPr>
          <w:jc w:val="center"/>
        </w:trPr>
        <w:tc>
          <w:tcPr>
            <w:tcW w:w="102.15pt" w:type="dxa"/>
            <w:shd w:val="clear" w:color="auto" w:fill="C5F1E3"/>
          </w:tcPr>
          <w:p w:rsidR="00DB5BB5" w:rsidRPr="00D76DE3" w:rsidRDefault="00DB5BB5" w:rsidP="00DB5BB5">
            <w:pPr>
              <w:pStyle w:val="TableCaption"/>
              <w:rPr>
                <w:sz w:val="18"/>
                <w:szCs w:val="18"/>
              </w:rPr>
            </w:pPr>
            <w:r>
              <w:rPr>
                <w:sz w:val="18"/>
                <w:szCs w:val="18"/>
              </w:rPr>
              <w:t>Mã Use case</w:t>
            </w:r>
          </w:p>
        </w:tc>
        <w:tc>
          <w:tcPr>
            <w:tcW w:w="136.25pt" w:type="dxa"/>
          </w:tcPr>
          <w:p w:rsidR="00DB5BB5" w:rsidRPr="00E2074F" w:rsidRDefault="00DB5BB5" w:rsidP="00DB5BB5">
            <w:pPr>
              <w:pStyle w:val="Bang"/>
              <w:widowControl w:val="0"/>
              <w:rPr>
                <w:sz w:val="19"/>
              </w:rPr>
            </w:pPr>
            <w:r w:rsidRPr="00E2074F">
              <w:rPr>
                <w:sz w:val="19"/>
              </w:rPr>
              <w:t>UC00</w:t>
            </w:r>
            <w:r>
              <w:rPr>
                <w:sz w:val="19"/>
              </w:rPr>
              <w:t>1</w:t>
            </w:r>
          </w:p>
        </w:tc>
        <w:tc>
          <w:tcPr>
            <w:tcW w:w="119.60pt" w:type="dxa"/>
          </w:tcPr>
          <w:p w:rsidR="00DB5BB5" w:rsidRPr="00E2074F" w:rsidRDefault="00DB5BB5" w:rsidP="00DB5BB5">
            <w:pPr>
              <w:pStyle w:val="TableCaption"/>
              <w:rPr>
                <w:sz w:val="19"/>
              </w:rPr>
            </w:pPr>
            <w:r>
              <w:rPr>
                <w:sz w:val="19"/>
              </w:rPr>
              <w:t>Tên Use case</w:t>
            </w:r>
          </w:p>
        </w:tc>
        <w:tc>
          <w:tcPr>
            <w:tcW w:w="78.90pt" w:type="dxa"/>
          </w:tcPr>
          <w:p w:rsidR="00DB5BB5" w:rsidRPr="00E2074F" w:rsidRDefault="00DB5BB5" w:rsidP="00DB5BB5">
            <w:pPr>
              <w:pStyle w:val="Bang"/>
              <w:widowControl w:val="0"/>
              <w:rPr>
                <w:sz w:val="19"/>
              </w:rPr>
            </w:pPr>
            <w:r>
              <w:rPr>
                <w:sz w:val="19"/>
              </w:rPr>
              <w:t>Login</w:t>
            </w:r>
          </w:p>
        </w:tc>
      </w:tr>
      <w:tr w:rsidR="00DB5BB5" w:rsidRPr="00591B6C" w:rsidTr="00DB5BB5">
        <w:trPr>
          <w:jc w:val="center"/>
        </w:trPr>
        <w:tc>
          <w:tcPr>
            <w:tcW w:w="102.15pt" w:type="dxa"/>
            <w:shd w:val="clear" w:color="auto" w:fill="C5F1E3"/>
          </w:tcPr>
          <w:p w:rsidR="00DB5BB5" w:rsidRDefault="00DB5BB5" w:rsidP="00DB5BB5">
            <w:pPr>
              <w:pStyle w:val="TableCaption"/>
              <w:rPr>
                <w:sz w:val="18"/>
                <w:szCs w:val="18"/>
              </w:rPr>
            </w:pPr>
            <w:r>
              <w:rPr>
                <w:sz w:val="18"/>
                <w:szCs w:val="18"/>
              </w:rPr>
              <w:t>Mục đích sử dụng</w:t>
            </w:r>
          </w:p>
        </w:tc>
        <w:tc>
          <w:tcPr>
            <w:tcW w:w="334.75pt" w:type="dxa"/>
            <w:gridSpan w:val="3"/>
          </w:tcPr>
          <w:p w:rsidR="00DB5BB5" w:rsidRDefault="00DB5BB5" w:rsidP="00DB5BB5">
            <w:pPr>
              <w:pStyle w:val="Bang"/>
              <w:widowControl w:val="0"/>
              <w:rPr>
                <w:sz w:val="19"/>
              </w:rPr>
            </w:pPr>
            <w:r>
              <w:rPr>
                <w:sz w:val="19"/>
              </w:rPr>
              <w:t>Giúp Guest đăng nhập để trở thành User hoặc Admin</w:t>
            </w:r>
          </w:p>
        </w:tc>
      </w:tr>
      <w:tr w:rsidR="00DB5BB5" w:rsidRPr="00591B6C" w:rsidTr="00DB5BB5">
        <w:trPr>
          <w:jc w:val="center"/>
        </w:trPr>
        <w:tc>
          <w:tcPr>
            <w:tcW w:w="102.15pt" w:type="dxa"/>
            <w:shd w:val="clear" w:color="auto" w:fill="C5F1E3"/>
          </w:tcPr>
          <w:p w:rsidR="00DB5BB5" w:rsidRPr="00D76DE3" w:rsidRDefault="00DB5BB5" w:rsidP="00DB5BB5">
            <w:pPr>
              <w:pStyle w:val="TableCaption"/>
              <w:rPr>
                <w:sz w:val="18"/>
                <w:szCs w:val="18"/>
              </w:rPr>
            </w:pPr>
            <w:r>
              <w:rPr>
                <w:sz w:val="18"/>
                <w:szCs w:val="18"/>
              </w:rPr>
              <w:t>Tác nhân</w:t>
            </w:r>
          </w:p>
        </w:tc>
        <w:tc>
          <w:tcPr>
            <w:tcW w:w="334.75pt" w:type="dxa"/>
            <w:gridSpan w:val="3"/>
          </w:tcPr>
          <w:p w:rsidR="00DB5BB5" w:rsidRPr="00E2074F" w:rsidRDefault="00DB5BB5" w:rsidP="00DB5BB5">
            <w:pPr>
              <w:pStyle w:val="Bang"/>
              <w:widowControl w:val="0"/>
              <w:rPr>
                <w:sz w:val="19"/>
              </w:rPr>
            </w:pPr>
            <w:r>
              <w:rPr>
                <w:sz w:val="19"/>
              </w:rPr>
              <w:t>Guest</w:t>
            </w:r>
          </w:p>
        </w:tc>
      </w:tr>
      <w:tr w:rsidR="00DB5BB5" w:rsidRPr="00591B6C" w:rsidTr="00DB5BB5">
        <w:trPr>
          <w:jc w:val="center"/>
        </w:trPr>
        <w:tc>
          <w:tcPr>
            <w:tcW w:w="102.15pt" w:type="dxa"/>
            <w:shd w:val="clear" w:color="auto" w:fill="C5F1E3"/>
          </w:tcPr>
          <w:p w:rsidR="00DB5BB5" w:rsidRDefault="00DB5BB5" w:rsidP="00DB5BB5">
            <w:pPr>
              <w:pStyle w:val="TableCaption"/>
              <w:rPr>
                <w:sz w:val="18"/>
                <w:szCs w:val="18"/>
              </w:rPr>
            </w:pPr>
            <w:r>
              <w:rPr>
                <w:sz w:val="18"/>
                <w:szCs w:val="18"/>
              </w:rPr>
              <w:t>Sự kiện kích hoạt</w:t>
            </w:r>
          </w:p>
        </w:tc>
        <w:tc>
          <w:tcPr>
            <w:tcW w:w="334.75pt" w:type="dxa"/>
            <w:gridSpan w:val="3"/>
          </w:tcPr>
          <w:p w:rsidR="00DB5BB5" w:rsidRDefault="00DB5BB5" w:rsidP="00DB5BB5">
            <w:pPr>
              <w:pStyle w:val="Bang"/>
              <w:widowControl w:val="0"/>
              <w:rPr>
                <w:sz w:val="19"/>
              </w:rPr>
            </w:pPr>
            <w:r>
              <w:rPr>
                <w:sz w:val="19"/>
              </w:rPr>
              <w:t>Khi Guest bấm vào nút “Login”</w:t>
            </w:r>
          </w:p>
        </w:tc>
      </w:tr>
      <w:tr w:rsidR="00DB5BB5" w:rsidRPr="00591B6C" w:rsidTr="00DB5BB5">
        <w:trPr>
          <w:trHeight w:val="308"/>
          <w:jc w:val="center"/>
        </w:trPr>
        <w:tc>
          <w:tcPr>
            <w:tcW w:w="102.15pt" w:type="dxa"/>
            <w:shd w:val="clear" w:color="auto" w:fill="C5F1E3"/>
          </w:tcPr>
          <w:p w:rsidR="00DB5BB5" w:rsidRPr="00D76DE3" w:rsidRDefault="00DB5BB5" w:rsidP="00DB5BB5">
            <w:pPr>
              <w:pStyle w:val="TableCaption"/>
              <w:rPr>
                <w:sz w:val="18"/>
                <w:szCs w:val="18"/>
              </w:rPr>
            </w:pPr>
            <w:r>
              <w:rPr>
                <w:sz w:val="18"/>
                <w:szCs w:val="18"/>
              </w:rPr>
              <w:t>Tiền điều kiện</w:t>
            </w:r>
          </w:p>
        </w:tc>
        <w:tc>
          <w:tcPr>
            <w:tcW w:w="334.75pt" w:type="dxa"/>
            <w:gridSpan w:val="3"/>
          </w:tcPr>
          <w:p w:rsidR="00DB5BB5" w:rsidRPr="00E2074F" w:rsidRDefault="00DB5BB5" w:rsidP="00DB5BB5">
            <w:pPr>
              <w:pStyle w:val="Bang"/>
              <w:widowControl w:val="0"/>
              <w:rPr>
                <w:sz w:val="19"/>
              </w:rPr>
            </w:pPr>
            <w:r>
              <w:rPr>
                <w:sz w:val="19"/>
              </w:rPr>
              <w:t>Không</w:t>
            </w:r>
          </w:p>
        </w:tc>
      </w:tr>
      <w:tr w:rsidR="00DB5BB5" w:rsidRPr="00591B6C" w:rsidTr="00DB5BB5">
        <w:trPr>
          <w:trHeight w:val="841"/>
          <w:jc w:val="center"/>
        </w:trPr>
        <w:tc>
          <w:tcPr>
            <w:tcW w:w="102.15pt" w:type="dxa"/>
            <w:shd w:val="clear" w:color="auto" w:fill="C5F1E3"/>
          </w:tcPr>
          <w:p w:rsidR="00DB5BB5" w:rsidRDefault="00DB5BB5" w:rsidP="00DB5BB5">
            <w:pPr>
              <w:pStyle w:val="TableCaption"/>
              <w:rPr>
                <w:sz w:val="18"/>
                <w:szCs w:val="18"/>
              </w:rPr>
            </w:pPr>
            <w:r>
              <w:rPr>
                <w:sz w:val="18"/>
                <w:szCs w:val="18"/>
              </w:rPr>
              <w:t>Luồng sự kiện chính</w:t>
            </w:r>
          </w:p>
          <w:p w:rsidR="00DB5BB5" w:rsidRPr="00D76DE3" w:rsidRDefault="00DB5BB5" w:rsidP="00DB5BB5">
            <w:pPr>
              <w:pStyle w:val="TableCaption"/>
              <w:rPr>
                <w:sz w:val="18"/>
                <w:szCs w:val="18"/>
              </w:rPr>
            </w:pPr>
            <w:r>
              <w:rPr>
                <w:sz w:val="18"/>
                <w:szCs w:val="18"/>
              </w:rPr>
              <w:t>(Thành công)</w:t>
            </w:r>
          </w:p>
        </w:tc>
        <w:tc>
          <w:tcPr>
            <w:tcW w:w="334.75pt" w:type="dxa"/>
            <w:gridSpan w:val="3"/>
          </w:tcPr>
          <w:tbl>
            <w:tblPr>
              <w:tblW w:w="324.85pt" w:type="dxa"/>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1" w:firstColumn="1" w:lastColumn="1" w:noHBand="0" w:noVBand="0"/>
            </w:tblPr>
            <w:tblGrid>
              <w:gridCol w:w="579"/>
              <w:gridCol w:w="1656"/>
              <w:gridCol w:w="4262"/>
            </w:tblGrid>
            <w:tr w:rsidR="00DB5BB5" w:rsidRPr="00591B6C" w:rsidTr="00DB5BB5">
              <w:tc>
                <w:tcPr>
                  <w:tcW w:w="28.95pt" w:type="dxa"/>
                  <w:shd w:val="clear" w:color="auto" w:fill="FFCC99"/>
                </w:tcPr>
                <w:p w:rsidR="00DB5BB5" w:rsidRPr="00AB11FB" w:rsidRDefault="00DB5BB5" w:rsidP="00DB5BB5">
                  <w:pPr>
                    <w:pStyle w:val="TableCaptionSmall"/>
                    <w:jc w:val="both"/>
                    <w:rPr>
                      <w:sz w:val="17"/>
                    </w:rPr>
                  </w:pPr>
                  <w:r>
                    <w:rPr>
                      <w:sz w:val="17"/>
                    </w:rPr>
                    <w:t>STT</w:t>
                  </w:r>
                </w:p>
              </w:tc>
              <w:tc>
                <w:tcPr>
                  <w:tcW w:w="82.80pt" w:type="dxa"/>
                  <w:tcBorders>
                    <w:bottom w:val="single" w:sz="4" w:space="0" w:color="auto"/>
                  </w:tcBorders>
                  <w:shd w:val="clear" w:color="auto" w:fill="FFCC99"/>
                </w:tcPr>
                <w:p w:rsidR="00DB5BB5" w:rsidRPr="00AB11FB" w:rsidRDefault="00DB5BB5" w:rsidP="00DB5BB5">
                  <w:pPr>
                    <w:pStyle w:val="TableCaptionSmall"/>
                    <w:rPr>
                      <w:sz w:val="17"/>
                    </w:rPr>
                  </w:pPr>
                  <w:r>
                    <w:rPr>
                      <w:sz w:val="17"/>
                    </w:rPr>
                    <w:t>Thực hiện bởi</w:t>
                  </w:r>
                </w:p>
              </w:tc>
              <w:tc>
                <w:tcPr>
                  <w:tcW w:w="213.10pt" w:type="dxa"/>
                  <w:tcBorders>
                    <w:bottom w:val="single" w:sz="4" w:space="0" w:color="auto"/>
                  </w:tcBorders>
                  <w:shd w:val="clear" w:color="auto" w:fill="FFCC99"/>
                </w:tcPr>
                <w:p w:rsidR="00DB5BB5" w:rsidRPr="00AB11FB" w:rsidRDefault="00DB5BB5" w:rsidP="00DB5BB5">
                  <w:pPr>
                    <w:pStyle w:val="TableCaptionSmall"/>
                    <w:ind w:start="27.35pt"/>
                    <w:rPr>
                      <w:sz w:val="17"/>
                    </w:rPr>
                  </w:pPr>
                  <w:r>
                    <w:rPr>
                      <w:sz w:val="17"/>
                    </w:rPr>
                    <w:t>Hành động</w:t>
                  </w:r>
                </w:p>
              </w:tc>
            </w:tr>
            <w:tr w:rsidR="00DB5BB5" w:rsidRPr="00591B6C" w:rsidTr="00DB5BB5">
              <w:tc>
                <w:tcPr>
                  <w:tcW w:w="28.95pt" w:type="dxa"/>
                </w:tcPr>
                <w:p w:rsidR="00DB5BB5" w:rsidRPr="00591B6C" w:rsidRDefault="00DB5BB5" w:rsidP="00D8770F">
                  <w:pPr>
                    <w:numPr>
                      <w:ilvl w:val="0"/>
                      <w:numId w:val="5"/>
                    </w:numPr>
                    <w:spacing w:before="6pt"/>
                    <w:jc w:val="center"/>
                    <w:rPr>
                      <w:sz w:val="19"/>
                    </w:rPr>
                  </w:pPr>
                </w:p>
              </w:tc>
              <w:tc>
                <w:tcPr>
                  <w:tcW w:w="82.80pt" w:type="dxa"/>
                  <w:tcBorders>
                    <w:end w:val="nil"/>
                  </w:tcBorders>
                </w:tcPr>
                <w:p w:rsidR="00DB5BB5" w:rsidRDefault="00DB5BB5" w:rsidP="00DB5BB5">
                  <w:pPr>
                    <w:spacing w:after="2pt"/>
                    <w:ind w:start="5.25pt"/>
                    <w:rPr>
                      <w:sz w:val="19"/>
                    </w:rPr>
                  </w:pPr>
                  <w:r>
                    <w:rPr>
                      <w:sz w:val="19"/>
                    </w:rPr>
                    <w:t>Hệ thống</w:t>
                  </w:r>
                </w:p>
              </w:tc>
              <w:tc>
                <w:tcPr>
                  <w:tcW w:w="213.10pt" w:type="dxa"/>
                  <w:tcBorders>
                    <w:start w:val="nil"/>
                  </w:tcBorders>
                </w:tcPr>
                <w:p w:rsidR="00DB5BB5" w:rsidRPr="00A26793" w:rsidRDefault="00DB5BB5" w:rsidP="00DB5BB5">
                  <w:pPr>
                    <w:spacing w:after="2pt"/>
                    <w:ind w:start="5.25pt"/>
                    <w:rPr>
                      <w:sz w:val="19"/>
                    </w:rPr>
                  </w:pPr>
                  <w:r>
                    <w:rPr>
                      <w:sz w:val="19"/>
                    </w:rPr>
                    <w:t>hiển thị Trang Chủ</w:t>
                  </w:r>
                </w:p>
              </w:tc>
            </w:tr>
            <w:tr w:rsidR="00DB5BB5" w:rsidRPr="00591B6C" w:rsidTr="00DB5BB5">
              <w:tc>
                <w:tcPr>
                  <w:tcW w:w="28.95pt" w:type="dxa"/>
                </w:tcPr>
                <w:p w:rsidR="00DB5BB5" w:rsidRPr="00591B6C" w:rsidRDefault="00DB5BB5" w:rsidP="00D8770F">
                  <w:pPr>
                    <w:numPr>
                      <w:ilvl w:val="0"/>
                      <w:numId w:val="5"/>
                    </w:numPr>
                    <w:spacing w:before="6pt"/>
                    <w:jc w:val="center"/>
                    <w:rPr>
                      <w:sz w:val="19"/>
                    </w:rPr>
                  </w:pPr>
                </w:p>
              </w:tc>
              <w:tc>
                <w:tcPr>
                  <w:tcW w:w="82.80pt" w:type="dxa"/>
                  <w:tcBorders>
                    <w:end w:val="nil"/>
                  </w:tcBorders>
                </w:tcPr>
                <w:p w:rsidR="00DB5BB5" w:rsidRPr="00591B6C" w:rsidRDefault="00DB5BB5" w:rsidP="00DB5BB5">
                  <w:pPr>
                    <w:spacing w:after="2pt"/>
                    <w:ind w:start="5.25pt"/>
                    <w:rPr>
                      <w:sz w:val="19"/>
                    </w:rPr>
                  </w:pPr>
                  <w:r>
                    <w:rPr>
                      <w:sz w:val="19"/>
                    </w:rPr>
                    <w:t>Guest</w:t>
                  </w:r>
                </w:p>
              </w:tc>
              <w:tc>
                <w:tcPr>
                  <w:tcW w:w="213.10pt" w:type="dxa"/>
                  <w:tcBorders>
                    <w:start w:val="nil"/>
                  </w:tcBorders>
                </w:tcPr>
                <w:p w:rsidR="00DB5BB5" w:rsidRPr="000F7FE8" w:rsidRDefault="00DB5BB5" w:rsidP="00DB5BB5">
                  <w:pPr>
                    <w:spacing w:after="2pt"/>
                    <w:ind w:start="5.25pt"/>
                    <w:rPr>
                      <w:sz w:val="19"/>
                    </w:rPr>
                  </w:pPr>
                  <w:r>
                    <w:rPr>
                      <w:sz w:val="19"/>
                      <w:lang w:val="vi-VN"/>
                    </w:rPr>
                    <w:t xml:space="preserve">chọn chức năng </w:t>
                  </w:r>
                  <w:r>
                    <w:rPr>
                      <w:sz w:val="19"/>
                    </w:rPr>
                    <w:t>Login</w:t>
                  </w:r>
                </w:p>
              </w:tc>
            </w:tr>
            <w:tr w:rsidR="00DB5BB5" w:rsidRPr="00AA7415" w:rsidTr="00DB5BB5">
              <w:tc>
                <w:tcPr>
                  <w:tcW w:w="28.95pt" w:type="dxa"/>
                </w:tcPr>
                <w:p w:rsidR="00DB5BB5" w:rsidRPr="00591B6C" w:rsidRDefault="00DB5BB5" w:rsidP="00D8770F">
                  <w:pPr>
                    <w:numPr>
                      <w:ilvl w:val="0"/>
                      <w:numId w:val="5"/>
                    </w:numPr>
                    <w:spacing w:before="6pt"/>
                    <w:jc w:val="center"/>
                    <w:rPr>
                      <w:sz w:val="19"/>
                    </w:rPr>
                  </w:pPr>
                </w:p>
              </w:tc>
              <w:tc>
                <w:tcPr>
                  <w:tcW w:w="82.80pt" w:type="dxa"/>
                  <w:tcBorders>
                    <w:end w:val="nil"/>
                  </w:tcBorders>
                </w:tcPr>
                <w:p w:rsidR="00DB5BB5" w:rsidRPr="00591B6C" w:rsidRDefault="00DB5BB5" w:rsidP="00DB5BB5">
                  <w:pPr>
                    <w:spacing w:after="2pt"/>
                    <w:ind w:start="5.25pt"/>
                    <w:rPr>
                      <w:sz w:val="19"/>
                      <w:lang w:val="vi-VN"/>
                    </w:rPr>
                  </w:pPr>
                  <w:r>
                    <w:rPr>
                      <w:sz w:val="19"/>
                      <w:lang w:val="vi-VN"/>
                    </w:rPr>
                    <w:t>Hệ thống</w:t>
                  </w:r>
                </w:p>
              </w:tc>
              <w:tc>
                <w:tcPr>
                  <w:tcW w:w="213.10pt" w:type="dxa"/>
                  <w:tcBorders>
                    <w:start w:val="nil"/>
                  </w:tcBorders>
                </w:tcPr>
                <w:p w:rsidR="00DB5BB5" w:rsidRPr="00591B6C" w:rsidRDefault="00DB5BB5" w:rsidP="00DB5BB5">
                  <w:pPr>
                    <w:spacing w:after="2pt"/>
                    <w:ind w:start="5.25pt"/>
                    <w:rPr>
                      <w:sz w:val="19"/>
                      <w:lang w:val="vi-VN"/>
                    </w:rPr>
                  </w:pPr>
                  <w:r>
                    <w:rPr>
                      <w:sz w:val="19"/>
                      <w:lang w:val="vi-VN"/>
                    </w:rPr>
                    <w:t>hiển thị giao diện đăng nhập</w:t>
                  </w:r>
                </w:p>
              </w:tc>
            </w:tr>
            <w:tr w:rsidR="00DB5BB5" w:rsidRPr="00591B6C" w:rsidTr="00DB5BB5">
              <w:tc>
                <w:tcPr>
                  <w:tcW w:w="28.95pt" w:type="dxa"/>
                </w:tcPr>
                <w:p w:rsidR="00DB5BB5" w:rsidRPr="000F7FE8" w:rsidRDefault="00DB5BB5" w:rsidP="00D8770F">
                  <w:pPr>
                    <w:numPr>
                      <w:ilvl w:val="0"/>
                      <w:numId w:val="5"/>
                    </w:numPr>
                    <w:spacing w:before="6pt"/>
                    <w:jc w:val="center"/>
                    <w:rPr>
                      <w:sz w:val="19"/>
                      <w:lang w:val="vi-VN"/>
                    </w:rPr>
                  </w:pPr>
                </w:p>
              </w:tc>
              <w:tc>
                <w:tcPr>
                  <w:tcW w:w="82.80pt" w:type="dxa"/>
                  <w:tcBorders>
                    <w:end w:val="nil"/>
                  </w:tcBorders>
                </w:tcPr>
                <w:p w:rsidR="00DB5BB5" w:rsidRPr="00591B6C" w:rsidRDefault="00DB5BB5" w:rsidP="00DB5BB5">
                  <w:pPr>
                    <w:spacing w:after="2pt"/>
                    <w:ind w:start="5.25pt"/>
                    <w:rPr>
                      <w:sz w:val="19"/>
                    </w:rPr>
                  </w:pPr>
                  <w:r>
                    <w:rPr>
                      <w:sz w:val="19"/>
                    </w:rPr>
                    <w:t>Guest</w:t>
                  </w:r>
                </w:p>
              </w:tc>
              <w:tc>
                <w:tcPr>
                  <w:tcW w:w="213.10pt" w:type="dxa"/>
                  <w:tcBorders>
                    <w:start w:val="nil"/>
                  </w:tcBorders>
                </w:tcPr>
                <w:p w:rsidR="00DB5BB5" w:rsidRPr="00591B6C" w:rsidRDefault="00DB5BB5" w:rsidP="00DB5BB5">
                  <w:pPr>
                    <w:spacing w:after="2pt"/>
                    <w:ind w:start="5.25pt"/>
                    <w:rPr>
                      <w:sz w:val="19"/>
                    </w:rPr>
                  </w:pPr>
                  <w:r>
                    <w:rPr>
                      <w:sz w:val="19"/>
                      <w:lang w:val="vi-VN"/>
                    </w:rPr>
                    <w:t>nhập email và mật khẩu (mô tả phía dưới *)</w:t>
                  </w:r>
                </w:p>
              </w:tc>
            </w:tr>
            <w:tr w:rsidR="00DB5BB5" w:rsidRPr="00591B6C" w:rsidTr="00DB5BB5">
              <w:trPr>
                <w:trHeight w:val="485"/>
              </w:trPr>
              <w:tc>
                <w:tcPr>
                  <w:tcW w:w="28.95pt" w:type="dxa"/>
                </w:tcPr>
                <w:p w:rsidR="00DB5BB5" w:rsidRPr="00591B6C" w:rsidRDefault="00DB5BB5" w:rsidP="00D8770F">
                  <w:pPr>
                    <w:numPr>
                      <w:ilvl w:val="0"/>
                      <w:numId w:val="5"/>
                    </w:numPr>
                    <w:spacing w:before="6pt"/>
                    <w:jc w:val="center"/>
                    <w:rPr>
                      <w:sz w:val="19"/>
                    </w:rPr>
                  </w:pPr>
                </w:p>
              </w:tc>
              <w:tc>
                <w:tcPr>
                  <w:tcW w:w="82.80pt" w:type="dxa"/>
                  <w:tcBorders>
                    <w:end w:val="nil"/>
                  </w:tcBorders>
                </w:tcPr>
                <w:p w:rsidR="00DB5BB5" w:rsidRPr="00591B6C" w:rsidRDefault="00DB5BB5" w:rsidP="00DB5BB5">
                  <w:pPr>
                    <w:spacing w:after="2pt"/>
                    <w:ind w:start="5.25pt"/>
                    <w:rPr>
                      <w:sz w:val="19"/>
                    </w:rPr>
                  </w:pPr>
                  <w:r>
                    <w:rPr>
                      <w:sz w:val="19"/>
                    </w:rPr>
                    <w:t>Guest</w:t>
                  </w:r>
                </w:p>
              </w:tc>
              <w:tc>
                <w:tcPr>
                  <w:tcW w:w="213.10pt" w:type="dxa"/>
                  <w:tcBorders>
                    <w:start w:val="nil"/>
                  </w:tcBorders>
                </w:tcPr>
                <w:p w:rsidR="00DB5BB5" w:rsidRPr="00591B6C" w:rsidRDefault="00DB5BB5" w:rsidP="00DB5BB5">
                  <w:pPr>
                    <w:spacing w:after="2pt"/>
                    <w:ind w:start="5.25pt"/>
                    <w:rPr>
                      <w:sz w:val="19"/>
                    </w:rPr>
                  </w:pPr>
                  <w:r>
                    <w:rPr>
                      <w:sz w:val="19"/>
                      <w:lang w:val="vi-VN"/>
                    </w:rPr>
                    <w:t>yêu cầu đăng nhập</w:t>
                  </w:r>
                </w:p>
              </w:tc>
            </w:tr>
            <w:tr w:rsidR="00DB5BB5" w:rsidRPr="00591B6C" w:rsidTr="00DB5BB5">
              <w:tc>
                <w:tcPr>
                  <w:tcW w:w="28.95pt" w:type="dxa"/>
                </w:tcPr>
                <w:p w:rsidR="00DB5BB5" w:rsidRPr="00591B6C" w:rsidRDefault="00DB5BB5" w:rsidP="00D8770F">
                  <w:pPr>
                    <w:numPr>
                      <w:ilvl w:val="0"/>
                      <w:numId w:val="5"/>
                    </w:numPr>
                    <w:spacing w:before="6pt"/>
                    <w:jc w:val="center"/>
                    <w:rPr>
                      <w:sz w:val="19"/>
                    </w:rPr>
                  </w:pPr>
                </w:p>
              </w:tc>
              <w:tc>
                <w:tcPr>
                  <w:tcW w:w="82.80pt" w:type="dxa"/>
                  <w:tcBorders>
                    <w:end w:val="nil"/>
                  </w:tcBorders>
                </w:tcPr>
                <w:p w:rsidR="00DB5BB5" w:rsidRPr="00591B6C" w:rsidRDefault="00DB5BB5" w:rsidP="00DB5BB5">
                  <w:pPr>
                    <w:spacing w:after="2pt"/>
                    <w:ind w:start="5.25pt"/>
                    <w:rPr>
                      <w:sz w:val="19"/>
                    </w:rPr>
                  </w:pPr>
                  <w:r>
                    <w:rPr>
                      <w:sz w:val="19"/>
                    </w:rPr>
                    <w:t>Hệ thống</w:t>
                  </w:r>
                </w:p>
              </w:tc>
              <w:tc>
                <w:tcPr>
                  <w:tcW w:w="213.10pt" w:type="dxa"/>
                  <w:tcBorders>
                    <w:start w:val="nil"/>
                  </w:tcBorders>
                </w:tcPr>
                <w:p w:rsidR="00DB5BB5" w:rsidRPr="00591B6C" w:rsidRDefault="00DB5BB5" w:rsidP="00DB5BB5">
                  <w:pPr>
                    <w:spacing w:after="2pt"/>
                    <w:ind w:start="5.25pt"/>
                    <w:rPr>
                      <w:sz w:val="19"/>
                    </w:rPr>
                  </w:pPr>
                  <w:r>
                    <w:rPr>
                      <w:sz w:val="19"/>
                    </w:rPr>
                    <w:t>kiểm tra xem Guest đã nhập các trường bắt buộc nhập hay chưa</w:t>
                  </w:r>
                </w:p>
              </w:tc>
            </w:tr>
            <w:tr w:rsidR="00DB5BB5" w:rsidRPr="00591B6C" w:rsidTr="00DB5BB5">
              <w:tc>
                <w:tcPr>
                  <w:tcW w:w="28.95pt" w:type="dxa"/>
                </w:tcPr>
                <w:p w:rsidR="00DB5BB5" w:rsidRPr="00591B6C" w:rsidRDefault="00DB5BB5" w:rsidP="00D8770F">
                  <w:pPr>
                    <w:numPr>
                      <w:ilvl w:val="0"/>
                      <w:numId w:val="5"/>
                    </w:numPr>
                    <w:spacing w:before="6pt"/>
                    <w:jc w:val="center"/>
                    <w:rPr>
                      <w:sz w:val="19"/>
                    </w:rPr>
                  </w:pPr>
                </w:p>
              </w:tc>
              <w:tc>
                <w:tcPr>
                  <w:tcW w:w="82.80pt" w:type="dxa"/>
                  <w:tcBorders>
                    <w:end w:val="nil"/>
                  </w:tcBorders>
                </w:tcPr>
                <w:p w:rsidR="00DB5BB5" w:rsidRPr="00591B6C" w:rsidRDefault="00DB5BB5" w:rsidP="00DB5BB5">
                  <w:pPr>
                    <w:spacing w:after="2pt"/>
                    <w:ind w:start="5.25pt"/>
                    <w:rPr>
                      <w:sz w:val="19"/>
                    </w:rPr>
                  </w:pPr>
                  <w:r>
                    <w:rPr>
                      <w:sz w:val="19"/>
                    </w:rPr>
                    <w:t>Hệ thống</w:t>
                  </w:r>
                </w:p>
              </w:tc>
              <w:tc>
                <w:tcPr>
                  <w:tcW w:w="213.10pt" w:type="dxa"/>
                  <w:tcBorders>
                    <w:start w:val="nil"/>
                  </w:tcBorders>
                </w:tcPr>
                <w:p w:rsidR="00DB5BB5" w:rsidRPr="00591B6C" w:rsidRDefault="00DB5BB5" w:rsidP="00DB5BB5">
                  <w:pPr>
                    <w:spacing w:after="2pt"/>
                    <w:ind w:start="5.25pt"/>
                    <w:rPr>
                      <w:sz w:val="19"/>
                    </w:rPr>
                  </w:pPr>
                  <w:r>
                    <w:rPr>
                      <w:sz w:val="19"/>
                    </w:rPr>
                    <w:t>kiểm tra email và mật khẩu có hợp lệ do Guest nhập trong hệ thống hay không</w:t>
                  </w:r>
                </w:p>
              </w:tc>
            </w:tr>
            <w:tr w:rsidR="00DB5BB5" w:rsidRPr="00591B6C" w:rsidTr="00DB5BB5">
              <w:tc>
                <w:tcPr>
                  <w:tcW w:w="28.95pt" w:type="dxa"/>
                </w:tcPr>
                <w:p w:rsidR="00DB5BB5" w:rsidRPr="00591B6C" w:rsidRDefault="00DB5BB5" w:rsidP="00D8770F">
                  <w:pPr>
                    <w:numPr>
                      <w:ilvl w:val="0"/>
                      <w:numId w:val="5"/>
                    </w:numPr>
                    <w:spacing w:before="6pt"/>
                    <w:jc w:val="center"/>
                    <w:rPr>
                      <w:sz w:val="19"/>
                    </w:rPr>
                  </w:pPr>
                </w:p>
              </w:tc>
              <w:tc>
                <w:tcPr>
                  <w:tcW w:w="82.80pt" w:type="dxa"/>
                  <w:tcBorders>
                    <w:end w:val="nil"/>
                  </w:tcBorders>
                </w:tcPr>
                <w:p w:rsidR="00DB5BB5" w:rsidRPr="00591B6C" w:rsidRDefault="00DB5BB5" w:rsidP="00DB5BB5">
                  <w:pPr>
                    <w:spacing w:after="2pt"/>
                    <w:ind w:start="5.25pt"/>
                    <w:rPr>
                      <w:sz w:val="19"/>
                    </w:rPr>
                  </w:pPr>
                  <w:r>
                    <w:rPr>
                      <w:sz w:val="19"/>
                    </w:rPr>
                    <w:t>Hệ thống</w:t>
                  </w:r>
                </w:p>
              </w:tc>
              <w:tc>
                <w:tcPr>
                  <w:tcW w:w="213.10pt" w:type="dxa"/>
                  <w:tcBorders>
                    <w:start w:val="nil"/>
                  </w:tcBorders>
                </w:tcPr>
                <w:p w:rsidR="00DB5BB5" w:rsidRPr="00CB7DF0" w:rsidRDefault="00DB5BB5" w:rsidP="00DB5BB5">
                  <w:pPr>
                    <w:spacing w:after="2pt"/>
                    <w:ind w:start="5.25pt"/>
                    <w:rPr>
                      <w:sz w:val="19"/>
                    </w:rPr>
                  </w:pPr>
                  <w:r>
                    <w:rPr>
                      <w:sz w:val="19"/>
                    </w:rPr>
                    <w:t>hiển thị Trang Chủ kèm theo email User, nếu Guest đăng nhập thành User</w:t>
                  </w:r>
                </w:p>
              </w:tc>
            </w:tr>
          </w:tbl>
          <w:p w:rsidR="00DB5BB5" w:rsidRPr="00E2074F" w:rsidRDefault="00DB5BB5" w:rsidP="00DB5BB5">
            <w:pPr>
              <w:pStyle w:val="Bang"/>
              <w:widowControl w:val="0"/>
              <w:spacing w:before="0pt" w:after="0pt"/>
              <w:rPr>
                <w:sz w:val="19"/>
              </w:rPr>
            </w:pPr>
          </w:p>
        </w:tc>
      </w:tr>
      <w:tr w:rsidR="00DB5BB5" w:rsidRPr="00591B6C" w:rsidTr="00DB5BB5">
        <w:trPr>
          <w:trHeight w:val="1128"/>
          <w:jc w:val="center"/>
        </w:trPr>
        <w:tc>
          <w:tcPr>
            <w:tcW w:w="102.15pt" w:type="dxa"/>
            <w:shd w:val="clear" w:color="auto" w:fill="C5F1E3"/>
          </w:tcPr>
          <w:p w:rsidR="00DB5BB5" w:rsidRPr="00E2074F" w:rsidRDefault="00DB5BB5" w:rsidP="00DB5BB5">
            <w:pPr>
              <w:pStyle w:val="TableCaption"/>
              <w:rPr>
                <w:sz w:val="19"/>
              </w:rPr>
            </w:pPr>
            <w:r>
              <w:rPr>
                <w:sz w:val="19"/>
              </w:rPr>
              <w:lastRenderedPageBreak/>
              <w:t>Luồng sự kiện thay thế</w:t>
            </w:r>
          </w:p>
        </w:tc>
        <w:tc>
          <w:tcPr>
            <w:tcW w:w="334.75pt" w:type="dxa"/>
            <w:gridSpan w:val="3"/>
          </w:tcPr>
          <w:tbl>
            <w:tblPr>
              <w:tblW w:w="327.70pt" w:type="dxa"/>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1" w:firstColumn="1" w:lastColumn="1" w:noHBand="0" w:noVBand="0"/>
            </w:tblPr>
            <w:tblGrid>
              <w:gridCol w:w="651"/>
              <w:gridCol w:w="1645"/>
              <w:gridCol w:w="4258"/>
            </w:tblGrid>
            <w:tr w:rsidR="00DB5BB5" w:rsidRPr="00591B6C" w:rsidTr="00DB5BB5">
              <w:tc>
                <w:tcPr>
                  <w:tcW w:w="32.55pt" w:type="dxa"/>
                  <w:shd w:val="clear" w:color="auto" w:fill="FFCC99"/>
                </w:tcPr>
                <w:p w:rsidR="00DB5BB5" w:rsidRPr="00E2074F" w:rsidRDefault="00DB5BB5" w:rsidP="00DB5BB5">
                  <w:pPr>
                    <w:pStyle w:val="TableCaptionSmall"/>
                    <w:jc w:val="both"/>
                    <w:rPr>
                      <w:sz w:val="19"/>
                    </w:rPr>
                  </w:pPr>
                  <w:r>
                    <w:rPr>
                      <w:sz w:val="19"/>
                    </w:rPr>
                    <w:t>STT</w:t>
                  </w:r>
                </w:p>
              </w:tc>
              <w:tc>
                <w:tcPr>
                  <w:tcW w:w="82.25pt" w:type="dxa"/>
                  <w:tcBorders>
                    <w:bottom w:val="single" w:sz="4" w:space="0" w:color="auto"/>
                  </w:tcBorders>
                  <w:shd w:val="clear" w:color="auto" w:fill="FFCC99"/>
                </w:tcPr>
                <w:p w:rsidR="00DB5BB5" w:rsidRPr="00E2074F" w:rsidRDefault="00DB5BB5" w:rsidP="00DB5BB5">
                  <w:pPr>
                    <w:pStyle w:val="TableCaptionSmall"/>
                    <w:rPr>
                      <w:sz w:val="19"/>
                    </w:rPr>
                  </w:pPr>
                  <w:r>
                    <w:rPr>
                      <w:sz w:val="19"/>
                    </w:rPr>
                    <w:t>Thực hiện bởi</w:t>
                  </w:r>
                </w:p>
              </w:tc>
              <w:tc>
                <w:tcPr>
                  <w:tcW w:w="212.90pt" w:type="dxa"/>
                  <w:tcBorders>
                    <w:bottom w:val="single" w:sz="4" w:space="0" w:color="auto"/>
                  </w:tcBorders>
                  <w:shd w:val="clear" w:color="auto" w:fill="FFCC99"/>
                </w:tcPr>
                <w:p w:rsidR="00DB5BB5" w:rsidRPr="00E2074F" w:rsidRDefault="00DB5BB5" w:rsidP="00DB5BB5">
                  <w:pPr>
                    <w:pStyle w:val="TableCaptionSmall"/>
                    <w:ind w:start="27.35pt"/>
                    <w:rPr>
                      <w:sz w:val="19"/>
                    </w:rPr>
                  </w:pPr>
                  <w:r>
                    <w:rPr>
                      <w:sz w:val="19"/>
                    </w:rPr>
                    <w:t>Hành động</w:t>
                  </w:r>
                </w:p>
              </w:tc>
            </w:tr>
            <w:tr w:rsidR="00DB5BB5" w:rsidRPr="00591B6C" w:rsidTr="00DB5BB5">
              <w:trPr>
                <w:trHeight w:val="286"/>
              </w:trPr>
              <w:tc>
                <w:tcPr>
                  <w:tcW w:w="32.55pt" w:type="dxa"/>
                </w:tcPr>
                <w:p w:rsidR="00DB5BB5" w:rsidRPr="00591B6C" w:rsidRDefault="00DB5BB5" w:rsidP="00DB5BB5">
                  <w:pPr>
                    <w:spacing w:after="2pt"/>
                    <w:ind w:start="5.65pt"/>
                    <w:jc w:val="center"/>
                    <w:rPr>
                      <w:sz w:val="19"/>
                    </w:rPr>
                  </w:pPr>
                  <w:r>
                    <w:rPr>
                      <w:sz w:val="19"/>
                    </w:rPr>
                    <w:t>7</w:t>
                  </w:r>
                  <w:r w:rsidRPr="00591B6C">
                    <w:rPr>
                      <w:sz w:val="19"/>
                    </w:rPr>
                    <w:t>a.</w:t>
                  </w:r>
                </w:p>
              </w:tc>
              <w:tc>
                <w:tcPr>
                  <w:tcW w:w="82.25pt" w:type="dxa"/>
                  <w:tcBorders>
                    <w:end w:val="nil"/>
                  </w:tcBorders>
                </w:tcPr>
                <w:p w:rsidR="00DB5BB5" w:rsidRPr="00591B6C" w:rsidRDefault="00DB5BB5" w:rsidP="00DB5BB5">
                  <w:pPr>
                    <w:ind w:start="5.65pt"/>
                    <w:rPr>
                      <w:sz w:val="19"/>
                    </w:rPr>
                  </w:pPr>
                  <w:r>
                    <w:rPr>
                      <w:sz w:val="19"/>
                    </w:rPr>
                    <w:t>Hệ thống</w:t>
                  </w:r>
                </w:p>
              </w:tc>
              <w:tc>
                <w:tcPr>
                  <w:tcW w:w="212.90pt" w:type="dxa"/>
                  <w:tcBorders>
                    <w:start w:val="nil"/>
                  </w:tcBorders>
                </w:tcPr>
                <w:p w:rsidR="00DB5BB5" w:rsidRPr="00591B6C" w:rsidRDefault="00DB5BB5" w:rsidP="00DB5BB5">
                  <w:pPr>
                    <w:ind w:start="5.65pt"/>
                    <w:rPr>
                      <w:sz w:val="19"/>
                    </w:rPr>
                  </w:pPr>
                  <w:r>
                    <w:rPr>
                      <w:sz w:val="19"/>
                    </w:rPr>
                    <w:t>thông báo lỗi: Cần nhập các trường bắt buộc nhập nếu Guest nhập thiếu</w:t>
                  </w:r>
                </w:p>
              </w:tc>
            </w:tr>
            <w:tr w:rsidR="00DB5BB5" w:rsidRPr="00591B6C" w:rsidTr="00DB5BB5">
              <w:tc>
                <w:tcPr>
                  <w:tcW w:w="32.55pt" w:type="dxa"/>
                </w:tcPr>
                <w:p w:rsidR="00DB5BB5" w:rsidRPr="00591B6C" w:rsidRDefault="00DB5BB5" w:rsidP="00DB5BB5">
                  <w:pPr>
                    <w:spacing w:after="2pt"/>
                    <w:ind w:start="5.65pt"/>
                    <w:jc w:val="center"/>
                    <w:rPr>
                      <w:sz w:val="19"/>
                    </w:rPr>
                  </w:pPr>
                  <w:r>
                    <w:rPr>
                      <w:sz w:val="19"/>
                    </w:rPr>
                    <w:t>8</w:t>
                  </w:r>
                  <w:r w:rsidRPr="00591B6C">
                    <w:rPr>
                      <w:sz w:val="19"/>
                    </w:rPr>
                    <w:t>a.</w:t>
                  </w:r>
                </w:p>
              </w:tc>
              <w:tc>
                <w:tcPr>
                  <w:tcW w:w="82.25pt" w:type="dxa"/>
                  <w:tcBorders>
                    <w:end w:val="nil"/>
                  </w:tcBorders>
                </w:tcPr>
                <w:p w:rsidR="00DB5BB5" w:rsidRPr="00591B6C" w:rsidRDefault="00DB5BB5" w:rsidP="00DB5BB5">
                  <w:pPr>
                    <w:ind w:start="5.65pt"/>
                    <w:rPr>
                      <w:sz w:val="19"/>
                    </w:rPr>
                  </w:pPr>
                  <w:r>
                    <w:rPr>
                      <w:sz w:val="19"/>
                    </w:rPr>
                    <w:t>Hệ thống</w:t>
                  </w:r>
                </w:p>
              </w:tc>
              <w:tc>
                <w:tcPr>
                  <w:tcW w:w="212.90pt" w:type="dxa"/>
                  <w:tcBorders>
                    <w:start w:val="nil"/>
                  </w:tcBorders>
                </w:tcPr>
                <w:p w:rsidR="00DB5BB5" w:rsidRPr="00591B6C" w:rsidRDefault="00DB5BB5" w:rsidP="00DB5BB5">
                  <w:pPr>
                    <w:ind w:start="5.65pt"/>
                    <w:rPr>
                      <w:sz w:val="19"/>
                    </w:rPr>
                  </w:pPr>
                  <w:r>
                    <w:rPr>
                      <w:sz w:val="19"/>
                    </w:rPr>
                    <w:t>thông báo lỗi: Email và/hoặc mật khẩu chưa đúng nếu không tìm thấy email và mật khẩu trong hệ thống</w:t>
                  </w:r>
                </w:p>
              </w:tc>
            </w:tr>
            <w:tr w:rsidR="00DB5BB5" w:rsidRPr="00591B6C" w:rsidTr="00DB5BB5">
              <w:tc>
                <w:tcPr>
                  <w:tcW w:w="32.55pt" w:type="dxa"/>
                </w:tcPr>
                <w:p w:rsidR="00DB5BB5" w:rsidRDefault="00DB5BB5" w:rsidP="00DB5BB5">
                  <w:pPr>
                    <w:spacing w:after="2pt"/>
                    <w:ind w:start="5.65pt"/>
                    <w:jc w:val="center"/>
                    <w:rPr>
                      <w:sz w:val="19"/>
                    </w:rPr>
                  </w:pPr>
                  <w:r>
                    <w:rPr>
                      <w:sz w:val="19"/>
                    </w:rPr>
                    <w:t>8b.</w:t>
                  </w:r>
                </w:p>
              </w:tc>
              <w:tc>
                <w:tcPr>
                  <w:tcW w:w="82.25pt" w:type="dxa"/>
                  <w:tcBorders>
                    <w:end w:val="nil"/>
                  </w:tcBorders>
                </w:tcPr>
                <w:p w:rsidR="00DB5BB5" w:rsidRDefault="00DB5BB5" w:rsidP="00DB5BB5">
                  <w:pPr>
                    <w:ind w:start="5.65pt"/>
                    <w:rPr>
                      <w:sz w:val="19"/>
                    </w:rPr>
                  </w:pPr>
                  <w:r>
                    <w:rPr>
                      <w:sz w:val="19"/>
                    </w:rPr>
                    <w:t>Hệ thống</w:t>
                  </w:r>
                </w:p>
              </w:tc>
              <w:tc>
                <w:tcPr>
                  <w:tcW w:w="212.90pt" w:type="dxa"/>
                  <w:tcBorders>
                    <w:start w:val="nil"/>
                  </w:tcBorders>
                </w:tcPr>
                <w:p w:rsidR="00DB5BB5" w:rsidRDefault="00DB5BB5" w:rsidP="00DB5BB5">
                  <w:pPr>
                    <w:spacing w:after="2pt"/>
                    <w:ind w:start="5.25pt"/>
                    <w:rPr>
                      <w:sz w:val="19"/>
                      <w:lang w:val="vi-VN"/>
                    </w:rPr>
                  </w:pPr>
                  <w:r>
                    <w:rPr>
                      <w:sz w:val="19"/>
                    </w:rPr>
                    <w:t xml:space="preserve">nếu Guest đăng nhập thành Admin, </w:t>
                  </w:r>
                  <w:r>
                    <w:rPr>
                      <w:sz w:val="19"/>
                      <w:lang w:val="vi-VN"/>
                    </w:rPr>
                    <w:t xml:space="preserve">hiển thị giao diện Xem danh sách </w:t>
                  </w:r>
                  <w:r>
                    <w:rPr>
                      <w:sz w:val="19"/>
                    </w:rPr>
                    <w:t>Movies</w:t>
                  </w:r>
                  <w:r>
                    <w:rPr>
                      <w:sz w:val="19"/>
                      <w:lang w:val="vi-VN"/>
                    </w:rPr>
                    <w:t xml:space="preserve"> gồm:</w:t>
                  </w:r>
                </w:p>
                <w:p w:rsidR="00DB5BB5" w:rsidRDefault="00DB5BB5" w:rsidP="00D8770F">
                  <w:pPr>
                    <w:widowControl w:val="0"/>
                    <w:numPr>
                      <w:ilvl w:val="0"/>
                      <w:numId w:val="6"/>
                    </w:numPr>
                    <w:spacing w:before="6pt" w:after="2pt" w:line="14.40pt" w:lineRule="auto"/>
                    <w:jc w:val="both"/>
                    <w:rPr>
                      <w:sz w:val="19"/>
                      <w:lang w:val="vi-VN"/>
                    </w:rPr>
                  </w:pPr>
                  <w:r>
                    <w:rPr>
                      <w:sz w:val="19"/>
                      <w:lang w:val="vi-VN"/>
                    </w:rPr>
                    <w:t xml:space="preserve">Phía trên: Danh sách nhóm </w:t>
                  </w:r>
                  <w:r w:rsidRPr="006423A3">
                    <w:rPr>
                      <w:sz w:val="19"/>
                      <w:lang w:val="vi-VN"/>
                    </w:rPr>
                    <w:t>Movies</w:t>
                  </w:r>
                  <w:r>
                    <w:rPr>
                      <w:sz w:val="19"/>
                      <w:lang w:val="vi-VN"/>
                    </w:rPr>
                    <w:t xml:space="preserve"> để người dùng có thể lọc chức năng theo nhóm</w:t>
                  </w:r>
                  <w:r w:rsidRPr="006423A3">
                    <w:rPr>
                      <w:sz w:val="19"/>
                      <w:lang w:val="vi-VN"/>
                    </w:rPr>
                    <w:t xml:space="preserve"> (Thể loại)</w:t>
                  </w:r>
                </w:p>
                <w:p w:rsidR="00DB5BB5" w:rsidRPr="00CB7DF0" w:rsidRDefault="00DB5BB5" w:rsidP="00DB5BB5">
                  <w:pPr>
                    <w:ind w:start="5.65pt"/>
                    <w:rPr>
                      <w:sz w:val="19"/>
                    </w:rPr>
                  </w:pPr>
                  <w:r>
                    <w:rPr>
                      <w:sz w:val="19"/>
                      <w:lang w:val="vi-VN"/>
                    </w:rPr>
                    <w:t xml:space="preserve">Trung tâm: Danh sách </w:t>
                  </w:r>
                  <w:r>
                    <w:rPr>
                      <w:sz w:val="19"/>
                    </w:rPr>
                    <w:t>Movies</w:t>
                  </w:r>
                  <w:r>
                    <w:rPr>
                      <w:sz w:val="19"/>
                      <w:lang w:val="vi-VN"/>
                    </w:rPr>
                    <w:t xml:space="preserve"> (mô tả phía dưới *)</w:t>
                  </w:r>
                </w:p>
              </w:tc>
            </w:tr>
          </w:tbl>
          <w:p w:rsidR="00DB5BB5" w:rsidRPr="00E2074F" w:rsidRDefault="00DB5BB5" w:rsidP="00DB5BB5">
            <w:pPr>
              <w:pStyle w:val="Bang"/>
              <w:widowControl w:val="0"/>
              <w:rPr>
                <w:sz w:val="19"/>
              </w:rPr>
            </w:pPr>
          </w:p>
        </w:tc>
      </w:tr>
    </w:tbl>
    <w:p w:rsidR="00DB5BB5" w:rsidRDefault="00DB5BB5" w:rsidP="00DB5BB5"/>
    <w:p w:rsidR="00DB5BB5" w:rsidRDefault="00DB5BB5" w:rsidP="00DB5BB5"/>
    <w:p w:rsidR="00DB5BB5" w:rsidRDefault="00DB5BB5" w:rsidP="00DB5BB5">
      <w:pPr>
        <w:spacing w:after="12pt"/>
        <w:ind w:start="28.35pt"/>
      </w:pPr>
      <w:r>
        <w:t>* Dữ liệu đầu vào của thông tin cá nhân gồm các trường dữ liệu sau:</w:t>
      </w:r>
    </w:p>
    <w:tbl>
      <w:tblPr>
        <w:tblW w:w="431.95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ayout w:type="fixed"/>
        <w:tblLook w:firstRow="1" w:lastRow="1" w:firstColumn="1" w:lastColumn="1" w:noHBand="0" w:noVBand="0"/>
      </w:tblPr>
      <w:tblGrid>
        <w:gridCol w:w="638"/>
        <w:gridCol w:w="1194"/>
        <w:gridCol w:w="1964"/>
        <w:gridCol w:w="1047"/>
        <w:gridCol w:w="2087"/>
        <w:gridCol w:w="1709"/>
      </w:tblGrid>
      <w:tr w:rsidR="00DB5BB5" w:rsidRPr="00354D32" w:rsidTr="00DB5BB5">
        <w:trPr>
          <w:jc w:val="center"/>
        </w:trPr>
        <w:tc>
          <w:tcPr>
            <w:tcW w:w="31.90pt" w:type="dxa"/>
            <w:shd w:val="clear" w:color="auto" w:fill="FFCC99"/>
            <w:vAlign w:val="center"/>
          </w:tcPr>
          <w:p w:rsidR="00DB5BB5" w:rsidRPr="00354D32" w:rsidRDefault="00DB5BB5" w:rsidP="00DB5BB5">
            <w:pPr>
              <w:ind w:start="0.20pt"/>
              <w:jc w:val="center"/>
              <w:rPr>
                <w:b/>
                <w:bCs/>
                <w:sz w:val="18"/>
              </w:rPr>
            </w:pPr>
            <w:r>
              <w:rPr>
                <w:b/>
                <w:bCs/>
                <w:sz w:val="18"/>
              </w:rPr>
              <w:t>STT</w:t>
            </w:r>
          </w:p>
        </w:tc>
        <w:tc>
          <w:tcPr>
            <w:tcW w:w="59.70pt" w:type="dxa"/>
            <w:shd w:val="clear" w:color="auto" w:fill="FFCC99"/>
            <w:vAlign w:val="center"/>
          </w:tcPr>
          <w:p w:rsidR="00DB5BB5" w:rsidRPr="00354D32" w:rsidRDefault="00DB5BB5" w:rsidP="00DB5BB5">
            <w:pPr>
              <w:ind w:firstLine="0.60pt"/>
              <w:jc w:val="center"/>
              <w:rPr>
                <w:b/>
                <w:bCs/>
                <w:sz w:val="18"/>
              </w:rPr>
            </w:pPr>
            <w:r>
              <w:rPr>
                <w:b/>
                <w:bCs/>
                <w:sz w:val="18"/>
              </w:rPr>
              <w:t>Trường    dữ liệu</w:t>
            </w:r>
          </w:p>
        </w:tc>
        <w:tc>
          <w:tcPr>
            <w:tcW w:w="98.20pt" w:type="dxa"/>
            <w:shd w:val="clear" w:color="auto" w:fill="FFCC99"/>
            <w:vAlign w:val="center"/>
          </w:tcPr>
          <w:p w:rsidR="00DB5BB5" w:rsidRPr="00354D32" w:rsidRDefault="00DB5BB5" w:rsidP="00DB5BB5">
            <w:pPr>
              <w:ind w:firstLine="0.60pt"/>
              <w:jc w:val="center"/>
              <w:rPr>
                <w:b/>
                <w:bCs/>
                <w:sz w:val="18"/>
              </w:rPr>
            </w:pPr>
            <w:r>
              <w:rPr>
                <w:b/>
                <w:bCs/>
                <w:sz w:val="18"/>
              </w:rPr>
              <w:t>Mô tả</w:t>
            </w:r>
          </w:p>
        </w:tc>
        <w:tc>
          <w:tcPr>
            <w:tcW w:w="52.35pt" w:type="dxa"/>
            <w:shd w:val="clear" w:color="auto" w:fill="FFCC99"/>
            <w:vAlign w:val="center"/>
          </w:tcPr>
          <w:p w:rsidR="00DB5BB5" w:rsidRPr="00354D32" w:rsidRDefault="00DB5BB5" w:rsidP="00DB5BB5">
            <w:pPr>
              <w:ind w:firstLine="0.60pt"/>
              <w:jc w:val="center"/>
              <w:rPr>
                <w:b/>
                <w:bCs/>
                <w:sz w:val="18"/>
              </w:rPr>
            </w:pPr>
            <w:r>
              <w:rPr>
                <w:b/>
                <w:bCs/>
                <w:sz w:val="18"/>
              </w:rPr>
              <w:t>Bắt buộc?</w:t>
            </w:r>
          </w:p>
        </w:tc>
        <w:tc>
          <w:tcPr>
            <w:tcW w:w="104.35pt" w:type="dxa"/>
            <w:shd w:val="clear" w:color="auto" w:fill="FFCC99"/>
            <w:vAlign w:val="center"/>
          </w:tcPr>
          <w:p w:rsidR="00DB5BB5" w:rsidRPr="00354D32" w:rsidRDefault="00DB5BB5" w:rsidP="00DB5BB5">
            <w:pPr>
              <w:ind w:firstLine="0.60pt"/>
              <w:jc w:val="center"/>
              <w:rPr>
                <w:b/>
                <w:bCs/>
                <w:sz w:val="18"/>
              </w:rPr>
            </w:pPr>
            <w:r>
              <w:rPr>
                <w:b/>
                <w:bCs/>
                <w:sz w:val="18"/>
              </w:rPr>
              <w:t>Điều kiện hợp lệ</w:t>
            </w:r>
          </w:p>
        </w:tc>
        <w:tc>
          <w:tcPr>
            <w:tcW w:w="85.45pt" w:type="dxa"/>
            <w:shd w:val="clear" w:color="auto" w:fill="FFCC99"/>
            <w:vAlign w:val="center"/>
          </w:tcPr>
          <w:p w:rsidR="00DB5BB5" w:rsidRPr="00354D32" w:rsidRDefault="00DB5BB5" w:rsidP="00DB5BB5">
            <w:pPr>
              <w:ind w:firstLine="0.60pt"/>
              <w:jc w:val="center"/>
              <w:rPr>
                <w:b/>
                <w:bCs/>
                <w:sz w:val="18"/>
              </w:rPr>
            </w:pPr>
            <w:r>
              <w:rPr>
                <w:b/>
                <w:bCs/>
                <w:sz w:val="18"/>
              </w:rPr>
              <w:t>Ví dụ</w:t>
            </w:r>
          </w:p>
        </w:tc>
      </w:tr>
      <w:tr w:rsidR="00DB5BB5" w:rsidRPr="00354D32" w:rsidTr="00DB5BB5">
        <w:trPr>
          <w:jc w:val="center"/>
        </w:trPr>
        <w:tc>
          <w:tcPr>
            <w:tcW w:w="31.90pt" w:type="dxa"/>
          </w:tcPr>
          <w:p w:rsidR="00DB5BB5" w:rsidRPr="00354D32" w:rsidRDefault="00DB5BB5" w:rsidP="00D8770F">
            <w:pPr>
              <w:widowControl w:val="0"/>
              <w:numPr>
                <w:ilvl w:val="0"/>
                <w:numId w:val="4"/>
              </w:numPr>
              <w:spacing w:line="14.40pt" w:lineRule="auto"/>
              <w:jc w:val="both"/>
              <w:rPr>
                <w:sz w:val="18"/>
              </w:rPr>
            </w:pPr>
          </w:p>
        </w:tc>
        <w:tc>
          <w:tcPr>
            <w:tcW w:w="59.70pt" w:type="dxa"/>
          </w:tcPr>
          <w:p w:rsidR="00DB5BB5" w:rsidRPr="00354D32" w:rsidRDefault="00DB5BB5" w:rsidP="00DB5BB5">
            <w:pPr>
              <w:ind w:firstLine="0.60pt"/>
              <w:rPr>
                <w:sz w:val="18"/>
              </w:rPr>
            </w:pPr>
            <w:r>
              <w:rPr>
                <w:sz w:val="18"/>
              </w:rPr>
              <w:t>Email</w:t>
            </w:r>
          </w:p>
        </w:tc>
        <w:tc>
          <w:tcPr>
            <w:tcW w:w="98.20pt" w:type="dxa"/>
          </w:tcPr>
          <w:p w:rsidR="00DB5BB5" w:rsidRPr="00354D32" w:rsidRDefault="00DB5BB5" w:rsidP="00DB5BB5">
            <w:pPr>
              <w:ind w:firstLine="0.60pt"/>
              <w:rPr>
                <w:sz w:val="18"/>
              </w:rPr>
            </w:pPr>
          </w:p>
        </w:tc>
        <w:tc>
          <w:tcPr>
            <w:tcW w:w="52.35pt" w:type="dxa"/>
          </w:tcPr>
          <w:p w:rsidR="00DB5BB5" w:rsidRPr="00354D32" w:rsidRDefault="00DB5BB5" w:rsidP="00DB5BB5">
            <w:pPr>
              <w:ind w:firstLine="0.60pt"/>
              <w:rPr>
                <w:sz w:val="18"/>
              </w:rPr>
            </w:pPr>
            <w:r>
              <w:rPr>
                <w:sz w:val="18"/>
              </w:rPr>
              <w:t>Có</w:t>
            </w:r>
          </w:p>
        </w:tc>
        <w:tc>
          <w:tcPr>
            <w:tcW w:w="104.35pt" w:type="dxa"/>
          </w:tcPr>
          <w:p w:rsidR="00DB5BB5" w:rsidRPr="00354D32" w:rsidRDefault="00DB5BB5" w:rsidP="00DB5BB5">
            <w:pPr>
              <w:ind w:firstLine="0.60pt"/>
              <w:rPr>
                <w:sz w:val="18"/>
              </w:rPr>
            </w:pPr>
          </w:p>
        </w:tc>
        <w:tc>
          <w:tcPr>
            <w:tcW w:w="85.45pt" w:type="dxa"/>
          </w:tcPr>
          <w:p w:rsidR="00DB5BB5" w:rsidRPr="00354D32" w:rsidRDefault="00DB5BB5" w:rsidP="00DB5BB5">
            <w:pPr>
              <w:ind w:end="-2.55pt" w:firstLine="0.60pt"/>
              <w:rPr>
                <w:sz w:val="18"/>
              </w:rPr>
            </w:pPr>
            <w:r>
              <w:rPr>
                <w:sz w:val="18"/>
              </w:rPr>
              <w:t>qlovesh@gmail.com</w:t>
            </w:r>
          </w:p>
        </w:tc>
      </w:tr>
      <w:tr w:rsidR="00DB5BB5" w:rsidRPr="00354D32" w:rsidTr="00DB5BB5">
        <w:trPr>
          <w:jc w:val="center"/>
        </w:trPr>
        <w:tc>
          <w:tcPr>
            <w:tcW w:w="31.90pt" w:type="dxa"/>
          </w:tcPr>
          <w:p w:rsidR="00DB5BB5" w:rsidRPr="00354D32" w:rsidRDefault="00DB5BB5" w:rsidP="00D8770F">
            <w:pPr>
              <w:widowControl w:val="0"/>
              <w:numPr>
                <w:ilvl w:val="0"/>
                <w:numId w:val="4"/>
              </w:numPr>
              <w:spacing w:line="14.40pt" w:lineRule="auto"/>
              <w:jc w:val="both"/>
              <w:rPr>
                <w:sz w:val="18"/>
              </w:rPr>
            </w:pPr>
          </w:p>
        </w:tc>
        <w:tc>
          <w:tcPr>
            <w:tcW w:w="59.70pt" w:type="dxa"/>
          </w:tcPr>
          <w:p w:rsidR="00DB5BB5" w:rsidRPr="00354D32" w:rsidRDefault="00DB5BB5" w:rsidP="00DB5BB5">
            <w:pPr>
              <w:ind w:firstLine="0.60pt"/>
              <w:rPr>
                <w:sz w:val="18"/>
              </w:rPr>
            </w:pPr>
            <w:r>
              <w:rPr>
                <w:sz w:val="18"/>
              </w:rPr>
              <w:t>Mật khẩu</w:t>
            </w:r>
          </w:p>
        </w:tc>
        <w:tc>
          <w:tcPr>
            <w:tcW w:w="98.20pt" w:type="dxa"/>
          </w:tcPr>
          <w:p w:rsidR="00DB5BB5" w:rsidRPr="00354D32" w:rsidRDefault="00DB5BB5" w:rsidP="00DB5BB5">
            <w:pPr>
              <w:ind w:firstLine="0.60pt"/>
              <w:rPr>
                <w:sz w:val="18"/>
              </w:rPr>
            </w:pPr>
          </w:p>
        </w:tc>
        <w:tc>
          <w:tcPr>
            <w:tcW w:w="52.35pt" w:type="dxa"/>
          </w:tcPr>
          <w:p w:rsidR="00DB5BB5" w:rsidRPr="00354D32" w:rsidRDefault="00DB5BB5" w:rsidP="00DB5BB5">
            <w:pPr>
              <w:ind w:firstLine="0.60pt"/>
              <w:rPr>
                <w:sz w:val="18"/>
              </w:rPr>
            </w:pPr>
            <w:r>
              <w:rPr>
                <w:sz w:val="18"/>
              </w:rPr>
              <w:t>Có</w:t>
            </w:r>
          </w:p>
        </w:tc>
        <w:tc>
          <w:tcPr>
            <w:tcW w:w="104.35pt" w:type="dxa"/>
          </w:tcPr>
          <w:p w:rsidR="00DB5BB5" w:rsidRPr="00354D32" w:rsidRDefault="00DB5BB5" w:rsidP="00DB5BB5">
            <w:pPr>
              <w:ind w:firstLine="0.60pt"/>
              <w:rPr>
                <w:sz w:val="18"/>
              </w:rPr>
            </w:pPr>
          </w:p>
        </w:tc>
        <w:tc>
          <w:tcPr>
            <w:tcW w:w="85.45pt" w:type="dxa"/>
          </w:tcPr>
          <w:p w:rsidR="00DB5BB5" w:rsidRPr="00354D32" w:rsidRDefault="00DB5BB5" w:rsidP="00DB5BB5">
            <w:pPr>
              <w:rPr>
                <w:sz w:val="18"/>
              </w:rPr>
            </w:pPr>
            <w:r>
              <w:rPr>
                <w:sz w:val="18"/>
              </w:rPr>
              <w:t>ToiLa12#$</w:t>
            </w:r>
          </w:p>
        </w:tc>
      </w:tr>
    </w:tbl>
    <w:p w:rsidR="00DB5BB5" w:rsidRDefault="00DB5BB5" w:rsidP="00DB5BB5"/>
    <w:p w:rsidR="00DB5BB5" w:rsidRDefault="00DB5BB5" w:rsidP="00DB5BB5"/>
    <w:p w:rsidR="00DB5BB5" w:rsidRDefault="00DB5BB5" w:rsidP="00DB5BB5"/>
    <w:p w:rsidR="00DB5BB5" w:rsidRDefault="00DB5BB5" w:rsidP="00DB5BB5"/>
    <w:p w:rsidR="00E12F83" w:rsidRDefault="00E12F83" w:rsidP="00D8770F">
      <w:pPr>
        <w:pStyle w:val="111"/>
        <w:numPr>
          <w:ilvl w:val="2"/>
          <w:numId w:val="2"/>
        </w:numPr>
        <w:spacing w:before="6pt" w:after="12pt"/>
        <w:ind w:start="120.45pt" w:hanging="57.25pt"/>
        <w:rPr>
          <w:lang w:val="en-US"/>
        </w:rPr>
      </w:pPr>
      <w:bookmarkStart w:id="12" w:name="_Toc9297809"/>
      <w:r>
        <w:rPr>
          <w:lang w:val="en-US"/>
        </w:rPr>
        <w:t>Đặc tả UC002 – “Sign Up”</w:t>
      </w:r>
      <w:bookmarkEnd w:id="12"/>
    </w:p>
    <w:tbl>
      <w:tblPr>
        <w:tblW w:w="451.95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1" w:firstColumn="1" w:lastColumn="1" w:noHBand="0" w:noVBand="0"/>
      </w:tblPr>
      <w:tblGrid>
        <w:gridCol w:w="2376"/>
        <w:gridCol w:w="2392"/>
        <w:gridCol w:w="2392"/>
        <w:gridCol w:w="1879"/>
      </w:tblGrid>
      <w:tr w:rsidR="00DB5BB5" w:rsidRPr="00591B6C" w:rsidTr="00DB5BB5">
        <w:trPr>
          <w:jc w:val="center"/>
        </w:trPr>
        <w:tc>
          <w:tcPr>
            <w:tcW w:w="118.80pt" w:type="dxa"/>
            <w:shd w:val="clear" w:color="auto" w:fill="C5F1E3"/>
          </w:tcPr>
          <w:p w:rsidR="00DB5BB5" w:rsidRPr="00D76DE3" w:rsidRDefault="00DB5BB5" w:rsidP="00DB5BB5">
            <w:pPr>
              <w:pStyle w:val="TableCaption"/>
              <w:rPr>
                <w:sz w:val="18"/>
                <w:szCs w:val="18"/>
              </w:rPr>
            </w:pPr>
            <w:r>
              <w:rPr>
                <w:sz w:val="18"/>
                <w:szCs w:val="18"/>
              </w:rPr>
              <w:t>Mã Use case</w:t>
            </w:r>
          </w:p>
        </w:tc>
        <w:tc>
          <w:tcPr>
            <w:tcW w:w="119.60pt" w:type="dxa"/>
          </w:tcPr>
          <w:p w:rsidR="00DB5BB5" w:rsidRPr="00E2074F" w:rsidRDefault="00DB5BB5" w:rsidP="00DB5BB5">
            <w:pPr>
              <w:pStyle w:val="Bang"/>
              <w:widowControl w:val="0"/>
              <w:rPr>
                <w:sz w:val="19"/>
              </w:rPr>
            </w:pPr>
            <w:r w:rsidRPr="00E2074F">
              <w:rPr>
                <w:sz w:val="19"/>
              </w:rPr>
              <w:t>UC00</w:t>
            </w:r>
            <w:r>
              <w:rPr>
                <w:sz w:val="19"/>
              </w:rPr>
              <w:t>2</w:t>
            </w:r>
          </w:p>
        </w:tc>
        <w:tc>
          <w:tcPr>
            <w:tcW w:w="119.60pt" w:type="dxa"/>
          </w:tcPr>
          <w:p w:rsidR="00DB5BB5" w:rsidRPr="00E2074F" w:rsidRDefault="00DB5BB5" w:rsidP="00DB5BB5">
            <w:pPr>
              <w:pStyle w:val="TableCaption"/>
              <w:rPr>
                <w:sz w:val="19"/>
              </w:rPr>
            </w:pPr>
            <w:r>
              <w:rPr>
                <w:sz w:val="19"/>
              </w:rPr>
              <w:t>Tên Use case</w:t>
            </w:r>
          </w:p>
        </w:tc>
        <w:tc>
          <w:tcPr>
            <w:tcW w:w="93.95pt" w:type="dxa"/>
          </w:tcPr>
          <w:p w:rsidR="00DB5BB5" w:rsidRPr="00E2074F" w:rsidRDefault="00DB5BB5" w:rsidP="00DB5BB5">
            <w:pPr>
              <w:pStyle w:val="Bang"/>
              <w:widowControl w:val="0"/>
              <w:rPr>
                <w:sz w:val="19"/>
              </w:rPr>
            </w:pPr>
            <w:r>
              <w:rPr>
                <w:sz w:val="19"/>
              </w:rPr>
              <w:t>Sign Up</w:t>
            </w:r>
          </w:p>
        </w:tc>
      </w:tr>
      <w:tr w:rsidR="00DB5BB5" w:rsidRPr="00591B6C" w:rsidTr="00DB5BB5">
        <w:trPr>
          <w:jc w:val="center"/>
        </w:trPr>
        <w:tc>
          <w:tcPr>
            <w:tcW w:w="118.80pt" w:type="dxa"/>
            <w:shd w:val="clear" w:color="auto" w:fill="C5F1E3"/>
          </w:tcPr>
          <w:p w:rsidR="00DB5BB5" w:rsidRDefault="00DB5BB5" w:rsidP="00DB5BB5">
            <w:pPr>
              <w:pStyle w:val="TableCaption"/>
              <w:rPr>
                <w:sz w:val="18"/>
                <w:szCs w:val="18"/>
              </w:rPr>
            </w:pPr>
            <w:r>
              <w:rPr>
                <w:sz w:val="18"/>
                <w:szCs w:val="18"/>
              </w:rPr>
              <w:t>Mục đích sử dụng</w:t>
            </w:r>
          </w:p>
        </w:tc>
        <w:tc>
          <w:tcPr>
            <w:tcW w:w="333.15pt" w:type="dxa"/>
            <w:gridSpan w:val="3"/>
          </w:tcPr>
          <w:p w:rsidR="00DB5BB5" w:rsidRDefault="00DB5BB5" w:rsidP="00DB5BB5">
            <w:pPr>
              <w:pStyle w:val="Bang"/>
              <w:widowControl w:val="0"/>
              <w:rPr>
                <w:sz w:val="19"/>
              </w:rPr>
            </w:pPr>
            <w:r>
              <w:rPr>
                <w:sz w:val="19"/>
              </w:rPr>
              <w:t>Để Guest có thể đăng nhập thành User</w:t>
            </w:r>
          </w:p>
        </w:tc>
      </w:tr>
      <w:tr w:rsidR="00DB5BB5" w:rsidRPr="00591B6C" w:rsidTr="00DB5BB5">
        <w:trPr>
          <w:jc w:val="center"/>
        </w:trPr>
        <w:tc>
          <w:tcPr>
            <w:tcW w:w="118.80pt" w:type="dxa"/>
            <w:shd w:val="clear" w:color="auto" w:fill="C5F1E3"/>
          </w:tcPr>
          <w:p w:rsidR="00DB5BB5" w:rsidRPr="00D76DE3" w:rsidRDefault="00DB5BB5" w:rsidP="00DB5BB5">
            <w:pPr>
              <w:pStyle w:val="TableCaption"/>
              <w:rPr>
                <w:sz w:val="18"/>
                <w:szCs w:val="18"/>
              </w:rPr>
            </w:pPr>
            <w:r>
              <w:rPr>
                <w:sz w:val="18"/>
                <w:szCs w:val="18"/>
              </w:rPr>
              <w:t>Tác nhân</w:t>
            </w:r>
          </w:p>
        </w:tc>
        <w:tc>
          <w:tcPr>
            <w:tcW w:w="333.15pt" w:type="dxa"/>
            <w:gridSpan w:val="3"/>
          </w:tcPr>
          <w:p w:rsidR="00DB5BB5" w:rsidRPr="00E2074F" w:rsidRDefault="00DB5BB5" w:rsidP="00DB5BB5">
            <w:pPr>
              <w:pStyle w:val="Bang"/>
              <w:widowControl w:val="0"/>
              <w:rPr>
                <w:sz w:val="19"/>
              </w:rPr>
            </w:pPr>
            <w:r>
              <w:rPr>
                <w:sz w:val="19"/>
              </w:rPr>
              <w:t>Guest</w:t>
            </w:r>
          </w:p>
        </w:tc>
      </w:tr>
      <w:tr w:rsidR="00DB5BB5" w:rsidRPr="00591B6C" w:rsidTr="00DB5BB5">
        <w:trPr>
          <w:trHeight w:val="308"/>
          <w:jc w:val="center"/>
        </w:trPr>
        <w:tc>
          <w:tcPr>
            <w:tcW w:w="118.80pt" w:type="dxa"/>
            <w:shd w:val="clear" w:color="auto" w:fill="C5F1E3"/>
          </w:tcPr>
          <w:p w:rsidR="00DB5BB5" w:rsidRDefault="00DB5BB5" w:rsidP="00DB5BB5">
            <w:pPr>
              <w:pStyle w:val="TableCaption"/>
              <w:rPr>
                <w:sz w:val="18"/>
                <w:szCs w:val="18"/>
              </w:rPr>
            </w:pPr>
            <w:r>
              <w:rPr>
                <w:sz w:val="18"/>
                <w:szCs w:val="18"/>
              </w:rPr>
              <w:t>Sự kiện kích hoạt</w:t>
            </w:r>
          </w:p>
        </w:tc>
        <w:tc>
          <w:tcPr>
            <w:tcW w:w="333.15pt" w:type="dxa"/>
            <w:gridSpan w:val="3"/>
          </w:tcPr>
          <w:p w:rsidR="00DB5BB5" w:rsidRDefault="00DB5BB5" w:rsidP="00DB5BB5">
            <w:pPr>
              <w:pStyle w:val="Bang"/>
              <w:widowControl w:val="0"/>
              <w:rPr>
                <w:sz w:val="19"/>
              </w:rPr>
            </w:pPr>
            <w:r>
              <w:rPr>
                <w:sz w:val="19"/>
              </w:rPr>
              <w:t>Khi Guest bấm vào “Sign Up”</w:t>
            </w:r>
          </w:p>
        </w:tc>
      </w:tr>
      <w:tr w:rsidR="00DB5BB5" w:rsidRPr="00591B6C" w:rsidTr="00DB5BB5">
        <w:trPr>
          <w:trHeight w:val="308"/>
          <w:jc w:val="center"/>
        </w:trPr>
        <w:tc>
          <w:tcPr>
            <w:tcW w:w="118.80pt" w:type="dxa"/>
            <w:shd w:val="clear" w:color="auto" w:fill="C5F1E3"/>
          </w:tcPr>
          <w:p w:rsidR="00DB5BB5" w:rsidRPr="00D76DE3" w:rsidRDefault="00DB5BB5" w:rsidP="00DB5BB5">
            <w:pPr>
              <w:pStyle w:val="TableCaption"/>
              <w:rPr>
                <w:sz w:val="18"/>
                <w:szCs w:val="18"/>
              </w:rPr>
            </w:pPr>
            <w:r>
              <w:rPr>
                <w:sz w:val="18"/>
                <w:szCs w:val="18"/>
              </w:rPr>
              <w:t>Tiền điều kiện</w:t>
            </w:r>
          </w:p>
        </w:tc>
        <w:tc>
          <w:tcPr>
            <w:tcW w:w="333.15pt" w:type="dxa"/>
            <w:gridSpan w:val="3"/>
          </w:tcPr>
          <w:p w:rsidR="00DB5BB5" w:rsidRPr="00E2074F" w:rsidRDefault="00DB5BB5" w:rsidP="00DB5BB5">
            <w:pPr>
              <w:pStyle w:val="Bang"/>
              <w:widowControl w:val="0"/>
              <w:rPr>
                <w:sz w:val="19"/>
              </w:rPr>
            </w:pPr>
            <w:r>
              <w:rPr>
                <w:sz w:val="19"/>
              </w:rPr>
              <w:t>Không</w:t>
            </w:r>
          </w:p>
        </w:tc>
      </w:tr>
      <w:tr w:rsidR="00DB5BB5" w:rsidRPr="00591B6C" w:rsidTr="00DB5BB5">
        <w:trPr>
          <w:trHeight w:val="841"/>
          <w:jc w:val="center"/>
        </w:trPr>
        <w:tc>
          <w:tcPr>
            <w:tcW w:w="118.80pt" w:type="dxa"/>
            <w:shd w:val="clear" w:color="auto" w:fill="C5F1E3"/>
          </w:tcPr>
          <w:p w:rsidR="00DB5BB5" w:rsidRDefault="00DB5BB5" w:rsidP="00DB5BB5">
            <w:pPr>
              <w:pStyle w:val="TableCaption"/>
              <w:rPr>
                <w:sz w:val="18"/>
                <w:szCs w:val="18"/>
              </w:rPr>
            </w:pPr>
            <w:r>
              <w:rPr>
                <w:sz w:val="18"/>
                <w:szCs w:val="18"/>
              </w:rPr>
              <w:t>Luồng sự kiện chính</w:t>
            </w:r>
          </w:p>
          <w:p w:rsidR="00DB5BB5" w:rsidRPr="00D76DE3" w:rsidRDefault="00DB5BB5" w:rsidP="00DB5BB5">
            <w:pPr>
              <w:pStyle w:val="TableCaption"/>
              <w:rPr>
                <w:sz w:val="18"/>
                <w:szCs w:val="18"/>
              </w:rPr>
            </w:pPr>
            <w:r>
              <w:rPr>
                <w:sz w:val="18"/>
                <w:szCs w:val="18"/>
              </w:rPr>
              <w:t>(Thành công)</w:t>
            </w:r>
          </w:p>
        </w:tc>
        <w:tc>
          <w:tcPr>
            <w:tcW w:w="333.15pt" w:type="dxa"/>
            <w:gridSpan w:val="3"/>
          </w:tcPr>
          <w:tbl>
            <w:tblPr>
              <w:tblW w:w="320.40pt" w:type="dxa"/>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1" w:firstColumn="1" w:lastColumn="1" w:noHBand="0" w:noVBand="0"/>
            </w:tblPr>
            <w:tblGrid>
              <w:gridCol w:w="579"/>
              <w:gridCol w:w="1656"/>
              <w:gridCol w:w="4173"/>
            </w:tblGrid>
            <w:tr w:rsidR="00DB5BB5" w:rsidRPr="00591B6C" w:rsidTr="00DB5BB5">
              <w:trPr>
                <w:tblHeader/>
              </w:trPr>
              <w:tc>
                <w:tcPr>
                  <w:tcW w:w="28.95pt" w:type="dxa"/>
                  <w:shd w:val="clear" w:color="auto" w:fill="FFCC99"/>
                </w:tcPr>
                <w:p w:rsidR="00DB5BB5" w:rsidRPr="00AB11FB" w:rsidRDefault="00DB5BB5" w:rsidP="00DB5BB5">
                  <w:pPr>
                    <w:pStyle w:val="TableCaptionSmall"/>
                    <w:jc w:val="both"/>
                    <w:rPr>
                      <w:sz w:val="17"/>
                    </w:rPr>
                  </w:pPr>
                  <w:r>
                    <w:rPr>
                      <w:sz w:val="17"/>
                    </w:rPr>
                    <w:t>STT</w:t>
                  </w:r>
                </w:p>
              </w:tc>
              <w:tc>
                <w:tcPr>
                  <w:tcW w:w="82.80pt" w:type="dxa"/>
                  <w:tcBorders>
                    <w:bottom w:val="single" w:sz="4" w:space="0" w:color="auto"/>
                  </w:tcBorders>
                  <w:shd w:val="clear" w:color="auto" w:fill="FFCC99"/>
                </w:tcPr>
                <w:p w:rsidR="00DB5BB5" w:rsidRPr="00AB11FB" w:rsidRDefault="00DB5BB5" w:rsidP="00DB5BB5">
                  <w:pPr>
                    <w:pStyle w:val="TableCaptionSmall"/>
                    <w:rPr>
                      <w:sz w:val="17"/>
                    </w:rPr>
                  </w:pPr>
                  <w:r>
                    <w:rPr>
                      <w:sz w:val="17"/>
                    </w:rPr>
                    <w:t>Thực hiện bởi</w:t>
                  </w:r>
                </w:p>
              </w:tc>
              <w:tc>
                <w:tcPr>
                  <w:tcW w:w="208.65pt" w:type="dxa"/>
                  <w:tcBorders>
                    <w:bottom w:val="single" w:sz="4" w:space="0" w:color="auto"/>
                  </w:tcBorders>
                  <w:shd w:val="clear" w:color="auto" w:fill="FFCC99"/>
                </w:tcPr>
                <w:p w:rsidR="00DB5BB5" w:rsidRPr="00AB11FB" w:rsidRDefault="00DB5BB5" w:rsidP="00DB5BB5">
                  <w:pPr>
                    <w:pStyle w:val="TableCaptionSmall"/>
                    <w:ind w:start="27.35pt"/>
                    <w:rPr>
                      <w:sz w:val="17"/>
                    </w:rPr>
                  </w:pPr>
                  <w:r>
                    <w:rPr>
                      <w:sz w:val="17"/>
                    </w:rPr>
                    <w:t>Hành động</w:t>
                  </w:r>
                </w:p>
              </w:tc>
            </w:tr>
            <w:tr w:rsidR="00DB5BB5" w:rsidRPr="00591B6C" w:rsidTr="00DB5BB5">
              <w:tc>
                <w:tcPr>
                  <w:tcW w:w="28.95pt" w:type="dxa"/>
                </w:tcPr>
                <w:p w:rsidR="00DB5BB5" w:rsidRPr="00591B6C" w:rsidRDefault="00DB5BB5" w:rsidP="00D8770F">
                  <w:pPr>
                    <w:numPr>
                      <w:ilvl w:val="0"/>
                      <w:numId w:val="7"/>
                    </w:numPr>
                    <w:spacing w:before="6pt"/>
                    <w:jc w:val="center"/>
                    <w:rPr>
                      <w:sz w:val="19"/>
                    </w:rPr>
                  </w:pPr>
                </w:p>
              </w:tc>
              <w:tc>
                <w:tcPr>
                  <w:tcW w:w="82.80pt" w:type="dxa"/>
                  <w:tcBorders>
                    <w:end w:val="nil"/>
                  </w:tcBorders>
                </w:tcPr>
                <w:p w:rsidR="00DB5BB5" w:rsidRPr="00591B6C" w:rsidRDefault="00DB5BB5" w:rsidP="00DB5BB5">
                  <w:pPr>
                    <w:spacing w:after="2pt"/>
                    <w:ind w:start="5.25pt"/>
                    <w:rPr>
                      <w:sz w:val="19"/>
                    </w:rPr>
                  </w:pPr>
                  <w:r>
                    <w:rPr>
                      <w:sz w:val="19"/>
                    </w:rPr>
                    <w:t>Guest</w:t>
                  </w:r>
                </w:p>
              </w:tc>
              <w:tc>
                <w:tcPr>
                  <w:tcW w:w="208.65pt" w:type="dxa"/>
                  <w:tcBorders>
                    <w:start w:val="nil"/>
                  </w:tcBorders>
                </w:tcPr>
                <w:p w:rsidR="00DB5BB5" w:rsidRPr="00A26793" w:rsidRDefault="00DB5BB5" w:rsidP="00DB5BB5">
                  <w:pPr>
                    <w:spacing w:after="2pt"/>
                    <w:ind w:start="5.25pt"/>
                    <w:rPr>
                      <w:sz w:val="19"/>
                    </w:rPr>
                  </w:pPr>
                  <w:r>
                    <w:rPr>
                      <w:sz w:val="19"/>
                      <w:lang w:val="vi-VN"/>
                    </w:rPr>
                    <w:t xml:space="preserve">chọn chức năng </w:t>
                  </w:r>
                  <w:r>
                    <w:rPr>
                      <w:sz w:val="19"/>
                    </w:rPr>
                    <w:t>Sign Up</w:t>
                  </w:r>
                </w:p>
              </w:tc>
            </w:tr>
            <w:tr w:rsidR="00DB5BB5" w:rsidRPr="00AA7415" w:rsidTr="00DB5BB5">
              <w:tc>
                <w:tcPr>
                  <w:tcW w:w="28.95pt" w:type="dxa"/>
                </w:tcPr>
                <w:p w:rsidR="00DB5BB5" w:rsidRPr="00591B6C" w:rsidRDefault="00DB5BB5" w:rsidP="00D8770F">
                  <w:pPr>
                    <w:numPr>
                      <w:ilvl w:val="0"/>
                      <w:numId w:val="7"/>
                    </w:numPr>
                    <w:spacing w:before="6pt"/>
                    <w:jc w:val="center"/>
                    <w:rPr>
                      <w:sz w:val="19"/>
                    </w:rPr>
                  </w:pPr>
                </w:p>
              </w:tc>
              <w:tc>
                <w:tcPr>
                  <w:tcW w:w="82.80pt" w:type="dxa"/>
                  <w:tcBorders>
                    <w:end w:val="nil"/>
                  </w:tcBorders>
                </w:tcPr>
                <w:p w:rsidR="00DB5BB5" w:rsidRPr="00591B6C" w:rsidRDefault="00DB5BB5" w:rsidP="00DB5BB5">
                  <w:pPr>
                    <w:spacing w:after="2pt"/>
                    <w:ind w:start="5.25pt"/>
                    <w:rPr>
                      <w:sz w:val="19"/>
                      <w:lang w:val="vi-VN"/>
                    </w:rPr>
                  </w:pPr>
                  <w:r>
                    <w:rPr>
                      <w:sz w:val="19"/>
                      <w:lang w:val="vi-VN"/>
                    </w:rPr>
                    <w:t>Hệ thống</w:t>
                  </w:r>
                </w:p>
              </w:tc>
              <w:tc>
                <w:tcPr>
                  <w:tcW w:w="208.65pt" w:type="dxa"/>
                  <w:tcBorders>
                    <w:start w:val="nil"/>
                  </w:tcBorders>
                </w:tcPr>
                <w:p w:rsidR="00DB5BB5" w:rsidRPr="00591B6C" w:rsidRDefault="00DB5BB5" w:rsidP="00DB5BB5">
                  <w:pPr>
                    <w:spacing w:after="2pt"/>
                    <w:ind w:start="5.25pt"/>
                    <w:rPr>
                      <w:sz w:val="19"/>
                      <w:lang w:val="vi-VN"/>
                    </w:rPr>
                  </w:pPr>
                  <w:r>
                    <w:rPr>
                      <w:sz w:val="19"/>
                      <w:lang w:val="vi-VN"/>
                    </w:rPr>
                    <w:t>hiển thị giao diện đăng ký</w:t>
                  </w:r>
                </w:p>
              </w:tc>
            </w:tr>
            <w:tr w:rsidR="00DB5BB5" w:rsidRPr="00591B6C" w:rsidTr="00DB5BB5">
              <w:tc>
                <w:tcPr>
                  <w:tcW w:w="28.95pt" w:type="dxa"/>
                </w:tcPr>
                <w:p w:rsidR="00DB5BB5" w:rsidRPr="000F7FE8" w:rsidRDefault="00DB5BB5" w:rsidP="00D8770F">
                  <w:pPr>
                    <w:numPr>
                      <w:ilvl w:val="0"/>
                      <w:numId w:val="7"/>
                    </w:numPr>
                    <w:spacing w:before="6pt"/>
                    <w:jc w:val="center"/>
                    <w:rPr>
                      <w:sz w:val="19"/>
                      <w:lang w:val="vi-VN"/>
                    </w:rPr>
                  </w:pPr>
                </w:p>
              </w:tc>
              <w:tc>
                <w:tcPr>
                  <w:tcW w:w="82.80pt" w:type="dxa"/>
                  <w:tcBorders>
                    <w:end w:val="nil"/>
                  </w:tcBorders>
                </w:tcPr>
                <w:p w:rsidR="00DB5BB5" w:rsidRPr="00591B6C" w:rsidRDefault="00DB5BB5" w:rsidP="00DB5BB5">
                  <w:pPr>
                    <w:spacing w:after="2pt"/>
                    <w:ind w:start="5.25pt"/>
                    <w:rPr>
                      <w:sz w:val="19"/>
                    </w:rPr>
                  </w:pPr>
                  <w:r>
                    <w:rPr>
                      <w:sz w:val="19"/>
                    </w:rPr>
                    <w:t>Guest</w:t>
                  </w:r>
                </w:p>
              </w:tc>
              <w:tc>
                <w:tcPr>
                  <w:tcW w:w="208.65pt" w:type="dxa"/>
                  <w:tcBorders>
                    <w:start w:val="nil"/>
                  </w:tcBorders>
                </w:tcPr>
                <w:p w:rsidR="00DB5BB5" w:rsidRPr="00591B6C" w:rsidRDefault="00DB5BB5" w:rsidP="00DB5BB5">
                  <w:pPr>
                    <w:spacing w:after="2pt"/>
                    <w:ind w:start="5.25pt"/>
                    <w:rPr>
                      <w:sz w:val="19"/>
                    </w:rPr>
                  </w:pPr>
                  <w:r>
                    <w:rPr>
                      <w:sz w:val="19"/>
                      <w:lang w:val="vi-VN"/>
                    </w:rPr>
                    <w:t>nhập các thông tin cá nhân (mô tả phía dưới *)</w:t>
                  </w:r>
                </w:p>
              </w:tc>
            </w:tr>
            <w:tr w:rsidR="00DB5BB5" w:rsidRPr="00591B6C" w:rsidTr="00DB5BB5">
              <w:trPr>
                <w:trHeight w:val="485"/>
              </w:trPr>
              <w:tc>
                <w:tcPr>
                  <w:tcW w:w="28.95pt" w:type="dxa"/>
                </w:tcPr>
                <w:p w:rsidR="00DB5BB5" w:rsidRPr="00591B6C" w:rsidRDefault="00DB5BB5" w:rsidP="00D8770F">
                  <w:pPr>
                    <w:numPr>
                      <w:ilvl w:val="0"/>
                      <w:numId w:val="7"/>
                    </w:numPr>
                    <w:spacing w:before="6pt"/>
                    <w:jc w:val="center"/>
                    <w:rPr>
                      <w:sz w:val="19"/>
                    </w:rPr>
                  </w:pPr>
                </w:p>
              </w:tc>
              <w:tc>
                <w:tcPr>
                  <w:tcW w:w="82.80pt" w:type="dxa"/>
                  <w:tcBorders>
                    <w:end w:val="nil"/>
                  </w:tcBorders>
                </w:tcPr>
                <w:p w:rsidR="00DB5BB5" w:rsidRPr="00591B6C" w:rsidRDefault="00DB5BB5" w:rsidP="00DB5BB5">
                  <w:pPr>
                    <w:spacing w:after="2pt"/>
                    <w:ind w:start="5.25pt"/>
                    <w:rPr>
                      <w:sz w:val="19"/>
                    </w:rPr>
                  </w:pPr>
                  <w:r>
                    <w:rPr>
                      <w:sz w:val="19"/>
                    </w:rPr>
                    <w:t>Guest</w:t>
                  </w:r>
                </w:p>
              </w:tc>
              <w:tc>
                <w:tcPr>
                  <w:tcW w:w="208.65pt" w:type="dxa"/>
                  <w:tcBorders>
                    <w:start w:val="nil"/>
                  </w:tcBorders>
                </w:tcPr>
                <w:p w:rsidR="00DB5BB5" w:rsidRPr="00591B6C" w:rsidRDefault="00DB5BB5" w:rsidP="00DB5BB5">
                  <w:pPr>
                    <w:spacing w:after="2pt"/>
                    <w:ind w:start="5.25pt"/>
                    <w:rPr>
                      <w:sz w:val="19"/>
                    </w:rPr>
                  </w:pPr>
                  <w:r>
                    <w:rPr>
                      <w:sz w:val="19"/>
                      <w:lang w:val="vi-VN"/>
                    </w:rPr>
                    <w:t>yêu cầu đăng ký</w:t>
                  </w:r>
                </w:p>
              </w:tc>
            </w:tr>
            <w:tr w:rsidR="00DB5BB5" w:rsidRPr="00591B6C" w:rsidTr="00DB5BB5">
              <w:tc>
                <w:tcPr>
                  <w:tcW w:w="28.95pt" w:type="dxa"/>
                </w:tcPr>
                <w:p w:rsidR="00DB5BB5" w:rsidRPr="00591B6C" w:rsidRDefault="00DB5BB5" w:rsidP="00D8770F">
                  <w:pPr>
                    <w:numPr>
                      <w:ilvl w:val="0"/>
                      <w:numId w:val="7"/>
                    </w:numPr>
                    <w:spacing w:before="6pt"/>
                    <w:jc w:val="center"/>
                    <w:rPr>
                      <w:sz w:val="19"/>
                    </w:rPr>
                  </w:pPr>
                </w:p>
              </w:tc>
              <w:tc>
                <w:tcPr>
                  <w:tcW w:w="82.80pt" w:type="dxa"/>
                  <w:tcBorders>
                    <w:end w:val="nil"/>
                  </w:tcBorders>
                </w:tcPr>
                <w:p w:rsidR="00DB5BB5" w:rsidRPr="00591B6C" w:rsidRDefault="00DB5BB5" w:rsidP="00DB5BB5">
                  <w:pPr>
                    <w:spacing w:after="2pt"/>
                    <w:ind w:start="5.25pt"/>
                    <w:rPr>
                      <w:sz w:val="19"/>
                    </w:rPr>
                  </w:pPr>
                  <w:r>
                    <w:rPr>
                      <w:sz w:val="19"/>
                    </w:rPr>
                    <w:t>Hệ thống</w:t>
                  </w:r>
                </w:p>
              </w:tc>
              <w:tc>
                <w:tcPr>
                  <w:tcW w:w="208.65pt" w:type="dxa"/>
                  <w:tcBorders>
                    <w:start w:val="nil"/>
                  </w:tcBorders>
                </w:tcPr>
                <w:p w:rsidR="00DB5BB5" w:rsidRPr="00591B6C" w:rsidRDefault="00DB5BB5" w:rsidP="00DB5BB5">
                  <w:pPr>
                    <w:spacing w:after="2pt"/>
                    <w:ind w:start="5.25pt"/>
                    <w:rPr>
                      <w:sz w:val="19"/>
                    </w:rPr>
                  </w:pPr>
                  <w:r>
                    <w:rPr>
                      <w:sz w:val="19"/>
                    </w:rPr>
                    <w:t>kiểm tra xem Guest đã nhập các trường bắt buộc nhập hay chưa</w:t>
                  </w:r>
                </w:p>
              </w:tc>
            </w:tr>
            <w:tr w:rsidR="00DB5BB5" w:rsidRPr="00591B6C" w:rsidTr="00DB5BB5">
              <w:tc>
                <w:tcPr>
                  <w:tcW w:w="28.95pt" w:type="dxa"/>
                </w:tcPr>
                <w:p w:rsidR="00DB5BB5" w:rsidRPr="00591B6C" w:rsidRDefault="00DB5BB5" w:rsidP="00D8770F">
                  <w:pPr>
                    <w:numPr>
                      <w:ilvl w:val="0"/>
                      <w:numId w:val="7"/>
                    </w:numPr>
                    <w:spacing w:before="6pt"/>
                    <w:jc w:val="center"/>
                    <w:rPr>
                      <w:sz w:val="19"/>
                    </w:rPr>
                  </w:pPr>
                </w:p>
              </w:tc>
              <w:tc>
                <w:tcPr>
                  <w:tcW w:w="82.80pt" w:type="dxa"/>
                  <w:tcBorders>
                    <w:end w:val="nil"/>
                  </w:tcBorders>
                </w:tcPr>
                <w:p w:rsidR="00DB5BB5" w:rsidRPr="00591B6C" w:rsidRDefault="00DB5BB5" w:rsidP="00DB5BB5">
                  <w:pPr>
                    <w:spacing w:after="2pt"/>
                    <w:ind w:start="5.25pt"/>
                    <w:rPr>
                      <w:sz w:val="19"/>
                    </w:rPr>
                  </w:pPr>
                  <w:r>
                    <w:rPr>
                      <w:sz w:val="19"/>
                    </w:rPr>
                    <w:t>Hệ thống</w:t>
                  </w:r>
                </w:p>
              </w:tc>
              <w:tc>
                <w:tcPr>
                  <w:tcW w:w="208.65pt" w:type="dxa"/>
                  <w:tcBorders>
                    <w:start w:val="nil"/>
                  </w:tcBorders>
                </w:tcPr>
                <w:p w:rsidR="00DB5BB5" w:rsidRPr="00591B6C" w:rsidRDefault="00DB5BB5" w:rsidP="00DB5BB5">
                  <w:pPr>
                    <w:spacing w:after="2pt"/>
                    <w:ind w:start="5.25pt"/>
                    <w:rPr>
                      <w:sz w:val="19"/>
                    </w:rPr>
                  </w:pPr>
                  <w:r>
                    <w:rPr>
                      <w:sz w:val="19"/>
                    </w:rPr>
                    <w:t>kiểm tra địa chỉ email của Guest có hợp lệ không</w:t>
                  </w:r>
                </w:p>
              </w:tc>
            </w:tr>
            <w:tr w:rsidR="00DB5BB5" w:rsidRPr="00591B6C" w:rsidTr="00DB5BB5">
              <w:tc>
                <w:tcPr>
                  <w:tcW w:w="28.95pt" w:type="dxa"/>
                </w:tcPr>
                <w:p w:rsidR="00DB5BB5" w:rsidRPr="00591B6C" w:rsidRDefault="00DB5BB5" w:rsidP="00D8770F">
                  <w:pPr>
                    <w:numPr>
                      <w:ilvl w:val="0"/>
                      <w:numId w:val="7"/>
                    </w:numPr>
                    <w:spacing w:before="6pt"/>
                    <w:jc w:val="center"/>
                    <w:rPr>
                      <w:sz w:val="19"/>
                    </w:rPr>
                  </w:pPr>
                </w:p>
              </w:tc>
              <w:tc>
                <w:tcPr>
                  <w:tcW w:w="82.80pt" w:type="dxa"/>
                  <w:tcBorders>
                    <w:end w:val="nil"/>
                  </w:tcBorders>
                </w:tcPr>
                <w:p w:rsidR="00DB5BB5" w:rsidRPr="00591B6C" w:rsidRDefault="00DB5BB5" w:rsidP="00DB5BB5">
                  <w:pPr>
                    <w:spacing w:after="2pt"/>
                    <w:ind w:start="5.25pt"/>
                    <w:rPr>
                      <w:sz w:val="19"/>
                    </w:rPr>
                  </w:pPr>
                  <w:r>
                    <w:rPr>
                      <w:sz w:val="19"/>
                    </w:rPr>
                    <w:t>Hệ thống</w:t>
                  </w:r>
                </w:p>
              </w:tc>
              <w:tc>
                <w:tcPr>
                  <w:tcW w:w="208.65pt" w:type="dxa"/>
                  <w:tcBorders>
                    <w:start w:val="nil"/>
                  </w:tcBorders>
                </w:tcPr>
                <w:p w:rsidR="00DB5BB5" w:rsidRPr="00591B6C" w:rsidRDefault="00DB5BB5" w:rsidP="00DB5BB5">
                  <w:pPr>
                    <w:spacing w:after="2pt"/>
                    <w:ind w:start="5.25pt"/>
                    <w:rPr>
                      <w:sz w:val="19"/>
                    </w:rPr>
                  </w:pPr>
                  <w:r>
                    <w:rPr>
                      <w:sz w:val="19"/>
                    </w:rPr>
                    <w:t>kiểm tra mật khẩu nhập lại và mật khẩu có trùng nhau hay không</w:t>
                  </w:r>
                </w:p>
              </w:tc>
            </w:tr>
            <w:tr w:rsidR="00DB5BB5" w:rsidRPr="00591B6C" w:rsidTr="00DB5BB5">
              <w:tc>
                <w:tcPr>
                  <w:tcW w:w="28.95pt" w:type="dxa"/>
                </w:tcPr>
                <w:p w:rsidR="00DB5BB5" w:rsidRPr="00591B6C" w:rsidRDefault="00DB5BB5" w:rsidP="00D8770F">
                  <w:pPr>
                    <w:numPr>
                      <w:ilvl w:val="0"/>
                      <w:numId w:val="7"/>
                    </w:numPr>
                    <w:spacing w:before="6pt"/>
                    <w:jc w:val="center"/>
                    <w:rPr>
                      <w:sz w:val="19"/>
                    </w:rPr>
                  </w:pPr>
                </w:p>
              </w:tc>
              <w:tc>
                <w:tcPr>
                  <w:tcW w:w="82.80pt" w:type="dxa"/>
                  <w:tcBorders>
                    <w:end w:val="nil"/>
                  </w:tcBorders>
                </w:tcPr>
                <w:p w:rsidR="00DB5BB5" w:rsidRPr="00591B6C" w:rsidRDefault="00DB5BB5" w:rsidP="00DB5BB5">
                  <w:pPr>
                    <w:spacing w:after="2pt"/>
                    <w:ind w:start="5.25pt"/>
                    <w:rPr>
                      <w:sz w:val="19"/>
                    </w:rPr>
                  </w:pPr>
                  <w:r>
                    <w:rPr>
                      <w:sz w:val="19"/>
                    </w:rPr>
                    <w:t>Hệ thống</w:t>
                  </w:r>
                </w:p>
              </w:tc>
              <w:tc>
                <w:tcPr>
                  <w:tcW w:w="208.65pt" w:type="dxa"/>
                  <w:tcBorders>
                    <w:start w:val="nil"/>
                  </w:tcBorders>
                </w:tcPr>
                <w:p w:rsidR="00DB5BB5" w:rsidRPr="00591B6C" w:rsidRDefault="00DB5BB5" w:rsidP="00DB5BB5">
                  <w:pPr>
                    <w:spacing w:after="2pt" w:line="18pt" w:lineRule="auto"/>
                    <w:ind w:start="0.80pt" w:firstLine="4.90pt"/>
                    <w:rPr>
                      <w:sz w:val="19"/>
                    </w:rPr>
                  </w:pPr>
                  <w:r>
                    <w:rPr>
                      <w:sz w:val="19"/>
                    </w:rPr>
                    <w:t>kiểm tra mật khẩu có đủ mức độ an toàn hay không</w:t>
                  </w:r>
                </w:p>
              </w:tc>
            </w:tr>
            <w:tr w:rsidR="00DB5BB5" w:rsidRPr="00591B6C" w:rsidTr="00DB5BB5">
              <w:tc>
                <w:tcPr>
                  <w:tcW w:w="28.95pt" w:type="dxa"/>
                </w:tcPr>
                <w:p w:rsidR="00DB5BB5" w:rsidRPr="00591B6C" w:rsidRDefault="00DB5BB5" w:rsidP="00D8770F">
                  <w:pPr>
                    <w:numPr>
                      <w:ilvl w:val="0"/>
                      <w:numId w:val="7"/>
                    </w:numPr>
                    <w:spacing w:before="6pt"/>
                    <w:jc w:val="center"/>
                    <w:rPr>
                      <w:sz w:val="19"/>
                    </w:rPr>
                  </w:pPr>
                </w:p>
              </w:tc>
              <w:tc>
                <w:tcPr>
                  <w:tcW w:w="82.80pt" w:type="dxa"/>
                  <w:tcBorders>
                    <w:end w:val="nil"/>
                  </w:tcBorders>
                </w:tcPr>
                <w:p w:rsidR="00DB5BB5" w:rsidRDefault="00DB5BB5" w:rsidP="00DB5BB5">
                  <w:pPr>
                    <w:spacing w:after="2pt"/>
                    <w:ind w:start="5.25pt"/>
                    <w:rPr>
                      <w:sz w:val="19"/>
                    </w:rPr>
                  </w:pPr>
                  <w:r>
                    <w:rPr>
                      <w:sz w:val="19"/>
                    </w:rPr>
                    <w:t>Hệ thống</w:t>
                  </w:r>
                </w:p>
              </w:tc>
              <w:tc>
                <w:tcPr>
                  <w:tcW w:w="208.65pt" w:type="dxa"/>
                  <w:tcBorders>
                    <w:start w:val="nil"/>
                  </w:tcBorders>
                </w:tcPr>
                <w:p w:rsidR="00DB5BB5" w:rsidRDefault="00DB5BB5" w:rsidP="00DB5BB5">
                  <w:pPr>
                    <w:spacing w:after="2pt" w:line="18pt" w:lineRule="auto"/>
                    <w:ind w:start="0.80pt" w:firstLine="4.90pt"/>
                    <w:rPr>
                      <w:sz w:val="19"/>
                    </w:rPr>
                  </w:pPr>
                  <w:r>
                    <w:rPr>
                      <w:sz w:val="19"/>
                    </w:rPr>
                    <w:t xml:space="preserve">lưu thông tin tài khoản và thông báo đăng ký thành công </w:t>
                  </w:r>
                </w:p>
              </w:tc>
            </w:tr>
          </w:tbl>
          <w:p w:rsidR="00DB5BB5" w:rsidRPr="00E2074F" w:rsidRDefault="00DB5BB5" w:rsidP="00DB5BB5">
            <w:pPr>
              <w:pStyle w:val="Bang"/>
              <w:widowControl w:val="0"/>
              <w:spacing w:before="0pt" w:after="0pt"/>
              <w:rPr>
                <w:sz w:val="19"/>
              </w:rPr>
            </w:pPr>
          </w:p>
        </w:tc>
      </w:tr>
      <w:tr w:rsidR="00DB5BB5" w:rsidRPr="00591B6C" w:rsidTr="00DB5BB5">
        <w:trPr>
          <w:trHeight w:val="1128"/>
          <w:jc w:val="center"/>
        </w:trPr>
        <w:tc>
          <w:tcPr>
            <w:tcW w:w="118.80pt" w:type="dxa"/>
            <w:shd w:val="clear" w:color="auto" w:fill="C5F1E3"/>
          </w:tcPr>
          <w:p w:rsidR="00DB5BB5" w:rsidRPr="00E2074F" w:rsidRDefault="00DB5BB5" w:rsidP="00DB5BB5">
            <w:pPr>
              <w:pStyle w:val="TableCaption"/>
              <w:rPr>
                <w:sz w:val="19"/>
              </w:rPr>
            </w:pPr>
            <w:r>
              <w:rPr>
                <w:sz w:val="19"/>
              </w:rPr>
              <w:lastRenderedPageBreak/>
              <w:t>Luồng sự kiện thay thế</w:t>
            </w:r>
          </w:p>
        </w:tc>
        <w:tc>
          <w:tcPr>
            <w:tcW w:w="333.15pt" w:type="dxa"/>
            <w:gridSpan w:val="3"/>
          </w:tcPr>
          <w:tbl>
            <w:tblPr>
              <w:tblW w:w="320.40pt" w:type="dxa"/>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1" w:firstColumn="1" w:lastColumn="1" w:noHBand="0" w:noVBand="0"/>
            </w:tblPr>
            <w:tblGrid>
              <w:gridCol w:w="588"/>
              <w:gridCol w:w="1660"/>
              <w:gridCol w:w="4160"/>
            </w:tblGrid>
            <w:tr w:rsidR="00DB5BB5" w:rsidRPr="00591B6C" w:rsidTr="00DB5BB5">
              <w:tc>
                <w:tcPr>
                  <w:tcW w:w="29.40pt" w:type="dxa"/>
                  <w:shd w:val="clear" w:color="auto" w:fill="FFCC99"/>
                </w:tcPr>
                <w:p w:rsidR="00DB5BB5" w:rsidRPr="00E2074F" w:rsidRDefault="00DB5BB5" w:rsidP="00DB5BB5">
                  <w:pPr>
                    <w:pStyle w:val="TableCaptionSmall"/>
                    <w:jc w:val="both"/>
                    <w:rPr>
                      <w:sz w:val="19"/>
                    </w:rPr>
                  </w:pPr>
                  <w:r>
                    <w:rPr>
                      <w:sz w:val="19"/>
                    </w:rPr>
                    <w:t>STT</w:t>
                  </w:r>
                </w:p>
              </w:tc>
              <w:tc>
                <w:tcPr>
                  <w:tcW w:w="83pt" w:type="dxa"/>
                  <w:tcBorders>
                    <w:bottom w:val="single" w:sz="4" w:space="0" w:color="auto"/>
                  </w:tcBorders>
                  <w:shd w:val="clear" w:color="auto" w:fill="FFCC99"/>
                </w:tcPr>
                <w:p w:rsidR="00DB5BB5" w:rsidRPr="00E2074F" w:rsidRDefault="00DB5BB5" w:rsidP="00DB5BB5">
                  <w:pPr>
                    <w:pStyle w:val="TableCaptionSmall"/>
                    <w:rPr>
                      <w:sz w:val="19"/>
                    </w:rPr>
                  </w:pPr>
                  <w:r>
                    <w:rPr>
                      <w:sz w:val="19"/>
                    </w:rPr>
                    <w:t>Thực hiện bởi</w:t>
                  </w:r>
                </w:p>
              </w:tc>
              <w:tc>
                <w:tcPr>
                  <w:tcW w:w="208pt" w:type="dxa"/>
                  <w:tcBorders>
                    <w:bottom w:val="single" w:sz="4" w:space="0" w:color="auto"/>
                  </w:tcBorders>
                  <w:shd w:val="clear" w:color="auto" w:fill="FFCC99"/>
                </w:tcPr>
                <w:p w:rsidR="00DB5BB5" w:rsidRPr="00E2074F" w:rsidRDefault="00DB5BB5" w:rsidP="00DB5BB5">
                  <w:pPr>
                    <w:pStyle w:val="TableCaptionSmall"/>
                    <w:ind w:start="27.35pt"/>
                    <w:rPr>
                      <w:sz w:val="19"/>
                    </w:rPr>
                  </w:pPr>
                  <w:r>
                    <w:rPr>
                      <w:sz w:val="19"/>
                    </w:rPr>
                    <w:t>Hành động</w:t>
                  </w:r>
                </w:p>
              </w:tc>
            </w:tr>
            <w:tr w:rsidR="00DB5BB5" w:rsidRPr="00591B6C" w:rsidTr="00DB5BB5">
              <w:trPr>
                <w:trHeight w:val="286"/>
              </w:trPr>
              <w:tc>
                <w:tcPr>
                  <w:tcW w:w="29.40pt" w:type="dxa"/>
                </w:tcPr>
                <w:p w:rsidR="00DB5BB5" w:rsidRPr="00591B6C" w:rsidRDefault="00DB5BB5" w:rsidP="00DB5BB5">
                  <w:pPr>
                    <w:spacing w:after="2pt"/>
                    <w:ind w:start="-2.85pt"/>
                    <w:rPr>
                      <w:sz w:val="19"/>
                    </w:rPr>
                  </w:pPr>
                  <w:r w:rsidRPr="00591B6C">
                    <w:rPr>
                      <w:sz w:val="19"/>
                    </w:rPr>
                    <w:t>6a.</w:t>
                  </w:r>
                </w:p>
              </w:tc>
              <w:tc>
                <w:tcPr>
                  <w:tcW w:w="83pt" w:type="dxa"/>
                  <w:tcBorders>
                    <w:end w:val="nil"/>
                  </w:tcBorders>
                </w:tcPr>
                <w:p w:rsidR="00DB5BB5" w:rsidRPr="00591B6C" w:rsidRDefault="00DB5BB5" w:rsidP="00DB5BB5">
                  <w:pPr>
                    <w:ind w:start="5.65pt"/>
                    <w:rPr>
                      <w:sz w:val="19"/>
                    </w:rPr>
                  </w:pPr>
                  <w:r>
                    <w:rPr>
                      <w:sz w:val="19"/>
                    </w:rPr>
                    <w:t>Hệ thống</w:t>
                  </w:r>
                </w:p>
              </w:tc>
              <w:tc>
                <w:tcPr>
                  <w:tcW w:w="208pt" w:type="dxa"/>
                  <w:tcBorders>
                    <w:start w:val="nil"/>
                  </w:tcBorders>
                </w:tcPr>
                <w:p w:rsidR="00DB5BB5" w:rsidRPr="00591B6C" w:rsidRDefault="00DB5BB5" w:rsidP="00DB5BB5">
                  <w:pPr>
                    <w:ind w:start="5.65pt"/>
                    <w:rPr>
                      <w:sz w:val="19"/>
                    </w:rPr>
                  </w:pPr>
                  <w:r>
                    <w:rPr>
                      <w:sz w:val="19"/>
                    </w:rPr>
                    <w:t>thông báo lỗi: Cần nhập các trường bắt buộc nhập nếu Guest nhập thiếu</w:t>
                  </w:r>
                </w:p>
              </w:tc>
            </w:tr>
            <w:tr w:rsidR="00DB5BB5" w:rsidRPr="00591B6C" w:rsidTr="00DB5BB5">
              <w:tc>
                <w:tcPr>
                  <w:tcW w:w="29.40pt" w:type="dxa"/>
                </w:tcPr>
                <w:p w:rsidR="00DB5BB5" w:rsidRPr="00591B6C" w:rsidRDefault="00DB5BB5" w:rsidP="00DB5BB5">
                  <w:pPr>
                    <w:spacing w:after="2pt"/>
                    <w:ind w:start="-2.85pt"/>
                    <w:rPr>
                      <w:sz w:val="19"/>
                    </w:rPr>
                  </w:pPr>
                  <w:r w:rsidRPr="00591B6C">
                    <w:rPr>
                      <w:sz w:val="19"/>
                    </w:rPr>
                    <w:t>7a.</w:t>
                  </w:r>
                </w:p>
              </w:tc>
              <w:tc>
                <w:tcPr>
                  <w:tcW w:w="83pt" w:type="dxa"/>
                  <w:tcBorders>
                    <w:end w:val="nil"/>
                  </w:tcBorders>
                </w:tcPr>
                <w:p w:rsidR="00DB5BB5" w:rsidRPr="00591B6C" w:rsidRDefault="00DB5BB5" w:rsidP="00DB5BB5">
                  <w:pPr>
                    <w:ind w:start="5.65pt"/>
                    <w:rPr>
                      <w:sz w:val="19"/>
                    </w:rPr>
                  </w:pPr>
                  <w:r>
                    <w:rPr>
                      <w:sz w:val="19"/>
                    </w:rPr>
                    <w:t>Hệ thống</w:t>
                  </w:r>
                </w:p>
              </w:tc>
              <w:tc>
                <w:tcPr>
                  <w:tcW w:w="208pt" w:type="dxa"/>
                  <w:tcBorders>
                    <w:start w:val="nil"/>
                  </w:tcBorders>
                </w:tcPr>
                <w:p w:rsidR="00DB5BB5" w:rsidRPr="00591B6C" w:rsidRDefault="00DB5BB5" w:rsidP="00DB5BB5">
                  <w:pPr>
                    <w:ind w:start="5.65pt"/>
                    <w:rPr>
                      <w:sz w:val="19"/>
                    </w:rPr>
                  </w:pPr>
                  <w:r>
                    <w:rPr>
                      <w:sz w:val="19"/>
                    </w:rPr>
                    <w:t>thông báo lỗi: Địa chỉ email không hợp lệ nếu địa chỉ email không hợp lệ</w:t>
                  </w:r>
                </w:p>
              </w:tc>
            </w:tr>
            <w:tr w:rsidR="00DB5BB5" w:rsidRPr="00591B6C" w:rsidTr="00DB5BB5">
              <w:tc>
                <w:tcPr>
                  <w:tcW w:w="29.40pt" w:type="dxa"/>
                </w:tcPr>
                <w:p w:rsidR="00DB5BB5" w:rsidRPr="00591B6C" w:rsidRDefault="00DB5BB5" w:rsidP="00DB5BB5">
                  <w:pPr>
                    <w:spacing w:after="2pt"/>
                    <w:ind w:start="-2.85pt"/>
                    <w:rPr>
                      <w:sz w:val="19"/>
                    </w:rPr>
                  </w:pPr>
                  <w:r w:rsidRPr="00591B6C">
                    <w:rPr>
                      <w:sz w:val="19"/>
                    </w:rPr>
                    <w:t>8a.</w:t>
                  </w:r>
                </w:p>
              </w:tc>
              <w:tc>
                <w:tcPr>
                  <w:tcW w:w="83pt" w:type="dxa"/>
                  <w:tcBorders>
                    <w:end w:val="nil"/>
                  </w:tcBorders>
                </w:tcPr>
                <w:p w:rsidR="00DB5BB5" w:rsidRPr="00591B6C" w:rsidRDefault="00DB5BB5" w:rsidP="00DB5BB5">
                  <w:pPr>
                    <w:ind w:start="5.65pt"/>
                    <w:rPr>
                      <w:sz w:val="19"/>
                    </w:rPr>
                  </w:pPr>
                  <w:r>
                    <w:rPr>
                      <w:sz w:val="19"/>
                    </w:rPr>
                    <w:t>Hệ thống</w:t>
                  </w:r>
                </w:p>
              </w:tc>
              <w:tc>
                <w:tcPr>
                  <w:tcW w:w="208pt" w:type="dxa"/>
                  <w:tcBorders>
                    <w:start w:val="nil"/>
                  </w:tcBorders>
                </w:tcPr>
                <w:p w:rsidR="00DB5BB5" w:rsidRPr="00591B6C" w:rsidRDefault="00DB5BB5" w:rsidP="00DB5BB5">
                  <w:pPr>
                    <w:ind w:start="5.65pt"/>
                    <w:rPr>
                      <w:sz w:val="19"/>
                    </w:rPr>
                  </w:pPr>
                  <w:r>
                    <w:rPr>
                      <w:sz w:val="19"/>
                    </w:rPr>
                    <w:t>thông báo lỗi: Mật  khẩu xác nhận không trùng với Mật khẩu nếu hai mật khẩu không trùng nhau</w:t>
                  </w:r>
                </w:p>
              </w:tc>
            </w:tr>
            <w:tr w:rsidR="00DB5BB5" w:rsidRPr="00591B6C" w:rsidTr="00DB5BB5">
              <w:tc>
                <w:tcPr>
                  <w:tcW w:w="29.40pt" w:type="dxa"/>
                </w:tcPr>
                <w:p w:rsidR="00DB5BB5" w:rsidRPr="00591B6C" w:rsidRDefault="00DB5BB5" w:rsidP="00DB5BB5">
                  <w:pPr>
                    <w:spacing w:after="2pt"/>
                    <w:ind w:start="-2.85pt"/>
                    <w:rPr>
                      <w:sz w:val="19"/>
                    </w:rPr>
                  </w:pPr>
                  <w:r>
                    <w:rPr>
                      <w:sz w:val="19"/>
                    </w:rPr>
                    <w:t>9a.</w:t>
                  </w:r>
                </w:p>
              </w:tc>
              <w:tc>
                <w:tcPr>
                  <w:tcW w:w="83pt" w:type="dxa"/>
                  <w:tcBorders>
                    <w:end w:val="nil"/>
                  </w:tcBorders>
                </w:tcPr>
                <w:p w:rsidR="00DB5BB5" w:rsidRDefault="00DB5BB5" w:rsidP="00DB5BB5">
                  <w:pPr>
                    <w:ind w:start="5.65pt"/>
                    <w:rPr>
                      <w:sz w:val="19"/>
                    </w:rPr>
                  </w:pPr>
                  <w:r>
                    <w:rPr>
                      <w:sz w:val="19"/>
                    </w:rPr>
                    <w:t>Hệ thống</w:t>
                  </w:r>
                </w:p>
              </w:tc>
              <w:tc>
                <w:tcPr>
                  <w:tcW w:w="208pt" w:type="dxa"/>
                  <w:tcBorders>
                    <w:start w:val="nil"/>
                  </w:tcBorders>
                </w:tcPr>
                <w:p w:rsidR="00DB5BB5" w:rsidRDefault="00DB5BB5" w:rsidP="00DB5BB5">
                  <w:pPr>
                    <w:ind w:start="5.65pt"/>
                    <w:rPr>
                      <w:sz w:val="19"/>
                    </w:rPr>
                  </w:pPr>
                  <w:r>
                    <w:rPr>
                      <w:sz w:val="19"/>
                    </w:rPr>
                    <w:t>thông báo lỗi: Mật khẩu cần đảm bảo độ an toàn  nếu mật khẩu không đảm bảo độ an toàn được quy định bởi hệ thống (có ít nhất 8 ký tự, trong đó có cả chữ cái thường và chữ cái hoa, ít nhất 1 chữ số và 1 ký tự đặc biệt)</w:t>
                  </w:r>
                </w:p>
              </w:tc>
            </w:tr>
          </w:tbl>
          <w:p w:rsidR="00DB5BB5" w:rsidRPr="00E2074F" w:rsidRDefault="00DB5BB5" w:rsidP="00DB5BB5">
            <w:pPr>
              <w:pStyle w:val="Bang"/>
              <w:widowControl w:val="0"/>
              <w:rPr>
                <w:sz w:val="19"/>
              </w:rPr>
            </w:pPr>
          </w:p>
        </w:tc>
      </w:tr>
    </w:tbl>
    <w:p w:rsidR="00DB5BB5" w:rsidRDefault="00DB5BB5" w:rsidP="00DB5BB5"/>
    <w:p w:rsidR="00DB5BB5" w:rsidRDefault="00DB5BB5" w:rsidP="00DB5BB5">
      <w:pPr>
        <w:spacing w:after="12pt"/>
        <w:ind w:start="28.35pt"/>
      </w:pPr>
      <w:r>
        <w:t>* Dữ liệu đầu vào của thông tin cá nhân gồm các trường dữ liệu sau:</w:t>
      </w:r>
    </w:p>
    <w:tbl>
      <w:tblPr>
        <w:tblW w:w="427.45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ayout w:type="fixed"/>
        <w:tblLook w:firstRow="1" w:lastRow="1" w:firstColumn="1" w:lastColumn="1" w:noHBand="0" w:noVBand="0"/>
      </w:tblPr>
      <w:tblGrid>
        <w:gridCol w:w="495"/>
        <w:gridCol w:w="990"/>
        <w:gridCol w:w="2160"/>
        <w:gridCol w:w="990"/>
        <w:gridCol w:w="2160"/>
        <w:gridCol w:w="1754"/>
      </w:tblGrid>
      <w:tr w:rsidR="00DB5BB5" w:rsidRPr="00354D32" w:rsidTr="00DB5BB5">
        <w:trPr>
          <w:tblHeader/>
          <w:jc w:val="center"/>
        </w:trPr>
        <w:tc>
          <w:tcPr>
            <w:tcW w:w="24.75pt" w:type="dxa"/>
            <w:shd w:val="clear" w:color="auto" w:fill="FFCC99"/>
            <w:vAlign w:val="center"/>
          </w:tcPr>
          <w:p w:rsidR="00DB5BB5" w:rsidRPr="00354D32" w:rsidRDefault="00DB5BB5" w:rsidP="00DB5BB5">
            <w:pPr>
              <w:ind w:start="0.20pt"/>
              <w:jc w:val="center"/>
              <w:rPr>
                <w:b/>
                <w:bCs/>
                <w:sz w:val="18"/>
              </w:rPr>
            </w:pPr>
            <w:r>
              <w:rPr>
                <w:b/>
                <w:bCs/>
                <w:sz w:val="18"/>
              </w:rPr>
              <w:t>STT</w:t>
            </w:r>
          </w:p>
        </w:tc>
        <w:tc>
          <w:tcPr>
            <w:tcW w:w="49.50pt" w:type="dxa"/>
            <w:shd w:val="clear" w:color="auto" w:fill="FFCC99"/>
            <w:vAlign w:val="center"/>
          </w:tcPr>
          <w:p w:rsidR="00DB5BB5" w:rsidRPr="00354D32" w:rsidRDefault="00DB5BB5" w:rsidP="00DB5BB5">
            <w:pPr>
              <w:ind w:firstLine="0.60pt"/>
              <w:jc w:val="center"/>
              <w:rPr>
                <w:b/>
                <w:bCs/>
                <w:sz w:val="18"/>
              </w:rPr>
            </w:pPr>
            <w:r>
              <w:rPr>
                <w:b/>
                <w:bCs/>
                <w:sz w:val="18"/>
              </w:rPr>
              <w:t>Trường    dữ liệu</w:t>
            </w:r>
          </w:p>
        </w:tc>
        <w:tc>
          <w:tcPr>
            <w:tcW w:w="108pt" w:type="dxa"/>
            <w:shd w:val="clear" w:color="auto" w:fill="FFCC99"/>
            <w:vAlign w:val="center"/>
          </w:tcPr>
          <w:p w:rsidR="00DB5BB5" w:rsidRPr="00354D32" w:rsidRDefault="00DB5BB5" w:rsidP="00DB5BB5">
            <w:pPr>
              <w:ind w:firstLine="0.60pt"/>
              <w:jc w:val="center"/>
              <w:rPr>
                <w:b/>
                <w:bCs/>
                <w:sz w:val="18"/>
              </w:rPr>
            </w:pPr>
            <w:r>
              <w:rPr>
                <w:b/>
                <w:bCs/>
                <w:sz w:val="18"/>
              </w:rPr>
              <w:t>Mô tả</w:t>
            </w:r>
          </w:p>
        </w:tc>
        <w:tc>
          <w:tcPr>
            <w:tcW w:w="49.50pt" w:type="dxa"/>
            <w:shd w:val="clear" w:color="auto" w:fill="FFCC99"/>
            <w:vAlign w:val="center"/>
          </w:tcPr>
          <w:p w:rsidR="00DB5BB5" w:rsidRPr="00354D32" w:rsidRDefault="00DB5BB5" w:rsidP="00DB5BB5">
            <w:pPr>
              <w:ind w:firstLine="0.60pt"/>
              <w:jc w:val="center"/>
              <w:rPr>
                <w:b/>
                <w:bCs/>
                <w:sz w:val="18"/>
              </w:rPr>
            </w:pPr>
            <w:r>
              <w:rPr>
                <w:b/>
                <w:bCs/>
                <w:sz w:val="18"/>
              </w:rPr>
              <w:t>Bắt buộc?</w:t>
            </w:r>
          </w:p>
        </w:tc>
        <w:tc>
          <w:tcPr>
            <w:tcW w:w="108pt" w:type="dxa"/>
            <w:shd w:val="clear" w:color="auto" w:fill="FFCC99"/>
            <w:vAlign w:val="center"/>
          </w:tcPr>
          <w:p w:rsidR="00DB5BB5" w:rsidRPr="00354D32" w:rsidRDefault="00DB5BB5" w:rsidP="00DB5BB5">
            <w:pPr>
              <w:ind w:firstLine="0.60pt"/>
              <w:jc w:val="center"/>
              <w:rPr>
                <w:b/>
                <w:bCs/>
                <w:sz w:val="18"/>
              </w:rPr>
            </w:pPr>
            <w:r>
              <w:rPr>
                <w:b/>
                <w:bCs/>
                <w:sz w:val="18"/>
              </w:rPr>
              <w:t>Điều kiện hợp lệ</w:t>
            </w:r>
          </w:p>
        </w:tc>
        <w:tc>
          <w:tcPr>
            <w:tcW w:w="87.70pt" w:type="dxa"/>
            <w:shd w:val="clear" w:color="auto" w:fill="FFCC99"/>
            <w:vAlign w:val="center"/>
          </w:tcPr>
          <w:p w:rsidR="00DB5BB5" w:rsidRPr="00354D32" w:rsidRDefault="00DB5BB5" w:rsidP="00DB5BB5">
            <w:pPr>
              <w:ind w:firstLine="0.60pt"/>
              <w:jc w:val="center"/>
              <w:rPr>
                <w:b/>
                <w:bCs/>
                <w:sz w:val="18"/>
              </w:rPr>
            </w:pPr>
            <w:r>
              <w:rPr>
                <w:b/>
                <w:bCs/>
                <w:sz w:val="18"/>
              </w:rPr>
              <w:t>Ví dụ</w:t>
            </w:r>
          </w:p>
        </w:tc>
      </w:tr>
      <w:tr w:rsidR="00DB5BB5" w:rsidRPr="00354D32" w:rsidTr="00DB5BB5">
        <w:trPr>
          <w:jc w:val="center"/>
        </w:trPr>
        <w:tc>
          <w:tcPr>
            <w:tcW w:w="24.75pt" w:type="dxa"/>
          </w:tcPr>
          <w:p w:rsidR="00DB5BB5" w:rsidRPr="00354D32" w:rsidRDefault="00DB5BB5" w:rsidP="00D8770F">
            <w:pPr>
              <w:widowControl w:val="0"/>
              <w:numPr>
                <w:ilvl w:val="0"/>
                <w:numId w:val="8"/>
              </w:numPr>
              <w:spacing w:line="14.40pt" w:lineRule="auto"/>
              <w:jc w:val="both"/>
              <w:rPr>
                <w:sz w:val="18"/>
              </w:rPr>
            </w:pPr>
          </w:p>
        </w:tc>
        <w:tc>
          <w:tcPr>
            <w:tcW w:w="49.50pt" w:type="dxa"/>
          </w:tcPr>
          <w:p w:rsidR="00DB5BB5" w:rsidRPr="00354D32" w:rsidRDefault="00DB5BB5" w:rsidP="00DB5BB5">
            <w:pPr>
              <w:ind w:firstLine="0.60pt"/>
              <w:rPr>
                <w:sz w:val="18"/>
              </w:rPr>
            </w:pPr>
            <w:r>
              <w:rPr>
                <w:sz w:val="18"/>
              </w:rPr>
              <w:t>Họ</w:t>
            </w:r>
          </w:p>
        </w:tc>
        <w:tc>
          <w:tcPr>
            <w:tcW w:w="108pt" w:type="dxa"/>
          </w:tcPr>
          <w:p w:rsidR="00DB5BB5" w:rsidRPr="00354D32" w:rsidRDefault="00DB5BB5" w:rsidP="00DB5BB5">
            <w:pPr>
              <w:ind w:firstLine="0.60pt"/>
              <w:rPr>
                <w:sz w:val="18"/>
              </w:rPr>
            </w:pPr>
          </w:p>
        </w:tc>
        <w:tc>
          <w:tcPr>
            <w:tcW w:w="49.50pt" w:type="dxa"/>
          </w:tcPr>
          <w:p w:rsidR="00DB5BB5" w:rsidRPr="00354D32" w:rsidRDefault="00DB5BB5" w:rsidP="00DB5BB5">
            <w:pPr>
              <w:ind w:firstLine="0.60pt"/>
              <w:rPr>
                <w:sz w:val="18"/>
              </w:rPr>
            </w:pPr>
            <w:r>
              <w:rPr>
                <w:sz w:val="18"/>
              </w:rPr>
              <w:t>Có</w:t>
            </w:r>
          </w:p>
        </w:tc>
        <w:tc>
          <w:tcPr>
            <w:tcW w:w="108pt" w:type="dxa"/>
          </w:tcPr>
          <w:p w:rsidR="00DB5BB5" w:rsidRPr="00354D32" w:rsidRDefault="00DB5BB5" w:rsidP="00DB5BB5">
            <w:pPr>
              <w:ind w:firstLine="0.60pt"/>
              <w:rPr>
                <w:sz w:val="18"/>
              </w:rPr>
            </w:pPr>
          </w:p>
        </w:tc>
        <w:tc>
          <w:tcPr>
            <w:tcW w:w="87.70pt" w:type="dxa"/>
          </w:tcPr>
          <w:p w:rsidR="00DB5BB5" w:rsidRPr="00354D32" w:rsidRDefault="00DB5BB5" w:rsidP="00DB5BB5">
            <w:pPr>
              <w:ind w:firstLine="0.60pt"/>
              <w:rPr>
                <w:sz w:val="18"/>
              </w:rPr>
            </w:pPr>
            <w:r>
              <w:rPr>
                <w:sz w:val="18"/>
              </w:rPr>
              <w:t>Trương</w:t>
            </w:r>
          </w:p>
        </w:tc>
      </w:tr>
      <w:tr w:rsidR="00DB5BB5" w:rsidRPr="00354D32" w:rsidTr="00DB5BB5">
        <w:trPr>
          <w:jc w:val="center"/>
        </w:trPr>
        <w:tc>
          <w:tcPr>
            <w:tcW w:w="24.75pt" w:type="dxa"/>
          </w:tcPr>
          <w:p w:rsidR="00DB5BB5" w:rsidRPr="00354D32" w:rsidRDefault="00DB5BB5" w:rsidP="00D8770F">
            <w:pPr>
              <w:widowControl w:val="0"/>
              <w:numPr>
                <w:ilvl w:val="0"/>
                <w:numId w:val="8"/>
              </w:numPr>
              <w:spacing w:line="14.40pt" w:lineRule="auto"/>
              <w:jc w:val="both"/>
              <w:rPr>
                <w:sz w:val="18"/>
              </w:rPr>
            </w:pPr>
          </w:p>
        </w:tc>
        <w:tc>
          <w:tcPr>
            <w:tcW w:w="49.50pt" w:type="dxa"/>
          </w:tcPr>
          <w:p w:rsidR="00DB5BB5" w:rsidRPr="00354D32" w:rsidRDefault="00DB5BB5" w:rsidP="00DB5BB5">
            <w:pPr>
              <w:ind w:firstLine="0.60pt"/>
              <w:rPr>
                <w:sz w:val="18"/>
              </w:rPr>
            </w:pPr>
            <w:r>
              <w:rPr>
                <w:sz w:val="18"/>
              </w:rPr>
              <w:t>Tên</w:t>
            </w:r>
          </w:p>
        </w:tc>
        <w:tc>
          <w:tcPr>
            <w:tcW w:w="108pt" w:type="dxa"/>
          </w:tcPr>
          <w:p w:rsidR="00DB5BB5" w:rsidRPr="00354D32" w:rsidRDefault="00DB5BB5" w:rsidP="00DB5BB5">
            <w:pPr>
              <w:ind w:firstLine="0.60pt"/>
              <w:rPr>
                <w:sz w:val="18"/>
              </w:rPr>
            </w:pPr>
          </w:p>
        </w:tc>
        <w:tc>
          <w:tcPr>
            <w:tcW w:w="49.50pt" w:type="dxa"/>
          </w:tcPr>
          <w:p w:rsidR="00DB5BB5" w:rsidRPr="00354D32" w:rsidRDefault="00DB5BB5" w:rsidP="00DB5BB5">
            <w:pPr>
              <w:ind w:firstLine="0.60pt"/>
              <w:rPr>
                <w:sz w:val="18"/>
              </w:rPr>
            </w:pPr>
            <w:r>
              <w:rPr>
                <w:sz w:val="18"/>
              </w:rPr>
              <w:t>Có</w:t>
            </w:r>
          </w:p>
        </w:tc>
        <w:tc>
          <w:tcPr>
            <w:tcW w:w="108pt" w:type="dxa"/>
          </w:tcPr>
          <w:p w:rsidR="00DB5BB5" w:rsidRPr="00354D32" w:rsidRDefault="00DB5BB5" w:rsidP="00DB5BB5">
            <w:pPr>
              <w:ind w:firstLine="0.60pt"/>
              <w:rPr>
                <w:sz w:val="18"/>
              </w:rPr>
            </w:pPr>
          </w:p>
        </w:tc>
        <w:tc>
          <w:tcPr>
            <w:tcW w:w="87.70pt" w:type="dxa"/>
          </w:tcPr>
          <w:p w:rsidR="00DB5BB5" w:rsidRPr="00354D32" w:rsidRDefault="00DB5BB5" w:rsidP="00DB5BB5">
            <w:pPr>
              <w:ind w:end="-6.30pt" w:firstLine="0.60pt"/>
              <w:rPr>
                <w:sz w:val="18"/>
              </w:rPr>
            </w:pPr>
            <w:r>
              <w:rPr>
                <w:sz w:val="18"/>
              </w:rPr>
              <w:t>Anh Quốc</w:t>
            </w:r>
          </w:p>
        </w:tc>
      </w:tr>
      <w:tr w:rsidR="00DB5BB5" w:rsidRPr="00354D32" w:rsidTr="00DB5BB5">
        <w:trPr>
          <w:jc w:val="center"/>
        </w:trPr>
        <w:tc>
          <w:tcPr>
            <w:tcW w:w="24.75pt" w:type="dxa"/>
          </w:tcPr>
          <w:p w:rsidR="00DB5BB5" w:rsidRPr="00354D32" w:rsidRDefault="00DB5BB5" w:rsidP="00D8770F">
            <w:pPr>
              <w:widowControl w:val="0"/>
              <w:numPr>
                <w:ilvl w:val="0"/>
                <w:numId w:val="8"/>
              </w:numPr>
              <w:spacing w:line="14.40pt" w:lineRule="auto"/>
              <w:jc w:val="both"/>
              <w:rPr>
                <w:sz w:val="18"/>
              </w:rPr>
            </w:pPr>
          </w:p>
        </w:tc>
        <w:tc>
          <w:tcPr>
            <w:tcW w:w="49.50pt" w:type="dxa"/>
          </w:tcPr>
          <w:p w:rsidR="00DB5BB5" w:rsidRPr="00354D32" w:rsidRDefault="00DB5BB5" w:rsidP="00DB5BB5">
            <w:pPr>
              <w:ind w:firstLine="0.60pt"/>
              <w:rPr>
                <w:sz w:val="18"/>
              </w:rPr>
            </w:pPr>
            <w:r>
              <w:rPr>
                <w:sz w:val="18"/>
              </w:rPr>
              <w:t>Email</w:t>
            </w:r>
          </w:p>
        </w:tc>
        <w:tc>
          <w:tcPr>
            <w:tcW w:w="108pt" w:type="dxa"/>
          </w:tcPr>
          <w:p w:rsidR="00DB5BB5" w:rsidRPr="00354D32" w:rsidRDefault="00DB5BB5" w:rsidP="00DB5BB5">
            <w:pPr>
              <w:ind w:firstLine="0.60pt"/>
              <w:rPr>
                <w:sz w:val="18"/>
              </w:rPr>
            </w:pPr>
          </w:p>
        </w:tc>
        <w:tc>
          <w:tcPr>
            <w:tcW w:w="49.50pt" w:type="dxa"/>
          </w:tcPr>
          <w:p w:rsidR="00DB5BB5" w:rsidRPr="00354D32" w:rsidRDefault="00DB5BB5" w:rsidP="00DB5BB5">
            <w:pPr>
              <w:ind w:firstLine="0.60pt"/>
              <w:rPr>
                <w:sz w:val="18"/>
              </w:rPr>
            </w:pPr>
            <w:r>
              <w:rPr>
                <w:sz w:val="18"/>
              </w:rPr>
              <w:t>Có</w:t>
            </w:r>
          </w:p>
        </w:tc>
        <w:tc>
          <w:tcPr>
            <w:tcW w:w="108pt" w:type="dxa"/>
          </w:tcPr>
          <w:p w:rsidR="00DB5BB5" w:rsidRPr="00354D32" w:rsidRDefault="00DB5BB5" w:rsidP="00DB5BB5">
            <w:pPr>
              <w:ind w:firstLine="0.60pt"/>
              <w:rPr>
                <w:sz w:val="18"/>
              </w:rPr>
            </w:pPr>
            <w:r>
              <w:rPr>
                <w:sz w:val="18"/>
              </w:rPr>
              <w:t>Địa chỉ email hợp lệ</w:t>
            </w:r>
          </w:p>
        </w:tc>
        <w:tc>
          <w:tcPr>
            <w:tcW w:w="87.70pt" w:type="dxa"/>
          </w:tcPr>
          <w:p w:rsidR="00DB5BB5" w:rsidRPr="00354D32" w:rsidRDefault="00DB5BB5" w:rsidP="00DB5BB5">
            <w:pPr>
              <w:ind w:end="-2.55pt" w:firstLine="0.60pt"/>
              <w:rPr>
                <w:sz w:val="18"/>
              </w:rPr>
            </w:pPr>
            <w:r>
              <w:rPr>
                <w:sz w:val="18"/>
              </w:rPr>
              <w:t>qlovesh@gmail.com</w:t>
            </w:r>
          </w:p>
        </w:tc>
      </w:tr>
      <w:tr w:rsidR="00DB5BB5" w:rsidRPr="00354D32" w:rsidTr="00DB5BB5">
        <w:trPr>
          <w:jc w:val="center"/>
        </w:trPr>
        <w:tc>
          <w:tcPr>
            <w:tcW w:w="24.75pt" w:type="dxa"/>
          </w:tcPr>
          <w:p w:rsidR="00DB5BB5" w:rsidRPr="00354D32" w:rsidRDefault="00DB5BB5" w:rsidP="00D8770F">
            <w:pPr>
              <w:widowControl w:val="0"/>
              <w:numPr>
                <w:ilvl w:val="0"/>
                <w:numId w:val="8"/>
              </w:numPr>
              <w:spacing w:line="14.40pt" w:lineRule="auto"/>
              <w:jc w:val="both"/>
              <w:rPr>
                <w:sz w:val="18"/>
              </w:rPr>
            </w:pPr>
          </w:p>
        </w:tc>
        <w:tc>
          <w:tcPr>
            <w:tcW w:w="49.50pt" w:type="dxa"/>
          </w:tcPr>
          <w:p w:rsidR="00DB5BB5" w:rsidRPr="00354D32" w:rsidRDefault="00DB5BB5" w:rsidP="00DB5BB5">
            <w:pPr>
              <w:ind w:firstLine="0.60pt"/>
              <w:rPr>
                <w:sz w:val="18"/>
              </w:rPr>
            </w:pPr>
            <w:r>
              <w:rPr>
                <w:sz w:val="18"/>
              </w:rPr>
              <w:t>Mật khẩu</w:t>
            </w:r>
          </w:p>
        </w:tc>
        <w:tc>
          <w:tcPr>
            <w:tcW w:w="108pt" w:type="dxa"/>
          </w:tcPr>
          <w:p w:rsidR="00DB5BB5" w:rsidRPr="00354D32" w:rsidRDefault="00DB5BB5" w:rsidP="00DB5BB5">
            <w:pPr>
              <w:ind w:firstLine="0.60pt"/>
              <w:rPr>
                <w:sz w:val="18"/>
              </w:rPr>
            </w:pPr>
          </w:p>
        </w:tc>
        <w:tc>
          <w:tcPr>
            <w:tcW w:w="49.50pt" w:type="dxa"/>
          </w:tcPr>
          <w:p w:rsidR="00DB5BB5" w:rsidRPr="00354D32" w:rsidRDefault="00DB5BB5" w:rsidP="00DB5BB5">
            <w:pPr>
              <w:ind w:firstLine="0.60pt"/>
              <w:rPr>
                <w:sz w:val="18"/>
              </w:rPr>
            </w:pPr>
            <w:r>
              <w:rPr>
                <w:sz w:val="18"/>
              </w:rPr>
              <w:t>Có</w:t>
            </w:r>
          </w:p>
        </w:tc>
        <w:tc>
          <w:tcPr>
            <w:tcW w:w="108pt" w:type="dxa"/>
          </w:tcPr>
          <w:p w:rsidR="00DB5BB5" w:rsidRPr="00354D32" w:rsidRDefault="00DB5BB5" w:rsidP="00DB5BB5">
            <w:pPr>
              <w:ind w:firstLine="0.60pt"/>
              <w:rPr>
                <w:sz w:val="18"/>
              </w:rPr>
            </w:pPr>
            <w:r>
              <w:rPr>
                <w:sz w:val="18"/>
              </w:rPr>
              <w:t>Ít nhất 8 ký tự, gồm cả chữ cái hoa và thường, ít nhất 1 chữ số và ký tự đặc biệt</w:t>
            </w:r>
          </w:p>
        </w:tc>
        <w:tc>
          <w:tcPr>
            <w:tcW w:w="87.70pt" w:type="dxa"/>
          </w:tcPr>
          <w:p w:rsidR="00DB5BB5" w:rsidRPr="00354D32" w:rsidRDefault="00DB5BB5" w:rsidP="00DB5BB5">
            <w:pPr>
              <w:rPr>
                <w:sz w:val="18"/>
              </w:rPr>
            </w:pPr>
            <w:r>
              <w:rPr>
                <w:sz w:val="18"/>
              </w:rPr>
              <w:t>ToiLa12#$</w:t>
            </w:r>
          </w:p>
        </w:tc>
      </w:tr>
      <w:tr w:rsidR="00DB5BB5" w:rsidRPr="00354D32" w:rsidTr="00DB5BB5">
        <w:trPr>
          <w:jc w:val="center"/>
        </w:trPr>
        <w:tc>
          <w:tcPr>
            <w:tcW w:w="24.75pt" w:type="dxa"/>
          </w:tcPr>
          <w:p w:rsidR="00DB5BB5" w:rsidRPr="00354D32" w:rsidRDefault="00DB5BB5" w:rsidP="00D8770F">
            <w:pPr>
              <w:widowControl w:val="0"/>
              <w:numPr>
                <w:ilvl w:val="0"/>
                <w:numId w:val="8"/>
              </w:numPr>
              <w:spacing w:line="14.40pt" w:lineRule="auto"/>
              <w:jc w:val="both"/>
              <w:rPr>
                <w:sz w:val="18"/>
              </w:rPr>
            </w:pPr>
          </w:p>
        </w:tc>
        <w:tc>
          <w:tcPr>
            <w:tcW w:w="49.50pt" w:type="dxa"/>
          </w:tcPr>
          <w:p w:rsidR="00DB5BB5" w:rsidRPr="00354D32" w:rsidRDefault="00DB5BB5" w:rsidP="00DB5BB5">
            <w:pPr>
              <w:ind w:firstLine="0.60pt"/>
              <w:rPr>
                <w:sz w:val="18"/>
              </w:rPr>
            </w:pPr>
            <w:r>
              <w:rPr>
                <w:sz w:val="18"/>
              </w:rPr>
              <w:t>Xác nhận mật khẩu</w:t>
            </w:r>
          </w:p>
        </w:tc>
        <w:tc>
          <w:tcPr>
            <w:tcW w:w="108pt" w:type="dxa"/>
          </w:tcPr>
          <w:p w:rsidR="00DB5BB5" w:rsidRPr="00354D32" w:rsidRDefault="00DB5BB5" w:rsidP="00DB5BB5">
            <w:pPr>
              <w:ind w:firstLine="0.60pt"/>
              <w:rPr>
                <w:sz w:val="18"/>
              </w:rPr>
            </w:pPr>
          </w:p>
        </w:tc>
        <w:tc>
          <w:tcPr>
            <w:tcW w:w="49.50pt" w:type="dxa"/>
          </w:tcPr>
          <w:p w:rsidR="00DB5BB5" w:rsidRPr="00354D32" w:rsidRDefault="00DB5BB5" w:rsidP="00DB5BB5">
            <w:pPr>
              <w:ind w:firstLine="0.60pt"/>
              <w:rPr>
                <w:sz w:val="18"/>
              </w:rPr>
            </w:pPr>
            <w:r>
              <w:rPr>
                <w:sz w:val="18"/>
              </w:rPr>
              <w:t>Có</w:t>
            </w:r>
          </w:p>
        </w:tc>
        <w:tc>
          <w:tcPr>
            <w:tcW w:w="108pt" w:type="dxa"/>
          </w:tcPr>
          <w:p w:rsidR="00DB5BB5" w:rsidRPr="00354D32" w:rsidRDefault="00DB5BB5" w:rsidP="00DB5BB5">
            <w:pPr>
              <w:ind w:firstLine="0.60pt"/>
              <w:rPr>
                <w:sz w:val="18"/>
              </w:rPr>
            </w:pPr>
            <w:r>
              <w:rPr>
                <w:sz w:val="18"/>
              </w:rPr>
              <w:t>Trùng với Mật khẩu</w:t>
            </w:r>
          </w:p>
        </w:tc>
        <w:tc>
          <w:tcPr>
            <w:tcW w:w="87.70pt" w:type="dxa"/>
          </w:tcPr>
          <w:p w:rsidR="00DB5BB5" w:rsidRPr="00354D32" w:rsidRDefault="00DB5BB5" w:rsidP="00DB5BB5">
            <w:pPr>
              <w:rPr>
                <w:sz w:val="18"/>
              </w:rPr>
            </w:pPr>
            <w:r>
              <w:rPr>
                <w:sz w:val="18"/>
              </w:rPr>
              <w:t>ToiLa12#$</w:t>
            </w:r>
          </w:p>
        </w:tc>
      </w:tr>
      <w:tr w:rsidR="00DB5BB5" w:rsidRPr="00354D32" w:rsidTr="00DB5BB5">
        <w:trPr>
          <w:jc w:val="center"/>
        </w:trPr>
        <w:tc>
          <w:tcPr>
            <w:tcW w:w="24.75pt" w:type="dxa"/>
          </w:tcPr>
          <w:p w:rsidR="00DB5BB5" w:rsidRPr="00354D32" w:rsidRDefault="00DB5BB5" w:rsidP="00D8770F">
            <w:pPr>
              <w:widowControl w:val="0"/>
              <w:numPr>
                <w:ilvl w:val="0"/>
                <w:numId w:val="8"/>
              </w:numPr>
              <w:spacing w:line="14.40pt" w:lineRule="auto"/>
              <w:jc w:val="both"/>
              <w:rPr>
                <w:sz w:val="18"/>
              </w:rPr>
            </w:pPr>
          </w:p>
        </w:tc>
        <w:tc>
          <w:tcPr>
            <w:tcW w:w="49.50pt" w:type="dxa"/>
          </w:tcPr>
          <w:p w:rsidR="00DB5BB5" w:rsidRPr="00354D32" w:rsidRDefault="00DB5BB5" w:rsidP="00DB5BB5">
            <w:pPr>
              <w:ind w:firstLine="0.60pt"/>
              <w:rPr>
                <w:sz w:val="18"/>
              </w:rPr>
            </w:pPr>
            <w:r>
              <w:rPr>
                <w:sz w:val="18"/>
              </w:rPr>
              <w:t>Ngày sinh</w:t>
            </w:r>
          </w:p>
        </w:tc>
        <w:tc>
          <w:tcPr>
            <w:tcW w:w="108pt" w:type="dxa"/>
          </w:tcPr>
          <w:p w:rsidR="00DB5BB5" w:rsidRPr="00354D32" w:rsidRDefault="00DB5BB5" w:rsidP="00DB5BB5">
            <w:pPr>
              <w:ind w:firstLine="0.60pt"/>
              <w:rPr>
                <w:sz w:val="18"/>
              </w:rPr>
            </w:pPr>
            <w:r>
              <w:rPr>
                <w:sz w:val="18"/>
              </w:rPr>
              <w:t>Chỉ chọn trong DatePicker</w:t>
            </w:r>
          </w:p>
        </w:tc>
        <w:tc>
          <w:tcPr>
            <w:tcW w:w="49.50pt" w:type="dxa"/>
          </w:tcPr>
          <w:p w:rsidR="00DB5BB5" w:rsidRPr="00354D32" w:rsidRDefault="00DB5BB5" w:rsidP="00DB5BB5">
            <w:pPr>
              <w:ind w:firstLine="0.60pt"/>
              <w:rPr>
                <w:sz w:val="18"/>
              </w:rPr>
            </w:pPr>
            <w:r>
              <w:rPr>
                <w:sz w:val="18"/>
              </w:rPr>
              <w:t>Có</w:t>
            </w:r>
          </w:p>
        </w:tc>
        <w:tc>
          <w:tcPr>
            <w:tcW w:w="108pt" w:type="dxa"/>
          </w:tcPr>
          <w:p w:rsidR="00DB5BB5" w:rsidRPr="00354D32" w:rsidRDefault="00DB5BB5" w:rsidP="00DB5BB5">
            <w:pPr>
              <w:ind w:firstLine="0.60pt"/>
              <w:rPr>
                <w:sz w:val="18"/>
              </w:rPr>
            </w:pPr>
            <w:r>
              <w:rPr>
                <w:sz w:val="18"/>
              </w:rPr>
              <w:t>Ngày hợp lệ</w:t>
            </w:r>
          </w:p>
        </w:tc>
        <w:tc>
          <w:tcPr>
            <w:tcW w:w="87.70pt" w:type="dxa"/>
          </w:tcPr>
          <w:p w:rsidR="00DB5BB5" w:rsidRPr="00354D32" w:rsidRDefault="00DB5BB5" w:rsidP="00DB5BB5">
            <w:pPr>
              <w:rPr>
                <w:sz w:val="18"/>
              </w:rPr>
            </w:pPr>
            <w:r>
              <w:rPr>
                <w:sz w:val="18"/>
              </w:rPr>
              <w:t>12/12/1991</w:t>
            </w:r>
          </w:p>
        </w:tc>
      </w:tr>
      <w:tr w:rsidR="00DB5BB5" w:rsidRPr="00354D32" w:rsidTr="00DB5BB5">
        <w:trPr>
          <w:jc w:val="center"/>
        </w:trPr>
        <w:tc>
          <w:tcPr>
            <w:tcW w:w="24.75pt" w:type="dxa"/>
          </w:tcPr>
          <w:p w:rsidR="00DB5BB5" w:rsidRPr="00354D32" w:rsidRDefault="00DB5BB5" w:rsidP="00D8770F">
            <w:pPr>
              <w:widowControl w:val="0"/>
              <w:numPr>
                <w:ilvl w:val="0"/>
                <w:numId w:val="8"/>
              </w:numPr>
              <w:spacing w:line="14.40pt" w:lineRule="auto"/>
              <w:jc w:val="both"/>
              <w:rPr>
                <w:sz w:val="18"/>
              </w:rPr>
            </w:pPr>
          </w:p>
        </w:tc>
        <w:tc>
          <w:tcPr>
            <w:tcW w:w="49.50pt" w:type="dxa"/>
          </w:tcPr>
          <w:p w:rsidR="00DB5BB5" w:rsidRPr="00354D32" w:rsidRDefault="00DB5BB5" w:rsidP="00DB5BB5">
            <w:pPr>
              <w:ind w:firstLine="0.60pt"/>
              <w:rPr>
                <w:sz w:val="18"/>
              </w:rPr>
            </w:pPr>
            <w:r>
              <w:rPr>
                <w:sz w:val="18"/>
              </w:rPr>
              <w:t>Giới tính</w:t>
            </w:r>
          </w:p>
        </w:tc>
        <w:tc>
          <w:tcPr>
            <w:tcW w:w="108pt" w:type="dxa"/>
          </w:tcPr>
          <w:p w:rsidR="00DB5BB5" w:rsidRPr="00354D32" w:rsidRDefault="00DB5BB5" w:rsidP="00DB5BB5">
            <w:pPr>
              <w:ind w:firstLine="0.60pt"/>
              <w:rPr>
                <w:sz w:val="18"/>
              </w:rPr>
            </w:pPr>
            <w:r>
              <w:rPr>
                <w:sz w:val="18"/>
              </w:rPr>
              <w:t>Lựa chọn Nam hoặc Nữ</w:t>
            </w:r>
          </w:p>
        </w:tc>
        <w:tc>
          <w:tcPr>
            <w:tcW w:w="49.50pt" w:type="dxa"/>
          </w:tcPr>
          <w:p w:rsidR="00DB5BB5" w:rsidRPr="00354D32" w:rsidRDefault="00DB5BB5" w:rsidP="00DB5BB5">
            <w:pPr>
              <w:ind w:firstLine="0.60pt"/>
              <w:rPr>
                <w:sz w:val="18"/>
              </w:rPr>
            </w:pPr>
            <w:r>
              <w:rPr>
                <w:sz w:val="18"/>
              </w:rPr>
              <w:t>Có</w:t>
            </w:r>
          </w:p>
        </w:tc>
        <w:tc>
          <w:tcPr>
            <w:tcW w:w="108pt" w:type="dxa"/>
          </w:tcPr>
          <w:p w:rsidR="00DB5BB5" w:rsidRPr="00354D32" w:rsidRDefault="00DB5BB5" w:rsidP="00DB5BB5">
            <w:pPr>
              <w:ind w:firstLine="0.60pt"/>
              <w:rPr>
                <w:sz w:val="18"/>
              </w:rPr>
            </w:pPr>
          </w:p>
        </w:tc>
        <w:tc>
          <w:tcPr>
            <w:tcW w:w="87.70pt" w:type="dxa"/>
          </w:tcPr>
          <w:p w:rsidR="00DB5BB5" w:rsidRPr="00354D32" w:rsidRDefault="00DB5BB5" w:rsidP="00DB5BB5">
            <w:pPr>
              <w:ind w:firstLine="0.60pt"/>
              <w:rPr>
                <w:sz w:val="18"/>
              </w:rPr>
            </w:pPr>
            <w:r>
              <w:rPr>
                <w:sz w:val="18"/>
              </w:rPr>
              <w:t>Lựa chọn Nam</w:t>
            </w:r>
          </w:p>
        </w:tc>
      </w:tr>
      <w:tr w:rsidR="00DB5BB5" w:rsidRPr="00354D32" w:rsidTr="00DB5BB5">
        <w:trPr>
          <w:jc w:val="center"/>
        </w:trPr>
        <w:tc>
          <w:tcPr>
            <w:tcW w:w="24.75pt" w:type="dxa"/>
          </w:tcPr>
          <w:p w:rsidR="00DB5BB5" w:rsidRPr="00354D32" w:rsidRDefault="00DB5BB5" w:rsidP="00D8770F">
            <w:pPr>
              <w:widowControl w:val="0"/>
              <w:numPr>
                <w:ilvl w:val="0"/>
                <w:numId w:val="8"/>
              </w:numPr>
              <w:spacing w:line="14.40pt" w:lineRule="auto"/>
              <w:jc w:val="both"/>
              <w:rPr>
                <w:sz w:val="18"/>
              </w:rPr>
            </w:pPr>
          </w:p>
        </w:tc>
        <w:tc>
          <w:tcPr>
            <w:tcW w:w="49.50pt" w:type="dxa"/>
          </w:tcPr>
          <w:p w:rsidR="00DB5BB5" w:rsidRPr="00354D32" w:rsidRDefault="00DB5BB5" w:rsidP="00DB5BB5">
            <w:pPr>
              <w:ind w:firstLine="0.60pt"/>
              <w:rPr>
                <w:sz w:val="18"/>
              </w:rPr>
            </w:pPr>
            <w:r>
              <w:rPr>
                <w:sz w:val="18"/>
              </w:rPr>
              <w:t>Số ĐT</w:t>
            </w:r>
          </w:p>
        </w:tc>
        <w:tc>
          <w:tcPr>
            <w:tcW w:w="108pt" w:type="dxa"/>
          </w:tcPr>
          <w:p w:rsidR="00DB5BB5" w:rsidRPr="00354D32" w:rsidRDefault="00DB5BB5" w:rsidP="00DB5BB5">
            <w:pPr>
              <w:ind w:firstLine="0.60pt"/>
              <w:rPr>
                <w:sz w:val="18"/>
              </w:rPr>
            </w:pPr>
          </w:p>
        </w:tc>
        <w:tc>
          <w:tcPr>
            <w:tcW w:w="49.50pt" w:type="dxa"/>
          </w:tcPr>
          <w:p w:rsidR="00DB5BB5" w:rsidRPr="00354D32" w:rsidRDefault="00DB5BB5" w:rsidP="00DB5BB5">
            <w:pPr>
              <w:ind w:firstLine="0.60pt"/>
              <w:rPr>
                <w:sz w:val="18"/>
              </w:rPr>
            </w:pPr>
            <w:r>
              <w:rPr>
                <w:sz w:val="18"/>
              </w:rPr>
              <w:t>Không</w:t>
            </w:r>
          </w:p>
        </w:tc>
        <w:tc>
          <w:tcPr>
            <w:tcW w:w="108pt" w:type="dxa"/>
          </w:tcPr>
          <w:p w:rsidR="00DB5BB5" w:rsidRPr="00354D32" w:rsidRDefault="00DB5BB5" w:rsidP="00DB5BB5">
            <w:pPr>
              <w:ind w:firstLine="0.60pt"/>
              <w:rPr>
                <w:sz w:val="18"/>
              </w:rPr>
            </w:pPr>
            <w:r>
              <w:rPr>
                <w:sz w:val="18"/>
              </w:rPr>
              <w:t>Số ĐT hợp lệ chỉ gồm số, dấu cách, dấu chấm hoặc dấu gạch ngang</w:t>
            </w:r>
          </w:p>
        </w:tc>
        <w:tc>
          <w:tcPr>
            <w:tcW w:w="87.70pt" w:type="dxa"/>
          </w:tcPr>
          <w:p w:rsidR="00DB5BB5" w:rsidRPr="00354D32" w:rsidRDefault="00DB5BB5" w:rsidP="00DB5BB5">
            <w:pPr>
              <w:ind w:firstLine="0.60pt"/>
              <w:rPr>
                <w:sz w:val="18"/>
              </w:rPr>
            </w:pPr>
            <w:r>
              <w:rPr>
                <w:sz w:val="18"/>
              </w:rPr>
              <w:t>0989 652  445</w:t>
            </w:r>
          </w:p>
        </w:tc>
      </w:tr>
    </w:tbl>
    <w:p w:rsidR="00DB5BB5" w:rsidRDefault="00DB5BB5" w:rsidP="00DB5BB5"/>
    <w:p w:rsidR="00DB5BB5" w:rsidRDefault="00DB5BB5" w:rsidP="00DB5BB5"/>
    <w:p w:rsidR="00DB5BB5" w:rsidRDefault="00DB5BB5" w:rsidP="00DB5BB5"/>
    <w:p w:rsidR="00DB5BB5" w:rsidRDefault="00DB5BB5" w:rsidP="00DB5BB5"/>
    <w:p w:rsidR="00E12F83" w:rsidRDefault="00E12F83" w:rsidP="00D8770F">
      <w:pPr>
        <w:pStyle w:val="111"/>
        <w:numPr>
          <w:ilvl w:val="2"/>
          <w:numId w:val="2"/>
        </w:numPr>
        <w:spacing w:after="12pt"/>
        <w:ind w:start="120.45pt" w:hanging="57.25pt"/>
        <w:rPr>
          <w:lang w:val="en-US"/>
        </w:rPr>
      </w:pPr>
      <w:bookmarkStart w:id="13" w:name="_Toc9297810"/>
      <w:r>
        <w:rPr>
          <w:lang w:val="en-US"/>
        </w:rPr>
        <w:t>Đặc tả UC003 – “Find Movie”</w:t>
      </w:r>
      <w:bookmarkEnd w:id="13"/>
    </w:p>
    <w:tbl>
      <w:tblPr>
        <w:tblW w:w="447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1" w:firstColumn="1" w:lastColumn="1" w:noHBand="0" w:noVBand="0"/>
      </w:tblPr>
      <w:tblGrid>
        <w:gridCol w:w="1844"/>
        <w:gridCol w:w="2445"/>
        <w:gridCol w:w="2230"/>
        <w:gridCol w:w="2421"/>
      </w:tblGrid>
      <w:tr w:rsidR="00DB5BB5" w:rsidRPr="00591B6C" w:rsidTr="00DB5BB5">
        <w:trPr>
          <w:jc w:val="center"/>
        </w:trPr>
        <w:tc>
          <w:tcPr>
            <w:tcW w:w="92.20pt" w:type="dxa"/>
            <w:shd w:val="clear" w:color="auto" w:fill="C5F1E3"/>
          </w:tcPr>
          <w:p w:rsidR="00DB5BB5" w:rsidRPr="00D76DE3" w:rsidRDefault="00DB5BB5" w:rsidP="00DB5BB5">
            <w:pPr>
              <w:pStyle w:val="TableCaption"/>
              <w:rPr>
                <w:sz w:val="18"/>
                <w:szCs w:val="18"/>
              </w:rPr>
            </w:pPr>
            <w:r>
              <w:rPr>
                <w:sz w:val="18"/>
                <w:szCs w:val="18"/>
              </w:rPr>
              <w:t>Mã Use case</w:t>
            </w:r>
          </w:p>
        </w:tc>
        <w:tc>
          <w:tcPr>
            <w:tcW w:w="122.25pt" w:type="dxa"/>
          </w:tcPr>
          <w:p w:rsidR="00DB5BB5" w:rsidRPr="00E2074F" w:rsidRDefault="00DB5BB5" w:rsidP="00DB5BB5">
            <w:pPr>
              <w:pStyle w:val="Bang"/>
              <w:widowControl w:val="0"/>
              <w:rPr>
                <w:sz w:val="19"/>
              </w:rPr>
            </w:pPr>
            <w:r w:rsidRPr="00E2074F">
              <w:rPr>
                <w:sz w:val="19"/>
              </w:rPr>
              <w:t>UC00</w:t>
            </w:r>
            <w:r>
              <w:rPr>
                <w:sz w:val="19"/>
              </w:rPr>
              <w:t>3</w:t>
            </w:r>
          </w:p>
        </w:tc>
        <w:tc>
          <w:tcPr>
            <w:tcW w:w="111.50pt" w:type="dxa"/>
          </w:tcPr>
          <w:p w:rsidR="00DB5BB5" w:rsidRPr="00E2074F" w:rsidRDefault="00DB5BB5" w:rsidP="00DB5BB5">
            <w:pPr>
              <w:pStyle w:val="TableCaption"/>
              <w:rPr>
                <w:sz w:val="19"/>
              </w:rPr>
            </w:pPr>
            <w:r>
              <w:rPr>
                <w:sz w:val="19"/>
              </w:rPr>
              <w:t>Tên Use case</w:t>
            </w:r>
          </w:p>
        </w:tc>
        <w:tc>
          <w:tcPr>
            <w:tcW w:w="121.05pt" w:type="dxa"/>
          </w:tcPr>
          <w:p w:rsidR="00DB5BB5" w:rsidRPr="00E2074F" w:rsidRDefault="00DB5BB5" w:rsidP="00DB5BB5">
            <w:pPr>
              <w:pStyle w:val="Bang"/>
              <w:widowControl w:val="0"/>
              <w:rPr>
                <w:sz w:val="19"/>
              </w:rPr>
            </w:pPr>
            <w:r>
              <w:rPr>
                <w:sz w:val="19"/>
              </w:rPr>
              <w:t>Find Movie</w:t>
            </w:r>
          </w:p>
        </w:tc>
      </w:tr>
      <w:tr w:rsidR="00DB5BB5" w:rsidRPr="00591B6C" w:rsidTr="00DB5BB5">
        <w:trPr>
          <w:jc w:val="center"/>
        </w:trPr>
        <w:tc>
          <w:tcPr>
            <w:tcW w:w="92.20pt" w:type="dxa"/>
            <w:shd w:val="clear" w:color="auto" w:fill="C5F1E3"/>
          </w:tcPr>
          <w:p w:rsidR="00DB5BB5" w:rsidRDefault="00DB5BB5" w:rsidP="00DB5BB5">
            <w:pPr>
              <w:pStyle w:val="TableCaption"/>
              <w:rPr>
                <w:sz w:val="18"/>
                <w:szCs w:val="18"/>
              </w:rPr>
            </w:pPr>
            <w:r>
              <w:rPr>
                <w:sz w:val="18"/>
                <w:szCs w:val="18"/>
              </w:rPr>
              <w:t>Mục đích sử dụng</w:t>
            </w:r>
          </w:p>
        </w:tc>
        <w:tc>
          <w:tcPr>
            <w:tcW w:w="354.80pt" w:type="dxa"/>
            <w:gridSpan w:val="3"/>
          </w:tcPr>
          <w:p w:rsidR="00DB5BB5" w:rsidRDefault="00DB5BB5" w:rsidP="00DB5BB5">
            <w:pPr>
              <w:pStyle w:val="Bang"/>
              <w:widowControl w:val="0"/>
              <w:rPr>
                <w:sz w:val="19"/>
              </w:rPr>
            </w:pPr>
            <w:r>
              <w:rPr>
                <w:sz w:val="19"/>
              </w:rPr>
              <w:t>Giúp Guest / User tìm kiếm Movie mong muốn</w:t>
            </w:r>
          </w:p>
        </w:tc>
      </w:tr>
      <w:tr w:rsidR="00DB5BB5" w:rsidRPr="00591B6C" w:rsidTr="00DB5BB5">
        <w:trPr>
          <w:jc w:val="center"/>
        </w:trPr>
        <w:tc>
          <w:tcPr>
            <w:tcW w:w="92.20pt" w:type="dxa"/>
            <w:shd w:val="clear" w:color="auto" w:fill="C5F1E3"/>
          </w:tcPr>
          <w:p w:rsidR="00DB5BB5" w:rsidRPr="00D76DE3" w:rsidRDefault="00DB5BB5" w:rsidP="00DB5BB5">
            <w:pPr>
              <w:pStyle w:val="TableCaption"/>
              <w:rPr>
                <w:sz w:val="18"/>
                <w:szCs w:val="18"/>
              </w:rPr>
            </w:pPr>
            <w:r>
              <w:rPr>
                <w:sz w:val="18"/>
                <w:szCs w:val="18"/>
              </w:rPr>
              <w:t>Tác nhân</w:t>
            </w:r>
          </w:p>
        </w:tc>
        <w:tc>
          <w:tcPr>
            <w:tcW w:w="354.80pt" w:type="dxa"/>
            <w:gridSpan w:val="3"/>
          </w:tcPr>
          <w:p w:rsidR="00DB5BB5" w:rsidRPr="00E2074F" w:rsidRDefault="00DB5BB5" w:rsidP="00DB5BB5">
            <w:pPr>
              <w:pStyle w:val="Bang"/>
              <w:widowControl w:val="0"/>
              <w:rPr>
                <w:sz w:val="19"/>
              </w:rPr>
            </w:pPr>
            <w:r>
              <w:rPr>
                <w:sz w:val="19"/>
              </w:rPr>
              <w:t>Guest / User (viết tắt GU)</w:t>
            </w:r>
          </w:p>
        </w:tc>
      </w:tr>
      <w:tr w:rsidR="00DB5BB5" w:rsidRPr="00591B6C" w:rsidTr="00DB5BB5">
        <w:trPr>
          <w:trHeight w:val="308"/>
          <w:jc w:val="center"/>
        </w:trPr>
        <w:tc>
          <w:tcPr>
            <w:tcW w:w="92.20pt" w:type="dxa"/>
            <w:shd w:val="clear" w:color="auto" w:fill="C5F1E3"/>
          </w:tcPr>
          <w:p w:rsidR="00DB5BB5" w:rsidRDefault="00DB5BB5" w:rsidP="00DB5BB5">
            <w:pPr>
              <w:pStyle w:val="TableCaption"/>
              <w:rPr>
                <w:sz w:val="18"/>
                <w:szCs w:val="18"/>
              </w:rPr>
            </w:pPr>
            <w:r>
              <w:rPr>
                <w:sz w:val="18"/>
                <w:szCs w:val="18"/>
              </w:rPr>
              <w:t>Sự kiện kích hoạt</w:t>
            </w:r>
          </w:p>
        </w:tc>
        <w:tc>
          <w:tcPr>
            <w:tcW w:w="354.80pt" w:type="dxa"/>
            <w:gridSpan w:val="3"/>
          </w:tcPr>
          <w:p w:rsidR="00DB5BB5" w:rsidRDefault="00DB5BB5" w:rsidP="00DB5BB5">
            <w:pPr>
              <w:pStyle w:val="Bang"/>
              <w:widowControl w:val="0"/>
              <w:rPr>
                <w:sz w:val="19"/>
              </w:rPr>
            </w:pPr>
            <w:r>
              <w:rPr>
                <w:sz w:val="19"/>
              </w:rPr>
              <w:t>Khi ấn nút “Find”</w:t>
            </w:r>
          </w:p>
        </w:tc>
      </w:tr>
      <w:tr w:rsidR="00DB5BB5" w:rsidRPr="00591B6C" w:rsidTr="00DB5BB5">
        <w:trPr>
          <w:trHeight w:val="308"/>
          <w:jc w:val="center"/>
        </w:trPr>
        <w:tc>
          <w:tcPr>
            <w:tcW w:w="92.20pt" w:type="dxa"/>
            <w:shd w:val="clear" w:color="auto" w:fill="C5F1E3"/>
          </w:tcPr>
          <w:p w:rsidR="00DB5BB5" w:rsidRPr="00D76DE3" w:rsidRDefault="00DB5BB5" w:rsidP="00DB5BB5">
            <w:pPr>
              <w:pStyle w:val="TableCaption"/>
              <w:rPr>
                <w:sz w:val="18"/>
                <w:szCs w:val="18"/>
              </w:rPr>
            </w:pPr>
            <w:r>
              <w:rPr>
                <w:sz w:val="18"/>
                <w:szCs w:val="18"/>
              </w:rPr>
              <w:t>Tiền điều kiện</w:t>
            </w:r>
          </w:p>
        </w:tc>
        <w:tc>
          <w:tcPr>
            <w:tcW w:w="354.80pt" w:type="dxa"/>
            <w:gridSpan w:val="3"/>
          </w:tcPr>
          <w:p w:rsidR="00DB5BB5" w:rsidRPr="00E2074F" w:rsidRDefault="00DB5BB5" w:rsidP="00DB5BB5">
            <w:pPr>
              <w:pStyle w:val="Bang"/>
              <w:widowControl w:val="0"/>
              <w:rPr>
                <w:sz w:val="19"/>
              </w:rPr>
            </w:pPr>
            <w:r>
              <w:rPr>
                <w:sz w:val="19"/>
              </w:rPr>
              <w:t>Không</w:t>
            </w:r>
          </w:p>
        </w:tc>
      </w:tr>
      <w:tr w:rsidR="00DB5BB5" w:rsidRPr="00591B6C" w:rsidTr="00DB5BB5">
        <w:trPr>
          <w:trHeight w:val="841"/>
          <w:jc w:val="center"/>
        </w:trPr>
        <w:tc>
          <w:tcPr>
            <w:tcW w:w="92.20pt" w:type="dxa"/>
            <w:shd w:val="clear" w:color="auto" w:fill="C5F1E3"/>
          </w:tcPr>
          <w:p w:rsidR="00DB5BB5" w:rsidRDefault="00DB5BB5" w:rsidP="00DB5BB5">
            <w:pPr>
              <w:pStyle w:val="TableCaption"/>
              <w:rPr>
                <w:sz w:val="18"/>
                <w:szCs w:val="18"/>
              </w:rPr>
            </w:pPr>
            <w:r>
              <w:rPr>
                <w:sz w:val="18"/>
                <w:szCs w:val="18"/>
              </w:rPr>
              <w:t>Luồng sự kiện chính</w:t>
            </w:r>
          </w:p>
          <w:p w:rsidR="00DB5BB5" w:rsidRPr="00D76DE3" w:rsidRDefault="00DB5BB5" w:rsidP="00DB5BB5">
            <w:pPr>
              <w:pStyle w:val="TableCaption"/>
              <w:rPr>
                <w:sz w:val="18"/>
                <w:szCs w:val="18"/>
              </w:rPr>
            </w:pPr>
            <w:r>
              <w:rPr>
                <w:sz w:val="18"/>
                <w:szCs w:val="18"/>
              </w:rPr>
              <w:t>(Thành công)</w:t>
            </w:r>
          </w:p>
        </w:tc>
        <w:tc>
          <w:tcPr>
            <w:tcW w:w="354.80pt" w:type="dxa"/>
            <w:gridSpan w:val="3"/>
          </w:tcPr>
          <w:tbl>
            <w:tblPr>
              <w:tblW w:w="343.50pt" w:type="dxa"/>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1" w:firstColumn="1" w:lastColumn="1" w:noHBand="0" w:noVBand="0"/>
            </w:tblPr>
            <w:tblGrid>
              <w:gridCol w:w="547"/>
              <w:gridCol w:w="1417"/>
              <w:gridCol w:w="4906"/>
            </w:tblGrid>
            <w:tr w:rsidR="00DB5BB5" w:rsidRPr="00591B6C" w:rsidTr="00DB5BB5">
              <w:tc>
                <w:tcPr>
                  <w:tcW w:w="27.35pt" w:type="dxa"/>
                  <w:shd w:val="clear" w:color="auto" w:fill="FFCC99"/>
                </w:tcPr>
                <w:p w:rsidR="00DB5BB5" w:rsidRPr="00AB11FB" w:rsidRDefault="00DB5BB5" w:rsidP="00DB5BB5">
                  <w:pPr>
                    <w:pStyle w:val="TableCaptionSmall"/>
                    <w:ind w:start="-6.40pt" w:firstLine="6.40pt"/>
                    <w:jc w:val="both"/>
                    <w:rPr>
                      <w:sz w:val="17"/>
                    </w:rPr>
                  </w:pPr>
                  <w:r>
                    <w:rPr>
                      <w:sz w:val="17"/>
                    </w:rPr>
                    <w:t>STT</w:t>
                  </w:r>
                </w:p>
              </w:tc>
              <w:tc>
                <w:tcPr>
                  <w:tcW w:w="70.85pt" w:type="dxa"/>
                  <w:tcBorders>
                    <w:bottom w:val="single" w:sz="4" w:space="0" w:color="auto"/>
                  </w:tcBorders>
                  <w:shd w:val="clear" w:color="auto" w:fill="FFCC99"/>
                </w:tcPr>
                <w:p w:rsidR="00DB5BB5" w:rsidRPr="00AB11FB" w:rsidRDefault="00DB5BB5" w:rsidP="00DB5BB5">
                  <w:pPr>
                    <w:pStyle w:val="TableCaptionSmall"/>
                    <w:rPr>
                      <w:sz w:val="17"/>
                    </w:rPr>
                  </w:pPr>
                  <w:r>
                    <w:rPr>
                      <w:sz w:val="17"/>
                    </w:rPr>
                    <w:t>Thực hiện bởi</w:t>
                  </w:r>
                </w:p>
              </w:tc>
              <w:tc>
                <w:tcPr>
                  <w:tcW w:w="245.30pt" w:type="dxa"/>
                  <w:tcBorders>
                    <w:bottom w:val="single" w:sz="4" w:space="0" w:color="auto"/>
                  </w:tcBorders>
                  <w:shd w:val="clear" w:color="auto" w:fill="FFCC99"/>
                </w:tcPr>
                <w:p w:rsidR="00DB5BB5" w:rsidRPr="00AB11FB" w:rsidRDefault="00DB5BB5" w:rsidP="00DB5BB5">
                  <w:pPr>
                    <w:pStyle w:val="TableCaptionSmall"/>
                    <w:ind w:start="27.35pt"/>
                    <w:rPr>
                      <w:sz w:val="17"/>
                    </w:rPr>
                  </w:pPr>
                  <w:r>
                    <w:rPr>
                      <w:sz w:val="17"/>
                    </w:rPr>
                    <w:t>Hành động</w:t>
                  </w:r>
                </w:p>
              </w:tc>
            </w:tr>
            <w:tr w:rsidR="00DB5BB5" w:rsidRPr="000F7FE8" w:rsidTr="00DB5BB5">
              <w:tc>
                <w:tcPr>
                  <w:tcW w:w="27.35pt" w:type="dxa"/>
                </w:tcPr>
                <w:p w:rsidR="00DB5BB5" w:rsidRPr="00591B6C" w:rsidRDefault="00DB5BB5" w:rsidP="00D8770F">
                  <w:pPr>
                    <w:numPr>
                      <w:ilvl w:val="0"/>
                      <w:numId w:val="9"/>
                    </w:numPr>
                    <w:spacing w:before="6pt"/>
                    <w:jc w:val="center"/>
                    <w:rPr>
                      <w:sz w:val="19"/>
                    </w:rPr>
                  </w:pPr>
                </w:p>
              </w:tc>
              <w:tc>
                <w:tcPr>
                  <w:tcW w:w="70.85pt" w:type="dxa"/>
                  <w:tcBorders>
                    <w:end w:val="nil"/>
                  </w:tcBorders>
                </w:tcPr>
                <w:p w:rsidR="00DB5BB5" w:rsidRPr="00A26793" w:rsidRDefault="00DB5BB5" w:rsidP="00DB5BB5">
                  <w:pPr>
                    <w:spacing w:after="2pt"/>
                    <w:ind w:start="5.25pt"/>
                    <w:rPr>
                      <w:sz w:val="19"/>
                    </w:rPr>
                  </w:pPr>
                  <w:r>
                    <w:rPr>
                      <w:sz w:val="19"/>
                    </w:rPr>
                    <w:t>GU</w:t>
                  </w:r>
                </w:p>
              </w:tc>
              <w:tc>
                <w:tcPr>
                  <w:tcW w:w="245.30pt" w:type="dxa"/>
                  <w:tcBorders>
                    <w:start w:val="nil"/>
                  </w:tcBorders>
                </w:tcPr>
                <w:p w:rsidR="00DB5BB5" w:rsidRPr="0097395E" w:rsidRDefault="00DB5BB5" w:rsidP="00DB5BB5">
                  <w:pPr>
                    <w:spacing w:after="2pt"/>
                    <w:ind w:start="5.25pt"/>
                    <w:rPr>
                      <w:sz w:val="19"/>
                    </w:rPr>
                  </w:pPr>
                  <w:r>
                    <w:rPr>
                      <w:sz w:val="19"/>
                      <w:lang w:val="vi-VN"/>
                    </w:rPr>
                    <w:t xml:space="preserve">chọn chức năng </w:t>
                  </w:r>
                  <w:r>
                    <w:rPr>
                      <w:sz w:val="19"/>
                    </w:rPr>
                    <w:t>Find Movie</w:t>
                  </w:r>
                </w:p>
              </w:tc>
            </w:tr>
            <w:tr w:rsidR="00DB5BB5" w:rsidRPr="000F7FE8" w:rsidTr="00DB5BB5">
              <w:tc>
                <w:tcPr>
                  <w:tcW w:w="27.35pt" w:type="dxa"/>
                </w:tcPr>
                <w:p w:rsidR="00DB5BB5" w:rsidRPr="000F7FE8" w:rsidRDefault="00DB5BB5" w:rsidP="00D8770F">
                  <w:pPr>
                    <w:numPr>
                      <w:ilvl w:val="0"/>
                      <w:numId w:val="9"/>
                    </w:numPr>
                    <w:spacing w:before="6pt"/>
                    <w:jc w:val="center"/>
                    <w:rPr>
                      <w:sz w:val="19"/>
                      <w:lang w:val="vi-VN"/>
                    </w:rPr>
                  </w:pPr>
                </w:p>
              </w:tc>
              <w:tc>
                <w:tcPr>
                  <w:tcW w:w="70.85pt" w:type="dxa"/>
                  <w:tcBorders>
                    <w:end w:val="nil"/>
                  </w:tcBorders>
                </w:tcPr>
                <w:p w:rsidR="00DB5BB5" w:rsidRPr="00591B6C" w:rsidRDefault="00DB5BB5" w:rsidP="00DB5BB5">
                  <w:pPr>
                    <w:spacing w:after="2pt"/>
                    <w:ind w:start="5.25pt"/>
                    <w:rPr>
                      <w:sz w:val="19"/>
                      <w:lang w:val="vi-VN"/>
                    </w:rPr>
                  </w:pPr>
                  <w:r>
                    <w:rPr>
                      <w:sz w:val="19"/>
                      <w:lang w:val="vi-VN"/>
                    </w:rPr>
                    <w:t>Hệ thống</w:t>
                  </w:r>
                </w:p>
              </w:tc>
              <w:tc>
                <w:tcPr>
                  <w:tcW w:w="245.30pt" w:type="dxa"/>
                  <w:tcBorders>
                    <w:start w:val="nil"/>
                  </w:tcBorders>
                </w:tcPr>
                <w:p w:rsidR="00DB5BB5" w:rsidRPr="0097395E" w:rsidRDefault="00DB5BB5" w:rsidP="00DB5BB5">
                  <w:pPr>
                    <w:spacing w:after="2pt"/>
                    <w:ind w:start="5.25pt"/>
                    <w:rPr>
                      <w:sz w:val="19"/>
                    </w:rPr>
                  </w:pPr>
                  <w:r>
                    <w:rPr>
                      <w:sz w:val="19"/>
                      <w:lang w:val="vi-VN"/>
                    </w:rPr>
                    <w:t>hiển thị giao diện tìm kiếm</w:t>
                  </w:r>
                  <w:r w:rsidRPr="0097395E">
                    <w:rPr>
                      <w:sz w:val="19"/>
                      <w:lang w:val="vi-VN"/>
                    </w:rPr>
                    <w:t xml:space="preserve"> </w:t>
                  </w:r>
                  <w:r>
                    <w:rPr>
                      <w:sz w:val="19"/>
                    </w:rPr>
                    <w:t>Movie</w:t>
                  </w:r>
                </w:p>
              </w:tc>
            </w:tr>
            <w:tr w:rsidR="00DB5BB5" w:rsidRPr="000F7FE8" w:rsidTr="00DB5BB5">
              <w:tc>
                <w:tcPr>
                  <w:tcW w:w="27.35pt" w:type="dxa"/>
                </w:tcPr>
                <w:p w:rsidR="00DB5BB5" w:rsidRPr="000F7FE8" w:rsidRDefault="00DB5BB5" w:rsidP="00D8770F">
                  <w:pPr>
                    <w:numPr>
                      <w:ilvl w:val="0"/>
                      <w:numId w:val="9"/>
                    </w:numPr>
                    <w:spacing w:before="6pt"/>
                    <w:jc w:val="center"/>
                    <w:rPr>
                      <w:sz w:val="19"/>
                      <w:lang w:val="vi-VN"/>
                    </w:rPr>
                  </w:pPr>
                </w:p>
              </w:tc>
              <w:tc>
                <w:tcPr>
                  <w:tcW w:w="70.85pt" w:type="dxa"/>
                  <w:tcBorders>
                    <w:end w:val="nil"/>
                  </w:tcBorders>
                </w:tcPr>
                <w:p w:rsidR="00DB5BB5" w:rsidRPr="00A26793" w:rsidRDefault="00DB5BB5" w:rsidP="00DB5BB5">
                  <w:pPr>
                    <w:spacing w:after="2pt"/>
                    <w:ind w:start="5.25pt"/>
                    <w:rPr>
                      <w:sz w:val="19"/>
                    </w:rPr>
                  </w:pPr>
                  <w:r>
                    <w:rPr>
                      <w:sz w:val="19"/>
                    </w:rPr>
                    <w:t>GU</w:t>
                  </w:r>
                </w:p>
              </w:tc>
              <w:tc>
                <w:tcPr>
                  <w:tcW w:w="245.30pt" w:type="dxa"/>
                  <w:tcBorders>
                    <w:start w:val="nil"/>
                  </w:tcBorders>
                </w:tcPr>
                <w:p w:rsidR="00DB5BB5" w:rsidRPr="000F7FE8" w:rsidRDefault="00DB5BB5" w:rsidP="00DB5BB5">
                  <w:pPr>
                    <w:spacing w:after="2pt"/>
                    <w:ind w:start="5.25pt"/>
                    <w:rPr>
                      <w:sz w:val="19"/>
                      <w:lang w:val="vi-VN"/>
                    </w:rPr>
                  </w:pPr>
                  <w:r>
                    <w:rPr>
                      <w:sz w:val="19"/>
                      <w:lang w:val="vi-VN"/>
                    </w:rPr>
                    <w:t xml:space="preserve">nhập </w:t>
                  </w:r>
                  <w:r>
                    <w:rPr>
                      <w:sz w:val="19"/>
                    </w:rPr>
                    <w:t xml:space="preserve">tên Movie, hoặc chọn thể loại Movie </w:t>
                  </w:r>
                  <w:r>
                    <w:rPr>
                      <w:sz w:val="19"/>
                      <w:lang w:val="vi-VN"/>
                    </w:rPr>
                    <w:t>muốn tìm kiếm (mô tả phía dưới *)</w:t>
                  </w:r>
                </w:p>
              </w:tc>
            </w:tr>
            <w:tr w:rsidR="00DB5BB5" w:rsidRPr="00591B6C" w:rsidTr="00DB5BB5">
              <w:trPr>
                <w:trHeight w:val="485"/>
              </w:trPr>
              <w:tc>
                <w:tcPr>
                  <w:tcW w:w="27.35pt" w:type="dxa"/>
                </w:tcPr>
                <w:p w:rsidR="00DB5BB5" w:rsidRPr="000F7FE8" w:rsidRDefault="00DB5BB5" w:rsidP="00D8770F">
                  <w:pPr>
                    <w:numPr>
                      <w:ilvl w:val="0"/>
                      <w:numId w:val="9"/>
                    </w:numPr>
                    <w:spacing w:before="6pt"/>
                    <w:jc w:val="center"/>
                    <w:rPr>
                      <w:sz w:val="19"/>
                      <w:lang w:val="vi-VN"/>
                    </w:rPr>
                  </w:pPr>
                </w:p>
              </w:tc>
              <w:tc>
                <w:tcPr>
                  <w:tcW w:w="70.85pt" w:type="dxa"/>
                  <w:tcBorders>
                    <w:end w:val="nil"/>
                  </w:tcBorders>
                </w:tcPr>
                <w:p w:rsidR="00DB5BB5" w:rsidRPr="00A26793" w:rsidRDefault="00DB5BB5" w:rsidP="00DB5BB5">
                  <w:pPr>
                    <w:spacing w:after="2pt"/>
                    <w:ind w:start="5.25pt"/>
                    <w:rPr>
                      <w:sz w:val="19"/>
                    </w:rPr>
                  </w:pPr>
                  <w:r>
                    <w:rPr>
                      <w:sz w:val="19"/>
                    </w:rPr>
                    <w:t>GU</w:t>
                  </w:r>
                </w:p>
              </w:tc>
              <w:tc>
                <w:tcPr>
                  <w:tcW w:w="245.30pt" w:type="dxa"/>
                  <w:tcBorders>
                    <w:start w:val="nil"/>
                  </w:tcBorders>
                </w:tcPr>
                <w:p w:rsidR="00DB5BB5" w:rsidRPr="00591B6C" w:rsidRDefault="00DB5BB5" w:rsidP="00DB5BB5">
                  <w:pPr>
                    <w:spacing w:after="2pt"/>
                    <w:ind w:start="5.25pt"/>
                    <w:rPr>
                      <w:sz w:val="19"/>
                    </w:rPr>
                  </w:pPr>
                  <w:r>
                    <w:rPr>
                      <w:sz w:val="19"/>
                      <w:lang w:val="vi-VN"/>
                    </w:rPr>
                    <w:t>yêu cầu tìm kiếm</w:t>
                  </w:r>
                </w:p>
              </w:tc>
            </w:tr>
            <w:tr w:rsidR="00DB5BB5" w:rsidRPr="00591B6C" w:rsidTr="00DB5BB5">
              <w:tc>
                <w:tcPr>
                  <w:tcW w:w="27.35pt" w:type="dxa"/>
                </w:tcPr>
                <w:p w:rsidR="00DB5BB5" w:rsidRPr="00591B6C" w:rsidRDefault="00DB5BB5" w:rsidP="00D8770F">
                  <w:pPr>
                    <w:numPr>
                      <w:ilvl w:val="0"/>
                      <w:numId w:val="9"/>
                    </w:numPr>
                    <w:spacing w:before="6pt"/>
                    <w:jc w:val="center"/>
                    <w:rPr>
                      <w:sz w:val="19"/>
                    </w:rPr>
                  </w:pPr>
                </w:p>
              </w:tc>
              <w:tc>
                <w:tcPr>
                  <w:tcW w:w="70.85pt" w:type="dxa"/>
                  <w:tcBorders>
                    <w:end w:val="nil"/>
                  </w:tcBorders>
                </w:tcPr>
                <w:p w:rsidR="00DB5BB5" w:rsidRPr="00591B6C" w:rsidRDefault="00DB5BB5" w:rsidP="00DB5BB5">
                  <w:pPr>
                    <w:spacing w:after="2pt"/>
                    <w:ind w:start="5.25pt"/>
                    <w:rPr>
                      <w:sz w:val="19"/>
                    </w:rPr>
                  </w:pPr>
                  <w:r>
                    <w:rPr>
                      <w:sz w:val="19"/>
                    </w:rPr>
                    <w:t>Hệ thống</w:t>
                  </w:r>
                </w:p>
              </w:tc>
              <w:tc>
                <w:tcPr>
                  <w:tcW w:w="245.30pt" w:type="dxa"/>
                  <w:tcBorders>
                    <w:start w:val="nil"/>
                  </w:tcBorders>
                </w:tcPr>
                <w:p w:rsidR="00DB5BB5" w:rsidRPr="00591B6C" w:rsidRDefault="00DB5BB5" w:rsidP="00DB5BB5">
                  <w:pPr>
                    <w:spacing w:after="2pt"/>
                    <w:ind w:start="5.25pt"/>
                    <w:rPr>
                      <w:sz w:val="19"/>
                    </w:rPr>
                  </w:pPr>
                  <w:r>
                    <w:rPr>
                      <w:sz w:val="19"/>
                    </w:rPr>
                    <w:t>kiểm tra xem GUA đã nhập ít nhất một thông tin tìm kiếm chưa</w:t>
                  </w:r>
                </w:p>
              </w:tc>
            </w:tr>
            <w:tr w:rsidR="00DB5BB5" w:rsidRPr="00591B6C" w:rsidTr="00DB5BB5">
              <w:tc>
                <w:tcPr>
                  <w:tcW w:w="27.35pt" w:type="dxa"/>
                </w:tcPr>
                <w:p w:rsidR="00DB5BB5" w:rsidRPr="00591B6C" w:rsidRDefault="00DB5BB5" w:rsidP="00D8770F">
                  <w:pPr>
                    <w:numPr>
                      <w:ilvl w:val="0"/>
                      <w:numId w:val="9"/>
                    </w:numPr>
                    <w:spacing w:before="6pt"/>
                    <w:jc w:val="center"/>
                    <w:rPr>
                      <w:sz w:val="19"/>
                    </w:rPr>
                  </w:pPr>
                </w:p>
              </w:tc>
              <w:tc>
                <w:tcPr>
                  <w:tcW w:w="70.85pt" w:type="dxa"/>
                  <w:tcBorders>
                    <w:end w:val="nil"/>
                  </w:tcBorders>
                </w:tcPr>
                <w:p w:rsidR="00DB5BB5" w:rsidRPr="00591B6C" w:rsidRDefault="00DB5BB5" w:rsidP="00DB5BB5">
                  <w:pPr>
                    <w:spacing w:after="2pt"/>
                    <w:ind w:start="5.25pt"/>
                    <w:rPr>
                      <w:sz w:val="19"/>
                    </w:rPr>
                  </w:pPr>
                  <w:r>
                    <w:rPr>
                      <w:sz w:val="19"/>
                    </w:rPr>
                    <w:t>Hệ thống</w:t>
                  </w:r>
                </w:p>
              </w:tc>
              <w:tc>
                <w:tcPr>
                  <w:tcW w:w="245.30pt" w:type="dxa"/>
                  <w:tcBorders>
                    <w:start w:val="nil"/>
                  </w:tcBorders>
                </w:tcPr>
                <w:p w:rsidR="00DB5BB5" w:rsidRPr="00591B6C" w:rsidRDefault="00DB5BB5" w:rsidP="00DB5BB5">
                  <w:pPr>
                    <w:spacing w:after="2pt"/>
                    <w:ind w:start="5.25pt"/>
                    <w:rPr>
                      <w:sz w:val="19"/>
                    </w:rPr>
                  </w:pPr>
                  <w:r>
                    <w:rPr>
                      <w:sz w:val="19"/>
                    </w:rPr>
                    <w:t>tìm và lấy về thông tin những Movies thoả mãn các tiêu chí tìm kiếm</w:t>
                  </w:r>
                </w:p>
              </w:tc>
            </w:tr>
            <w:tr w:rsidR="00DB5BB5" w:rsidRPr="00591B6C" w:rsidTr="00DB5BB5">
              <w:tc>
                <w:tcPr>
                  <w:tcW w:w="27.35pt" w:type="dxa"/>
                </w:tcPr>
                <w:p w:rsidR="00DB5BB5" w:rsidRPr="00591B6C" w:rsidRDefault="00DB5BB5" w:rsidP="00D8770F">
                  <w:pPr>
                    <w:numPr>
                      <w:ilvl w:val="0"/>
                      <w:numId w:val="9"/>
                    </w:numPr>
                    <w:spacing w:before="6pt"/>
                    <w:jc w:val="center"/>
                    <w:rPr>
                      <w:sz w:val="19"/>
                    </w:rPr>
                  </w:pPr>
                </w:p>
              </w:tc>
              <w:tc>
                <w:tcPr>
                  <w:tcW w:w="70.85pt" w:type="dxa"/>
                  <w:tcBorders>
                    <w:end w:val="nil"/>
                  </w:tcBorders>
                </w:tcPr>
                <w:p w:rsidR="00DB5BB5" w:rsidRPr="00591B6C" w:rsidRDefault="00DB5BB5" w:rsidP="00DB5BB5">
                  <w:pPr>
                    <w:spacing w:after="2pt"/>
                    <w:ind w:start="5.25pt"/>
                    <w:rPr>
                      <w:sz w:val="19"/>
                    </w:rPr>
                  </w:pPr>
                  <w:r>
                    <w:rPr>
                      <w:sz w:val="19"/>
                    </w:rPr>
                    <w:t>Hệ thống</w:t>
                  </w:r>
                </w:p>
              </w:tc>
              <w:tc>
                <w:tcPr>
                  <w:tcW w:w="245.30pt" w:type="dxa"/>
                  <w:tcBorders>
                    <w:start w:val="nil"/>
                  </w:tcBorders>
                </w:tcPr>
                <w:p w:rsidR="00DB5BB5" w:rsidRPr="00591B6C" w:rsidRDefault="00DB5BB5" w:rsidP="00DB5BB5">
                  <w:pPr>
                    <w:spacing w:after="2pt"/>
                    <w:ind w:start="5.25pt"/>
                    <w:rPr>
                      <w:sz w:val="19"/>
                    </w:rPr>
                  </w:pPr>
                  <w:r>
                    <w:rPr>
                      <w:sz w:val="19"/>
                    </w:rPr>
                    <w:t>hiển thị danh sách những Movies thoả mãn điều kiện tìm kiếm (mô tả phía dưới **) nếu có ít nhất một Movie được tìm thấy</w:t>
                  </w:r>
                </w:p>
              </w:tc>
            </w:tr>
          </w:tbl>
          <w:p w:rsidR="00DB5BB5" w:rsidRPr="00E2074F" w:rsidRDefault="00DB5BB5" w:rsidP="00DB5BB5">
            <w:pPr>
              <w:pStyle w:val="Bang"/>
              <w:widowControl w:val="0"/>
              <w:spacing w:before="0pt" w:after="0pt"/>
              <w:rPr>
                <w:sz w:val="19"/>
              </w:rPr>
            </w:pPr>
          </w:p>
        </w:tc>
      </w:tr>
      <w:tr w:rsidR="00DB5BB5" w:rsidRPr="00591B6C" w:rsidTr="00DB5BB5">
        <w:trPr>
          <w:trHeight w:val="1128"/>
          <w:jc w:val="center"/>
        </w:trPr>
        <w:tc>
          <w:tcPr>
            <w:tcW w:w="92.20pt" w:type="dxa"/>
            <w:shd w:val="clear" w:color="auto" w:fill="C5F1E3"/>
          </w:tcPr>
          <w:p w:rsidR="00DB5BB5" w:rsidRPr="00E2074F" w:rsidRDefault="00DB5BB5" w:rsidP="00DB5BB5">
            <w:pPr>
              <w:pStyle w:val="TableCaption"/>
              <w:rPr>
                <w:sz w:val="19"/>
              </w:rPr>
            </w:pPr>
            <w:r>
              <w:rPr>
                <w:sz w:val="19"/>
              </w:rPr>
              <w:lastRenderedPageBreak/>
              <w:t>Luồng sự kiện thay thế</w:t>
            </w:r>
          </w:p>
        </w:tc>
        <w:tc>
          <w:tcPr>
            <w:tcW w:w="354.80pt" w:type="dxa"/>
            <w:gridSpan w:val="3"/>
          </w:tcPr>
          <w:tbl>
            <w:tblPr>
              <w:tblW w:w="343.50pt" w:type="dxa"/>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1" w:firstColumn="1" w:lastColumn="1" w:noHBand="0" w:noVBand="0"/>
            </w:tblPr>
            <w:tblGrid>
              <w:gridCol w:w="588"/>
              <w:gridCol w:w="1376"/>
              <w:gridCol w:w="4906"/>
            </w:tblGrid>
            <w:tr w:rsidR="00DB5BB5" w:rsidRPr="00591B6C" w:rsidTr="00DB5BB5">
              <w:tc>
                <w:tcPr>
                  <w:tcW w:w="29.40pt" w:type="dxa"/>
                  <w:shd w:val="clear" w:color="auto" w:fill="FFCC99"/>
                </w:tcPr>
                <w:p w:rsidR="00DB5BB5" w:rsidRPr="001A7338" w:rsidRDefault="00DB5BB5" w:rsidP="00DB5BB5">
                  <w:pPr>
                    <w:pStyle w:val="TableCaptionSmall"/>
                    <w:rPr>
                      <w:sz w:val="17"/>
                    </w:rPr>
                  </w:pPr>
                  <w:r w:rsidRPr="001A7338">
                    <w:rPr>
                      <w:sz w:val="17"/>
                    </w:rPr>
                    <w:t>STT</w:t>
                  </w:r>
                </w:p>
              </w:tc>
              <w:tc>
                <w:tcPr>
                  <w:tcW w:w="68.80pt" w:type="dxa"/>
                  <w:tcBorders>
                    <w:bottom w:val="single" w:sz="4" w:space="0" w:color="auto"/>
                  </w:tcBorders>
                  <w:shd w:val="clear" w:color="auto" w:fill="FFCC99"/>
                </w:tcPr>
                <w:p w:rsidR="00DB5BB5" w:rsidRPr="001A7338" w:rsidRDefault="00DB5BB5" w:rsidP="00DB5BB5">
                  <w:pPr>
                    <w:pStyle w:val="TableCaptionSmall"/>
                    <w:rPr>
                      <w:sz w:val="17"/>
                    </w:rPr>
                  </w:pPr>
                  <w:r w:rsidRPr="001A7338">
                    <w:rPr>
                      <w:sz w:val="17"/>
                    </w:rPr>
                    <w:t>Thực hiện bởi</w:t>
                  </w:r>
                </w:p>
              </w:tc>
              <w:tc>
                <w:tcPr>
                  <w:tcW w:w="245.30pt" w:type="dxa"/>
                  <w:tcBorders>
                    <w:bottom w:val="single" w:sz="4" w:space="0" w:color="auto"/>
                  </w:tcBorders>
                  <w:shd w:val="clear" w:color="auto" w:fill="FFCC99"/>
                </w:tcPr>
                <w:p w:rsidR="00DB5BB5" w:rsidRPr="001A7338" w:rsidRDefault="00DB5BB5" w:rsidP="00DB5BB5">
                  <w:pPr>
                    <w:pStyle w:val="TableCaptionSmall"/>
                    <w:ind w:start="27.35pt"/>
                    <w:rPr>
                      <w:sz w:val="17"/>
                    </w:rPr>
                  </w:pPr>
                  <w:r w:rsidRPr="001A7338">
                    <w:rPr>
                      <w:sz w:val="17"/>
                    </w:rPr>
                    <w:t>Hành động</w:t>
                  </w:r>
                </w:p>
              </w:tc>
            </w:tr>
            <w:tr w:rsidR="00DB5BB5" w:rsidRPr="00591B6C" w:rsidTr="00DB5BB5">
              <w:trPr>
                <w:trHeight w:val="286"/>
              </w:trPr>
              <w:tc>
                <w:tcPr>
                  <w:tcW w:w="29.40pt" w:type="dxa"/>
                </w:tcPr>
                <w:p w:rsidR="00DB5BB5" w:rsidRPr="00591B6C" w:rsidRDefault="00DB5BB5" w:rsidP="00DB5BB5">
                  <w:pPr>
                    <w:spacing w:after="2pt"/>
                    <w:ind w:start="5.65pt"/>
                    <w:jc w:val="center"/>
                    <w:rPr>
                      <w:sz w:val="19"/>
                    </w:rPr>
                  </w:pPr>
                  <w:r>
                    <w:rPr>
                      <w:sz w:val="19"/>
                    </w:rPr>
                    <w:t>6</w:t>
                  </w:r>
                  <w:r w:rsidRPr="00591B6C">
                    <w:rPr>
                      <w:sz w:val="19"/>
                    </w:rPr>
                    <w:t>a.</w:t>
                  </w:r>
                </w:p>
              </w:tc>
              <w:tc>
                <w:tcPr>
                  <w:tcW w:w="68.80pt" w:type="dxa"/>
                  <w:tcBorders>
                    <w:end w:val="nil"/>
                  </w:tcBorders>
                </w:tcPr>
                <w:p w:rsidR="00DB5BB5" w:rsidRPr="00591B6C" w:rsidRDefault="00DB5BB5" w:rsidP="00DB5BB5">
                  <w:pPr>
                    <w:ind w:start="5.65pt"/>
                    <w:rPr>
                      <w:sz w:val="19"/>
                    </w:rPr>
                  </w:pPr>
                  <w:r>
                    <w:rPr>
                      <w:sz w:val="19"/>
                    </w:rPr>
                    <w:t>Hệ thống</w:t>
                  </w:r>
                </w:p>
              </w:tc>
              <w:tc>
                <w:tcPr>
                  <w:tcW w:w="245.30pt" w:type="dxa"/>
                  <w:tcBorders>
                    <w:start w:val="nil"/>
                  </w:tcBorders>
                </w:tcPr>
                <w:p w:rsidR="00DB5BB5" w:rsidRPr="00591B6C" w:rsidRDefault="00DB5BB5" w:rsidP="00DB5BB5">
                  <w:pPr>
                    <w:ind w:start="5.65pt"/>
                    <w:rPr>
                      <w:sz w:val="19"/>
                    </w:rPr>
                  </w:pPr>
                  <w:r>
                    <w:rPr>
                      <w:sz w:val="19"/>
                    </w:rPr>
                    <w:t>thông báo: Cần nhập ít nhất một tiêu chí tìm kiếm nếu GUA không nhập thông tin nào</w:t>
                  </w:r>
                </w:p>
              </w:tc>
            </w:tr>
            <w:tr w:rsidR="00DB5BB5" w:rsidRPr="00591B6C" w:rsidTr="00DB5BB5">
              <w:tc>
                <w:tcPr>
                  <w:tcW w:w="29.40pt" w:type="dxa"/>
                </w:tcPr>
                <w:p w:rsidR="00DB5BB5" w:rsidRPr="00591B6C" w:rsidRDefault="00DB5BB5" w:rsidP="00DB5BB5">
                  <w:pPr>
                    <w:spacing w:after="2pt"/>
                    <w:ind w:start="5.65pt"/>
                    <w:jc w:val="center"/>
                    <w:rPr>
                      <w:sz w:val="19"/>
                    </w:rPr>
                  </w:pPr>
                  <w:r>
                    <w:rPr>
                      <w:sz w:val="19"/>
                    </w:rPr>
                    <w:t>7</w:t>
                  </w:r>
                  <w:r w:rsidRPr="00591B6C">
                    <w:rPr>
                      <w:sz w:val="19"/>
                    </w:rPr>
                    <w:t>a.</w:t>
                  </w:r>
                </w:p>
              </w:tc>
              <w:tc>
                <w:tcPr>
                  <w:tcW w:w="68.80pt" w:type="dxa"/>
                  <w:tcBorders>
                    <w:end w:val="nil"/>
                  </w:tcBorders>
                </w:tcPr>
                <w:p w:rsidR="00DB5BB5" w:rsidRPr="00591B6C" w:rsidRDefault="00DB5BB5" w:rsidP="00DB5BB5">
                  <w:pPr>
                    <w:ind w:start="5.65pt"/>
                    <w:rPr>
                      <w:sz w:val="19"/>
                    </w:rPr>
                  </w:pPr>
                  <w:r>
                    <w:rPr>
                      <w:sz w:val="19"/>
                    </w:rPr>
                    <w:t>Hệ thống</w:t>
                  </w:r>
                </w:p>
              </w:tc>
              <w:tc>
                <w:tcPr>
                  <w:tcW w:w="245.30pt" w:type="dxa"/>
                  <w:tcBorders>
                    <w:start w:val="nil"/>
                  </w:tcBorders>
                </w:tcPr>
                <w:p w:rsidR="00DB5BB5" w:rsidRPr="00591B6C" w:rsidRDefault="00DB5BB5" w:rsidP="00DB5BB5">
                  <w:pPr>
                    <w:ind w:start="5.65pt"/>
                    <w:rPr>
                      <w:sz w:val="19"/>
                    </w:rPr>
                  </w:pPr>
                  <w:r>
                    <w:rPr>
                      <w:sz w:val="19"/>
                    </w:rPr>
                    <w:t>thông báo: Không tìm thấy thông tin Movie nào thoả mãn tiêu chí tìm kiếm nếu trả về danh sách rỗng</w:t>
                  </w:r>
                </w:p>
              </w:tc>
            </w:tr>
          </w:tbl>
          <w:p w:rsidR="00DB5BB5" w:rsidRPr="00E2074F" w:rsidRDefault="00DB5BB5" w:rsidP="00DB5BB5">
            <w:pPr>
              <w:pStyle w:val="Bang"/>
              <w:widowControl w:val="0"/>
              <w:rPr>
                <w:sz w:val="19"/>
              </w:rPr>
            </w:pPr>
          </w:p>
        </w:tc>
      </w:tr>
    </w:tbl>
    <w:p w:rsidR="00DB5BB5" w:rsidRDefault="00DB5BB5" w:rsidP="00DB5BB5"/>
    <w:p w:rsidR="00DB5BB5" w:rsidRDefault="00DB5BB5" w:rsidP="00DB5BB5"/>
    <w:p w:rsidR="00DB5BB5" w:rsidRDefault="00DB5BB5" w:rsidP="00DB5BB5">
      <w:pPr>
        <w:spacing w:after="12pt"/>
        <w:ind w:start="21.25pt"/>
      </w:pPr>
      <w:r>
        <w:t>* Dữ liệu đầu vào khi tìm kiếm:</w:t>
      </w:r>
    </w:p>
    <w:tbl>
      <w:tblPr>
        <w:tblW w:w="431.95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ayout w:type="fixed"/>
        <w:tblLook w:firstRow="1" w:lastRow="1" w:firstColumn="1" w:lastColumn="1" w:noHBand="0" w:noVBand="0"/>
      </w:tblPr>
      <w:tblGrid>
        <w:gridCol w:w="638"/>
        <w:gridCol w:w="1252"/>
        <w:gridCol w:w="1906"/>
        <w:gridCol w:w="1047"/>
        <w:gridCol w:w="1536"/>
        <w:gridCol w:w="2260"/>
      </w:tblGrid>
      <w:tr w:rsidR="00DB5BB5" w:rsidRPr="00354D32" w:rsidTr="00DB5BB5">
        <w:trPr>
          <w:jc w:val="center"/>
        </w:trPr>
        <w:tc>
          <w:tcPr>
            <w:tcW w:w="31.90pt" w:type="dxa"/>
            <w:shd w:val="clear" w:color="auto" w:fill="FFCC99"/>
            <w:vAlign w:val="center"/>
          </w:tcPr>
          <w:p w:rsidR="00DB5BB5" w:rsidRPr="00354D32" w:rsidRDefault="00DB5BB5" w:rsidP="00DB5BB5">
            <w:pPr>
              <w:ind w:start="0.20pt"/>
              <w:jc w:val="center"/>
              <w:rPr>
                <w:b/>
                <w:bCs/>
                <w:sz w:val="18"/>
              </w:rPr>
            </w:pPr>
            <w:r>
              <w:rPr>
                <w:b/>
                <w:bCs/>
                <w:sz w:val="18"/>
              </w:rPr>
              <w:t>STT</w:t>
            </w:r>
          </w:p>
        </w:tc>
        <w:tc>
          <w:tcPr>
            <w:tcW w:w="62.60pt" w:type="dxa"/>
            <w:shd w:val="clear" w:color="auto" w:fill="FFCC99"/>
            <w:vAlign w:val="center"/>
          </w:tcPr>
          <w:p w:rsidR="00DB5BB5" w:rsidRPr="00354D32" w:rsidRDefault="00DB5BB5" w:rsidP="00DB5BB5">
            <w:pPr>
              <w:ind w:firstLine="0.60pt"/>
              <w:jc w:val="center"/>
              <w:rPr>
                <w:b/>
                <w:bCs/>
                <w:sz w:val="18"/>
              </w:rPr>
            </w:pPr>
            <w:r>
              <w:rPr>
                <w:b/>
                <w:bCs/>
                <w:sz w:val="18"/>
              </w:rPr>
              <w:t>Trường    dữ liệu</w:t>
            </w:r>
          </w:p>
        </w:tc>
        <w:tc>
          <w:tcPr>
            <w:tcW w:w="95.30pt" w:type="dxa"/>
            <w:shd w:val="clear" w:color="auto" w:fill="FFCC99"/>
            <w:vAlign w:val="center"/>
          </w:tcPr>
          <w:p w:rsidR="00DB5BB5" w:rsidRPr="00354D32" w:rsidRDefault="00DB5BB5" w:rsidP="00DB5BB5">
            <w:pPr>
              <w:ind w:firstLine="0.60pt"/>
              <w:jc w:val="center"/>
              <w:rPr>
                <w:b/>
                <w:bCs/>
                <w:sz w:val="18"/>
              </w:rPr>
            </w:pPr>
            <w:r>
              <w:rPr>
                <w:b/>
                <w:bCs/>
                <w:sz w:val="18"/>
              </w:rPr>
              <w:t>Mô tả</w:t>
            </w:r>
          </w:p>
        </w:tc>
        <w:tc>
          <w:tcPr>
            <w:tcW w:w="52.35pt" w:type="dxa"/>
            <w:shd w:val="clear" w:color="auto" w:fill="FFCC99"/>
            <w:vAlign w:val="center"/>
          </w:tcPr>
          <w:p w:rsidR="00DB5BB5" w:rsidRPr="00354D32" w:rsidRDefault="00DB5BB5" w:rsidP="00DB5BB5">
            <w:pPr>
              <w:ind w:firstLine="0.60pt"/>
              <w:jc w:val="center"/>
              <w:rPr>
                <w:b/>
                <w:bCs/>
                <w:sz w:val="18"/>
              </w:rPr>
            </w:pPr>
            <w:r>
              <w:rPr>
                <w:b/>
                <w:bCs/>
                <w:sz w:val="18"/>
              </w:rPr>
              <w:t>Bắt buộc?</w:t>
            </w:r>
          </w:p>
        </w:tc>
        <w:tc>
          <w:tcPr>
            <w:tcW w:w="76.80pt" w:type="dxa"/>
            <w:shd w:val="clear" w:color="auto" w:fill="FFCC99"/>
            <w:vAlign w:val="center"/>
          </w:tcPr>
          <w:p w:rsidR="00DB5BB5" w:rsidRPr="00354D32" w:rsidRDefault="00DB5BB5" w:rsidP="00DB5BB5">
            <w:pPr>
              <w:ind w:firstLine="0.60pt"/>
              <w:jc w:val="center"/>
              <w:rPr>
                <w:b/>
                <w:bCs/>
                <w:sz w:val="18"/>
              </w:rPr>
            </w:pPr>
            <w:r>
              <w:rPr>
                <w:b/>
                <w:bCs/>
                <w:sz w:val="18"/>
              </w:rPr>
              <w:t>Điều kiện hợp lệ</w:t>
            </w:r>
          </w:p>
        </w:tc>
        <w:tc>
          <w:tcPr>
            <w:tcW w:w="113pt" w:type="dxa"/>
            <w:shd w:val="clear" w:color="auto" w:fill="FFCC99"/>
            <w:vAlign w:val="center"/>
          </w:tcPr>
          <w:p w:rsidR="00DB5BB5" w:rsidRPr="00354D32" w:rsidRDefault="00DB5BB5" w:rsidP="00DB5BB5">
            <w:pPr>
              <w:ind w:firstLine="0.60pt"/>
              <w:jc w:val="center"/>
              <w:rPr>
                <w:b/>
                <w:bCs/>
                <w:sz w:val="18"/>
              </w:rPr>
            </w:pPr>
            <w:r>
              <w:rPr>
                <w:b/>
                <w:bCs/>
                <w:sz w:val="18"/>
              </w:rPr>
              <w:t>Ví dụ</w:t>
            </w:r>
          </w:p>
        </w:tc>
      </w:tr>
      <w:tr w:rsidR="00DB5BB5" w:rsidRPr="00354D32" w:rsidTr="00DB5BB5">
        <w:trPr>
          <w:jc w:val="center"/>
        </w:trPr>
        <w:tc>
          <w:tcPr>
            <w:tcW w:w="31.90pt" w:type="dxa"/>
          </w:tcPr>
          <w:p w:rsidR="00DB5BB5" w:rsidRPr="00354D32" w:rsidRDefault="00DB5BB5" w:rsidP="00D8770F">
            <w:pPr>
              <w:widowControl w:val="0"/>
              <w:numPr>
                <w:ilvl w:val="0"/>
                <w:numId w:val="10"/>
              </w:numPr>
              <w:spacing w:line="14.40pt" w:lineRule="auto"/>
              <w:jc w:val="both"/>
              <w:rPr>
                <w:sz w:val="18"/>
              </w:rPr>
            </w:pPr>
          </w:p>
        </w:tc>
        <w:tc>
          <w:tcPr>
            <w:tcW w:w="62.60pt" w:type="dxa"/>
          </w:tcPr>
          <w:p w:rsidR="00DB5BB5" w:rsidRPr="00354D32" w:rsidRDefault="00DB5BB5" w:rsidP="00DB5BB5">
            <w:pPr>
              <w:ind w:firstLine="0.60pt"/>
              <w:rPr>
                <w:sz w:val="18"/>
              </w:rPr>
            </w:pPr>
            <w:r>
              <w:rPr>
                <w:sz w:val="18"/>
              </w:rPr>
              <w:t>Tên phim</w:t>
            </w:r>
          </w:p>
        </w:tc>
        <w:tc>
          <w:tcPr>
            <w:tcW w:w="95.30pt" w:type="dxa"/>
          </w:tcPr>
          <w:p w:rsidR="00DB5BB5" w:rsidRPr="00354D32" w:rsidRDefault="00DB5BB5" w:rsidP="00DB5BB5">
            <w:pPr>
              <w:ind w:firstLine="0.60pt"/>
              <w:rPr>
                <w:sz w:val="18"/>
              </w:rPr>
            </w:pPr>
          </w:p>
        </w:tc>
        <w:tc>
          <w:tcPr>
            <w:tcW w:w="52.35pt" w:type="dxa"/>
          </w:tcPr>
          <w:p w:rsidR="00DB5BB5" w:rsidRPr="00354D32" w:rsidRDefault="00DB5BB5" w:rsidP="00DB5BB5">
            <w:pPr>
              <w:rPr>
                <w:sz w:val="18"/>
              </w:rPr>
            </w:pPr>
            <w:r>
              <w:rPr>
                <w:sz w:val="18"/>
              </w:rPr>
              <w:t>Không</w:t>
            </w:r>
          </w:p>
        </w:tc>
        <w:tc>
          <w:tcPr>
            <w:tcW w:w="76.80pt" w:type="dxa"/>
          </w:tcPr>
          <w:p w:rsidR="00DB5BB5" w:rsidRPr="00354D32" w:rsidRDefault="00DB5BB5" w:rsidP="00DB5BB5">
            <w:pPr>
              <w:ind w:firstLine="0.60pt"/>
              <w:rPr>
                <w:sz w:val="18"/>
              </w:rPr>
            </w:pPr>
          </w:p>
        </w:tc>
        <w:tc>
          <w:tcPr>
            <w:tcW w:w="113pt" w:type="dxa"/>
          </w:tcPr>
          <w:p w:rsidR="00DB5BB5" w:rsidRPr="00354D32" w:rsidRDefault="00DB5BB5" w:rsidP="00DB5BB5">
            <w:pPr>
              <w:ind w:end="-2.55pt" w:firstLine="0.60pt"/>
              <w:rPr>
                <w:sz w:val="18"/>
              </w:rPr>
            </w:pPr>
            <w:r>
              <w:rPr>
                <w:sz w:val="18"/>
              </w:rPr>
              <w:t>chỉ cần gõ 1 phần tên</w:t>
            </w:r>
          </w:p>
        </w:tc>
      </w:tr>
      <w:tr w:rsidR="00DB5BB5" w:rsidRPr="00354D32" w:rsidTr="00DB5BB5">
        <w:trPr>
          <w:jc w:val="center"/>
        </w:trPr>
        <w:tc>
          <w:tcPr>
            <w:tcW w:w="31.90pt" w:type="dxa"/>
          </w:tcPr>
          <w:p w:rsidR="00DB5BB5" w:rsidRPr="00354D32" w:rsidRDefault="00DB5BB5" w:rsidP="00D8770F">
            <w:pPr>
              <w:widowControl w:val="0"/>
              <w:numPr>
                <w:ilvl w:val="0"/>
                <w:numId w:val="10"/>
              </w:numPr>
              <w:spacing w:line="14.40pt" w:lineRule="auto"/>
              <w:jc w:val="both"/>
              <w:rPr>
                <w:sz w:val="18"/>
              </w:rPr>
            </w:pPr>
          </w:p>
        </w:tc>
        <w:tc>
          <w:tcPr>
            <w:tcW w:w="62.60pt" w:type="dxa"/>
          </w:tcPr>
          <w:p w:rsidR="00DB5BB5" w:rsidRPr="00354D32" w:rsidRDefault="00DB5BB5" w:rsidP="00DB5BB5">
            <w:pPr>
              <w:ind w:firstLine="0.60pt"/>
              <w:rPr>
                <w:sz w:val="18"/>
              </w:rPr>
            </w:pPr>
            <w:r>
              <w:rPr>
                <w:sz w:val="18"/>
              </w:rPr>
              <w:t>Thể loại phim</w:t>
            </w:r>
          </w:p>
        </w:tc>
        <w:tc>
          <w:tcPr>
            <w:tcW w:w="95.30pt" w:type="dxa"/>
          </w:tcPr>
          <w:p w:rsidR="00DB5BB5" w:rsidRPr="00354D32" w:rsidRDefault="00DB5BB5" w:rsidP="00DB5BB5">
            <w:pPr>
              <w:ind w:firstLine="0.60pt"/>
              <w:rPr>
                <w:sz w:val="18"/>
              </w:rPr>
            </w:pPr>
            <w:r>
              <w:rPr>
                <w:sz w:val="18"/>
              </w:rPr>
              <w:t>chọn từ các thẻ (tags)</w:t>
            </w:r>
          </w:p>
        </w:tc>
        <w:tc>
          <w:tcPr>
            <w:tcW w:w="52.35pt" w:type="dxa"/>
          </w:tcPr>
          <w:p w:rsidR="00DB5BB5" w:rsidRPr="00354D32" w:rsidRDefault="00DB5BB5" w:rsidP="00DB5BB5">
            <w:pPr>
              <w:rPr>
                <w:sz w:val="18"/>
              </w:rPr>
            </w:pPr>
            <w:r>
              <w:rPr>
                <w:sz w:val="18"/>
              </w:rPr>
              <w:t>Không</w:t>
            </w:r>
          </w:p>
        </w:tc>
        <w:tc>
          <w:tcPr>
            <w:tcW w:w="76.80pt" w:type="dxa"/>
          </w:tcPr>
          <w:p w:rsidR="00DB5BB5" w:rsidRPr="00354D32" w:rsidRDefault="00DB5BB5" w:rsidP="00DB5BB5">
            <w:pPr>
              <w:ind w:firstLine="0.60pt"/>
              <w:rPr>
                <w:sz w:val="18"/>
              </w:rPr>
            </w:pPr>
          </w:p>
        </w:tc>
        <w:tc>
          <w:tcPr>
            <w:tcW w:w="113pt" w:type="dxa"/>
          </w:tcPr>
          <w:p w:rsidR="00DB5BB5" w:rsidRPr="00354D32" w:rsidRDefault="00DB5BB5" w:rsidP="00DB5BB5">
            <w:pPr>
              <w:rPr>
                <w:sz w:val="18"/>
              </w:rPr>
            </w:pPr>
            <w:r>
              <w:rPr>
                <w:sz w:val="18"/>
              </w:rPr>
              <w:t>chọn những Thể loại mong muốn</w:t>
            </w:r>
          </w:p>
        </w:tc>
      </w:tr>
    </w:tbl>
    <w:p w:rsidR="00DB5BB5" w:rsidRDefault="00DB5BB5" w:rsidP="00DB5BB5"/>
    <w:p w:rsidR="00DB5BB5" w:rsidRDefault="00DB5BB5" w:rsidP="00DB5BB5"/>
    <w:p w:rsidR="00DB5BB5" w:rsidRDefault="00DB5BB5" w:rsidP="00DB5BB5">
      <w:pPr>
        <w:spacing w:after="12pt"/>
        <w:ind w:start="21.25pt"/>
      </w:pPr>
      <w:r>
        <w:t>** Dữ liệu đầu ra khi hiển thị kết quả tìm kiếm:</w:t>
      </w:r>
    </w:p>
    <w:tbl>
      <w:tblPr>
        <w:tblW w:w="432.65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ayout w:type="fixed"/>
        <w:tblLook w:firstRow="1" w:lastRow="1" w:firstColumn="1" w:lastColumn="1" w:noHBand="0" w:noVBand="0"/>
      </w:tblPr>
      <w:tblGrid>
        <w:gridCol w:w="638"/>
        <w:gridCol w:w="1194"/>
        <w:gridCol w:w="2315"/>
        <w:gridCol w:w="2306"/>
        <w:gridCol w:w="2200"/>
      </w:tblGrid>
      <w:tr w:rsidR="00DB5BB5" w:rsidRPr="00354D32" w:rsidTr="00DB5BB5">
        <w:trPr>
          <w:jc w:val="center"/>
        </w:trPr>
        <w:tc>
          <w:tcPr>
            <w:tcW w:w="31.90pt" w:type="dxa"/>
            <w:shd w:val="clear" w:color="auto" w:fill="FFCC99"/>
            <w:vAlign w:val="center"/>
          </w:tcPr>
          <w:p w:rsidR="00DB5BB5" w:rsidRPr="00354D32" w:rsidRDefault="00DB5BB5" w:rsidP="00DB5BB5">
            <w:pPr>
              <w:ind w:start="0.20pt"/>
              <w:jc w:val="center"/>
              <w:rPr>
                <w:b/>
                <w:bCs/>
                <w:sz w:val="18"/>
              </w:rPr>
            </w:pPr>
            <w:r>
              <w:rPr>
                <w:b/>
                <w:bCs/>
                <w:sz w:val="18"/>
              </w:rPr>
              <w:t>STT</w:t>
            </w:r>
          </w:p>
        </w:tc>
        <w:tc>
          <w:tcPr>
            <w:tcW w:w="59.70pt" w:type="dxa"/>
            <w:shd w:val="clear" w:color="auto" w:fill="FFCC99"/>
            <w:vAlign w:val="center"/>
          </w:tcPr>
          <w:p w:rsidR="00DB5BB5" w:rsidRPr="00354D32" w:rsidRDefault="00DB5BB5" w:rsidP="00DB5BB5">
            <w:pPr>
              <w:ind w:firstLine="0.60pt"/>
              <w:jc w:val="center"/>
              <w:rPr>
                <w:b/>
                <w:bCs/>
                <w:sz w:val="18"/>
              </w:rPr>
            </w:pPr>
            <w:r>
              <w:rPr>
                <w:b/>
                <w:bCs/>
                <w:sz w:val="18"/>
              </w:rPr>
              <w:t>Trường    dữ liệu</w:t>
            </w:r>
          </w:p>
        </w:tc>
        <w:tc>
          <w:tcPr>
            <w:tcW w:w="115.75pt" w:type="dxa"/>
            <w:shd w:val="clear" w:color="auto" w:fill="FFCC99"/>
            <w:vAlign w:val="center"/>
          </w:tcPr>
          <w:p w:rsidR="00DB5BB5" w:rsidRPr="00354D32" w:rsidRDefault="00DB5BB5" w:rsidP="00DB5BB5">
            <w:pPr>
              <w:ind w:firstLine="0.60pt"/>
              <w:jc w:val="center"/>
              <w:rPr>
                <w:b/>
                <w:bCs/>
                <w:sz w:val="18"/>
              </w:rPr>
            </w:pPr>
            <w:r>
              <w:rPr>
                <w:b/>
                <w:bCs/>
                <w:sz w:val="18"/>
              </w:rPr>
              <w:t>Mô tả</w:t>
            </w:r>
          </w:p>
        </w:tc>
        <w:tc>
          <w:tcPr>
            <w:tcW w:w="115.30pt" w:type="dxa"/>
            <w:shd w:val="clear" w:color="auto" w:fill="FFCC99"/>
            <w:vAlign w:val="center"/>
          </w:tcPr>
          <w:p w:rsidR="00DB5BB5" w:rsidRPr="00354D32" w:rsidRDefault="00DB5BB5" w:rsidP="00DB5BB5">
            <w:pPr>
              <w:ind w:firstLine="0.60pt"/>
              <w:jc w:val="center"/>
              <w:rPr>
                <w:b/>
                <w:bCs/>
                <w:sz w:val="18"/>
              </w:rPr>
            </w:pPr>
            <w:r>
              <w:rPr>
                <w:b/>
                <w:bCs/>
                <w:sz w:val="18"/>
              </w:rPr>
              <w:t>Định dạng hiển thị</w:t>
            </w:r>
          </w:p>
        </w:tc>
        <w:tc>
          <w:tcPr>
            <w:tcW w:w="110pt" w:type="dxa"/>
            <w:shd w:val="clear" w:color="auto" w:fill="FFCC99"/>
            <w:vAlign w:val="center"/>
          </w:tcPr>
          <w:p w:rsidR="00DB5BB5" w:rsidRPr="00354D32" w:rsidRDefault="00DB5BB5" w:rsidP="00DB5BB5">
            <w:pPr>
              <w:ind w:firstLine="0.60pt"/>
              <w:jc w:val="center"/>
              <w:rPr>
                <w:b/>
                <w:bCs/>
                <w:sz w:val="18"/>
              </w:rPr>
            </w:pPr>
            <w:r>
              <w:rPr>
                <w:b/>
                <w:bCs/>
                <w:sz w:val="18"/>
              </w:rPr>
              <w:t>Ví dụ</w:t>
            </w:r>
          </w:p>
        </w:tc>
      </w:tr>
      <w:tr w:rsidR="00DB5BB5" w:rsidRPr="00354D32" w:rsidTr="00DB5BB5">
        <w:trPr>
          <w:jc w:val="center"/>
        </w:trPr>
        <w:tc>
          <w:tcPr>
            <w:tcW w:w="31.90pt" w:type="dxa"/>
          </w:tcPr>
          <w:p w:rsidR="00DB5BB5" w:rsidRPr="00354D32" w:rsidRDefault="00DB5BB5" w:rsidP="00D8770F">
            <w:pPr>
              <w:widowControl w:val="0"/>
              <w:numPr>
                <w:ilvl w:val="0"/>
                <w:numId w:val="11"/>
              </w:numPr>
              <w:spacing w:line="14.40pt" w:lineRule="auto"/>
              <w:jc w:val="both"/>
              <w:rPr>
                <w:sz w:val="18"/>
              </w:rPr>
            </w:pPr>
          </w:p>
        </w:tc>
        <w:tc>
          <w:tcPr>
            <w:tcW w:w="59.70pt" w:type="dxa"/>
          </w:tcPr>
          <w:p w:rsidR="00DB5BB5" w:rsidRDefault="00DB5BB5" w:rsidP="00DB5BB5">
            <w:pPr>
              <w:ind w:firstLine="0.60pt"/>
              <w:rPr>
                <w:sz w:val="18"/>
              </w:rPr>
            </w:pPr>
            <w:r>
              <w:rPr>
                <w:sz w:val="18"/>
              </w:rPr>
              <w:t>STT</w:t>
            </w:r>
          </w:p>
        </w:tc>
        <w:tc>
          <w:tcPr>
            <w:tcW w:w="115.75pt" w:type="dxa"/>
          </w:tcPr>
          <w:p w:rsidR="00DB5BB5" w:rsidRPr="00354D32" w:rsidRDefault="00DB5BB5" w:rsidP="00DB5BB5">
            <w:pPr>
              <w:ind w:firstLine="0.60pt"/>
              <w:rPr>
                <w:sz w:val="18"/>
              </w:rPr>
            </w:pPr>
          </w:p>
        </w:tc>
        <w:tc>
          <w:tcPr>
            <w:tcW w:w="115.30pt" w:type="dxa"/>
          </w:tcPr>
          <w:p w:rsidR="00DB5BB5" w:rsidRPr="00354D32" w:rsidRDefault="00DB5BB5" w:rsidP="00DB5BB5">
            <w:pPr>
              <w:ind w:firstLine="0.60pt"/>
              <w:rPr>
                <w:sz w:val="18"/>
              </w:rPr>
            </w:pPr>
          </w:p>
        </w:tc>
        <w:tc>
          <w:tcPr>
            <w:tcW w:w="110pt" w:type="dxa"/>
          </w:tcPr>
          <w:p w:rsidR="00DB5BB5" w:rsidRDefault="00DB5BB5" w:rsidP="00DB5BB5">
            <w:pPr>
              <w:ind w:end="-2.55pt" w:firstLine="0.60pt"/>
              <w:rPr>
                <w:sz w:val="18"/>
              </w:rPr>
            </w:pPr>
            <w:r>
              <w:rPr>
                <w:sz w:val="18"/>
              </w:rPr>
              <w:t>1</w:t>
            </w:r>
          </w:p>
        </w:tc>
      </w:tr>
      <w:tr w:rsidR="00DB5BB5" w:rsidRPr="00354D32" w:rsidTr="00DB5BB5">
        <w:trPr>
          <w:jc w:val="center"/>
        </w:trPr>
        <w:tc>
          <w:tcPr>
            <w:tcW w:w="31.90pt" w:type="dxa"/>
          </w:tcPr>
          <w:p w:rsidR="00DB5BB5" w:rsidRPr="00354D32" w:rsidRDefault="00DB5BB5" w:rsidP="00D8770F">
            <w:pPr>
              <w:widowControl w:val="0"/>
              <w:numPr>
                <w:ilvl w:val="0"/>
                <w:numId w:val="11"/>
              </w:numPr>
              <w:spacing w:line="14.40pt" w:lineRule="auto"/>
              <w:jc w:val="both"/>
              <w:rPr>
                <w:sz w:val="18"/>
              </w:rPr>
            </w:pPr>
          </w:p>
        </w:tc>
        <w:tc>
          <w:tcPr>
            <w:tcW w:w="59.70pt" w:type="dxa"/>
          </w:tcPr>
          <w:p w:rsidR="00DB5BB5" w:rsidRPr="00354D32" w:rsidRDefault="00DB5BB5" w:rsidP="00DB5BB5">
            <w:pPr>
              <w:ind w:firstLine="0.60pt"/>
              <w:rPr>
                <w:sz w:val="18"/>
              </w:rPr>
            </w:pPr>
            <w:r>
              <w:rPr>
                <w:sz w:val="18"/>
              </w:rPr>
              <w:t>Tên phim</w:t>
            </w:r>
          </w:p>
        </w:tc>
        <w:tc>
          <w:tcPr>
            <w:tcW w:w="115.75pt" w:type="dxa"/>
          </w:tcPr>
          <w:p w:rsidR="00DB5BB5" w:rsidRPr="00354D32" w:rsidRDefault="00DB5BB5" w:rsidP="00DB5BB5">
            <w:pPr>
              <w:ind w:firstLine="0.60pt"/>
              <w:rPr>
                <w:sz w:val="18"/>
              </w:rPr>
            </w:pPr>
          </w:p>
        </w:tc>
        <w:tc>
          <w:tcPr>
            <w:tcW w:w="115.30pt" w:type="dxa"/>
          </w:tcPr>
          <w:p w:rsidR="00DB5BB5" w:rsidRPr="00354D32" w:rsidRDefault="00DB5BB5" w:rsidP="00DB5BB5">
            <w:pPr>
              <w:ind w:firstLine="0.60pt"/>
              <w:rPr>
                <w:sz w:val="18"/>
              </w:rPr>
            </w:pPr>
          </w:p>
        </w:tc>
        <w:tc>
          <w:tcPr>
            <w:tcW w:w="110pt" w:type="dxa"/>
          </w:tcPr>
          <w:p w:rsidR="00DB5BB5" w:rsidRPr="00354D32" w:rsidRDefault="00DB5BB5" w:rsidP="00DB5BB5">
            <w:pPr>
              <w:ind w:end="-2.55pt" w:firstLine="0.60pt"/>
              <w:rPr>
                <w:sz w:val="18"/>
              </w:rPr>
            </w:pPr>
            <w:r>
              <w:rPr>
                <w:sz w:val="18"/>
              </w:rPr>
              <w:t>Avengers: Endgame</w:t>
            </w:r>
          </w:p>
        </w:tc>
      </w:tr>
      <w:tr w:rsidR="00DB5BB5" w:rsidRPr="00354D32" w:rsidTr="00DB5BB5">
        <w:trPr>
          <w:jc w:val="center"/>
        </w:trPr>
        <w:tc>
          <w:tcPr>
            <w:tcW w:w="31.90pt" w:type="dxa"/>
          </w:tcPr>
          <w:p w:rsidR="00DB5BB5" w:rsidRPr="00354D32" w:rsidRDefault="00DB5BB5" w:rsidP="00D8770F">
            <w:pPr>
              <w:widowControl w:val="0"/>
              <w:numPr>
                <w:ilvl w:val="0"/>
                <w:numId w:val="11"/>
              </w:numPr>
              <w:spacing w:line="14.40pt" w:lineRule="auto"/>
              <w:jc w:val="both"/>
              <w:rPr>
                <w:sz w:val="18"/>
              </w:rPr>
            </w:pPr>
          </w:p>
        </w:tc>
        <w:tc>
          <w:tcPr>
            <w:tcW w:w="59.70pt" w:type="dxa"/>
          </w:tcPr>
          <w:p w:rsidR="00DB5BB5" w:rsidRPr="00354D32" w:rsidRDefault="00DB5BB5" w:rsidP="00DB5BB5">
            <w:pPr>
              <w:ind w:firstLine="0.60pt"/>
              <w:rPr>
                <w:sz w:val="18"/>
              </w:rPr>
            </w:pPr>
            <w:r>
              <w:rPr>
                <w:sz w:val="18"/>
              </w:rPr>
              <w:t>Thời lượng</w:t>
            </w:r>
          </w:p>
        </w:tc>
        <w:tc>
          <w:tcPr>
            <w:tcW w:w="115.75pt" w:type="dxa"/>
          </w:tcPr>
          <w:p w:rsidR="00DB5BB5" w:rsidRPr="00354D32" w:rsidRDefault="00DB5BB5" w:rsidP="00DB5BB5">
            <w:pPr>
              <w:ind w:firstLine="0.60pt"/>
              <w:rPr>
                <w:sz w:val="18"/>
              </w:rPr>
            </w:pPr>
          </w:p>
        </w:tc>
        <w:tc>
          <w:tcPr>
            <w:tcW w:w="115.30pt" w:type="dxa"/>
          </w:tcPr>
          <w:p w:rsidR="00DB5BB5" w:rsidRPr="00354D32" w:rsidRDefault="00DB5BB5" w:rsidP="00DB5BB5">
            <w:pPr>
              <w:ind w:firstLine="0.60pt"/>
              <w:rPr>
                <w:sz w:val="18"/>
              </w:rPr>
            </w:pPr>
            <w:r>
              <w:rPr>
                <w:sz w:val="18"/>
              </w:rPr>
              <w:t>phút</w:t>
            </w:r>
          </w:p>
        </w:tc>
        <w:tc>
          <w:tcPr>
            <w:tcW w:w="110pt" w:type="dxa"/>
          </w:tcPr>
          <w:p w:rsidR="00DB5BB5" w:rsidRPr="00354D32" w:rsidRDefault="00DB5BB5" w:rsidP="00DB5BB5">
            <w:pPr>
              <w:ind w:end="-2.55pt" w:firstLine="0.60pt"/>
              <w:rPr>
                <w:sz w:val="18"/>
              </w:rPr>
            </w:pPr>
            <w:r>
              <w:rPr>
                <w:sz w:val="18"/>
              </w:rPr>
              <w:t>185 phút</w:t>
            </w:r>
          </w:p>
        </w:tc>
      </w:tr>
      <w:tr w:rsidR="00DB5BB5" w:rsidRPr="00354D32" w:rsidTr="00DB5BB5">
        <w:trPr>
          <w:jc w:val="center"/>
        </w:trPr>
        <w:tc>
          <w:tcPr>
            <w:tcW w:w="31.90pt" w:type="dxa"/>
          </w:tcPr>
          <w:p w:rsidR="00DB5BB5" w:rsidRPr="00354D32" w:rsidRDefault="00DB5BB5" w:rsidP="00D8770F">
            <w:pPr>
              <w:widowControl w:val="0"/>
              <w:numPr>
                <w:ilvl w:val="0"/>
                <w:numId w:val="11"/>
              </w:numPr>
              <w:spacing w:line="14.40pt" w:lineRule="auto"/>
              <w:jc w:val="both"/>
              <w:rPr>
                <w:sz w:val="18"/>
              </w:rPr>
            </w:pPr>
          </w:p>
        </w:tc>
        <w:tc>
          <w:tcPr>
            <w:tcW w:w="59.70pt" w:type="dxa"/>
          </w:tcPr>
          <w:p w:rsidR="00DB5BB5" w:rsidRPr="00354D32" w:rsidRDefault="00DB5BB5" w:rsidP="00DB5BB5">
            <w:pPr>
              <w:ind w:firstLine="0.60pt"/>
              <w:rPr>
                <w:sz w:val="18"/>
              </w:rPr>
            </w:pPr>
            <w:r>
              <w:rPr>
                <w:sz w:val="18"/>
              </w:rPr>
              <w:t>Rating</w:t>
            </w:r>
          </w:p>
        </w:tc>
        <w:tc>
          <w:tcPr>
            <w:tcW w:w="115.75pt" w:type="dxa"/>
          </w:tcPr>
          <w:p w:rsidR="00DB5BB5" w:rsidRPr="00354D32" w:rsidRDefault="00DB5BB5" w:rsidP="00DB5BB5">
            <w:pPr>
              <w:ind w:firstLine="0.60pt"/>
              <w:rPr>
                <w:sz w:val="18"/>
              </w:rPr>
            </w:pPr>
            <w:r>
              <w:rPr>
                <w:sz w:val="18"/>
              </w:rPr>
              <w:t>điểm trung bình (max là 5)</w:t>
            </w:r>
          </w:p>
        </w:tc>
        <w:tc>
          <w:tcPr>
            <w:tcW w:w="115.30pt" w:type="dxa"/>
          </w:tcPr>
          <w:p w:rsidR="00DB5BB5" w:rsidRPr="00354D32" w:rsidRDefault="00DB5BB5" w:rsidP="00DB5BB5">
            <w:pPr>
              <w:ind w:firstLine="0.60pt"/>
              <w:rPr>
                <w:sz w:val="18"/>
              </w:rPr>
            </w:pPr>
            <w:r>
              <w:rPr>
                <w:sz w:val="18"/>
              </w:rPr>
              <w:t>x.x</w:t>
            </w:r>
          </w:p>
        </w:tc>
        <w:tc>
          <w:tcPr>
            <w:tcW w:w="110pt" w:type="dxa"/>
          </w:tcPr>
          <w:p w:rsidR="00DB5BB5" w:rsidRPr="00354D32" w:rsidRDefault="00DB5BB5" w:rsidP="00DB5BB5">
            <w:pPr>
              <w:rPr>
                <w:sz w:val="18"/>
              </w:rPr>
            </w:pPr>
            <w:r>
              <w:rPr>
                <w:sz w:val="18"/>
              </w:rPr>
              <w:t>4.8</w:t>
            </w:r>
          </w:p>
        </w:tc>
      </w:tr>
      <w:tr w:rsidR="00DB5BB5" w:rsidRPr="00354D32" w:rsidTr="00DB5BB5">
        <w:trPr>
          <w:jc w:val="center"/>
        </w:trPr>
        <w:tc>
          <w:tcPr>
            <w:tcW w:w="31.90pt" w:type="dxa"/>
          </w:tcPr>
          <w:p w:rsidR="00DB5BB5" w:rsidRPr="00354D32" w:rsidRDefault="00DB5BB5" w:rsidP="00D8770F">
            <w:pPr>
              <w:widowControl w:val="0"/>
              <w:numPr>
                <w:ilvl w:val="0"/>
                <w:numId w:val="11"/>
              </w:numPr>
              <w:spacing w:line="14.40pt" w:lineRule="auto"/>
              <w:jc w:val="both"/>
              <w:rPr>
                <w:sz w:val="18"/>
              </w:rPr>
            </w:pPr>
          </w:p>
        </w:tc>
        <w:tc>
          <w:tcPr>
            <w:tcW w:w="59.70pt" w:type="dxa"/>
          </w:tcPr>
          <w:p w:rsidR="00DB5BB5" w:rsidRDefault="00DB5BB5" w:rsidP="00DB5BB5">
            <w:pPr>
              <w:ind w:firstLine="0.60pt"/>
              <w:rPr>
                <w:sz w:val="18"/>
              </w:rPr>
            </w:pPr>
            <w:r>
              <w:rPr>
                <w:sz w:val="18"/>
              </w:rPr>
              <w:t>Poster phim</w:t>
            </w:r>
          </w:p>
        </w:tc>
        <w:tc>
          <w:tcPr>
            <w:tcW w:w="115.75pt" w:type="dxa"/>
          </w:tcPr>
          <w:p w:rsidR="00DB5BB5" w:rsidRPr="00354D32" w:rsidRDefault="00DB5BB5" w:rsidP="00DB5BB5">
            <w:pPr>
              <w:ind w:firstLine="0.60pt"/>
              <w:rPr>
                <w:sz w:val="18"/>
              </w:rPr>
            </w:pPr>
          </w:p>
        </w:tc>
        <w:tc>
          <w:tcPr>
            <w:tcW w:w="115.30pt" w:type="dxa"/>
          </w:tcPr>
          <w:p w:rsidR="00DB5BB5" w:rsidRPr="00354D32" w:rsidRDefault="00DB5BB5" w:rsidP="00DB5BB5">
            <w:pPr>
              <w:ind w:firstLine="0.60pt"/>
              <w:rPr>
                <w:sz w:val="18"/>
              </w:rPr>
            </w:pPr>
          </w:p>
        </w:tc>
        <w:tc>
          <w:tcPr>
            <w:tcW w:w="110pt" w:type="dxa"/>
          </w:tcPr>
          <w:p w:rsidR="00DB5BB5" w:rsidRPr="00AB3FE1" w:rsidRDefault="00DB5BB5" w:rsidP="00DB5BB5">
            <w:pPr>
              <w:rPr>
                <w:sz w:val="18"/>
              </w:rPr>
            </w:pPr>
          </w:p>
        </w:tc>
      </w:tr>
    </w:tbl>
    <w:p w:rsidR="00DB5BB5" w:rsidRDefault="00DB5BB5" w:rsidP="00DB5BB5"/>
    <w:p w:rsidR="00DB5BB5" w:rsidRDefault="00DB5BB5" w:rsidP="00DB5BB5"/>
    <w:p w:rsidR="00DB5BB5" w:rsidRDefault="00DB5BB5" w:rsidP="00DB5BB5"/>
    <w:p w:rsidR="00DB5BB5" w:rsidRDefault="00DB5BB5" w:rsidP="00DB5BB5"/>
    <w:p w:rsidR="00DB5BB5" w:rsidRDefault="00E12F83" w:rsidP="00D8770F">
      <w:pPr>
        <w:pStyle w:val="111"/>
        <w:numPr>
          <w:ilvl w:val="2"/>
          <w:numId w:val="2"/>
        </w:numPr>
        <w:spacing w:after="12pt"/>
        <w:ind w:start="120.45pt" w:hanging="57.25pt"/>
        <w:rPr>
          <w:lang w:val="en-US"/>
        </w:rPr>
      </w:pPr>
      <w:bookmarkStart w:id="14" w:name="_Toc9297811"/>
      <w:r>
        <w:rPr>
          <w:lang w:val="en-US"/>
        </w:rPr>
        <w:t>Đặc tả UC004 – “Find Cinema”</w:t>
      </w:r>
      <w:bookmarkEnd w:id="14"/>
    </w:p>
    <w:tbl>
      <w:tblPr>
        <w:tblW w:w="451.50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1" w:firstColumn="1" w:lastColumn="1" w:noHBand="0" w:noVBand="0"/>
      </w:tblPr>
      <w:tblGrid>
        <w:gridCol w:w="1851"/>
        <w:gridCol w:w="2602"/>
        <w:gridCol w:w="2205"/>
        <w:gridCol w:w="2372"/>
      </w:tblGrid>
      <w:tr w:rsidR="00DB5BB5" w:rsidRPr="00591B6C" w:rsidTr="00DB5BB5">
        <w:trPr>
          <w:jc w:val="center"/>
        </w:trPr>
        <w:tc>
          <w:tcPr>
            <w:tcW w:w="92.55pt" w:type="dxa"/>
            <w:shd w:val="clear" w:color="auto" w:fill="C5F1E3"/>
          </w:tcPr>
          <w:p w:rsidR="00DB5BB5" w:rsidRPr="00D76DE3" w:rsidRDefault="00DB5BB5" w:rsidP="00DB5BB5">
            <w:pPr>
              <w:pStyle w:val="TableCaption"/>
              <w:rPr>
                <w:sz w:val="18"/>
                <w:szCs w:val="18"/>
              </w:rPr>
            </w:pPr>
            <w:r>
              <w:rPr>
                <w:sz w:val="18"/>
                <w:szCs w:val="18"/>
              </w:rPr>
              <w:t>Mã Use case</w:t>
            </w:r>
          </w:p>
        </w:tc>
        <w:tc>
          <w:tcPr>
            <w:tcW w:w="130.10pt" w:type="dxa"/>
          </w:tcPr>
          <w:p w:rsidR="00DB5BB5" w:rsidRPr="00E2074F" w:rsidRDefault="00DB5BB5" w:rsidP="00DB5BB5">
            <w:pPr>
              <w:pStyle w:val="Bang"/>
              <w:widowControl w:val="0"/>
              <w:rPr>
                <w:sz w:val="19"/>
              </w:rPr>
            </w:pPr>
            <w:r w:rsidRPr="00E2074F">
              <w:rPr>
                <w:sz w:val="19"/>
              </w:rPr>
              <w:t>UC00</w:t>
            </w:r>
            <w:r>
              <w:rPr>
                <w:sz w:val="19"/>
              </w:rPr>
              <w:t>4</w:t>
            </w:r>
          </w:p>
        </w:tc>
        <w:tc>
          <w:tcPr>
            <w:tcW w:w="110.25pt" w:type="dxa"/>
          </w:tcPr>
          <w:p w:rsidR="00DB5BB5" w:rsidRPr="00E2074F" w:rsidRDefault="00DB5BB5" w:rsidP="00DB5BB5">
            <w:pPr>
              <w:pStyle w:val="TableCaption"/>
              <w:rPr>
                <w:sz w:val="19"/>
              </w:rPr>
            </w:pPr>
            <w:r>
              <w:rPr>
                <w:sz w:val="19"/>
              </w:rPr>
              <w:t>Tên Use case</w:t>
            </w:r>
          </w:p>
        </w:tc>
        <w:tc>
          <w:tcPr>
            <w:tcW w:w="118.60pt" w:type="dxa"/>
          </w:tcPr>
          <w:p w:rsidR="00DB5BB5" w:rsidRPr="00E2074F" w:rsidRDefault="00DB5BB5" w:rsidP="00DB5BB5">
            <w:pPr>
              <w:pStyle w:val="Bang"/>
              <w:widowControl w:val="0"/>
              <w:rPr>
                <w:sz w:val="19"/>
              </w:rPr>
            </w:pPr>
            <w:r>
              <w:rPr>
                <w:sz w:val="19"/>
              </w:rPr>
              <w:t>Find Cinema</w:t>
            </w:r>
          </w:p>
        </w:tc>
      </w:tr>
      <w:tr w:rsidR="00DB5BB5" w:rsidRPr="00591B6C" w:rsidTr="00DB5BB5">
        <w:trPr>
          <w:jc w:val="center"/>
        </w:trPr>
        <w:tc>
          <w:tcPr>
            <w:tcW w:w="92.55pt" w:type="dxa"/>
            <w:shd w:val="clear" w:color="auto" w:fill="C5F1E3"/>
          </w:tcPr>
          <w:p w:rsidR="00DB5BB5" w:rsidRDefault="00DB5BB5" w:rsidP="00DB5BB5">
            <w:pPr>
              <w:pStyle w:val="TableCaption"/>
              <w:rPr>
                <w:sz w:val="18"/>
                <w:szCs w:val="18"/>
              </w:rPr>
            </w:pPr>
            <w:r>
              <w:rPr>
                <w:sz w:val="18"/>
                <w:szCs w:val="18"/>
              </w:rPr>
              <w:t>Mục đích sử dụng</w:t>
            </w:r>
          </w:p>
        </w:tc>
        <w:tc>
          <w:tcPr>
            <w:tcW w:w="358.95pt" w:type="dxa"/>
            <w:gridSpan w:val="3"/>
          </w:tcPr>
          <w:p w:rsidR="00DB5BB5" w:rsidRDefault="00DB5BB5" w:rsidP="00DB5BB5">
            <w:pPr>
              <w:pStyle w:val="Bang"/>
              <w:widowControl w:val="0"/>
              <w:rPr>
                <w:sz w:val="19"/>
              </w:rPr>
            </w:pPr>
            <w:r>
              <w:rPr>
                <w:sz w:val="19"/>
              </w:rPr>
              <w:t>Giúp Guest / User tìm Cinema mong muốn</w:t>
            </w:r>
          </w:p>
        </w:tc>
      </w:tr>
      <w:tr w:rsidR="00DB5BB5" w:rsidRPr="00591B6C" w:rsidTr="00DB5BB5">
        <w:trPr>
          <w:jc w:val="center"/>
        </w:trPr>
        <w:tc>
          <w:tcPr>
            <w:tcW w:w="92.55pt" w:type="dxa"/>
            <w:shd w:val="clear" w:color="auto" w:fill="C5F1E3"/>
          </w:tcPr>
          <w:p w:rsidR="00DB5BB5" w:rsidRPr="00D76DE3" w:rsidRDefault="00DB5BB5" w:rsidP="00DB5BB5">
            <w:pPr>
              <w:pStyle w:val="TableCaption"/>
              <w:rPr>
                <w:sz w:val="18"/>
                <w:szCs w:val="18"/>
              </w:rPr>
            </w:pPr>
            <w:r>
              <w:rPr>
                <w:sz w:val="18"/>
                <w:szCs w:val="18"/>
              </w:rPr>
              <w:t>Tác nhân</w:t>
            </w:r>
          </w:p>
        </w:tc>
        <w:tc>
          <w:tcPr>
            <w:tcW w:w="358.95pt" w:type="dxa"/>
            <w:gridSpan w:val="3"/>
          </w:tcPr>
          <w:p w:rsidR="00DB5BB5" w:rsidRPr="00E2074F" w:rsidRDefault="00DB5BB5" w:rsidP="00DB5BB5">
            <w:pPr>
              <w:pStyle w:val="Bang"/>
              <w:widowControl w:val="0"/>
              <w:rPr>
                <w:sz w:val="19"/>
              </w:rPr>
            </w:pPr>
            <w:r>
              <w:rPr>
                <w:sz w:val="19"/>
              </w:rPr>
              <w:t>Guest / User (viết tắt GU)</w:t>
            </w:r>
          </w:p>
        </w:tc>
      </w:tr>
      <w:tr w:rsidR="00DB5BB5" w:rsidRPr="00591B6C" w:rsidTr="00DB5BB5">
        <w:trPr>
          <w:trHeight w:val="308"/>
          <w:jc w:val="center"/>
        </w:trPr>
        <w:tc>
          <w:tcPr>
            <w:tcW w:w="92.55pt" w:type="dxa"/>
            <w:shd w:val="clear" w:color="auto" w:fill="C5F1E3"/>
          </w:tcPr>
          <w:p w:rsidR="00DB5BB5" w:rsidRDefault="00DB5BB5" w:rsidP="00DB5BB5">
            <w:pPr>
              <w:pStyle w:val="TableCaption"/>
              <w:rPr>
                <w:sz w:val="18"/>
                <w:szCs w:val="18"/>
              </w:rPr>
            </w:pPr>
            <w:r>
              <w:rPr>
                <w:sz w:val="18"/>
                <w:szCs w:val="18"/>
              </w:rPr>
              <w:t>Sự kiện kích hoạt</w:t>
            </w:r>
          </w:p>
        </w:tc>
        <w:tc>
          <w:tcPr>
            <w:tcW w:w="358.95pt" w:type="dxa"/>
            <w:gridSpan w:val="3"/>
          </w:tcPr>
          <w:p w:rsidR="00DB5BB5" w:rsidRDefault="00DB5BB5" w:rsidP="00DB5BB5">
            <w:pPr>
              <w:pStyle w:val="Bang"/>
              <w:widowControl w:val="0"/>
              <w:rPr>
                <w:sz w:val="19"/>
              </w:rPr>
            </w:pPr>
            <w:r>
              <w:rPr>
                <w:sz w:val="19"/>
              </w:rPr>
              <w:t>Khi ấn nút “Find”</w:t>
            </w:r>
          </w:p>
        </w:tc>
      </w:tr>
      <w:tr w:rsidR="00DB5BB5" w:rsidRPr="00591B6C" w:rsidTr="00DB5BB5">
        <w:trPr>
          <w:trHeight w:val="308"/>
          <w:jc w:val="center"/>
        </w:trPr>
        <w:tc>
          <w:tcPr>
            <w:tcW w:w="92.55pt" w:type="dxa"/>
            <w:shd w:val="clear" w:color="auto" w:fill="C5F1E3"/>
          </w:tcPr>
          <w:p w:rsidR="00DB5BB5" w:rsidRPr="00D76DE3" w:rsidRDefault="00DB5BB5" w:rsidP="00DB5BB5">
            <w:pPr>
              <w:pStyle w:val="TableCaption"/>
              <w:rPr>
                <w:sz w:val="18"/>
                <w:szCs w:val="18"/>
              </w:rPr>
            </w:pPr>
            <w:r>
              <w:rPr>
                <w:sz w:val="18"/>
                <w:szCs w:val="18"/>
              </w:rPr>
              <w:t>Tiền điều kiện</w:t>
            </w:r>
          </w:p>
        </w:tc>
        <w:tc>
          <w:tcPr>
            <w:tcW w:w="358.95pt" w:type="dxa"/>
            <w:gridSpan w:val="3"/>
          </w:tcPr>
          <w:p w:rsidR="00DB5BB5" w:rsidRPr="00E2074F" w:rsidRDefault="00DB5BB5" w:rsidP="00DB5BB5">
            <w:pPr>
              <w:pStyle w:val="Bang"/>
              <w:widowControl w:val="0"/>
              <w:rPr>
                <w:sz w:val="19"/>
              </w:rPr>
            </w:pPr>
            <w:r>
              <w:rPr>
                <w:sz w:val="19"/>
              </w:rPr>
              <w:t>Không</w:t>
            </w:r>
          </w:p>
        </w:tc>
      </w:tr>
      <w:tr w:rsidR="00DB5BB5" w:rsidRPr="00591B6C" w:rsidTr="00DB5BB5">
        <w:trPr>
          <w:trHeight w:val="841"/>
          <w:jc w:val="center"/>
        </w:trPr>
        <w:tc>
          <w:tcPr>
            <w:tcW w:w="92.55pt" w:type="dxa"/>
            <w:shd w:val="clear" w:color="auto" w:fill="C5F1E3"/>
          </w:tcPr>
          <w:p w:rsidR="00DB5BB5" w:rsidRDefault="00DB5BB5" w:rsidP="00DB5BB5">
            <w:pPr>
              <w:pStyle w:val="TableCaption"/>
              <w:rPr>
                <w:sz w:val="18"/>
                <w:szCs w:val="18"/>
              </w:rPr>
            </w:pPr>
            <w:r>
              <w:rPr>
                <w:sz w:val="18"/>
                <w:szCs w:val="18"/>
              </w:rPr>
              <w:lastRenderedPageBreak/>
              <w:t>Luồng sự kiện chính</w:t>
            </w:r>
          </w:p>
          <w:p w:rsidR="00DB5BB5" w:rsidRPr="00D76DE3" w:rsidRDefault="00DB5BB5" w:rsidP="00DB5BB5">
            <w:pPr>
              <w:pStyle w:val="TableCaption"/>
              <w:rPr>
                <w:sz w:val="18"/>
                <w:szCs w:val="18"/>
              </w:rPr>
            </w:pPr>
            <w:r>
              <w:rPr>
                <w:sz w:val="18"/>
                <w:szCs w:val="18"/>
              </w:rPr>
              <w:t>(Thành công)</w:t>
            </w:r>
          </w:p>
        </w:tc>
        <w:tc>
          <w:tcPr>
            <w:tcW w:w="358.95pt" w:type="dxa"/>
            <w:gridSpan w:val="3"/>
          </w:tcPr>
          <w:tbl>
            <w:tblPr>
              <w:tblW w:w="343.50pt" w:type="dxa"/>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1" w:firstColumn="1" w:lastColumn="1" w:noHBand="0" w:noVBand="0"/>
            </w:tblPr>
            <w:tblGrid>
              <w:gridCol w:w="795"/>
              <w:gridCol w:w="1711"/>
              <w:gridCol w:w="4364"/>
            </w:tblGrid>
            <w:tr w:rsidR="00DB5BB5" w:rsidRPr="00591B6C" w:rsidTr="00DB5BB5">
              <w:tc>
                <w:tcPr>
                  <w:tcW w:w="39.75pt" w:type="dxa"/>
                  <w:shd w:val="clear" w:color="auto" w:fill="FFCC99"/>
                </w:tcPr>
                <w:p w:rsidR="00DB5BB5" w:rsidRPr="00AB11FB" w:rsidRDefault="00DB5BB5" w:rsidP="00DB5BB5">
                  <w:pPr>
                    <w:pStyle w:val="TableCaptionSmall"/>
                    <w:ind w:start="-6.40pt" w:end="10.65pt" w:firstLine="6.40pt"/>
                    <w:jc w:val="both"/>
                    <w:rPr>
                      <w:sz w:val="17"/>
                    </w:rPr>
                  </w:pPr>
                  <w:r>
                    <w:rPr>
                      <w:sz w:val="17"/>
                    </w:rPr>
                    <w:t>STT</w:t>
                  </w:r>
                </w:p>
              </w:tc>
              <w:tc>
                <w:tcPr>
                  <w:tcW w:w="85.55pt" w:type="dxa"/>
                  <w:tcBorders>
                    <w:bottom w:val="single" w:sz="4" w:space="0" w:color="auto"/>
                  </w:tcBorders>
                  <w:shd w:val="clear" w:color="auto" w:fill="FFCC99"/>
                </w:tcPr>
                <w:p w:rsidR="00DB5BB5" w:rsidRPr="00AB11FB" w:rsidRDefault="00DB5BB5" w:rsidP="00DB5BB5">
                  <w:pPr>
                    <w:pStyle w:val="TableCaptionSmall"/>
                    <w:rPr>
                      <w:sz w:val="17"/>
                    </w:rPr>
                  </w:pPr>
                  <w:r>
                    <w:rPr>
                      <w:sz w:val="17"/>
                    </w:rPr>
                    <w:t>Thực hiện bởi</w:t>
                  </w:r>
                </w:p>
              </w:tc>
              <w:tc>
                <w:tcPr>
                  <w:tcW w:w="218.20pt" w:type="dxa"/>
                  <w:tcBorders>
                    <w:bottom w:val="single" w:sz="4" w:space="0" w:color="auto"/>
                  </w:tcBorders>
                  <w:shd w:val="clear" w:color="auto" w:fill="FFCC99"/>
                </w:tcPr>
                <w:p w:rsidR="00DB5BB5" w:rsidRPr="00AB11FB" w:rsidRDefault="00DB5BB5" w:rsidP="00DB5BB5">
                  <w:pPr>
                    <w:pStyle w:val="TableCaptionSmall"/>
                    <w:ind w:start="27.35pt"/>
                    <w:rPr>
                      <w:sz w:val="17"/>
                    </w:rPr>
                  </w:pPr>
                  <w:r>
                    <w:rPr>
                      <w:sz w:val="17"/>
                    </w:rPr>
                    <w:t>Hành động</w:t>
                  </w:r>
                </w:p>
              </w:tc>
            </w:tr>
            <w:tr w:rsidR="00DB5BB5" w:rsidRPr="000F7FE8" w:rsidTr="00DB5BB5">
              <w:tc>
                <w:tcPr>
                  <w:tcW w:w="39.75pt" w:type="dxa"/>
                </w:tcPr>
                <w:p w:rsidR="00DB5BB5" w:rsidRPr="008D18A2" w:rsidRDefault="00DB5BB5" w:rsidP="00D8770F">
                  <w:pPr>
                    <w:pStyle w:val="ListParagraph"/>
                    <w:numPr>
                      <w:ilvl w:val="0"/>
                      <w:numId w:val="12"/>
                    </w:numPr>
                    <w:tabs>
                      <w:tab w:val="start" w:pos="7.35pt"/>
                    </w:tabs>
                    <w:spacing w:before="6pt"/>
                    <w:ind w:start="11.85pt"/>
                    <w:contextualSpacing/>
                    <w:jc w:val="center"/>
                    <w:rPr>
                      <w:sz w:val="19"/>
                    </w:rPr>
                  </w:pPr>
                </w:p>
              </w:tc>
              <w:tc>
                <w:tcPr>
                  <w:tcW w:w="85.55pt" w:type="dxa"/>
                  <w:tcBorders>
                    <w:end w:val="nil"/>
                  </w:tcBorders>
                </w:tcPr>
                <w:p w:rsidR="00DB5BB5" w:rsidRPr="00A26793" w:rsidRDefault="00DB5BB5" w:rsidP="00DB5BB5">
                  <w:pPr>
                    <w:spacing w:after="2pt"/>
                    <w:ind w:start="5.25pt"/>
                    <w:rPr>
                      <w:sz w:val="19"/>
                    </w:rPr>
                  </w:pPr>
                  <w:r>
                    <w:rPr>
                      <w:sz w:val="19"/>
                    </w:rPr>
                    <w:t>GU</w:t>
                  </w:r>
                </w:p>
              </w:tc>
              <w:tc>
                <w:tcPr>
                  <w:tcW w:w="218.20pt" w:type="dxa"/>
                  <w:tcBorders>
                    <w:start w:val="nil"/>
                  </w:tcBorders>
                </w:tcPr>
                <w:p w:rsidR="00DB5BB5" w:rsidRPr="0097395E" w:rsidRDefault="00DB5BB5" w:rsidP="00DB5BB5">
                  <w:pPr>
                    <w:spacing w:after="2pt"/>
                    <w:ind w:start="5.25pt"/>
                    <w:rPr>
                      <w:sz w:val="19"/>
                    </w:rPr>
                  </w:pPr>
                  <w:r>
                    <w:rPr>
                      <w:sz w:val="19"/>
                      <w:lang w:val="vi-VN"/>
                    </w:rPr>
                    <w:t xml:space="preserve">chọn chức năng </w:t>
                  </w:r>
                  <w:r>
                    <w:rPr>
                      <w:sz w:val="19"/>
                    </w:rPr>
                    <w:t>Find Cinema</w:t>
                  </w:r>
                </w:p>
              </w:tc>
            </w:tr>
            <w:tr w:rsidR="00DB5BB5" w:rsidRPr="00AA7415" w:rsidTr="00DB5BB5">
              <w:tc>
                <w:tcPr>
                  <w:tcW w:w="39.75pt" w:type="dxa"/>
                </w:tcPr>
                <w:p w:rsidR="00DB5BB5" w:rsidRPr="008D18A2" w:rsidRDefault="00DB5BB5" w:rsidP="00D8770F">
                  <w:pPr>
                    <w:pStyle w:val="ListParagraph"/>
                    <w:numPr>
                      <w:ilvl w:val="0"/>
                      <w:numId w:val="12"/>
                    </w:numPr>
                    <w:spacing w:before="6pt"/>
                    <w:contextualSpacing/>
                    <w:jc w:val="center"/>
                    <w:rPr>
                      <w:sz w:val="19"/>
                    </w:rPr>
                  </w:pPr>
                </w:p>
              </w:tc>
              <w:tc>
                <w:tcPr>
                  <w:tcW w:w="85.55pt" w:type="dxa"/>
                  <w:tcBorders>
                    <w:end w:val="nil"/>
                  </w:tcBorders>
                </w:tcPr>
                <w:p w:rsidR="00DB5BB5" w:rsidRPr="00591B6C" w:rsidRDefault="00DB5BB5" w:rsidP="00DB5BB5">
                  <w:pPr>
                    <w:spacing w:after="2pt"/>
                    <w:ind w:start="5.25pt"/>
                    <w:rPr>
                      <w:sz w:val="19"/>
                      <w:lang w:val="vi-VN"/>
                    </w:rPr>
                  </w:pPr>
                  <w:r>
                    <w:rPr>
                      <w:sz w:val="19"/>
                      <w:lang w:val="vi-VN"/>
                    </w:rPr>
                    <w:t>Hệ thống</w:t>
                  </w:r>
                </w:p>
              </w:tc>
              <w:tc>
                <w:tcPr>
                  <w:tcW w:w="218.20pt" w:type="dxa"/>
                  <w:tcBorders>
                    <w:start w:val="nil"/>
                  </w:tcBorders>
                </w:tcPr>
                <w:p w:rsidR="00DB5BB5" w:rsidRPr="008D18A2" w:rsidRDefault="00DB5BB5" w:rsidP="00DB5BB5">
                  <w:pPr>
                    <w:spacing w:after="2pt"/>
                    <w:ind w:start="5.25pt"/>
                    <w:rPr>
                      <w:sz w:val="19"/>
                      <w:lang w:val="vi-VN"/>
                    </w:rPr>
                  </w:pPr>
                  <w:r>
                    <w:rPr>
                      <w:sz w:val="19"/>
                      <w:lang w:val="vi-VN"/>
                    </w:rPr>
                    <w:t>hiển thị giao diện tìm kiếm</w:t>
                  </w:r>
                  <w:r w:rsidRPr="0097395E">
                    <w:rPr>
                      <w:sz w:val="19"/>
                      <w:lang w:val="vi-VN"/>
                    </w:rPr>
                    <w:t xml:space="preserve"> </w:t>
                  </w:r>
                  <w:r w:rsidRPr="008D18A2">
                    <w:rPr>
                      <w:sz w:val="19"/>
                      <w:lang w:val="vi-VN"/>
                    </w:rPr>
                    <w:t>Cinema</w:t>
                  </w:r>
                </w:p>
              </w:tc>
            </w:tr>
            <w:tr w:rsidR="00DB5BB5" w:rsidRPr="000F7FE8" w:rsidTr="00DB5BB5">
              <w:tc>
                <w:tcPr>
                  <w:tcW w:w="39.75pt" w:type="dxa"/>
                </w:tcPr>
                <w:p w:rsidR="00DB5BB5" w:rsidRPr="00EE1827" w:rsidRDefault="00DB5BB5" w:rsidP="00D8770F">
                  <w:pPr>
                    <w:pStyle w:val="ListParagraph"/>
                    <w:numPr>
                      <w:ilvl w:val="0"/>
                      <w:numId w:val="12"/>
                    </w:numPr>
                    <w:spacing w:before="6pt"/>
                    <w:contextualSpacing/>
                    <w:jc w:val="center"/>
                    <w:rPr>
                      <w:sz w:val="19"/>
                      <w:lang w:val="vi-VN"/>
                    </w:rPr>
                  </w:pPr>
                </w:p>
              </w:tc>
              <w:tc>
                <w:tcPr>
                  <w:tcW w:w="85.55pt" w:type="dxa"/>
                  <w:tcBorders>
                    <w:end w:val="nil"/>
                  </w:tcBorders>
                </w:tcPr>
                <w:p w:rsidR="00DB5BB5" w:rsidRPr="00A26793" w:rsidRDefault="00DB5BB5" w:rsidP="00DB5BB5">
                  <w:pPr>
                    <w:spacing w:after="2pt"/>
                    <w:ind w:start="5.25pt"/>
                    <w:rPr>
                      <w:sz w:val="19"/>
                    </w:rPr>
                  </w:pPr>
                  <w:r>
                    <w:rPr>
                      <w:sz w:val="19"/>
                    </w:rPr>
                    <w:t>GU</w:t>
                  </w:r>
                </w:p>
              </w:tc>
              <w:tc>
                <w:tcPr>
                  <w:tcW w:w="218.20pt" w:type="dxa"/>
                  <w:tcBorders>
                    <w:start w:val="nil"/>
                  </w:tcBorders>
                </w:tcPr>
                <w:p w:rsidR="00DB5BB5" w:rsidRPr="000F7FE8" w:rsidRDefault="00DB5BB5" w:rsidP="00DB5BB5">
                  <w:pPr>
                    <w:spacing w:after="2pt"/>
                    <w:ind w:start="5.25pt"/>
                    <w:rPr>
                      <w:sz w:val="19"/>
                      <w:lang w:val="vi-VN"/>
                    </w:rPr>
                  </w:pPr>
                  <w:r>
                    <w:rPr>
                      <w:sz w:val="19"/>
                    </w:rPr>
                    <w:t xml:space="preserve">chọn vùng miền </w:t>
                  </w:r>
                  <w:r>
                    <w:rPr>
                      <w:sz w:val="19"/>
                      <w:lang w:val="vi-VN"/>
                    </w:rPr>
                    <w:t>muốn tìm kiếm</w:t>
                  </w:r>
                  <w:r>
                    <w:rPr>
                      <w:sz w:val="19"/>
                    </w:rPr>
                    <w:t>, chọn nhóm Cinemas, chọn tên Cinema</w:t>
                  </w:r>
                  <w:r>
                    <w:rPr>
                      <w:sz w:val="19"/>
                      <w:lang w:val="vi-VN"/>
                    </w:rPr>
                    <w:t xml:space="preserve"> (mô tả phía dưới *)</w:t>
                  </w:r>
                </w:p>
              </w:tc>
            </w:tr>
            <w:tr w:rsidR="00DB5BB5" w:rsidRPr="00591B6C" w:rsidTr="00DB5BB5">
              <w:trPr>
                <w:trHeight w:val="485"/>
              </w:trPr>
              <w:tc>
                <w:tcPr>
                  <w:tcW w:w="39.75pt" w:type="dxa"/>
                </w:tcPr>
                <w:p w:rsidR="00DB5BB5" w:rsidRPr="008D18A2" w:rsidRDefault="00DB5BB5" w:rsidP="00D8770F">
                  <w:pPr>
                    <w:pStyle w:val="ListParagraph"/>
                    <w:numPr>
                      <w:ilvl w:val="0"/>
                      <w:numId w:val="12"/>
                    </w:numPr>
                    <w:spacing w:before="6pt"/>
                    <w:contextualSpacing/>
                    <w:jc w:val="center"/>
                    <w:rPr>
                      <w:sz w:val="19"/>
                    </w:rPr>
                  </w:pPr>
                </w:p>
              </w:tc>
              <w:tc>
                <w:tcPr>
                  <w:tcW w:w="85.55pt" w:type="dxa"/>
                  <w:tcBorders>
                    <w:end w:val="nil"/>
                  </w:tcBorders>
                </w:tcPr>
                <w:p w:rsidR="00DB5BB5" w:rsidRPr="00A26793" w:rsidRDefault="00DB5BB5" w:rsidP="00DB5BB5">
                  <w:pPr>
                    <w:spacing w:after="2pt"/>
                    <w:ind w:start="5.25pt"/>
                    <w:rPr>
                      <w:sz w:val="19"/>
                    </w:rPr>
                  </w:pPr>
                  <w:r>
                    <w:rPr>
                      <w:sz w:val="19"/>
                    </w:rPr>
                    <w:t>GU</w:t>
                  </w:r>
                </w:p>
              </w:tc>
              <w:tc>
                <w:tcPr>
                  <w:tcW w:w="218.20pt" w:type="dxa"/>
                  <w:tcBorders>
                    <w:start w:val="nil"/>
                  </w:tcBorders>
                </w:tcPr>
                <w:p w:rsidR="00DB5BB5" w:rsidRPr="00591B6C" w:rsidRDefault="00DB5BB5" w:rsidP="00DB5BB5">
                  <w:pPr>
                    <w:spacing w:after="2pt"/>
                    <w:ind w:start="5.25pt"/>
                    <w:rPr>
                      <w:sz w:val="19"/>
                    </w:rPr>
                  </w:pPr>
                  <w:r>
                    <w:rPr>
                      <w:sz w:val="19"/>
                      <w:lang w:val="vi-VN"/>
                    </w:rPr>
                    <w:t>yêu cầu tìm kiếm</w:t>
                  </w:r>
                </w:p>
              </w:tc>
            </w:tr>
            <w:tr w:rsidR="00DB5BB5" w:rsidRPr="00591B6C" w:rsidTr="00DB5BB5">
              <w:tc>
                <w:tcPr>
                  <w:tcW w:w="39.75pt" w:type="dxa"/>
                </w:tcPr>
                <w:p w:rsidR="00DB5BB5" w:rsidRPr="008D18A2" w:rsidRDefault="00DB5BB5" w:rsidP="00D8770F">
                  <w:pPr>
                    <w:pStyle w:val="ListParagraph"/>
                    <w:numPr>
                      <w:ilvl w:val="0"/>
                      <w:numId w:val="12"/>
                    </w:numPr>
                    <w:spacing w:before="6pt"/>
                    <w:contextualSpacing/>
                    <w:jc w:val="center"/>
                    <w:rPr>
                      <w:sz w:val="19"/>
                    </w:rPr>
                  </w:pPr>
                </w:p>
              </w:tc>
              <w:tc>
                <w:tcPr>
                  <w:tcW w:w="85.55pt" w:type="dxa"/>
                  <w:tcBorders>
                    <w:end w:val="nil"/>
                  </w:tcBorders>
                </w:tcPr>
                <w:p w:rsidR="00DB5BB5" w:rsidRPr="00591B6C" w:rsidRDefault="00DB5BB5" w:rsidP="00DB5BB5">
                  <w:pPr>
                    <w:spacing w:after="2pt"/>
                    <w:ind w:start="5.25pt"/>
                    <w:rPr>
                      <w:sz w:val="19"/>
                    </w:rPr>
                  </w:pPr>
                  <w:r>
                    <w:rPr>
                      <w:sz w:val="19"/>
                    </w:rPr>
                    <w:t>Hệ thống</w:t>
                  </w:r>
                </w:p>
              </w:tc>
              <w:tc>
                <w:tcPr>
                  <w:tcW w:w="218.20pt" w:type="dxa"/>
                  <w:tcBorders>
                    <w:start w:val="nil"/>
                  </w:tcBorders>
                </w:tcPr>
                <w:p w:rsidR="00DB5BB5" w:rsidRPr="00591B6C" w:rsidRDefault="00DB5BB5" w:rsidP="00DB5BB5">
                  <w:pPr>
                    <w:spacing w:after="2pt"/>
                    <w:ind w:start="5.25pt"/>
                    <w:rPr>
                      <w:sz w:val="19"/>
                    </w:rPr>
                  </w:pPr>
                  <w:r>
                    <w:rPr>
                      <w:sz w:val="19"/>
                    </w:rPr>
                    <w:t>kiểm tra xem GUA đã chọn ít nhất trường “vùng miền” chưa</w:t>
                  </w:r>
                </w:p>
              </w:tc>
            </w:tr>
            <w:tr w:rsidR="00DB5BB5" w:rsidRPr="00591B6C" w:rsidTr="00DB5BB5">
              <w:tc>
                <w:tcPr>
                  <w:tcW w:w="39.75pt" w:type="dxa"/>
                </w:tcPr>
                <w:p w:rsidR="00DB5BB5" w:rsidRPr="008D18A2" w:rsidRDefault="00DB5BB5" w:rsidP="00D8770F">
                  <w:pPr>
                    <w:pStyle w:val="ListParagraph"/>
                    <w:numPr>
                      <w:ilvl w:val="0"/>
                      <w:numId w:val="12"/>
                    </w:numPr>
                    <w:spacing w:before="6pt"/>
                    <w:contextualSpacing/>
                    <w:jc w:val="center"/>
                    <w:rPr>
                      <w:sz w:val="19"/>
                    </w:rPr>
                  </w:pPr>
                </w:p>
              </w:tc>
              <w:tc>
                <w:tcPr>
                  <w:tcW w:w="85.55pt" w:type="dxa"/>
                  <w:tcBorders>
                    <w:end w:val="nil"/>
                  </w:tcBorders>
                </w:tcPr>
                <w:p w:rsidR="00DB5BB5" w:rsidRPr="00591B6C" w:rsidRDefault="00DB5BB5" w:rsidP="00DB5BB5">
                  <w:pPr>
                    <w:spacing w:after="2pt"/>
                    <w:ind w:start="5.25pt"/>
                    <w:rPr>
                      <w:sz w:val="19"/>
                    </w:rPr>
                  </w:pPr>
                  <w:r>
                    <w:rPr>
                      <w:sz w:val="19"/>
                    </w:rPr>
                    <w:t>Hệ thống</w:t>
                  </w:r>
                </w:p>
              </w:tc>
              <w:tc>
                <w:tcPr>
                  <w:tcW w:w="218.20pt" w:type="dxa"/>
                  <w:tcBorders>
                    <w:start w:val="nil"/>
                  </w:tcBorders>
                </w:tcPr>
                <w:p w:rsidR="00DB5BB5" w:rsidRPr="00591B6C" w:rsidRDefault="00DB5BB5" w:rsidP="00DB5BB5">
                  <w:pPr>
                    <w:spacing w:after="2pt"/>
                    <w:ind w:start="5.25pt"/>
                    <w:rPr>
                      <w:sz w:val="19"/>
                    </w:rPr>
                  </w:pPr>
                  <w:r>
                    <w:rPr>
                      <w:sz w:val="19"/>
                    </w:rPr>
                    <w:t>tìm và lấy về thông tin những Cinemas thoả mãn các tiêu chí tìm kiếm</w:t>
                  </w:r>
                </w:p>
              </w:tc>
            </w:tr>
            <w:tr w:rsidR="00DB5BB5" w:rsidRPr="00591B6C" w:rsidTr="00DB5BB5">
              <w:tc>
                <w:tcPr>
                  <w:tcW w:w="39.75pt" w:type="dxa"/>
                </w:tcPr>
                <w:p w:rsidR="00DB5BB5" w:rsidRPr="008D18A2" w:rsidRDefault="00DB5BB5" w:rsidP="00D8770F">
                  <w:pPr>
                    <w:pStyle w:val="ListParagraph"/>
                    <w:numPr>
                      <w:ilvl w:val="0"/>
                      <w:numId w:val="12"/>
                    </w:numPr>
                    <w:spacing w:before="6pt"/>
                    <w:contextualSpacing/>
                    <w:jc w:val="center"/>
                    <w:rPr>
                      <w:sz w:val="19"/>
                    </w:rPr>
                  </w:pPr>
                </w:p>
              </w:tc>
              <w:tc>
                <w:tcPr>
                  <w:tcW w:w="85.55pt" w:type="dxa"/>
                  <w:tcBorders>
                    <w:end w:val="nil"/>
                  </w:tcBorders>
                </w:tcPr>
                <w:p w:rsidR="00DB5BB5" w:rsidRPr="00591B6C" w:rsidRDefault="00DB5BB5" w:rsidP="00DB5BB5">
                  <w:pPr>
                    <w:spacing w:after="2pt"/>
                    <w:ind w:start="5.25pt"/>
                    <w:rPr>
                      <w:sz w:val="19"/>
                    </w:rPr>
                  </w:pPr>
                  <w:r>
                    <w:rPr>
                      <w:sz w:val="19"/>
                    </w:rPr>
                    <w:t>Hệ thống</w:t>
                  </w:r>
                </w:p>
              </w:tc>
              <w:tc>
                <w:tcPr>
                  <w:tcW w:w="218.20pt" w:type="dxa"/>
                  <w:tcBorders>
                    <w:start w:val="nil"/>
                  </w:tcBorders>
                </w:tcPr>
                <w:p w:rsidR="00DB5BB5" w:rsidRPr="00591B6C" w:rsidRDefault="00DB5BB5" w:rsidP="00DB5BB5">
                  <w:pPr>
                    <w:spacing w:after="2pt"/>
                    <w:ind w:start="5.25pt"/>
                    <w:rPr>
                      <w:sz w:val="19"/>
                    </w:rPr>
                  </w:pPr>
                  <w:r>
                    <w:rPr>
                      <w:sz w:val="19"/>
                    </w:rPr>
                    <w:t>hiển thị danh sách những Cinemas thoả mãn điều kiện tìm kiếm (mô tả phía dưới **) nếu có ít nhất một Movie được tìm thấy</w:t>
                  </w:r>
                </w:p>
              </w:tc>
            </w:tr>
          </w:tbl>
          <w:p w:rsidR="00DB5BB5" w:rsidRPr="00E2074F" w:rsidRDefault="00DB5BB5" w:rsidP="00DB5BB5">
            <w:pPr>
              <w:pStyle w:val="Bang"/>
              <w:widowControl w:val="0"/>
              <w:spacing w:before="0pt" w:after="0pt"/>
              <w:rPr>
                <w:sz w:val="19"/>
              </w:rPr>
            </w:pPr>
          </w:p>
        </w:tc>
      </w:tr>
      <w:tr w:rsidR="00DB5BB5" w:rsidRPr="00591B6C" w:rsidTr="00DB5BB5">
        <w:trPr>
          <w:trHeight w:val="1128"/>
          <w:jc w:val="center"/>
        </w:trPr>
        <w:tc>
          <w:tcPr>
            <w:tcW w:w="92.55pt" w:type="dxa"/>
            <w:shd w:val="clear" w:color="auto" w:fill="C5F1E3"/>
          </w:tcPr>
          <w:p w:rsidR="00DB5BB5" w:rsidRPr="00E2074F" w:rsidRDefault="00DB5BB5" w:rsidP="00DB5BB5">
            <w:pPr>
              <w:pStyle w:val="TableCaption"/>
              <w:rPr>
                <w:sz w:val="19"/>
              </w:rPr>
            </w:pPr>
            <w:r>
              <w:rPr>
                <w:sz w:val="19"/>
              </w:rPr>
              <w:t>Luồng sự kiện thay thế</w:t>
            </w:r>
          </w:p>
        </w:tc>
        <w:tc>
          <w:tcPr>
            <w:tcW w:w="358.95pt" w:type="dxa"/>
            <w:gridSpan w:val="3"/>
          </w:tcPr>
          <w:tbl>
            <w:tblPr>
              <w:tblW w:w="343.50pt" w:type="dxa"/>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1" w:firstColumn="1" w:lastColumn="1" w:noHBand="0" w:noVBand="0"/>
            </w:tblPr>
            <w:tblGrid>
              <w:gridCol w:w="588"/>
              <w:gridCol w:w="1376"/>
              <w:gridCol w:w="4906"/>
            </w:tblGrid>
            <w:tr w:rsidR="00DB5BB5" w:rsidRPr="00591B6C" w:rsidTr="00DB5BB5">
              <w:tc>
                <w:tcPr>
                  <w:tcW w:w="29.40pt" w:type="dxa"/>
                  <w:shd w:val="clear" w:color="auto" w:fill="FFCC99"/>
                </w:tcPr>
                <w:p w:rsidR="00DB5BB5" w:rsidRPr="001A7338" w:rsidRDefault="00DB5BB5" w:rsidP="00DB5BB5">
                  <w:pPr>
                    <w:pStyle w:val="TableCaptionSmall"/>
                    <w:rPr>
                      <w:sz w:val="17"/>
                    </w:rPr>
                  </w:pPr>
                  <w:r w:rsidRPr="001A7338">
                    <w:rPr>
                      <w:sz w:val="17"/>
                    </w:rPr>
                    <w:t>STT</w:t>
                  </w:r>
                </w:p>
              </w:tc>
              <w:tc>
                <w:tcPr>
                  <w:tcW w:w="68.80pt" w:type="dxa"/>
                  <w:tcBorders>
                    <w:bottom w:val="single" w:sz="4" w:space="0" w:color="auto"/>
                  </w:tcBorders>
                  <w:shd w:val="clear" w:color="auto" w:fill="FFCC99"/>
                </w:tcPr>
                <w:p w:rsidR="00DB5BB5" w:rsidRPr="001A7338" w:rsidRDefault="00DB5BB5" w:rsidP="00DB5BB5">
                  <w:pPr>
                    <w:pStyle w:val="TableCaptionSmall"/>
                    <w:rPr>
                      <w:sz w:val="17"/>
                    </w:rPr>
                  </w:pPr>
                  <w:r w:rsidRPr="001A7338">
                    <w:rPr>
                      <w:sz w:val="17"/>
                    </w:rPr>
                    <w:t>Thực hiện bởi</w:t>
                  </w:r>
                </w:p>
              </w:tc>
              <w:tc>
                <w:tcPr>
                  <w:tcW w:w="245.30pt" w:type="dxa"/>
                  <w:tcBorders>
                    <w:bottom w:val="single" w:sz="4" w:space="0" w:color="auto"/>
                  </w:tcBorders>
                  <w:shd w:val="clear" w:color="auto" w:fill="FFCC99"/>
                </w:tcPr>
                <w:p w:rsidR="00DB5BB5" w:rsidRPr="001A7338" w:rsidRDefault="00DB5BB5" w:rsidP="00DB5BB5">
                  <w:pPr>
                    <w:pStyle w:val="TableCaptionSmall"/>
                    <w:ind w:start="27.35pt"/>
                    <w:rPr>
                      <w:sz w:val="17"/>
                    </w:rPr>
                  </w:pPr>
                  <w:r w:rsidRPr="001A7338">
                    <w:rPr>
                      <w:sz w:val="17"/>
                    </w:rPr>
                    <w:t>Hành động</w:t>
                  </w:r>
                </w:p>
              </w:tc>
            </w:tr>
            <w:tr w:rsidR="00DB5BB5" w:rsidRPr="00591B6C" w:rsidTr="00DB5BB5">
              <w:trPr>
                <w:trHeight w:val="286"/>
              </w:trPr>
              <w:tc>
                <w:tcPr>
                  <w:tcW w:w="29.40pt" w:type="dxa"/>
                </w:tcPr>
                <w:p w:rsidR="00DB5BB5" w:rsidRPr="00591B6C" w:rsidRDefault="00DB5BB5" w:rsidP="00DB5BB5">
                  <w:pPr>
                    <w:spacing w:after="2pt"/>
                    <w:ind w:start="5.65pt"/>
                    <w:jc w:val="center"/>
                    <w:rPr>
                      <w:sz w:val="19"/>
                    </w:rPr>
                  </w:pPr>
                  <w:r w:rsidRPr="00591B6C">
                    <w:rPr>
                      <w:sz w:val="19"/>
                    </w:rPr>
                    <w:t>6a.</w:t>
                  </w:r>
                </w:p>
              </w:tc>
              <w:tc>
                <w:tcPr>
                  <w:tcW w:w="68.80pt" w:type="dxa"/>
                  <w:tcBorders>
                    <w:end w:val="nil"/>
                  </w:tcBorders>
                </w:tcPr>
                <w:p w:rsidR="00DB5BB5" w:rsidRPr="00591B6C" w:rsidRDefault="00DB5BB5" w:rsidP="00DB5BB5">
                  <w:pPr>
                    <w:ind w:start="5.65pt"/>
                    <w:rPr>
                      <w:sz w:val="19"/>
                    </w:rPr>
                  </w:pPr>
                  <w:r>
                    <w:rPr>
                      <w:sz w:val="19"/>
                    </w:rPr>
                    <w:t>Hệ thống</w:t>
                  </w:r>
                </w:p>
              </w:tc>
              <w:tc>
                <w:tcPr>
                  <w:tcW w:w="245.30pt" w:type="dxa"/>
                  <w:tcBorders>
                    <w:start w:val="nil"/>
                  </w:tcBorders>
                </w:tcPr>
                <w:p w:rsidR="00DB5BB5" w:rsidRPr="00591B6C" w:rsidRDefault="00DB5BB5" w:rsidP="00DB5BB5">
                  <w:pPr>
                    <w:ind w:start="5.65pt"/>
                    <w:rPr>
                      <w:sz w:val="19"/>
                    </w:rPr>
                  </w:pPr>
                  <w:r>
                    <w:rPr>
                      <w:sz w:val="19"/>
                    </w:rPr>
                    <w:t>thông báo: Cần chọn vùng miền nếu GUA chưa chọn gì</w:t>
                  </w:r>
                </w:p>
              </w:tc>
            </w:tr>
            <w:tr w:rsidR="00DB5BB5" w:rsidRPr="00591B6C" w:rsidTr="00DB5BB5">
              <w:tc>
                <w:tcPr>
                  <w:tcW w:w="29.40pt" w:type="dxa"/>
                </w:tcPr>
                <w:p w:rsidR="00DB5BB5" w:rsidRPr="00591B6C" w:rsidRDefault="00DB5BB5" w:rsidP="00DB5BB5">
                  <w:pPr>
                    <w:spacing w:after="2pt"/>
                    <w:ind w:start="5.65pt"/>
                    <w:jc w:val="center"/>
                    <w:rPr>
                      <w:sz w:val="19"/>
                    </w:rPr>
                  </w:pPr>
                  <w:r w:rsidRPr="00591B6C">
                    <w:rPr>
                      <w:sz w:val="19"/>
                    </w:rPr>
                    <w:t>7a.</w:t>
                  </w:r>
                </w:p>
              </w:tc>
              <w:tc>
                <w:tcPr>
                  <w:tcW w:w="68.80pt" w:type="dxa"/>
                  <w:tcBorders>
                    <w:end w:val="nil"/>
                  </w:tcBorders>
                </w:tcPr>
                <w:p w:rsidR="00DB5BB5" w:rsidRPr="00591B6C" w:rsidRDefault="00DB5BB5" w:rsidP="00DB5BB5">
                  <w:pPr>
                    <w:ind w:start="5.65pt"/>
                    <w:rPr>
                      <w:sz w:val="19"/>
                    </w:rPr>
                  </w:pPr>
                  <w:r>
                    <w:rPr>
                      <w:sz w:val="19"/>
                    </w:rPr>
                    <w:t>Hệ thống</w:t>
                  </w:r>
                </w:p>
              </w:tc>
              <w:tc>
                <w:tcPr>
                  <w:tcW w:w="245.30pt" w:type="dxa"/>
                  <w:tcBorders>
                    <w:start w:val="nil"/>
                  </w:tcBorders>
                </w:tcPr>
                <w:p w:rsidR="00DB5BB5" w:rsidRPr="00591B6C" w:rsidRDefault="00DB5BB5" w:rsidP="00DB5BB5">
                  <w:pPr>
                    <w:ind w:start="5.65pt"/>
                    <w:rPr>
                      <w:sz w:val="19"/>
                    </w:rPr>
                  </w:pPr>
                  <w:r>
                    <w:rPr>
                      <w:sz w:val="19"/>
                    </w:rPr>
                    <w:t>thông báo: Không tìm thấy thông tin Movie nào thoả mãn tiêu chí tìm kiếm nếu trả về danh sách rỗng</w:t>
                  </w:r>
                </w:p>
              </w:tc>
            </w:tr>
          </w:tbl>
          <w:p w:rsidR="00DB5BB5" w:rsidRPr="00E2074F" w:rsidRDefault="00DB5BB5" w:rsidP="00DB5BB5">
            <w:pPr>
              <w:pStyle w:val="Bang"/>
              <w:widowControl w:val="0"/>
              <w:rPr>
                <w:sz w:val="19"/>
              </w:rPr>
            </w:pPr>
          </w:p>
        </w:tc>
      </w:tr>
    </w:tbl>
    <w:p w:rsidR="00DB5BB5" w:rsidRDefault="00DB5BB5" w:rsidP="00DB5BB5"/>
    <w:p w:rsidR="00DB5BB5" w:rsidRDefault="00DB5BB5" w:rsidP="00DB5BB5"/>
    <w:p w:rsidR="00DB5BB5" w:rsidRDefault="00DB5BB5" w:rsidP="00DB5BB5">
      <w:pPr>
        <w:spacing w:after="12pt"/>
        <w:ind w:start="28.35pt"/>
      </w:pPr>
      <w:r>
        <w:t>* Dữ liệu đầu vào khi tìm kiếm:</w:t>
      </w:r>
    </w:p>
    <w:tbl>
      <w:tblPr>
        <w:tblW w:w="431.95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ayout w:type="fixed"/>
        <w:tblLook w:firstRow="1" w:lastRow="1" w:firstColumn="1" w:lastColumn="1" w:noHBand="0" w:noVBand="0"/>
      </w:tblPr>
      <w:tblGrid>
        <w:gridCol w:w="638"/>
        <w:gridCol w:w="1432"/>
        <w:gridCol w:w="1726"/>
        <w:gridCol w:w="1047"/>
        <w:gridCol w:w="1536"/>
        <w:gridCol w:w="2260"/>
      </w:tblGrid>
      <w:tr w:rsidR="00DB5BB5" w:rsidRPr="00354D32" w:rsidTr="00DB5BB5">
        <w:trPr>
          <w:jc w:val="center"/>
        </w:trPr>
        <w:tc>
          <w:tcPr>
            <w:tcW w:w="31.90pt" w:type="dxa"/>
            <w:shd w:val="clear" w:color="auto" w:fill="FFCC99"/>
            <w:vAlign w:val="center"/>
          </w:tcPr>
          <w:p w:rsidR="00DB5BB5" w:rsidRPr="00354D32" w:rsidRDefault="00DB5BB5" w:rsidP="00DB5BB5">
            <w:pPr>
              <w:ind w:start="0.20pt"/>
              <w:jc w:val="center"/>
              <w:rPr>
                <w:b/>
                <w:bCs/>
                <w:sz w:val="18"/>
              </w:rPr>
            </w:pPr>
            <w:r>
              <w:rPr>
                <w:b/>
                <w:bCs/>
                <w:sz w:val="18"/>
              </w:rPr>
              <w:t>STT</w:t>
            </w:r>
          </w:p>
        </w:tc>
        <w:tc>
          <w:tcPr>
            <w:tcW w:w="71.60pt" w:type="dxa"/>
            <w:shd w:val="clear" w:color="auto" w:fill="FFCC99"/>
            <w:vAlign w:val="center"/>
          </w:tcPr>
          <w:p w:rsidR="00DB5BB5" w:rsidRPr="00354D32" w:rsidRDefault="00DB5BB5" w:rsidP="00DB5BB5">
            <w:pPr>
              <w:ind w:firstLine="0.60pt"/>
              <w:jc w:val="center"/>
              <w:rPr>
                <w:b/>
                <w:bCs/>
                <w:sz w:val="18"/>
              </w:rPr>
            </w:pPr>
            <w:r>
              <w:rPr>
                <w:b/>
                <w:bCs/>
                <w:sz w:val="18"/>
              </w:rPr>
              <w:t>Trường    dữ liệu</w:t>
            </w:r>
          </w:p>
        </w:tc>
        <w:tc>
          <w:tcPr>
            <w:tcW w:w="86.30pt" w:type="dxa"/>
            <w:shd w:val="clear" w:color="auto" w:fill="FFCC99"/>
            <w:vAlign w:val="center"/>
          </w:tcPr>
          <w:p w:rsidR="00DB5BB5" w:rsidRPr="00354D32" w:rsidRDefault="00DB5BB5" w:rsidP="00DB5BB5">
            <w:pPr>
              <w:ind w:firstLine="0.60pt"/>
              <w:jc w:val="center"/>
              <w:rPr>
                <w:b/>
                <w:bCs/>
                <w:sz w:val="18"/>
              </w:rPr>
            </w:pPr>
            <w:r>
              <w:rPr>
                <w:b/>
                <w:bCs/>
                <w:sz w:val="18"/>
              </w:rPr>
              <w:t>Mô tả</w:t>
            </w:r>
          </w:p>
        </w:tc>
        <w:tc>
          <w:tcPr>
            <w:tcW w:w="52.35pt" w:type="dxa"/>
            <w:shd w:val="clear" w:color="auto" w:fill="FFCC99"/>
            <w:vAlign w:val="center"/>
          </w:tcPr>
          <w:p w:rsidR="00DB5BB5" w:rsidRPr="00354D32" w:rsidRDefault="00DB5BB5" w:rsidP="00DB5BB5">
            <w:pPr>
              <w:ind w:firstLine="0.60pt"/>
              <w:jc w:val="center"/>
              <w:rPr>
                <w:b/>
                <w:bCs/>
                <w:sz w:val="18"/>
              </w:rPr>
            </w:pPr>
            <w:r>
              <w:rPr>
                <w:b/>
                <w:bCs/>
                <w:sz w:val="18"/>
              </w:rPr>
              <w:t>Bắt buộc?</w:t>
            </w:r>
          </w:p>
        </w:tc>
        <w:tc>
          <w:tcPr>
            <w:tcW w:w="76.80pt" w:type="dxa"/>
            <w:shd w:val="clear" w:color="auto" w:fill="FFCC99"/>
            <w:vAlign w:val="center"/>
          </w:tcPr>
          <w:p w:rsidR="00DB5BB5" w:rsidRPr="00354D32" w:rsidRDefault="00DB5BB5" w:rsidP="00DB5BB5">
            <w:pPr>
              <w:ind w:firstLine="0.60pt"/>
              <w:jc w:val="center"/>
              <w:rPr>
                <w:b/>
                <w:bCs/>
                <w:sz w:val="18"/>
              </w:rPr>
            </w:pPr>
            <w:r>
              <w:rPr>
                <w:b/>
                <w:bCs/>
                <w:sz w:val="18"/>
              </w:rPr>
              <w:t>Điều kiện hợp lệ</w:t>
            </w:r>
          </w:p>
        </w:tc>
        <w:tc>
          <w:tcPr>
            <w:tcW w:w="113pt" w:type="dxa"/>
            <w:shd w:val="clear" w:color="auto" w:fill="FFCC99"/>
            <w:vAlign w:val="center"/>
          </w:tcPr>
          <w:p w:rsidR="00DB5BB5" w:rsidRPr="00354D32" w:rsidRDefault="00DB5BB5" w:rsidP="00DB5BB5">
            <w:pPr>
              <w:ind w:firstLine="0.60pt"/>
              <w:jc w:val="center"/>
              <w:rPr>
                <w:b/>
                <w:bCs/>
                <w:sz w:val="18"/>
              </w:rPr>
            </w:pPr>
            <w:r>
              <w:rPr>
                <w:b/>
                <w:bCs/>
                <w:sz w:val="18"/>
              </w:rPr>
              <w:t>Ví dụ</w:t>
            </w:r>
          </w:p>
        </w:tc>
      </w:tr>
      <w:tr w:rsidR="00DB5BB5" w:rsidRPr="00354D32" w:rsidTr="00DB5BB5">
        <w:trPr>
          <w:jc w:val="center"/>
        </w:trPr>
        <w:tc>
          <w:tcPr>
            <w:tcW w:w="31.90pt" w:type="dxa"/>
          </w:tcPr>
          <w:p w:rsidR="00DB5BB5" w:rsidRPr="00B22FB7" w:rsidRDefault="00DB5BB5" w:rsidP="00D8770F">
            <w:pPr>
              <w:pStyle w:val="ListParagraph"/>
              <w:widowControl w:val="0"/>
              <w:numPr>
                <w:ilvl w:val="0"/>
                <w:numId w:val="13"/>
              </w:numPr>
              <w:spacing w:line="14.40pt" w:lineRule="auto"/>
              <w:contextualSpacing/>
              <w:jc w:val="both"/>
              <w:rPr>
                <w:sz w:val="18"/>
              </w:rPr>
            </w:pPr>
          </w:p>
        </w:tc>
        <w:tc>
          <w:tcPr>
            <w:tcW w:w="71.60pt" w:type="dxa"/>
          </w:tcPr>
          <w:p w:rsidR="00DB5BB5" w:rsidRPr="00354D32" w:rsidRDefault="00DB5BB5" w:rsidP="00DB5BB5">
            <w:pPr>
              <w:ind w:firstLine="0.60pt"/>
              <w:rPr>
                <w:sz w:val="18"/>
              </w:rPr>
            </w:pPr>
            <w:r>
              <w:rPr>
                <w:sz w:val="18"/>
              </w:rPr>
              <w:t>Vùng miền</w:t>
            </w:r>
          </w:p>
        </w:tc>
        <w:tc>
          <w:tcPr>
            <w:tcW w:w="86.30pt" w:type="dxa"/>
          </w:tcPr>
          <w:p w:rsidR="00DB5BB5" w:rsidRPr="00354D32" w:rsidRDefault="00DB5BB5" w:rsidP="00DB5BB5">
            <w:pPr>
              <w:ind w:firstLine="0.60pt"/>
              <w:rPr>
                <w:sz w:val="18"/>
              </w:rPr>
            </w:pPr>
            <w:r>
              <w:rPr>
                <w:sz w:val="18"/>
              </w:rPr>
              <w:t>Chọn từ  picker</w:t>
            </w:r>
          </w:p>
        </w:tc>
        <w:tc>
          <w:tcPr>
            <w:tcW w:w="52.35pt" w:type="dxa"/>
          </w:tcPr>
          <w:p w:rsidR="00DB5BB5" w:rsidRPr="00354D32" w:rsidRDefault="00DB5BB5" w:rsidP="00DB5BB5">
            <w:pPr>
              <w:rPr>
                <w:sz w:val="18"/>
              </w:rPr>
            </w:pPr>
            <w:r>
              <w:rPr>
                <w:sz w:val="18"/>
              </w:rPr>
              <w:t>Có</w:t>
            </w:r>
          </w:p>
        </w:tc>
        <w:tc>
          <w:tcPr>
            <w:tcW w:w="76.80pt" w:type="dxa"/>
          </w:tcPr>
          <w:p w:rsidR="00DB5BB5" w:rsidRPr="00354D32" w:rsidRDefault="00DB5BB5" w:rsidP="00DB5BB5">
            <w:pPr>
              <w:ind w:firstLine="0.60pt"/>
              <w:rPr>
                <w:sz w:val="18"/>
              </w:rPr>
            </w:pPr>
          </w:p>
        </w:tc>
        <w:tc>
          <w:tcPr>
            <w:tcW w:w="113pt" w:type="dxa"/>
          </w:tcPr>
          <w:p w:rsidR="00DB5BB5" w:rsidRPr="00354D32" w:rsidRDefault="00DB5BB5" w:rsidP="00DB5BB5">
            <w:pPr>
              <w:ind w:end="-2.55pt" w:firstLine="0.60pt"/>
              <w:rPr>
                <w:sz w:val="18"/>
              </w:rPr>
            </w:pPr>
            <w:r>
              <w:rPr>
                <w:sz w:val="18"/>
              </w:rPr>
              <w:t>Hà Nội</w:t>
            </w:r>
          </w:p>
        </w:tc>
      </w:tr>
      <w:tr w:rsidR="00DB5BB5" w:rsidRPr="00354D32" w:rsidTr="00DB5BB5">
        <w:trPr>
          <w:jc w:val="center"/>
        </w:trPr>
        <w:tc>
          <w:tcPr>
            <w:tcW w:w="31.90pt" w:type="dxa"/>
          </w:tcPr>
          <w:p w:rsidR="00DB5BB5" w:rsidRPr="00B22FB7" w:rsidRDefault="00DB5BB5" w:rsidP="00D8770F">
            <w:pPr>
              <w:pStyle w:val="ListParagraph"/>
              <w:widowControl w:val="0"/>
              <w:numPr>
                <w:ilvl w:val="0"/>
                <w:numId w:val="13"/>
              </w:numPr>
              <w:spacing w:line="14.40pt" w:lineRule="auto"/>
              <w:contextualSpacing/>
              <w:jc w:val="both"/>
              <w:rPr>
                <w:sz w:val="18"/>
              </w:rPr>
            </w:pPr>
          </w:p>
        </w:tc>
        <w:tc>
          <w:tcPr>
            <w:tcW w:w="71.60pt" w:type="dxa"/>
          </w:tcPr>
          <w:p w:rsidR="00DB5BB5" w:rsidRDefault="00DB5BB5" w:rsidP="00DB5BB5">
            <w:pPr>
              <w:ind w:firstLine="0.60pt"/>
              <w:rPr>
                <w:sz w:val="18"/>
              </w:rPr>
            </w:pPr>
            <w:r>
              <w:rPr>
                <w:sz w:val="18"/>
              </w:rPr>
              <w:t>Nhóm Cinemas</w:t>
            </w:r>
          </w:p>
        </w:tc>
        <w:tc>
          <w:tcPr>
            <w:tcW w:w="86.30pt" w:type="dxa"/>
          </w:tcPr>
          <w:p w:rsidR="00DB5BB5" w:rsidRDefault="00DB5BB5" w:rsidP="00DB5BB5">
            <w:pPr>
              <w:ind w:firstLine="0.60pt"/>
              <w:rPr>
                <w:sz w:val="18"/>
              </w:rPr>
            </w:pPr>
            <w:r>
              <w:rPr>
                <w:sz w:val="18"/>
              </w:rPr>
              <w:t>chọn từ picker</w:t>
            </w:r>
          </w:p>
        </w:tc>
        <w:tc>
          <w:tcPr>
            <w:tcW w:w="52.35pt" w:type="dxa"/>
          </w:tcPr>
          <w:p w:rsidR="00DB5BB5" w:rsidRDefault="00DB5BB5" w:rsidP="00DB5BB5">
            <w:pPr>
              <w:rPr>
                <w:sz w:val="18"/>
              </w:rPr>
            </w:pPr>
            <w:r>
              <w:rPr>
                <w:sz w:val="18"/>
              </w:rPr>
              <w:t>Không</w:t>
            </w:r>
          </w:p>
        </w:tc>
        <w:tc>
          <w:tcPr>
            <w:tcW w:w="76.80pt" w:type="dxa"/>
          </w:tcPr>
          <w:p w:rsidR="00DB5BB5" w:rsidRPr="00354D32" w:rsidRDefault="00DB5BB5" w:rsidP="00DB5BB5">
            <w:pPr>
              <w:ind w:firstLine="0.60pt"/>
              <w:rPr>
                <w:sz w:val="18"/>
              </w:rPr>
            </w:pPr>
          </w:p>
        </w:tc>
        <w:tc>
          <w:tcPr>
            <w:tcW w:w="113pt" w:type="dxa"/>
          </w:tcPr>
          <w:p w:rsidR="00DB5BB5" w:rsidRDefault="00DB5BB5" w:rsidP="00DB5BB5">
            <w:pPr>
              <w:ind w:end="-2.55pt" w:firstLine="0.60pt"/>
              <w:rPr>
                <w:sz w:val="18"/>
              </w:rPr>
            </w:pPr>
            <w:r>
              <w:rPr>
                <w:sz w:val="18"/>
              </w:rPr>
              <w:t>CGV</w:t>
            </w:r>
          </w:p>
        </w:tc>
      </w:tr>
      <w:tr w:rsidR="00DB5BB5" w:rsidRPr="00354D32" w:rsidTr="00DB5BB5">
        <w:trPr>
          <w:jc w:val="center"/>
        </w:trPr>
        <w:tc>
          <w:tcPr>
            <w:tcW w:w="31.90pt" w:type="dxa"/>
          </w:tcPr>
          <w:p w:rsidR="00DB5BB5" w:rsidRPr="00B22FB7" w:rsidRDefault="00DB5BB5" w:rsidP="00D8770F">
            <w:pPr>
              <w:pStyle w:val="ListParagraph"/>
              <w:widowControl w:val="0"/>
              <w:numPr>
                <w:ilvl w:val="0"/>
                <w:numId w:val="13"/>
              </w:numPr>
              <w:spacing w:line="14.40pt" w:lineRule="auto"/>
              <w:contextualSpacing/>
              <w:jc w:val="both"/>
              <w:rPr>
                <w:sz w:val="18"/>
              </w:rPr>
            </w:pPr>
          </w:p>
        </w:tc>
        <w:tc>
          <w:tcPr>
            <w:tcW w:w="71.60pt" w:type="dxa"/>
          </w:tcPr>
          <w:p w:rsidR="00DB5BB5" w:rsidRPr="00354D32" w:rsidRDefault="00DB5BB5" w:rsidP="00DB5BB5">
            <w:pPr>
              <w:ind w:firstLine="0.60pt"/>
              <w:rPr>
                <w:sz w:val="18"/>
              </w:rPr>
            </w:pPr>
            <w:r>
              <w:rPr>
                <w:sz w:val="18"/>
              </w:rPr>
              <w:t>Tên Cinema</w:t>
            </w:r>
          </w:p>
        </w:tc>
        <w:tc>
          <w:tcPr>
            <w:tcW w:w="86.30pt" w:type="dxa"/>
          </w:tcPr>
          <w:p w:rsidR="00DB5BB5" w:rsidRPr="00354D32" w:rsidRDefault="00DB5BB5" w:rsidP="00DB5BB5">
            <w:pPr>
              <w:ind w:firstLine="0.60pt"/>
              <w:rPr>
                <w:sz w:val="18"/>
              </w:rPr>
            </w:pPr>
            <w:r>
              <w:rPr>
                <w:sz w:val="18"/>
              </w:rPr>
              <w:t>chọn từ picker</w:t>
            </w:r>
          </w:p>
        </w:tc>
        <w:tc>
          <w:tcPr>
            <w:tcW w:w="52.35pt" w:type="dxa"/>
          </w:tcPr>
          <w:p w:rsidR="00DB5BB5" w:rsidRPr="00354D32" w:rsidRDefault="00DB5BB5" w:rsidP="00DB5BB5">
            <w:pPr>
              <w:rPr>
                <w:sz w:val="18"/>
              </w:rPr>
            </w:pPr>
            <w:r>
              <w:rPr>
                <w:sz w:val="18"/>
              </w:rPr>
              <w:t>Không</w:t>
            </w:r>
          </w:p>
        </w:tc>
        <w:tc>
          <w:tcPr>
            <w:tcW w:w="76.80pt" w:type="dxa"/>
          </w:tcPr>
          <w:p w:rsidR="00DB5BB5" w:rsidRPr="00354D32" w:rsidRDefault="00DB5BB5" w:rsidP="00DB5BB5">
            <w:pPr>
              <w:ind w:firstLine="0.60pt"/>
              <w:rPr>
                <w:sz w:val="18"/>
              </w:rPr>
            </w:pPr>
          </w:p>
        </w:tc>
        <w:tc>
          <w:tcPr>
            <w:tcW w:w="113pt" w:type="dxa"/>
          </w:tcPr>
          <w:p w:rsidR="00DB5BB5" w:rsidRPr="00354D32" w:rsidRDefault="00DB5BB5" w:rsidP="00DB5BB5">
            <w:pPr>
              <w:rPr>
                <w:sz w:val="18"/>
              </w:rPr>
            </w:pPr>
            <w:r>
              <w:rPr>
                <w:sz w:val="18"/>
              </w:rPr>
              <w:t>CGV IPH</w:t>
            </w:r>
          </w:p>
        </w:tc>
      </w:tr>
    </w:tbl>
    <w:p w:rsidR="00DB5BB5" w:rsidRDefault="00DB5BB5" w:rsidP="00DB5BB5"/>
    <w:p w:rsidR="00DB5BB5" w:rsidRDefault="00DB5BB5" w:rsidP="00DB5BB5"/>
    <w:p w:rsidR="00DB5BB5" w:rsidRDefault="00DB5BB5" w:rsidP="00DB5BB5">
      <w:pPr>
        <w:spacing w:after="12pt"/>
        <w:ind w:start="28.35pt"/>
      </w:pPr>
      <w:r>
        <w:t>** Dữ liệu đầu ra khi hiển thị kết quả tìm kiếm:</w:t>
      </w:r>
    </w:p>
    <w:tbl>
      <w:tblPr>
        <w:tblW w:w="432.65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ayout w:type="fixed"/>
        <w:tblLook w:firstRow="1" w:lastRow="1" w:firstColumn="1" w:lastColumn="1" w:noHBand="0" w:noVBand="0"/>
      </w:tblPr>
      <w:tblGrid>
        <w:gridCol w:w="638"/>
        <w:gridCol w:w="1194"/>
        <w:gridCol w:w="2315"/>
        <w:gridCol w:w="2306"/>
        <w:gridCol w:w="2200"/>
      </w:tblGrid>
      <w:tr w:rsidR="00DB5BB5" w:rsidRPr="00354D32" w:rsidTr="00DB5BB5">
        <w:trPr>
          <w:jc w:val="center"/>
        </w:trPr>
        <w:tc>
          <w:tcPr>
            <w:tcW w:w="31.90pt" w:type="dxa"/>
            <w:shd w:val="clear" w:color="auto" w:fill="FFCC99"/>
            <w:vAlign w:val="center"/>
          </w:tcPr>
          <w:p w:rsidR="00DB5BB5" w:rsidRPr="00354D32" w:rsidRDefault="00DB5BB5" w:rsidP="00DB5BB5">
            <w:pPr>
              <w:ind w:start="0.20pt"/>
              <w:jc w:val="center"/>
              <w:rPr>
                <w:b/>
                <w:bCs/>
                <w:sz w:val="18"/>
              </w:rPr>
            </w:pPr>
            <w:r>
              <w:rPr>
                <w:b/>
                <w:bCs/>
                <w:sz w:val="18"/>
              </w:rPr>
              <w:t>STT</w:t>
            </w:r>
          </w:p>
        </w:tc>
        <w:tc>
          <w:tcPr>
            <w:tcW w:w="59.70pt" w:type="dxa"/>
            <w:shd w:val="clear" w:color="auto" w:fill="FFCC99"/>
            <w:vAlign w:val="center"/>
          </w:tcPr>
          <w:p w:rsidR="00DB5BB5" w:rsidRPr="00354D32" w:rsidRDefault="00DB5BB5" w:rsidP="00DB5BB5">
            <w:pPr>
              <w:ind w:firstLine="0.60pt"/>
              <w:jc w:val="center"/>
              <w:rPr>
                <w:b/>
                <w:bCs/>
                <w:sz w:val="18"/>
              </w:rPr>
            </w:pPr>
            <w:r>
              <w:rPr>
                <w:b/>
                <w:bCs/>
                <w:sz w:val="18"/>
              </w:rPr>
              <w:t>Trường    dữ liệu</w:t>
            </w:r>
          </w:p>
        </w:tc>
        <w:tc>
          <w:tcPr>
            <w:tcW w:w="115.75pt" w:type="dxa"/>
            <w:shd w:val="clear" w:color="auto" w:fill="FFCC99"/>
            <w:vAlign w:val="center"/>
          </w:tcPr>
          <w:p w:rsidR="00DB5BB5" w:rsidRPr="00354D32" w:rsidRDefault="00DB5BB5" w:rsidP="00DB5BB5">
            <w:pPr>
              <w:ind w:firstLine="0.60pt"/>
              <w:jc w:val="center"/>
              <w:rPr>
                <w:b/>
                <w:bCs/>
                <w:sz w:val="18"/>
              </w:rPr>
            </w:pPr>
            <w:r>
              <w:rPr>
                <w:b/>
                <w:bCs/>
                <w:sz w:val="18"/>
              </w:rPr>
              <w:t>Mô tả</w:t>
            </w:r>
          </w:p>
        </w:tc>
        <w:tc>
          <w:tcPr>
            <w:tcW w:w="115.30pt" w:type="dxa"/>
            <w:shd w:val="clear" w:color="auto" w:fill="FFCC99"/>
            <w:vAlign w:val="center"/>
          </w:tcPr>
          <w:p w:rsidR="00DB5BB5" w:rsidRPr="00354D32" w:rsidRDefault="00DB5BB5" w:rsidP="00DB5BB5">
            <w:pPr>
              <w:ind w:firstLine="0.60pt"/>
              <w:jc w:val="center"/>
              <w:rPr>
                <w:b/>
                <w:bCs/>
                <w:sz w:val="18"/>
              </w:rPr>
            </w:pPr>
            <w:r>
              <w:rPr>
                <w:b/>
                <w:bCs/>
                <w:sz w:val="18"/>
              </w:rPr>
              <w:t>Định dạng hiển thị</w:t>
            </w:r>
          </w:p>
        </w:tc>
        <w:tc>
          <w:tcPr>
            <w:tcW w:w="110pt" w:type="dxa"/>
            <w:shd w:val="clear" w:color="auto" w:fill="FFCC99"/>
            <w:vAlign w:val="center"/>
          </w:tcPr>
          <w:p w:rsidR="00DB5BB5" w:rsidRPr="00354D32" w:rsidRDefault="00DB5BB5" w:rsidP="00DB5BB5">
            <w:pPr>
              <w:ind w:firstLine="0.60pt"/>
              <w:jc w:val="center"/>
              <w:rPr>
                <w:b/>
                <w:bCs/>
                <w:sz w:val="18"/>
              </w:rPr>
            </w:pPr>
            <w:r>
              <w:rPr>
                <w:b/>
                <w:bCs/>
                <w:sz w:val="18"/>
              </w:rPr>
              <w:t>Ví dụ</w:t>
            </w:r>
          </w:p>
        </w:tc>
      </w:tr>
      <w:tr w:rsidR="00DB5BB5" w:rsidRPr="00354D32" w:rsidTr="00DB5BB5">
        <w:trPr>
          <w:jc w:val="center"/>
        </w:trPr>
        <w:tc>
          <w:tcPr>
            <w:tcW w:w="31.90pt" w:type="dxa"/>
          </w:tcPr>
          <w:p w:rsidR="00DB5BB5" w:rsidRPr="00354D32" w:rsidRDefault="00DB5BB5" w:rsidP="00D8770F">
            <w:pPr>
              <w:widowControl w:val="0"/>
              <w:numPr>
                <w:ilvl w:val="0"/>
                <w:numId w:val="14"/>
              </w:numPr>
              <w:spacing w:line="14.40pt" w:lineRule="auto"/>
              <w:jc w:val="both"/>
              <w:rPr>
                <w:sz w:val="18"/>
              </w:rPr>
            </w:pPr>
          </w:p>
        </w:tc>
        <w:tc>
          <w:tcPr>
            <w:tcW w:w="59.70pt" w:type="dxa"/>
          </w:tcPr>
          <w:p w:rsidR="00DB5BB5" w:rsidRDefault="00DB5BB5" w:rsidP="00DB5BB5">
            <w:pPr>
              <w:ind w:firstLine="0.60pt"/>
              <w:rPr>
                <w:sz w:val="18"/>
              </w:rPr>
            </w:pPr>
            <w:r>
              <w:rPr>
                <w:sz w:val="18"/>
              </w:rPr>
              <w:t>STT</w:t>
            </w:r>
          </w:p>
        </w:tc>
        <w:tc>
          <w:tcPr>
            <w:tcW w:w="115.75pt" w:type="dxa"/>
          </w:tcPr>
          <w:p w:rsidR="00DB5BB5" w:rsidRPr="00354D32" w:rsidRDefault="00DB5BB5" w:rsidP="00DB5BB5">
            <w:pPr>
              <w:ind w:firstLine="0.60pt"/>
              <w:rPr>
                <w:sz w:val="18"/>
              </w:rPr>
            </w:pPr>
          </w:p>
        </w:tc>
        <w:tc>
          <w:tcPr>
            <w:tcW w:w="115.30pt" w:type="dxa"/>
          </w:tcPr>
          <w:p w:rsidR="00DB5BB5" w:rsidRPr="00354D32" w:rsidRDefault="00DB5BB5" w:rsidP="00DB5BB5">
            <w:pPr>
              <w:ind w:firstLine="0.60pt"/>
              <w:rPr>
                <w:sz w:val="18"/>
              </w:rPr>
            </w:pPr>
          </w:p>
        </w:tc>
        <w:tc>
          <w:tcPr>
            <w:tcW w:w="110pt" w:type="dxa"/>
          </w:tcPr>
          <w:p w:rsidR="00DB5BB5" w:rsidRDefault="00DB5BB5" w:rsidP="00DB5BB5">
            <w:pPr>
              <w:ind w:end="-2.55pt" w:firstLine="0.60pt"/>
              <w:rPr>
                <w:sz w:val="18"/>
              </w:rPr>
            </w:pPr>
            <w:r>
              <w:rPr>
                <w:sz w:val="18"/>
              </w:rPr>
              <w:t>1</w:t>
            </w:r>
          </w:p>
        </w:tc>
      </w:tr>
      <w:tr w:rsidR="00DB5BB5" w:rsidRPr="00354D32" w:rsidTr="00DB5BB5">
        <w:trPr>
          <w:jc w:val="center"/>
        </w:trPr>
        <w:tc>
          <w:tcPr>
            <w:tcW w:w="31.90pt" w:type="dxa"/>
          </w:tcPr>
          <w:p w:rsidR="00DB5BB5" w:rsidRPr="00354D32" w:rsidRDefault="00DB5BB5" w:rsidP="00D8770F">
            <w:pPr>
              <w:widowControl w:val="0"/>
              <w:numPr>
                <w:ilvl w:val="0"/>
                <w:numId w:val="14"/>
              </w:numPr>
              <w:spacing w:line="14.40pt" w:lineRule="auto"/>
              <w:jc w:val="both"/>
              <w:rPr>
                <w:sz w:val="18"/>
              </w:rPr>
            </w:pPr>
          </w:p>
        </w:tc>
        <w:tc>
          <w:tcPr>
            <w:tcW w:w="59.70pt" w:type="dxa"/>
          </w:tcPr>
          <w:p w:rsidR="00DB5BB5" w:rsidRPr="00354D32" w:rsidRDefault="00DB5BB5" w:rsidP="00DB5BB5">
            <w:pPr>
              <w:ind w:firstLine="0.60pt"/>
              <w:rPr>
                <w:sz w:val="18"/>
              </w:rPr>
            </w:pPr>
            <w:r>
              <w:rPr>
                <w:sz w:val="18"/>
              </w:rPr>
              <w:t>Tên rạp</w:t>
            </w:r>
          </w:p>
        </w:tc>
        <w:tc>
          <w:tcPr>
            <w:tcW w:w="115.75pt" w:type="dxa"/>
          </w:tcPr>
          <w:p w:rsidR="00DB5BB5" w:rsidRPr="00354D32" w:rsidRDefault="00DB5BB5" w:rsidP="00DB5BB5">
            <w:pPr>
              <w:ind w:firstLine="0.60pt"/>
              <w:rPr>
                <w:sz w:val="18"/>
              </w:rPr>
            </w:pPr>
          </w:p>
        </w:tc>
        <w:tc>
          <w:tcPr>
            <w:tcW w:w="115.30pt" w:type="dxa"/>
          </w:tcPr>
          <w:p w:rsidR="00DB5BB5" w:rsidRPr="00354D32" w:rsidRDefault="00DB5BB5" w:rsidP="00DB5BB5">
            <w:pPr>
              <w:ind w:firstLine="0.60pt"/>
              <w:rPr>
                <w:sz w:val="18"/>
              </w:rPr>
            </w:pPr>
          </w:p>
        </w:tc>
        <w:tc>
          <w:tcPr>
            <w:tcW w:w="110pt" w:type="dxa"/>
          </w:tcPr>
          <w:p w:rsidR="00DB5BB5" w:rsidRPr="00354D32" w:rsidRDefault="00DB5BB5" w:rsidP="00DB5BB5">
            <w:pPr>
              <w:ind w:end="-2.55pt" w:firstLine="0.60pt"/>
              <w:rPr>
                <w:sz w:val="18"/>
              </w:rPr>
            </w:pPr>
            <w:r>
              <w:rPr>
                <w:sz w:val="18"/>
              </w:rPr>
              <w:t>CGV IPH</w:t>
            </w:r>
          </w:p>
        </w:tc>
      </w:tr>
      <w:tr w:rsidR="00DB5BB5" w:rsidRPr="00354D32" w:rsidTr="00DB5BB5">
        <w:trPr>
          <w:jc w:val="center"/>
        </w:trPr>
        <w:tc>
          <w:tcPr>
            <w:tcW w:w="31.90pt" w:type="dxa"/>
          </w:tcPr>
          <w:p w:rsidR="00DB5BB5" w:rsidRPr="00354D32" w:rsidRDefault="00DB5BB5" w:rsidP="00D8770F">
            <w:pPr>
              <w:widowControl w:val="0"/>
              <w:numPr>
                <w:ilvl w:val="0"/>
                <w:numId w:val="14"/>
              </w:numPr>
              <w:spacing w:line="14.40pt" w:lineRule="auto"/>
              <w:jc w:val="both"/>
              <w:rPr>
                <w:sz w:val="18"/>
              </w:rPr>
            </w:pPr>
          </w:p>
        </w:tc>
        <w:tc>
          <w:tcPr>
            <w:tcW w:w="59.70pt" w:type="dxa"/>
          </w:tcPr>
          <w:p w:rsidR="00DB5BB5" w:rsidRPr="00354D32" w:rsidRDefault="00DB5BB5" w:rsidP="00DB5BB5">
            <w:pPr>
              <w:ind w:firstLine="0.60pt"/>
              <w:rPr>
                <w:sz w:val="18"/>
              </w:rPr>
            </w:pPr>
            <w:r>
              <w:rPr>
                <w:sz w:val="18"/>
              </w:rPr>
              <w:t>Địa chỉ</w:t>
            </w:r>
          </w:p>
        </w:tc>
        <w:tc>
          <w:tcPr>
            <w:tcW w:w="115.75pt" w:type="dxa"/>
          </w:tcPr>
          <w:p w:rsidR="00DB5BB5" w:rsidRPr="00354D32" w:rsidRDefault="00DB5BB5" w:rsidP="00DB5BB5">
            <w:pPr>
              <w:ind w:firstLine="0.60pt"/>
              <w:rPr>
                <w:sz w:val="18"/>
              </w:rPr>
            </w:pPr>
          </w:p>
        </w:tc>
        <w:tc>
          <w:tcPr>
            <w:tcW w:w="115.30pt" w:type="dxa"/>
          </w:tcPr>
          <w:p w:rsidR="00DB5BB5" w:rsidRPr="00354D32" w:rsidRDefault="00DB5BB5" w:rsidP="00DB5BB5">
            <w:pPr>
              <w:ind w:firstLine="0.60pt"/>
              <w:rPr>
                <w:sz w:val="18"/>
              </w:rPr>
            </w:pPr>
          </w:p>
        </w:tc>
        <w:tc>
          <w:tcPr>
            <w:tcW w:w="110pt" w:type="dxa"/>
          </w:tcPr>
          <w:p w:rsidR="00DB5BB5" w:rsidRPr="00354D32" w:rsidRDefault="00DB5BB5" w:rsidP="00DB5BB5">
            <w:pPr>
              <w:ind w:end="-2.55pt" w:firstLine="0.60pt"/>
              <w:rPr>
                <w:sz w:val="18"/>
              </w:rPr>
            </w:pPr>
            <w:r w:rsidRPr="00B22FB7">
              <w:rPr>
                <w:sz w:val="18"/>
              </w:rPr>
              <w:t>Tầng 4, Indochina Plaza, 241 Xuân Thủy, Dịch Vọng Hậu, Cầu Giấy, Hà Nội</w:t>
            </w:r>
          </w:p>
        </w:tc>
      </w:tr>
      <w:tr w:rsidR="00DB5BB5" w:rsidRPr="00354D32" w:rsidTr="00DB5BB5">
        <w:trPr>
          <w:jc w:val="center"/>
        </w:trPr>
        <w:tc>
          <w:tcPr>
            <w:tcW w:w="31.90pt" w:type="dxa"/>
          </w:tcPr>
          <w:p w:rsidR="00DB5BB5" w:rsidRPr="00354D32" w:rsidRDefault="00DB5BB5" w:rsidP="00D8770F">
            <w:pPr>
              <w:widowControl w:val="0"/>
              <w:numPr>
                <w:ilvl w:val="0"/>
                <w:numId w:val="14"/>
              </w:numPr>
              <w:spacing w:line="14.40pt" w:lineRule="auto"/>
              <w:jc w:val="both"/>
              <w:rPr>
                <w:sz w:val="18"/>
              </w:rPr>
            </w:pPr>
          </w:p>
        </w:tc>
        <w:tc>
          <w:tcPr>
            <w:tcW w:w="59.70pt" w:type="dxa"/>
          </w:tcPr>
          <w:p w:rsidR="00DB5BB5" w:rsidRPr="00354D32" w:rsidRDefault="00DB5BB5" w:rsidP="00DB5BB5">
            <w:pPr>
              <w:ind w:firstLine="0.60pt"/>
              <w:rPr>
                <w:sz w:val="18"/>
              </w:rPr>
            </w:pPr>
            <w:r>
              <w:rPr>
                <w:sz w:val="18"/>
              </w:rPr>
              <w:t>Rating</w:t>
            </w:r>
          </w:p>
        </w:tc>
        <w:tc>
          <w:tcPr>
            <w:tcW w:w="115.75pt" w:type="dxa"/>
          </w:tcPr>
          <w:p w:rsidR="00DB5BB5" w:rsidRPr="00354D32" w:rsidRDefault="00DB5BB5" w:rsidP="00DB5BB5">
            <w:pPr>
              <w:ind w:firstLine="0.60pt"/>
              <w:rPr>
                <w:sz w:val="18"/>
              </w:rPr>
            </w:pPr>
            <w:r>
              <w:rPr>
                <w:sz w:val="18"/>
              </w:rPr>
              <w:t>điểm trung bình (max là 5)</w:t>
            </w:r>
          </w:p>
        </w:tc>
        <w:tc>
          <w:tcPr>
            <w:tcW w:w="115.30pt" w:type="dxa"/>
          </w:tcPr>
          <w:p w:rsidR="00DB5BB5" w:rsidRPr="00354D32" w:rsidRDefault="00DB5BB5" w:rsidP="00DB5BB5">
            <w:pPr>
              <w:ind w:firstLine="0.60pt"/>
              <w:rPr>
                <w:sz w:val="18"/>
              </w:rPr>
            </w:pPr>
            <w:r>
              <w:rPr>
                <w:sz w:val="18"/>
              </w:rPr>
              <w:t>x.x</w:t>
            </w:r>
          </w:p>
        </w:tc>
        <w:tc>
          <w:tcPr>
            <w:tcW w:w="110pt" w:type="dxa"/>
          </w:tcPr>
          <w:p w:rsidR="00DB5BB5" w:rsidRPr="00354D32" w:rsidRDefault="00DB5BB5" w:rsidP="00DB5BB5">
            <w:pPr>
              <w:rPr>
                <w:sz w:val="18"/>
              </w:rPr>
            </w:pPr>
            <w:r>
              <w:rPr>
                <w:sz w:val="18"/>
              </w:rPr>
              <w:t>4.8</w:t>
            </w:r>
          </w:p>
        </w:tc>
      </w:tr>
      <w:tr w:rsidR="00DB5BB5" w:rsidRPr="00354D32" w:rsidTr="00DB5BB5">
        <w:trPr>
          <w:jc w:val="center"/>
        </w:trPr>
        <w:tc>
          <w:tcPr>
            <w:tcW w:w="31.90pt" w:type="dxa"/>
          </w:tcPr>
          <w:p w:rsidR="00DB5BB5" w:rsidRPr="00354D32" w:rsidRDefault="00DB5BB5" w:rsidP="00D8770F">
            <w:pPr>
              <w:widowControl w:val="0"/>
              <w:numPr>
                <w:ilvl w:val="0"/>
                <w:numId w:val="14"/>
              </w:numPr>
              <w:spacing w:line="14.40pt" w:lineRule="auto"/>
              <w:jc w:val="both"/>
              <w:rPr>
                <w:sz w:val="18"/>
              </w:rPr>
            </w:pPr>
          </w:p>
        </w:tc>
        <w:tc>
          <w:tcPr>
            <w:tcW w:w="59.70pt" w:type="dxa"/>
          </w:tcPr>
          <w:p w:rsidR="00DB5BB5" w:rsidRDefault="00DB5BB5" w:rsidP="00DB5BB5">
            <w:pPr>
              <w:ind w:firstLine="0.60pt"/>
              <w:rPr>
                <w:sz w:val="18"/>
              </w:rPr>
            </w:pPr>
            <w:r>
              <w:rPr>
                <w:sz w:val="18"/>
              </w:rPr>
              <w:t>Ảnh rạp</w:t>
            </w:r>
          </w:p>
        </w:tc>
        <w:tc>
          <w:tcPr>
            <w:tcW w:w="115.75pt" w:type="dxa"/>
          </w:tcPr>
          <w:p w:rsidR="00DB5BB5" w:rsidRPr="00354D32" w:rsidRDefault="00DB5BB5" w:rsidP="00DB5BB5">
            <w:pPr>
              <w:ind w:firstLine="0.60pt"/>
              <w:rPr>
                <w:sz w:val="18"/>
              </w:rPr>
            </w:pPr>
          </w:p>
        </w:tc>
        <w:tc>
          <w:tcPr>
            <w:tcW w:w="115.30pt" w:type="dxa"/>
          </w:tcPr>
          <w:p w:rsidR="00DB5BB5" w:rsidRPr="00354D32" w:rsidRDefault="00DB5BB5" w:rsidP="00DB5BB5">
            <w:pPr>
              <w:ind w:firstLine="0.60pt"/>
              <w:rPr>
                <w:sz w:val="18"/>
              </w:rPr>
            </w:pPr>
          </w:p>
        </w:tc>
        <w:tc>
          <w:tcPr>
            <w:tcW w:w="110pt" w:type="dxa"/>
          </w:tcPr>
          <w:p w:rsidR="00DB5BB5" w:rsidRPr="00AB3FE1" w:rsidRDefault="00DB5BB5" w:rsidP="00DB5BB5">
            <w:pPr>
              <w:rPr>
                <w:sz w:val="18"/>
              </w:rPr>
            </w:pPr>
          </w:p>
        </w:tc>
      </w:tr>
    </w:tbl>
    <w:p w:rsidR="00DB5BB5" w:rsidRDefault="00DB5BB5" w:rsidP="00DB5BB5"/>
    <w:p w:rsidR="00DB5BB5" w:rsidRDefault="00DB5BB5" w:rsidP="00DB5BB5"/>
    <w:p w:rsidR="00DB5BB5" w:rsidRDefault="00DB5BB5" w:rsidP="00DB5BB5"/>
    <w:p w:rsidR="00DB5BB5" w:rsidRDefault="00DB5BB5" w:rsidP="00DB5BB5"/>
    <w:p w:rsidR="00E12F83" w:rsidRDefault="00E12F83" w:rsidP="00D8770F">
      <w:pPr>
        <w:pStyle w:val="111"/>
        <w:numPr>
          <w:ilvl w:val="2"/>
          <w:numId w:val="2"/>
        </w:numPr>
        <w:spacing w:after="12pt"/>
        <w:ind w:start="120.45pt" w:hanging="57.25pt"/>
        <w:rPr>
          <w:lang w:val="en-US"/>
        </w:rPr>
      </w:pPr>
      <w:bookmarkStart w:id="15" w:name="_Toc9297812"/>
      <w:r>
        <w:rPr>
          <w:lang w:val="en-US"/>
        </w:rPr>
        <w:t>Đặc tả UC005 – “CRUD Đối tượng”</w:t>
      </w:r>
      <w:bookmarkEnd w:id="15"/>
    </w:p>
    <w:tbl>
      <w:tblPr>
        <w:tblW w:w="453.75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1" w:firstColumn="1" w:lastColumn="1" w:noHBand="0" w:noVBand="0"/>
      </w:tblPr>
      <w:tblGrid>
        <w:gridCol w:w="1896"/>
        <w:gridCol w:w="2602"/>
        <w:gridCol w:w="2205"/>
        <w:gridCol w:w="2372"/>
      </w:tblGrid>
      <w:tr w:rsidR="00DB5BB5" w:rsidRPr="00591B6C" w:rsidTr="00DB5BB5">
        <w:trPr>
          <w:jc w:val="center"/>
        </w:trPr>
        <w:tc>
          <w:tcPr>
            <w:tcW w:w="94.80pt" w:type="dxa"/>
            <w:shd w:val="clear" w:color="auto" w:fill="C5F1E3"/>
          </w:tcPr>
          <w:p w:rsidR="00DB5BB5" w:rsidRPr="00D76DE3" w:rsidRDefault="00DB5BB5" w:rsidP="00DB5BB5">
            <w:pPr>
              <w:pStyle w:val="TableCaption"/>
              <w:rPr>
                <w:sz w:val="18"/>
                <w:szCs w:val="18"/>
              </w:rPr>
            </w:pPr>
            <w:r>
              <w:rPr>
                <w:sz w:val="18"/>
                <w:szCs w:val="18"/>
              </w:rPr>
              <w:t>Mã Use case</w:t>
            </w:r>
          </w:p>
        </w:tc>
        <w:tc>
          <w:tcPr>
            <w:tcW w:w="130.10pt" w:type="dxa"/>
          </w:tcPr>
          <w:p w:rsidR="00DB5BB5" w:rsidRPr="00E2074F" w:rsidRDefault="00DB5BB5" w:rsidP="00DB5BB5">
            <w:pPr>
              <w:pStyle w:val="Bang"/>
              <w:widowControl w:val="0"/>
              <w:rPr>
                <w:sz w:val="19"/>
              </w:rPr>
            </w:pPr>
            <w:r w:rsidRPr="00E2074F">
              <w:rPr>
                <w:sz w:val="19"/>
              </w:rPr>
              <w:t>UC00</w:t>
            </w:r>
            <w:r>
              <w:rPr>
                <w:sz w:val="19"/>
              </w:rPr>
              <w:t>5</w:t>
            </w:r>
          </w:p>
        </w:tc>
        <w:tc>
          <w:tcPr>
            <w:tcW w:w="110.25pt" w:type="dxa"/>
          </w:tcPr>
          <w:p w:rsidR="00DB5BB5" w:rsidRPr="00E2074F" w:rsidRDefault="00DB5BB5" w:rsidP="00DB5BB5">
            <w:pPr>
              <w:pStyle w:val="TableCaption"/>
              <w:rPr>
                <w:sz w:val="19"/>
              </w:rPr>
            </w:pPr>
            <w:r>
              <w:rPr>
                <w:sz w:val="19"/>
              </w:rPr>
              <w:t>Tên Use case</w:t>
            </w:r>
          </w:p>
        </w:tc>
        <w:tc>
          <w:tcPr>
            <w:tcW w:w="118.60pt" w:type="dxa"/>
          </w:tcPr>
          <w:p w:rsidR="00DB5BB5" w:rsidRPr="00E2074F" w:rsidRDefault="00DB5BB5" w:rsidP="00DB5BB5">
            <w:pPr>
              <w:pStyle w:val="Bang"/>
              <w:widowControl w:val="0"/>
              <w:rPr>
                <w:sz w:val="19"/>
              </w:rPr>
            </w:pPr>
            <w:r>
              <w:rPr>
                <w:sz w:val="19"/>
              </w:rPr>
              <w:t>CRUD đối tượng</w:t>
            </w:r>
          </w:p>
        </w:tc>
      </w:tr>
      <w:tr w:rsidR="00DB5BB5" w:rsidRPr="00591B6C" w:rsidTr="00DB5BB5">
        <w:trPr>
          <w:jc w:val="center"/>
        </w:trPr>
        <w:tc>
          <w:tcPr>
            <w:tcW w:w="94.80pt" w:type="dxa"/>
            <w:shd w:val="clear" w:color="auto" w:fill="C5F1E3"/>
          </w:tcPr>
          <w:p w:rsidR="00DB5BB5" w:rsidRDefault="00DB5BB5" w:rsidP="00DB5BB5">
            <w:pPr>
              <w:pStyle w:val="TableCaption"/>
              <w:rPr>
                <w:sz w:val="18"/>
                <w:szCs w:val="18"/>
              </w:rPr>
            </w:pPr>
            <w:r>
              <w:rPr>
                <w:sz w:val="18"/>
                <w:szCs w:val="18"/>
              </w:rPr>
              <w:lastRenderedPageBreak/>
              <w:t>Mục đích sử dụng</w:t>
            </w:r>
          </w:p>
        </w:tc>
        <w:tc>
          <w:tcPr>
            <w:tcW w:w="358.95pt" w:type="dxa"/>
            <w:gridSpan w:val="3"/>
          </w:tcPr>
          <w:p w:rsidR="00DB5BB5" w:rsidRDefault="00DB5BB5" w:rsidP="00DB5BB5">
            <w:pPr>
              <w:pStyle w:val="Bang"/>
              <w:widowControl w:val="0"/>
              <w:rPr>
                <w:sz w:val="19"/>
              </w:rPr>
            </w:pPr>
            <w:r>
              <w:rPr>
                <w:sz w:val="19"/>
              </w:rPr>
              <w:t>Giúp Admin quản lý các đối tượng</w:t>
            </w:r>
          </w:p>
        </w:tc>
      </w:tr>
      <w:tr w:rsidR="00DB5BB5" w:rsidRPr="00591B6C" w:rsidTr="00DB5BB5">
        <w:trPr>
          <w:jc w:val="center"/>
        </w:trPr>
        <w:tc>
          <w:tcPr>
            <w:tcW w:w="94.80pt" w:type="dxa"/>
            <w:shd w:val="clear" w:color="auto" w:fill="C5F1E3"/>
          </w:tcPr>
          <w:p w:rsidR="00DB5BB5" w:rsidRPr="00D76DE3" w:rsidRDefault="00DB5BB5" w:rsidP="00DB5BB5">
            <w:pPr>
              <w:pStyle w:val="TableCaption"/>
              <w:rPr>
                <w:sz w:val="18"/>
                <w:szCs w:val="18"/>
              </w:rPr>
            </w:pPr>
            <w:r>
              <w:rPr>
                <w:sz w:val="18"/>
                <w:szCs w:val="18"/>
              </w:rPr>
              <w:t>Tác nhân</w:t>
            </w:r>
          </w:p>
        </w:tc>
        <w:tc>
          <w:tcPr>
            <w:tcW w:w="358.95pt" w:type="dxa"/>
            <w:gridSpan w:val="3"/>
          </w:tcPr>
          <w:p w:rsidR="00DB5BB5" w:rsidRPr="00E2074F" w:rsidRDefault="00DB5BB5" w:rsidP="00DB5BB5">
            <w:pPr>
              <w:pStyle w:val="Bang"/>
              <w:widowControl w:val="0"/>
              <w:rPr>
                <w:sz w:val="19"/>
              </w:rPr>
            </w:pPr>
            <w:r>
              <w:rPr>
                <w:sz w:val="19"/>
              </w:rPr>
              <w:t>Admin</w:t>
            </w:r>
          </w:p>
        </w:tc>
      </w:tr>
      <w:tr w:rsidR="00DB5BB5" w:rsidRPr="00591B6C" w:rsidTr="00DB5BB5">
        <w:trPr>
          <w:trHeight w:val="308"/>
          <w:jc w:val="center"/>
        </w:trPr>
        <w:tc>
          <w:tcPr>
            <w:tcW w:w="94.80pt" w:type="dxa"/>
            <w:tcBorders>
              <w:bottom w:val="single" w:sz="4" w:space="0" w:color="auto"/>
            </w:tcBorders>
            <w:shd w:val="clear" w:color="auto" w:fill="C5F1E3"/>
          </w:tcPr>
          <w:p w:rsidR="00DB5BB5" w:rsidRDefault="00DB5BB5" w:rsidP="00DB5BB5">
            <w:pPr>
              <w:pStyle w:val="TableCaption"/>
              <w:rPr>
                <w:sz w:val="18"/>
                <w:szCs w:val="18"/>
              </w:rPr>
            </w:pPr>
            <w:r>
              <w:rPr>
                <w:sz w:val="18"/>
                <w:szCs w:val="18"/>
              </w:rPr>
              <w:t>Sự kiện kích hoạt</w:t>
            </w:r>
          </w:p>
        </w:tc>
        <w:tc>
          <w:tcPr>
            <w:tcW w:w="358.95pt" w:type="dxa"/>
            <w:gridSpan w:val="3"/>
            <w:tcBorders>
              <w:bottom w:val="single" w:sz="4" w:space="0" w:color="auto"/>
            </w:tcBorders>
          </w:tcPr>
          <w:p w:rsidR="00DB5BB5" w:rsidRDefault="00DB5BB5" w:rsidP="00DB5BB5">
            <w:pPr>
              <w:pStyle w:val="Bang"/>
              <w:widowControl w:val="0"/>
              <w:rPr>
                <w:sz w:val="19"/>
              </w:rPr>
            </w:pPr>
            <w:r>
              <w:rPr>
                <w:sz w:val="19"/>
              </w:rPr>
              <w:t>Khi ấn vào nút liên quan đến các đối tượng tương ứng</w:t>
            </w:r>
          </w:p>
        </w:tc>
      </w:tr>
      <w:tr w:rsidR="00DB5BB5" w:rsidRPr="00591B6C" w:rsidTr="00DB5BB5">
        <w:trPr>
          <w:trHeight w:val="308"/>
          <w:jc w:val="center"/>
        </w:trPr>
        <w:tc>
          <w:tcPr>
            <w:tcW w:w="94.80pt" w:type="dxa"/>
            <w:tcBorders>
              <w:bottom w:val="single" w:sz="4" w:space="0" w:color="auto"/>
            </w:tcBorders>
            <w:shd w:val="clear" w:color="auto" w:fill="C5F1E3"/>
          </w:tcPr>
          <w:p w:rsidR="00DB5BB5" w:rsidRPr="00D76DE3" w:rsidRDefault="00DB5BB5" w:rsidP="00DB5BB5">
            <w:pPr>
              <w:pStyle w:val="TableCaption"/>
              <w:rPr>
                <w:sz w:val="18"/>
                <w:szCs w:val="18"/>
              </w:rPr>
            </w:pPr>
            <w:r>
              <w:rPr>
                <w:sz w:val="18"/>
                <w:szCs w:val="18"/>
              </w:rPr>
              <w:t>Tiền điều kiện</w:t>
            </w:r>
          </w:p>
        </w:tc>
        <w:tc>
          <w:tcPr>
            <w:tcW w:w="358.95pt" w:type="dxa"/>
            <w:gridSpan w:val="3"/>
            <w:tcBorders>
              <w:bottom w:val="single" w:sz="4" w:space="0" w:color="auto"/>
            </w:tcBorders>
          </w:tcPr>
          <w:p w:rsidR="00DB5BB5" w:rsidRPr="00E2074F" w:rsidRDefault="00DB5BB5" w:rsidP="00DB5BB5">
            <w:pPr>
              <w:pStyle w:val="Bang"/>
              <w:widowControl w:val="0"/>
              <w:rPr>
                <w:sz w:val="19"/>
              </w:rPr>
            </w:pPr>
            <w:r>
              <w:rPr>
                <w:sz w:val="19"/>
              </w:rPr>
              <w:t>Guest đăng nhập thành công với tư cách Admin</w:t>
            </w:r>
          </w:p>
        </w:tc>
      </w:tr>
      <w:tr w:rsidR="00DB5BB5" w:rsidRPr="00AA7415" w:rsidTr="00DB5BB5">
        <w:trPr>
          <w:trHeight w:val="841"/>
          <w:jc w:val="center"/>
        </w:trPr>
        <w:tc>
          <w:tcPr>
            <w:tcW w:w="453.75pt" w:type="dxa"/>
            <w:gridSpan w:val="4"/>
            <w:shd w:val="clear" w:color="auto" w:fill="auto"/>
          </w:tcPr>
          <w:p w:rsidR="00DB5BB5" w:rsidRPr="000B16A5" w:rsidRDefault="00DB5BB5" w:rsidP="00DB5BB5">
            <w:pPr>
              <w:pStyle w:val="Bang"/>
              <w:widowControl w:val="0"/>
              <w:spacing w:before="0pt" w:after="0pt"/>
              <w:rPr>
                <w:b/>
                <w:sz w:val="19"/>
                <w:u w:val="single"/>
              </w:rPr>
            </w:pPr>
            <w:r>
              <w:rPr>
                <w:b/>
                <w:sz w:val="19"/>
                <w:u w:val="single"/>
              </w:rPr>
              <w:t>Xem (R)</w:t>
            </w:r>
            <w:r w:rsidRPr="000B16A5">
              <w:rPr>
                <w:b/>
                <w:sz w:val="19"/>
                <w:u w:val="single"/>
              </w:rPr>
              <w:t>:</w:t>
            </w:r>
          </w:p>
          <w:tbl>
            <w:tblPr>
              <w:tblW w:w="415.55pt" w:type="dxa"/>
              <w:tblInd w:w="5.20pt" w:type="dxa"/>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1" w:firstColumn="1" w:lastColumn="1" w:noHBand="0" w:noVBand="0"/>
            </w:tblPr>
            <w:tblGrid>
              <w:gridCol w:w="1404"/>
              <w:gridCol w:w="567"/>
              <w:gridCol w:w="1559"/>
              <w:gridCol w:w="4781"/>
            </w:tblGrid>
            <w:tr w:rsidR="00DB5BB5" w:rsidRPr="00591B6C" w:rsidTr="00DB5BB5">
              <w:tc>
                <w:tcPr>
                  <w:tcW w:w="70.20pt" w:type="dxa"/>
                  <w:vMerge w:val="restart"/>
                  <w:shd w:val="clear" w:color="auto" w:fill="CCFFCC"/>
                  <w:vAlign w:val="center"/>
                </w:tcPr>
                <w:p w:rsidR="00DB5BB5" w:rsidRDefault="00DB5BB5" w:rsidP="00DB5BB5">
                  <w:pPr>
                    <w:pStyle w:val="TableCaptionSmall"/>
                    <w:ind w:start="-6.40pt" w:firstLine="0.30pt"/>
                    <w:rPr>
                      <w:sz w:val="17"/>
                    </w:rPr>
                  </w:pPr>
                  <w:r>
                    <w:rPr>
                      <w:sz w:val="17"/>
                    </w:rPr>
                    <w:t>Luồng sự kiện chính</w:t>
                  </w:r>
                </w:p>
              </w:tc>
              <w:tc>
                <w:tcPr>
                  <w:tcW w:w="28.35pt" w:type="dxa"/>
                  <w:shd w:val="clear" w:color="auto" w:fill="FFCC99"/>
                </w:tcPr>
                <w:p w:rsidR="00DB5BB5" w:rsidRPr="00AB11FB" w:rsidRDefault="00DB5BB5" w:rsidP="00DB5BB5">
                  <w:pPr>
                    <w:pStyle w:val="TableCaptionSmall"/>
                    <w:ind w:start="-6.40pt" w:firstLine="6.40pt"/>
                    <w:jc w:val="both"/>
                    <w:rPr>
                      <w:sz w:val="17"/>
                    </w:rPr>
                  </w:pPr>
                  <w:r>
                    <w:rPr>
                      <w:sz w:val="17"/>
                    </w:rPr>
                    <w:t>STT</w:t>
                  </w:r>
                </w:p>
              </w:tc>
              <w:tc>
                <w:tcPr>
                  <w:tcW w:w="77.95pt" w:type="dxa"/>
                  <w:tcBorders>
                    <w:bottom w:val="single" w:sz="4" w:space="0" w:color="auto"/>
                  </w:tcBorders>
                  <w:shd w:val="clear" w:color="auto" w:fill="FFCC99"/>
                </w:tcPr>
                <w:p w:rsidR="00DB5BB5" w:rsidRPr="00AB11FB" w:rsidRDefault="00DB5BB5" w:rsidP="00DB5BB5">
                  <w:pPr>
                    <w:pStyle w:val="TableCaptionSmall"/>
                    <w:rPr>
                      <w:sz w:val="17"/>
                    </w:rPr>
                  </w:pPr>
                  <w:r>
                    <w:rPr>
                      <w:sz w:val="17"/>
                    </w:rPr>
                    <w:t>Thực hiện bởi</w:t>
                  </w:r>
                </w:p>
              </w:tc>
              <w:tc>
                <w:tcPr>
                  <w:tcW w:w="239.05pt" w:type="dxa"/>
                  <w:tcBorders>
                    <w:bottom w:val="single" w:sz="4" w:space="0" w:color="auto"/>
                  </w:tcBorders>
                  <w:shd w:val="clear" w:color="auto" w:fill="FFCC99"/>
                </w:tcPr>
                <w:p w:rsidR="00DB5BB5" w:rsidRPr="00AB11FB" w:rsidRDefault="00DB5BB5" w:rsidP="00DB5BB5">
                  <w:pPr>
                    <w:pStyle w:val="TableCaptionSmall"/>
                    <w:ind w:start="27.35pt"/>
                    <w:rPr>
                      <w:sz w:val="17"/>
                    </w:rPr>
                  </w:pPr>
                  <w:r>
                    <w:rPr>
                      <w:sz w:val="17"/>
                    </w:rPr>
                    <w:t>Hành động</w:t>
                  </w:r>
                </w:p>
              </w:tc>
            </w:tr>
            <w:tr w:rsidR="00DB5BB5" w:rsidRPr="00591B6C" w:rsidTr="00DB5BB5">
              <w:tc>
                <w:tcPr>
                  <w:tcW w:w="70.20pt" w:type="dxa"/>
                  <w:vMerge/>
                  <w:shd w:val="clear" w:color="auto" w:fill="CCFFCC"/>
                  <w:vAlign w:val="center"/>
                </w:tcPr>
                <w:p w:rsidR="00DB5BB5" w:rsidRPr="00591B6C" w:rsidRDefault="00DB5BB5" w:rsidP="00D8770F">
                  <w:pPr>
                    <w:numPr>
                      <w:ilvl w:val="0"/>
                      <w:numId w:val="15"/>
                    </w:numPr>
                    <w:spacing w:before="6pt"/>
                    <w:jc w:val="center"/>
                    <w:rPr>
                      <w:sz w:val="19"/>
                    </w:rPr>
                  </w:pPr>
                </w:p>
              </w:tc>
              <w:tc>
                <w:tcPr>
                  <w:tcW w:w="28.35pt" w:type="dxa"/>
                </w:tcPr>
                <w:p w:rsidR="00DB5BB5" w:rsidRPr="00591B6C" w:rsidRDefault="00DB5BB5" w:rsidP="00D8770F">
                  <w:pPr>
                    <w:numPr>
                      <w:ilvl w:val="0"/>
                      <w:numId w:val="15"/>
                    </w:numPr>
                    <w:spacing w:before="6pt"/>
                    <w:jc w:val="center"/>
                    <w:rPr>
                      <w:sz w:val="19"/>
                    </w:rPr>
                  </w:pPr>
                </w:p>
              </w:tc>
              <w:tc>
                <w:tcPr>
                  <w:tcW w:w="77.95pt" w:type="dxa"/>
                  <w:tcBorders>
                    <w:end w:val="nil"/>
                  </w:tcBorders>
                </w:tcPr>
                <w:p w:rsidR="00DB5BB5" w:rsidRPr="00152723" w:rsidRDefault="00DB5BB5" w:rsidP="00DB5BB5">
                  <w:pPr>
                    <w:spacing w:after="2pt"/>
                    <w:ind w:start="5.25pt"/>
                    <w:rPr>
                      <w:sz w:val="19"/>
                    </w:rPr>
                  </w:pPr>
                  <w:r>
                    <w:rPr>
                      <w:sz w:val="19"/>
                    </w:rPr>
                    <w:t>Admin</w:t>
                  </w:r>
                </w:p>
              </w:tc>
              <w:tc>
                <w:tcPr>
                  <w:tcW w:w="239.05pt" w:type="dxa"/>
                  <w:tcBorders>
                    <w:start w:val="nil"/>
                  </w:tcBorders>
                </w:tcPr>
                <w:p w:rsidR="00DB5BB5" w:rsidRPr="00591B6C" w:rsidRDefault="00DB5BB5" w:rsidP="00DB5BB5">
                  <w:pPr>
                    <w:spacing w:after="2pt"/>
                    <w:ind w:start="5.25pt"/>
                    <w:rPr>
                      <w:sz w:val="19"/>
                      <w:lang w:val="vi-VN"/>
                    </w:rPr>
                  </w:pPr>
                  <w:r>
                    <w:rPr>
                      <w:sz w:val="19"/>
                      <w:lang w:val="vi-VN"/>
                    </w:rPr>
                    <w:t>yêu cầu Xem danh sách đối tượng</w:t>
                  </w:r>
                </w:p>
              </w:tc>
            </w:tr>
            <w:tr w:rsidR="00DB5BB5" w:rsidRPr="00AA7415" w:rsidTr="00DB5BB5">
              <w:tc>
                <w:tcPr>
                  <w:tcW w:w="70.20pt" w:type="dxa"/>
                  <w:vMerge/>
                  <w:shd w:val="clear" w:color="auto" w:fill="CCFFCC"/>
                  <w:vAlign w:val="center"/>
                </w:tcPr>
                <w:p w:rsidR="00DB5BB5" w:rsidRPr="00591B6C" w:rsidRDefault="00DB5BB5" w:rsidP="00D8770F">
                  <w:pPr>
                    <w:numPr>
                      <w:ilvl w:val="0"/>
                      <w:numId w:val="15"/>
                    </w:numPr>
                    <w:spacing w:before="6pt"/>
                    <w:jc w:val="center"/>
                    <w:rPr>
                      <w:sz w:val="19"/>
                    </w:rPr>
                  </w:pPr>
                </w:p>
              </w:tc>
              <w:tc>
                <w:tcPr>
                  <w:tcW w:w="28.35pt" w:type="dxa"/>
                </w:tcPr>
                <w:p w:rsidR="00DB5BB5" w:rsidRPr="00591B6C" w:rsidRDefault="00DB5BB5" w:rsidP="00D8770F">
                  <w:pPr>
                    <w:numPr>
                      <w:ilvl w:val="0"/>
                      <w:numId w:val="15"/>
                    </w:numPr>
                    <w:spacing w:before="6pt"/>
                    <w:jc w:val="center"/>
                    <w:rPr>
                      <w:sz w:val="19"/>
                    </w:rPr>
                  </w:pPr>
                </w:p>
              </w:tc>
              <w:tc>
                <w:tcPr>
                  <w:tcW w:w="77.95pt" w:type="dxa"/>
                  <w:tcBorders>
                    <w:end w:val="nil"/>
                  </w:tcBorders>
                </w:tcPr>
                <w:p w:rsidR="00DB5BB5" w:rsidRPr="00591B6C" w:rsidRDefault="00DB5BB5" w:rsidP="00DB5BB5">
                  <w:pPr>
                    <w:spacing w:after="2pt"/>
                    <w:ind w:start="5.25pt"/>
                    <w:rPr>
                      <w:sz w:val="19"/>
                      <w:lang w:val="vi-VN"/>
                    </w:rPr>
                  </w:pPr>
                  <w:r>
                    <w:rPr>
                      <w:sz w:val="19"/>
                      <w:lang w:val="vi-VN"/>
                    </w:rPr>
                    <w:t>Hệ thống</w:t>
                  </w:r>
                </w:p>
              </w:tc>
              <w:tc>
                <w:tcPr>
                  <w:tcW w:w="239.05pt" w:type="dxa"/>
                  <w:tcBorders>
                    <w:start w:val="nil"/>
                  </w:tcBorders>
                </w:tcPr>
                <w:p w:rsidR="00DB5BB5" w:rsidRPr="00591B6C" w:rsidRDefault="00DB5BB5" w:rsidP="00DB5BB5">
                  <w:pPr>
                    <w:spacing w:after="2pt"/>
                    <w:ind w:start="5.25pt"/>
                    <w:rPr>
                      <w:sz w:val="19"/>
                      <w:lang w:val="vi-VN"/>
                    </w:rPr>
                  </w:pPr>
                  <w:r>
                    <w:rPr>
                      <w:sz w:val="19"/>
                      <w:lang w:val="vi-VN"/>
                    </w:rPr>
                    <w:t>lấy danh sách nhóm đối tượng</w:t>
                  </w:r>
                </w:p>
              </w:tc>
            </w:tr>
            <w:tr w:rsidR="00DB5BB5" w:rsidRPr="00AA7415" w:rsidTr="00DB5BB5">
              <w:tc>
                <w:tcPr>
                  <w:tcW w:w="70.20pt" w:type="dxa"/>
                  <w:vMerge/>
                  <w:shd w:val="clear" w:color="auto" w:fill="CCFFCC"/>
                  <w:vAlign w:val="center"/>
                </w:tcPr>
                <w:p w:rsidR="00DB5BB5" w:rsidRPr="00EE1827" w:rsidRDefault="00DB5BB5" w:rsidP="00D8770F">
                  <w:pPr>
                    <w:numPr>
                      <w:ilvl w:val="0"/>
                      <w:numId w:val="15"/>
                    </w:numPr>
                    <w:spacing w:before="6pt"/>
                    <w:jc w:val="center"/>
                    <w:rPr>
                      <w:sz w:val="19"/>
                      <w:lang w:val="vi-VN"/>
                    </w:rPr>
                  </w:pPr>
                </w:p>
              </w:tc>
              <w:tc>
                <w:tcPr>
                  <w:tcW w:w="28.35pt" w:type="dxa"/>
                </w:tcPr>
                <w:p w:rsidR="00DB5BB5" w:rsidRPr="00EE1827" w:rsidRDefault="00DB5BB5" w:rsidP="00D8770F">
                  <w:pPr>
                    <w:numPr>
                      <w:ilvl w:val="0"/>
                      <w:numId w:val="15"/>
                    </w:numPr>
                    <w:spacing w:before="6pt"/>
                    <w:jc w:val="center"/>
                    <w:rPr>
                      <w:sz w:val="19"/>
                      <w:lang w:val="vi-VN"/>
                    </w:rPr>
                  </w:pPr>
                </w:p>
              </w:tc>
              <w:tc>
                <w:tcPr>
                  <w:tcW w:w="77.95pt" w:type="dxa"/>
                  <w:tcBorders>
                    <w:end w:val="nil"/>
                  </w:tcBorders>
                </w:tcPr>
                <w:p w:rsidR="00DB5BB5" w:rsidRPr="00591B6C" w:rsidRDefault="00DB5BB5" w:rsidP="00DB5BB5">
                  <w:pPr>
                    <w:spacing w:after="2pt"/>
                    <w:ind w:start="5.25pt"/>
                    <w:rPr>
                      <w:sz w:val="19"/>
                      <w:lang w:val="vi-VN"/>
                    </w:rPr>
                  </w:pPr>
                  <w:r>
                    <w:rPr>
                      <w:sz w:val="19"/>
                      <w:lang w:val="vi-VN"/>
                    </w:rPr>
                    <w:t>Hệ thống</w:t>
                  </w:r>
                </w:p>
              </w:tc>
              <w:tc>
                <w:tcPr>
                  <w:tcW w:w="239.05pt" w:type="dxa"/>
                  <w:tcBorders>
                    <w:start w:val="nil"/>
                  </w:tcBorders>
                </w:tcPr>
                <w:p w:rsidR="00DB5BB5" w:rsidRPr="00591B6C" w:rsidRDefault="00DB5BB5" w:rsidP="00DB5BB5">
                  <w:pPr>
                    <w:spacing w:after="2pt"/>
                    <w:ind w:start="5.25pt"/>
                    <w:rPr>
                      <w:sz w:val="19"/>
                      <w:lang w:val="vi-VN"/>
                    </w:rPr>
                  </w:pPr>
                  <w:r>
                    <w:rPr>
                      <w:sz w:val="19"/>
                      <w:lang w:val="vi-VN"/>
                    </w:rPr>
                    <w:t xml:space="preserve">lấy danh sách tất cả đối tượng </w:t>
                  </w:r>
                </w:p>
              </w:tc>
            </w:tr>
            <w:tr w:rsidR="00DB5BB5" w:rsidRPr="00591B6C" w:rsidTr="00DB5BB5">
              <w:tc>
                <w:tcPr>
                  <w:tcW w:w="70.20pt" w:type="dxa"/>
                  <w:vMerge/>
                  <w:shd w:val="clear" w:color="auto" w:fill="CCFFCC"/>
                  <w:vAlign w:val="center"/>
                </w:tcPr>
                <w:p w:rsidR="00DB5BB5" w:rsidRPr="00EE1827" w:rsidRDefault="00DB5BB5" w:rsidP="00D8770F">
                  <w:pPr>
                    <w:numPr>
                      <w:ilvl w:val="0"/>
                      <w:numId w:val="15"/>
                    </w:numPr>
                    <w:spacing w:before="6pt"/>
                    <w:jc w:val="center"/>
                    <w:rPr>
                      <w:sz w:val="19"/>
                      <w:lang w:val="vi-VN"/>
                    </w:rPr>
                  </w:pPr>
                </w:p>
              </w:tc>
              <w:tc>
                <w:tcPr>
                  <w:tcW w:w="28.35pt" w:type="dxa"/>
                </w:tcPr>
                <w:p w:rsidR="00DB5BB5" w:rsidRPr="00EE1827" w:rsidRDefault="00DB5BB5" w:rsidP="00D8770F">
                  <w:pPr>
                    <w:numPr>
                      <w:ilvl w:val="0"/>
                      <w:numId w:val="15"/>
                    </w:numPr>
                    <w:spacing w:before="6pt"/>
                    <w:jc w:val="center"/>
                    <w:rPr>
                      <w:sz w:val="19"/>
                      <w:lang w:val="vi-VN"/>
                    </w:rPr>
                  </w:pPr>
                </w:p>
              </w:tc>
              <w:tc>
                <w:tcPr>
                  <w:tcW w:w="77.95pt" w:type="dxa"/>
                  <w:tcBorders>
                    <w:end w:val="nil"/>
                  </w:tcBorders>
                </w:tcPr>
                <w:p w:rsidR="00DB5BB5" w:rsidRPr="00591B6C" w:rsidRDefault="00DB5BB5" w:rsidP="00DB5BB5">
                  <w:pPr>
                    <w:spacing w:after="2pt"/>
                    <w:ind w:start="5.25pt"/>
                    <w:rPr>
                      <w:sz w:val="19"/>
                      <w:lang w:val="vi-VN"/>
                    </w:rPr>
                  </w:pPr>
                  <w:r>
                    <w:rPr>
                      <w:sz w:val="19"/>
                      <w:lang w:val="vi-VN"/>
                    </w:rPr>
                    <w:t>Hệ thống</w:t>
                  </w:r>
                </w:p>
              </w:tc>
              <w:tc>
                <w:tcPr>
                  <w:tcW w:w="239.05pt" w:type="dxa"/>
                  <w:tcBorders>
                    <w:start w:val="nil"/>
                  </w:tcBorders>
                </w:tcPr>
                <w:p w:rsidR="00DB5BB5" w:rsidRDefault="00DB5BB5" w:rsidP="00DB5BB5">
                  <w:pPr>
                    <w:spacing w:after="2pt"/>
                    <w:ind w:start="5.25pt"/>
                    <w:rPr>
                      <w:sz w:val="19"/>
                      <w:lang w:val="vi-VN"/>
                    </w:rPr>
                  </w:pPr>
                  <w:r>
                    <w:rPr>
                      <w:sz w:val="19"/>
                      <w:lang w:val="vi-VN"/>
                    </w:rPr>
                    <w:t>hiển thị giao diện Xem danh sách đối tượng gồm:</w:t>
                  </w:r>
                </w:p>
                <w:p w:rsidR="00DB5BB5" w:rsidRDefault="00DB5BB5" w:rsidP="00D8770F">
                  <w:pPr>
                    <w:widowControl w:val="0"/>
                    <w:numPr>
                      <w:ilvl w:val="0"/>
                      <w:numId w:val="6"/>
                    </w:numPr>
                    <w:spacing w:before="6pt" w:after="2pt" w:line="14.40pt" w:lineRule="auto"/>
                    <w:jc w:val="both"/>
                    <w:rPr>
                      <w:sz w:val="19"/>
                      <w:lang w:val="vi-VN"/>
                    </w:rPr>
                  </w:pPr>
                  <w:r>
                    <w:rPr>
                      <w:sz w:val="19"/>
                      <w:lang w:val="vi-VN"/>
                    </w:rPr>
                    <w:t>Phía trên: Danh sách nhóm đối tượng để người dùng có thể lọc đối tượng theo nhóm</w:t>
                  </w:r>
                </w:p>
                <w:p w:rsidR="00DB5BB5" w:rsidRPr="00591B6C" w:rsidRDefault="00DB5BB5" w:rsidP="00D8770F">
                  <w:pPr>
                    <w:widowControl w:val="0"/>
                    <w:numPr>
                      <w:ilvl w:val="0"/>
                      <w:numId w:val="6"/>
                    </w:numPr>
                    <w:spacing w:before="6pt" w:after="2pt" w:line="14.40pt" w:lineRule="auto"/>
                    <w:jc w:val="both"/>
                    <w:rPr>
                      <w:sz w:val="19"/>
                      <w:lang w:val="vi-VN"/>
                    </w:rPr>
                  </w:pPr>
                  <w:r>
                    <w:rPr>
                      <w:sz w:val="19"/>
                      <w:lang w:val="vi-VN"/>
                    </w:rPr>
                    <w:t xml:space="preserve">Trung tâm: Danh sách đối tượng </w:t>
                  </w:r>
                </w:p>
              </w:tc>
            </w:tr>
            <w:tr w:rsidR="00DB5BB5" w:rsidRPr="00591B6C" w:rsidTr="00DB5BB5">
              <w:tc>
                <w:tcPr>
                  <w:tcW w:w="70.20pt" w:type="dxa"/>
                  <w:vMerge w:val="restart"/>
                  <w:shd w:val="clear" w:color="auto" w:fill="CCFFCC"/>
                  <w:vAlign w:val="center"/>
                </w:tcPr>
                <w:p w:rsidR="00DB5BB5" w:rsidRPr="006078E8" w:rsidRDefault="00DB5BB5" w:rsidP="00DB5BB5">
                  <w:pPr>
                    <w:jc w:val="center"/>
                    <w:rPr>
                      <w:b/>
                      <w:sz w:val="19"/>
                    </w:rPr>
                  </w:pPr>
                  <w:r w:rsidRPr="006078E8">
                    <w:rPr>
                      <w:b/>
                      <w:sz w:val="19"/>
                    </w:rPr>
                    <w:t>Luồng sự kiện thay thế</w:t>
                  </w:r>
                </w:p>
              </w:tc>
              <w:tc>
                <w:tcPr>
                  <w:tcW w:w="28.35pt" w:type="dxa"/>
                </w:tcPr>
                <w:p w:rsidR="00DB5BB5" w:rsidRPr="00591B6C" w:rsidRDefault="00DB5BB5" w:rsidP="00DB5BB5">
                  <w:pPr>
                    <w:jc w:val="center"/>
                    <w:rPr>
                      <w:sz w:val="19"/>
                    </w:rPr>
                  </w:pPr>
                  <w:r>
                    <w:rPr>
                      <w:sz w:val="19"/>
                    </w:rPr>
                    <w:t>5a1</w:t>
                  </w:r>
                </w:p>
              </w:tc>
              <w:tc>
                <w:tcPr>
                  <w:tcW w:w="77.95pt" w:type="dxa"/>
                  <w:tcBorders>
                    <w:end w:val="nil"/>
                  </w:tcBorders>
                </w:tcPr>
                <w:p w:rsidR="00DB5BB5" w:rsidRPr="00152723" w:rsidRDefault="00DB5BB5" w:rsidP="00DB5BB5">
                  <w:pPr>
                    <w:spacing w:after="2pt"/>
                    <w:ind w:start="5.25pt"/>
                    <w:rPr>
                      <w:sz w:val="19"/>
                    </w:rPr>
                  </w:pPr>
                  <w:r>
                    <w:rPr>
                      <w:sz w:val="19"/>
                    </w:rPr>
                    <w:t>Admin</w:t>
                  </w:r>
                </w:p>
              </w:tc>
              <w:tc>
                <w:tcPr>
                  <w:tcW w:w="239.05pt" w:type="dxa"/>
                  <w:tcBorders>
                    <w:start w:val="nil"/>
                  </w:tcBorders>
                </w:tcPr>
                <w:p w:rsidR="00DB5BB5" w:rsidRDefault="00DB5BB5" w:rsidP="00DB5BB5">
                  <w:pPr>
                    <w:spacing w:after="2pt"/>
                    <w:rPr>
                      <w:sz w:val="19"/>
                      <w:lang w:val="vi-VN"/>
                    </w:rPr>
                  </w:pPr>
                  <w:r>
                    <w:rPr>
                      <w:sz w:val="19"/>
                      <w:lang w:val="vi-VN"/>
                    </w:rPr>
                    <w:t>lựa chọn một nhóm đối tượng</w:t>
                  </w:r>
                </w:p>
              </w:tc>
            </w:tr>
            <w:tr w:rsidR="00DB5BB5" w:rsidRPr="00AA7415" w:rsidTr="00DB5BB5">
              <w:tc>
                <w:tcPr>
                  <w:tcW w:w="70.20pt" w:type="dxa"/>
                  <w:vMerge/>
                  <w:shd w:val="clear" w:color="auto" w:fill="CCFFCC"/>
                </w:tcPr>
                <w:p w:rsidR="00DB5BB5" w:rsidRPr="00591B6C" w:rsidRDefault="00DB5BB5" w:rsidP="00DB5BB5">
                  <w:pPr>
                    <w:jc w:val="center"/>
                    <w:rPr>
                      <w:sz w:val="19"/>
                    </w:rPr>
                  </w:pPr>
                </w:p>
              </w:tc>
              <w:tc>
                <w:tcPr>
                  <w:tcW w:w="28.35pt" w:type="dxa"/>
                </w:tcPr>
                <w:p w:rsidR="00DB5BB5" w:rsidRPr="00591B6C" w:rsidRDefault="00DB5BB5" w:rsidP="00DB5BB5">
                  <w:pPr>
                    <w:jc w:val="center"/>
                    <w:rPr>
                      <w:sz w:val="19"/>
                    </w:rPr>
                  </w:pPr>
                  <w:r>
                    <w:rPr>
                      <w:sz w:val="19"/>
                    </w:rPr>
                    <w:t>5a2</w:t>
                  </w:r>
                </w:p>
              </w:tc>
              <w:tc>
                <w:tcPr>
                  <w:tcW w:w="77.95pt" w:type="dxa"/>
                  <w:tcBorders>
                    <w:end w:val="nil"/>
                  </w:tcBorders>
                </w:tcPr>
                <w:p w:rsidR="00DB5BB5" w:rsidRDefault="00DB5BB5" w:rsidP="00DB5BB5">
                  <w:pPr>
                    <w:spacing w:after="2pt"/>
                    <w:ind w:start="5.25pt"/>
                    <w:rPr>
                      <w:sz w:val="19"/>
                      <w:lang w:val="vi-VN"/>
                    </w:rPr>
                  </w:pPr>
                  <w:r>
                    <w:rPr>
                      <w:sz w:val="19"/>
                      <w:lang w:val="vi-VN"/>
                    </w:rPr>
                    <w:t>Hệ thống</w:t>
                  </w:r>
                </w:p>
              </w:tc>
              <w:tc>
                <w:tcPr>
                  <w:tcW w:w="239.05pt" w:type="dxa"/>
                  <w:tcBorders>
                    <w:start w:val="nil"/>
                  </w:tcBorders>
                </w:tcPr>
                <w:p w:rsidR="00DB5BB5" w:rsidRDefault="00DB5BB5" w:rsidP="00DB5BB5">
                  <w:pPr>
                    <w:spacing w:after="2pt"/>
                    <w:rPr>
                      <w:sz w:val="19"/>
                      <w:lang w:val="vi-VN"/>
                    </w:rPr>
                  </w:pPr>
                  <w:r>
                    <w:rPr>
                      <w:sz w:val="19"/>
                      <w:lang w:val="vi-VN"/>
                    </w:rPr>
                    <w:t>lấy các đối tượng thuộc nhóm đối tượng đã chọn, hiển thị lên giao diện</w:t>
                  </w:r>
                </w:p>
              </w:tc>
            </w:tr>
          </w:tbl>
          <w:p w:rsidR="00DB5BB5" w:rsidRDefault="00DB5BB5" w:rsidP="00DB5BB5">
            <w:pPr>
              <w:pStyle w:val="Bang"/>
              <w:widowControl w:val="0"/>
              <w:spacing w:before="0pt" w:after="0pt"/>
              <w:rPr>
                <w:b/>
                <w:sz w:val="19"/>
                <w:u w:val="single"/>
              </w:rPr>
            </w:pPr>
            <w:r>
              <w:rPr>
                <w:b/>
                <w:sz w:val="19"/>
                <w:u w:val="single"/>
              </w:rPr>
              <w:t>Sửa</w:t>
            </w:r>
            <w:r w:rsidRPr="000B16A5">
              <w:rPr>
                <w:b/>
                <w:sz w:val="19"/>
                <w:u w:val="single"/>
              </w:rPr>
              <w:t>:</w:t>
            </w:r>
          </w:p>
          <w:tbl>
            <w:tblPr>
              <w:tblW w:w="415.55pt" w:type="dxa"/>
              <w:tblInd w:w="5.20pt" w:type="dxa"/>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1" w:firstColumn="1" w:lastColumn="1" w:noHBand="0" w:noVBand="0"/>
            </w:tblPr>
            <w:tblGrid>
              <w:gridCol w:w="1404"/>
              <w:gridCol w:w="567"/>
              <w:gridCol w:w="1559"/>
              <w:gridCol w:w="4781"/>
            </w:tblGrid>
            <w:tr w:rsidR="00DB5BB5" w:rsidRPr="00591B6C" w:rsidTr="00DB5BB5">
              <w:tc>
                <w:tcPr>
                  <w:tcW w:w="70.20pt" w:type="dxa"/>
                  <w:vMerge w:val="restart"/>
                  <w:shd w:val="clear" w:color="auto" w:fill="CCFFCC"/>
                  <w:vAlign w:val="center"/>
                </w:tcPr>
                <w:p w:rsidR="00DB5BB5" w:rsidRDefault="00DB5BB5" w:rsidP="00DB5BB5">
                  <w:pPr>
                    <w:pStyle w:val="TableCaptionSmall"/>
                    <w:ind w:start="-6.40pt" w:firstLine="0.30pt"/>
                    <w:rPr>
                      <w:sz w:val="17"/>
                    </w:rPr>
                  </w:pPr>
                  <w:r>
                    <w:rPr>
                      <w:sz w:val="17"/>
                    </w:rPr>
                    <w:t>Luồng sự kiện chính</w:t>
                  </w:r>
                </w:p>
              </w:tc>
              <w:tc>
                <w:tcPr>
                  <w:tcW w:w="28.35pt" w:type="dxa"/>
                  <w:shd w:val="clear" w:color="auto" w:fill="FFCC99"/>
                </w:tcPr>
                <w:p w:rsidR="00DB5BB5" w:rsidRPr="00AB11FB" w:rsidRDefault="00DB5BB5" w:rsidP="00DB5BB5">
                  <w:pPr>
                    <w:pStyle w:val="TableCaptionSmall"/>
                    <w:ind w:start="-6.40pt" w:firstLine="6.40pt"/>
                    <w:jc w:val="both"/>
                    <w:rPr>
                      <w:sz w:val="17"/>
                    </w:rPr>
                  </w:pPr>
                  <w:r>
                    <w:rPr>
                      <w:sz w:val="17"/>
                    </w:rPr>
                    <w:t>STT</w:t>
                  </w:r>
                </w:p>
              </w:tc>
              <w:tc>
                <w:tcPr>
                  <w:tcW w:w="77.95pt" w:type="dxa"/>
                  <w:tcBorders>
                    <w:bottom w:val="single" w:sz="4" w:space="0" w:color="auto"/>
                  </w:tcBorders>
                  <w:shd w:val="clear" w:color="auto" w:fill="FFCC99"/>
                </w:tcPr>
                <w:p w:rsidR="00DB5BB5" w:rsidRPr="00AB11FB" w:rsidRDefault="00DB5BB5" w:rsidP="00DB5BB5">
                  <w:pPr>
                    <w:pStyle w:val="TableCaptionSmall"/>
                    <w:rPr>
                      <w:sz w:val="17"/>
                    </w:rPr>
                  </w:pPr>
                  <w:r>
                    <w:rPr>
                      <w:sz w:val="17"/>
                    </w:rPr>
                    <w:t>Thực hiện bởi</w:t>
                  </w:r>
                </w:p>
              </w:tc>
              <w:tc>
                <w:tcPr>
                  <w:tcW w:w="239.05pt" w:type="dxa"/>
                  <w:tcBorders>
                    <w:bottom w:val="single" w:sz="4" w:space="0" w:color="auto"/>
                  </w:tcBorders>
                  <w:shd w:val="clear" w:color="auto" w:fill="FFCC99"/>
                </w:tcPr>
                <w:p w:rsidR="00DB5BB5" w:rsidRPr="00AB11FB" w:rsidRDefault="00DB5BB5" w:rsidP="00DB5BB5">
                  <w:pPr>
                    <w:pStyle w:val="TableCaptionSmall"/>
                    <w:ind w:start="27.35pt"/>
                    <w:rPr>
                      <w:sz w:val="17"/>
                    </w:rPr>
                  </w:pPr>
                  <w:r>
                    <w:rPr>
                      <w:sz w:val="17"/>
                    </w:rPr>
                    <w:t>Hành động</w:t>
                  </w:r>
                </w:p>
              </w:tc>
            </w:tr>
            <w:tr w:rsidR="00DB5BB5" w:rsidRPr="00591B6C" w:rsidTr="00DB5BB5">
              <w:tc>
                <w:tcPr>
                  <w:tcW w:w="70.20pt" w:type="dxa"/>
                  <w:vMerge/>
                  <w:shd w:val="clear" w:color="auto" w:fill="CCFFCC"/>
                  <w:vAlign w:val="center"/>
                </w:tcPr>
                <w:p w:rsidR="00DB5BB5" w:rsidRPr="00591B6C" w:rsidRDefault="00DB5BB5" w:rsidP="00D8770F">
                  <w:pPr>
                    <w:numPr>
                      <w:ilvl w:val="0"/>
                      <w:numId w:val="15"/>
                    </w:numPr>
                    <w:spacing w:before="6pt"/>
                    <w:jc w:val="center"/>
                    <w:rPr>
                      <w:sz w:val="19"/>
                    </w:rPr>
                  </w:pPr>
                </w:p>
              </w:tc>
              <w:tc>
                <w:tcPr>
                  <w:tcW w:w="28.35pt" w:type="dxa"/>
                </w:tcPr>
                <w:p w:rsidR="00DB5BB5" w:rsidRPr="00591B6C" w:rsidRDefault="00DB5BB5" w:rsidP="00D8770F">
                  <w:pPr>
                    <w:numPr>
                      <w:ilvl w:val="0"/>
                      <w:numId w:val="16"/>
                    </w:numPr>
                    <w:spacing w:before="6pt"/>
                    <w:jc w:val="center"/>
                    <w:rPr>
                      <w:sz w:val="19"/>
                    </w:rPr>
                  </w:pPr>
                </w:p>
              </w:tc>
              <w:tc>
                <w:tcPr>
                  <w:tcW w:w="77.95pt" w:type="dxa"/>
                  <w:tcBorders>
                    <w:end w:val="nil"/>
                  </w:tcBorders>
                </w:tcPr>
                <w:p w:rsidR="00DB5BB5" w:rsidRPr="00152723" w:rsidRDefault="00DB5BB5" w:rsidP="00DB5BB5">
                  <w:pPr>
                    <w:spacing w:after="2pt"/>
                    <w:ind w:start="5.25pt"/>
                    <w:rPr>
                      <w:sz w:val="19"/>
                    </w:rPr>
                  </w:pPr>
                  <w:r>
                    <w:rPr>
                      <w:sz w:val="19"/>
                    </w:rPr>
                    <w:t>Admin</w:t>
                  </w:r>
                </w:p>
              </w:tc>
              <w:tc>
                <w:tcPr>
                  <w:tcW w:w="239.05pt" w:type="dxa"/>
                  <w:tcBorders>
                    <w:start w:val="nil"/>
                  </w:tcBorders>
                </w:tcPr>
                <w:p w:rsidR="00DB5BB5" w:rsidRPr="00591B6C" w:rsidRDefault="00DB5BB5" w:rsidP="00DB5BB5">
                  <w:pPr>
                    <w:spacing w:after="2pt"/>
                    <w:ind w:start="5.25pt"/>
                    <w:rPr>
                      <w:sz w:val="19"/>
                      <w:lang w:val="vi-VN"/>
                    </w:rPr>
                  </w:pPr>
                  <w:r>
                    <w:rPr>
                      <w:sz w:val="19"/>
                      <w:lang w:val="vi-VN"/>
                    </w:rPr>
                    <w:t>chọn một đối tượng và yêu cầu sửa</w:t>
                  </w:r>
                </w:p>
              </w:tc>
            </w:tr>
            <w:tr w:rsidR="00DB5BB5" w:rsidRPr="00AA7415" w:rsidTr="00DB5BB5">
              <w:tc>
                <w:tcPr>
                  <w:tcW w:w="70.20pt" w:type="dxa"/>
                  <w:vMerge/>
                  <w:shd w:val="clear" w:color="auto" w:fill="CCFFCC"/>
                  <w:vAlign w:val="center"/>
                </w:tcPr>
                <w:p w:rsidR="00DB5BB5" w:rsidRPr="00591B6C" w:rsidRDefault="00DB5BB5" w:rsidP="00D8770F">
                  <w:pPr>
                    <w:numPr>
                      <w:ilvl w:val="0"/>
                      <w:numId w:val="16"/>
                    </w:numPr>
                    <w:spacing w:before="6pt"/>
                    <w:jc w:val="center"/>
                    <w:rPr>
                      <w:sz w:val="19"/>
                    </w:rPr>
                  </w:pPr>
                </w:p>
              </w:tc>
              <w:tc>
                <w:tcPr>
                  <w:tcW w:w="28.35pt" w:type="dxa"/>
                </w:tcPr>
                <w:p w:rsidR="00DB5BB5" w:rsidRPr="00591B6C" w:rsidRDefault="00DB5BB5" w:rsidP="00D8770F">
                  <w:pPr>
                    <w:numPr>
                      <w:ilvl w:val="0"/>
                      <w:numId w:val="16"/>
                    </w:numPr>
                    <w:spacing w:before="6pt"/>
                    <w:jc w:val="center"/>
                    <w:rPr>
                      <w:sz w:val="19"/>
                    </w:rPr>
                  </w:pPr>
                </w:p>
              </w:tc>
              <w:tc>
                <w:tcPr>
                  <w:tcW w:w="77.95pt" w:type="dxa"/>
                  <w:tcBorders>
                    <w:end w:val="nil"/>
                  </w:tcBorders>
                </w:tcPr>
                <w:p w:rsidR="00DB5BB5" w:rsidRPr="00591B6C" w:rsidRDefault="00DB5BB5" w:rsidP="00DB5BB5">
                  <w:pPr>
                    <w:spacing w:after="2pt"/>
                    <w:ind w:start="5.25pt"/>
                    <w:rPr>
                      <w:sz w:val="19"/>
                      <w:lang w:val="vi-VN"/>
                    </w:rPr>
                  </w:pPr>
                  <w:r>
                    <w:rPr>
                      <w:sz w:val="19"/>
                      <w:lang w:val="vi-VN"/>
                    </w:rPr>
                    <w:t>Hệ thống</w:t>
                  </w:r>
                </w:p>
              </w:tc>
              <w:tc>
                <w:tcPr>
                  <w:tcW w:w="239.05pt" w:type="dxa"/>
                  <w:tcBorders>
                    <w:start w:val="nil"/>
                  </w:tcBorders>
                </w:tcPr>
                <w:p w:rsidR="00DB5BB5" w:rsidRPr="00591B6C" w:rsidRDefault="00DB5BB5" w:rsidP="00DB5BB5">
                  <w:pPr>
                    <w:spacing w:after="2pt"/>
                    <w:ind w:start="5.25pt"/>
                    <w:rPr>
                      <w:sz w:val="19"/>
                      <w:lang w:val="vi-VN"/>
                    </w:rPr>
                  </w:pPr>
                  <w:r>
                    <w:rPr>
                      <w:sz w:val="19"/>
                      <w:lang w:val="vi-VN"/>
                    </w:rPr>
                    <w:t>lấy thông tin chi tiết của đối tượng và hiển thị thông tin cũ của đối tượng trên giao diện sửa đối tượng</w:t>
                  </w:r>
                </w:p>
              </w:tc>
            </w:tr>
            <w:tr w:rsidR="00DB5BB5" w:rsidRPr="00591B6C" w:rsidTr="00DB5BB5">
              <w:tc>
                <w:tcPr>
                  <w:tcW w:w="70.20pt" w:type="dxa"/>
                  <w:vMerge/>
                  <w:shd w:val="clear" w:color="auto" w:fill="CCFFCC"/>
                  <w:vAlign w:val="center"/>
                </w:tcPr>
                <w:p w:rsidR="00DB5BB5" w:rsidRPr="00EE1827" w:rsidRDefault="00DB5BB5" w:rsidP="00D8770F">
                  <w:pPr>
                    <w:numPr>
                      <w:ilvl w:val="0"/>
                      <w:numId w:val="16"/>
                    </w:numPr>
                    <w:spacing w:before="6pt"/>
                    <w:jc w:val="center"/>
                    <w:rPr>
                      <w:sz w:val="19"/>
                      <w:lang w:val="vi-VN"/>
                    </w:rPr>
                  </w:pPr>
                </w:p>
              </w:tc>
              <w:tc>
                <w:tcPr>
                  <w:tcW w:w="28.35pt" w:type="dxa"/>
                </w:tcPr>
                <w:p w:rsidR="00DB5BB5" w:rsidRPr="00EE1827" w:rsidRDefault="00DB5BB5" w:rsidP="00D8770F">
                  <w:pPr>
                    <w:numPr>
                      <w:ilvl w:val="0"/>
                      <w:numId w:val="16"/>
                    </w:numPr>
                    <w:spacing w:before="6pt"/>
                    <w:jc w:val="center"/>
                    <w:rPr>
                      <w:sz w:val="19"/>
                      <w:lang w:val="vi-VN"/>
                    </w:rPr>
                  </w:pPr>
                </w:p>
              </w:tc>
              <w:tc>
                <w:tcPr>
                  <w:tcW w:w="77.95pt" w:type="dxa"/>
                  <w:tcBorders>
                    <w:end w:val="nil"/>
                  </w:tcBorders>
                </w:tcPr>
                <w:p w:rsidR="00DB5BB5" w:rsidRPr="00152723" w:rsidRDefault="00DB5BB5" w:rsidP="00DB5BB5">
                  <w:pPr>
                    <w:spacing w:after="2pt"/>
                    <w:ind w:start="5.25pt"/>
                    <w:rPr>
                      <w:sz w:val="19"/>
                    </w:rPr>
                  </w:pPr>
                  <w:r>
                    <w:rPr>
                      <w:sz w:val="19"/>
                    </w:rPr>
                    <w:t>Admin</w:t>
                  </w:r>
                </w:p>
              </w:tc>
              <w:tc>
                <w:tcPr>
                  <w:tcW w:w="239.05pt" w:type="dxa"/>
                  <w:tcBorders>
                    <w:start w:val="nil"/>
                  </w:tcBorders>
                </w:tcPr>
                <w:p w:rsidR="00DB5BB5" w:rsidRPr="00591B6C" w:rsidRDefault="00DB5BB5" w:rsidP="00DB5BB5">
                  <w:pPr>
                    <w:spacing w:after="2pt"/>
                    <w:ind w:start="5.25pt"/>
                    <w:rPr>
                      <w:sz w:val="19"/>
                      <w:lang w:val="vi-VN"/>
                    </w:rPr>
                  </w:pPr>
                  <w:r>
                    <w:rPr>
                      <w:sz w:val="19"/>
                      <w:lang w:val="vi-VN"/>
                    </w:rPr>
                    <w:t>chỉnh sửa các thông tin đối tượng và yêu cầu sửa</w:t>
                  </w:r>
                </w:p>
              </w:tc>
            </w:tr>
            <w:tr w:rsidR="00DB5BB5" w:rsidRPr="00AA7415" w:rsidTr="00DB5BB5">
              <w:tc>
                <w:tcPr>
                  <w:tcW w:w="70.20pt" w:type="dxa"/>
                  <w:vMerge/>
                  <w:shd w:val="clear" w:color="auto" w:fill="CCFFCC"/>
                  <w:vAlign w:val="center"/>
                </w:tcPr>
                <w:p w:rsidR="00DB5BB5" w:rsidRPr="00591B6C" w:rsidRDefault="00DB5BB5" w:rsidP="00D8770F">
                  <w:pPr>
                    <w:numPr>
                      <w:ilvl w:val="0"/>
                      <w:numId w:val="16"/>
                    </w:numPr>
                    <w:spacing w:before="6pt"/>
                    <w:jc w:val="center"/>
                    <w:rPr>
                      <w:sz w:val="19"/>
                    </w:rPr>
                  </w:pPr>
                </w:p>
              </w:tc>
              <w:tc>
                <w:tcPr>
                  <w:tcW w:w="28.35pt" w:type="dxa"/>
                </w:tcPr>
                <w:p w:rsidR="00DB5BB5" w:rsidRPr="00591B6C" w:rsidRDefault="00DB5BB5" w:rsidP="00D8770F">
                  <w:pPr>
                    <w:numPr>
                      <w:ilvl w:val="0"/>
                      <w:numId w:val="16"/>
                    </w:numPr>
                    <w:spacing w:before="6pt"/>
                    <w:jc w:val="center"/>
                    <w:rPr>
                      <w:sz w:val="19"/>
                    </w:rPr>
                  </w:pPr>
                </w:p>
              </w:tc>
              <w:tc>
                <w:tcPr>
                  <w:tcW w:w="77.95pt" w:type="dxa"/>
                  <w:tcBorders>
                    <w:end w:val="nil"/>
                  </w:tcBorders>
                </w:tcPr>
                <w:p w:rsidR="00DB5BB5" w:rsidRPr="00591B6C" w:rsidRDefault="00DB5BB5" w:rsidP="00DB5BB5">
                  <w:pPr>
                    <w:spacing w:after="2pt"/>
                    <w:ind w:start="5.25pt"/>
                    <w:rPr>
                      <w:sz w:val="19"/>
                      <w:lang w:val="vi-VN"/>
                    </w:rPr>
                  </w:pPr>
                  <w:r>
                    <w:rPr>
                      <w:sz w:val="19"/>
                      <w:lang w:val="vi-VN"/>
                    </w:rPr>
                    <w:t>Hệ thống</w:t>
                  </w:r>
                </w:p>
              </w:tc>
              <w:tc>
                <w:tcPr>
                  <w:tcW w:w="239.05pt" w:type="dxa"/>
                  <w:tcBorders>
                    <w:start w:val="nil"/>
                  </w:tcBorders>
                </w:tcPr>
                <w:p w:rsidR="00DB5BB5" w:rsidRPr="00591B6C" w:rsidRDefault="00DB5BB5" w:rsidP="00DB5BB5">
                  <w:pPr>
                    <w:spacing w:after="2pt"/>
                    <w:ind w:start="5.25pt"/>
                    <w:rPr>
                      <w:sz w:val="19"/>
                      <w:lang w:val="vi-VN"/>
                    </w:rPr>
                  </w:pPr>
                  <w:r>
                    <w:rPr>
                      <w:sz w:val="19"/>
                      <w:lang w:val="vi-VN"/>
                    </w:rPr>
                    <w:t>kiểm tra các trường bắt buộc nhập</w:t>
                  </w:r>
                </w:p>
              </w:tc>
            </w:tr>
            <w:tr w:rsidR="00DB5BB5" w:rsidRPr="00AA7415" w:rsidTr="00DB5BB5">
              <w:tc>
                <w:tcPr>
                  <w:tcW w:w="70.20pt" w:type="dxa"/>
                  <w:vMerge/>
                  <w:shd w:val="clear" w:color="auto" w:fill="CCFFCC"/>
                  <w:vAlign w:val="center"/>
                </w:tcPr>
                <w:p w:rsidR="00DB5BB5" w:rsidRPr="00EE1827" w:rsidRDefault="00DB5BB5" w:rsidP="00DB5BB5">
                  <w:pPr>
                    <w:jc w:val="center"/>
                    <w:rPr>
                      <w:b/>
                      <w:sz w:val="19"/>
                      <w:lang w:val="vi-VN"/>
                    </w:rPr>
                  </w:pPr>
                </w:p>
              </w:tc>
              <w:tc>
                <w:tcPr>
                  <w:tcW w:w="28.35pt" w:type="dxa"/>
                </w:tcPr>
                <w:p w:rsidR="00DB5BB5" w:rsidRPr="00EE1827" w:rsidRDefault="00DB5BB5" w:rsidP="00D8770F">
                  <w:pPr>
                    <w:numPr>
                      <w:ilvl w:val="0"/>
                      <w:numId w:val="16"/>
                    </w:numPr>
                    <w:spacing w:before="6pt"/>
                    <w:jc w:val="center"/>
                    <w:rPr>
                      <w:sz w:val="19"/>
                      <w:lang w:val="vi-VN"/>
                    </w:rPr>
                  </w:pPr>
                </w:p>
              </w:tc>
              <w:tc>
                <w:tcPr>
                  <w:tcW w:w="77.95pt" w:type="dxa"/>
                  <w:tcBorders>
                    <w:end w:val="nil"/>
                  </w:tcBorders>
                </w:tcPr>
                <w:p w:rsidR="00DB5BB5" w:rsidRDefault="00DB5BB5" w:rsidP="00DB5BB5">
                  <w:pPr>
                    <w:spacing w:after="2pt"/>
                    <w:ind w:start="5.25pt"/>
                    <w:rPr>
                      <w:sz w:val="19"/>
                      <w:lang w:val="vi-VN"/>
                    </w:rPr>
                  </w:pPr>
                  <w:r>
                    <w:rPr>
                      <w:sz w:val="19"/>
                      <w:lang w:val="vi-VN"/>
                    </w:rPr>
                    <w:t>Hệ thống</w:t>
                  </w:r>
                </w:p>
              </w:tc>
              <w:tc>
                <w:tcPr>
                  <w:tcW w:w="239.05pt" w:type="dxa"/>
                  <w:tcBorders>
                    <w:start w:val="nil"/>
                  </w:tcBorders>
                </w:tcPr>
                <w:p w:rsidR="00DB5BB5" w:rsidRDefault="00DB5BB5" w:rsidP="00DB5BB5">
                  <w:pPr>
                    <w:spacing w:after="2pt"/>
                    <w:ind w:start="5.25pt"/>
                    <w:rPr>
                      <w:sz w:val="19"/>
                      <w:lang w:val="vi-VN"/>
                    </w:rPr>
                  </w:pPr>
                  <w:r>
                    <w:rPr>
                      <w:sz w:val="19"/>
                      <w:lang w:val="vi-VN"/>
                    </w:rPr>
                    <w:t>kiểm tra các trường cần đảm bảo duy nhất</w:t>
                  </w:r>
                </w:p>
              </w:tc>
            </w:tr>
            <w:tr w:rsidR="00DB5BB5" w:rsidRPr="00AA7415" w:rsidTr="00DB5BB5">
              <w:tc>
                <w:tcPr>
                  <w:tcW w:w="70.20pt" w:type="dxa"/>
                  <w:vMerge/>
                  <w:shd w:val="clear" w:color="auto" w:fill="CCFFCC"/>
                  <w:vAlign w:val="center"/>
                </w:tcPr>
                <w:p w:rsidR="00DB5BB5" w:rsidRPr="00EE1827" w:rsidRDefault="00DB5BB5" w:rsidP="00DB5BB5">
                  <w:pPr>
                    <w:jc w:val="center"/>
                    <w:rPr>
                      <w:b/>
                      <w:sz w:val="19"/>
                      <w:lang w:val="vi-VN"/>
                    </w:rPr>
                  </w:pPr>
                </w:p>
              </w:tc>
              <w:tc>
                <w:tcPr>
                  <w:tcW w:w="28.35pt" w:type="dxa"/>
                </w:tcPr>
                <w:p w:rsidR="00DB5BB5" w:rsidRPr="00EE1827" w:rsidRDefault="00DB5BB5" w:rsidP="00D8770F">
                  <w:pPr>
                    <w:numPr>
                      <w:ilvl w:val="0"/>
                      <w:numId w:val="16"/>
                    </w:numPr>
                    <w:spacing w:before="6pt"/>
                    <w:jc w:val="center"/>
                    <w:rPr>
                      <w:sz w:val="19"/>
                      <w:lang w:val="vi-VN"/>
                    </w:rPr>
                  </w:pPr>
                </w:p>
              </w:tc>
              <w:tc>
                <w:tcPr>
                  <w:tcW w:w="77.95pt" w:type="dxa"/>
                  <w:tcBorders>
                    <w:end w:val="nil"/>
                  </w:tcBorders>
                </w:tcPr>
                <w:p w:rsidR="00DB5BB5" w:rsidRDefault="00DB5BB5" w:rsidP="00DB5BB5">
                  <w:pPr>
                    <w:spacing w:after="2pt"/>
                    <w:ind w:start="5.25pt"/>
                    <w:rPr>
                      <w:sz w:val="19"/>
                      <w:lang w:val="vi-VN"/>
                    </w:rPr>
                  </w:pPr>
                  <w:r>
                    <w:rPr>
                      <w:sz w:val="19"/>
                      <w:lang w:val="vi-VN"/>
                    </w:rPr>
                    <w:t>Hệ thống</w:t>
                  </w:r>
                </w:p>
              </w:tc>
              <w:tc>
                <w:tcPr>
                  <w:tcW w:w="239.05pt" w:type="dxa"/>
                  <w:tcBorders>
                    <w:start w:val="nil"/>
                  </w:tcBorders>
                </w:tcPr>
                <w:p w:rsidR="00DB5BB5" w:rsidRDefault="00DB5BB5" w:rsidP="00DB5BB5">
                  <w:pPr>
                    <w:spacing w:after="2pt"/>
                    <w:ind w:start="5.25pt"/>
                    <w:rPr>
                      <w:sz w:val="19"/>
                      <w:lang w:val="vi-VN"/>
                    </w:rPr>
                  </w:pPr>
                  <w:r>
                    <w:rPr>
                      <w:sz w:val="19"/>
                      <w:lang w:val="vi-VN"/>
                    </w:rPr>
                    <w:t>cập nhật các thông tin cần chỉnh sửa và thông báo chỉnh sửa thành công.</w:t>
                  </w:r>
                </w:p>
              </w:tc>
            </w:tr>
            <w:tr w:rsidR="00DB5BB5" w:rsidRPr="00AA7415" w:rsidTr="00DB5BB5">
              <w:tc>
                <w:tcPr>
                  <w:tcW w:w="70.20pt" w:type="dxa"/>
                  <w:vMerge w:val="restart"/>
                  <w:shd w:val="clear" w:color="auto" w:fill="CCFFCC"/>
                  <w:vAlign w:val="center"/>
                </w:tcPr>
                <w:p w:rsidR="00DB5BB5" w:rsidRPr="006078E8" w:rsidRDefault="00DB5BB5" w:rsidP="00DB5BB5">
                  <w:pPr>
                    <w:jc w:val="center"/>
                    <w:rPr>
                      <w:b/>
                      <w:sz w:val="19"/>
                    </w:rPr>
                  </w:pPr>
                  <w:r w:rsidRPr="006078E8">
                    <w:rPr>
                      <w:b/>
                      <w:sz w:val="19"/>
                    </w:rPr>
                    <w:t>Luồng sự kiện thay thế</w:t>
                  </w:r>
                </w:p>
              </w:tc>
              <w:tc>
                <w:tcPr>
                  <w:tcW w:w="28.35pt" w:type="dxa"/>
                </w:tcPr>
                <w:p w:rsidR="00DB5BB5" w:rsidRPr="00591B6C" w:rsidRDefault="00DB5BB5" w:rsidP="00DB5BB5">
                  <w:pPr>
                    <w:rPr>
                      <w:sz w:val="19"/>
                    </w:rPr>
                  </w:pPr>
                  <w:r>
                    <w:rPr>
                      <w:sz w:val="19"/>
                    </w:rPr>
                    <w:t>5a</w:t>
                  </w:r>
                </w:p>
              </w:tc>
              <w:tc>
                <w:tcPr>
                  <w:tcW w:w="77.95pt" w:type="dxa"/>
                  <w:tcBorders>
                    <w:end w:val="nil"/>
                  </w:tcBorders>
                </w:tcPr>
                <w:p w:rsidR="00DB5BB5" w:rsidRDefault="00DB5BB5" w:rsidP="00DB5BB5">
                  <w:pPr>
                    <w:spacing w:after="2pt"/>
                    <w:ind w:start="5.25pt"/>
                    <w:rPr>
                      <w:sz w:val="19"/>
                      <w:lang w:val="vi-VN"/>
                    </w:rPr>
                  </w:pPr>
                  <w:r>
                    <w:rPr>
                      <w:sz w:val="19"/>
                      <w:lang w:val="vi-VN"/>
                    </w:rPr>
                    <w:t>Hệ thống</w:t>
                  </w:r>
                </w:p>
              </w:tc>
              <w:tc>
                <w:tcPr>
                  <w:tcW w:w="239.05pt" w:type="dxa"/>
                  <w:tcBorders>
                    <w:start w:val="nil"/>
                  </w:tcBorders>
                </w:tcPr>
                <w:p w:rsidR="00DB5BB5" w:rsidRDefault="00DB5BB5" w:rsidP="00DB5BB5">
                  <w:pPr>
                    <w:spacing w:after="2pt"/>
                    <w:rPr>
                      <w:sz w:val="19"/>
                      <w:lang w:val="vi-VN"/>
                    </w:rPr>
                  </w:pPr>
                  <w:r>
                    <w:rPr>
                      <w:sz w:val="19"/>
                      <w:lang w:val="vi-VN"/>
                    </w:rPr>
                    <w:t>thông báo lỗi: chưa nhập đủ các trường cần thiết nếu Admin nhập thiếu trường</w:t>
                  </w:r>
                </w:p>
              </w:tc>
            </w:tr>
            <w:tr w:rsidR="00DB5BB5" w:rsidRPr="00AA7415" w:rsidTr="00DB5BB5">
              <w:tc>
                <w:tcPr>
                  <w:tcW w:w="70.20pt" w:type="dxa"/>
                  <w:vMerge/>
                  <w:shd w:val="clear" w:color="auto" w:fill="CCFFCC"/>
                </w:tcPr>
                <w:p w:rsidR="00DB5BB5" w:rsidRPr="00EE1827" w:rsidRDefault="00DB5BB5" w:rsidP="00DB5BB5">
                  <w:pPr>
                    <w:jc w:val="center"/>
                    <w:rPr>
                      <w:sz w:val="19"/>
                      <w:lang w:val="vi-VN"/>
                    </w:rPr>
                  </w:pPr>
                </w:p>
              </w:tc>
              <w:tc>
                <w:tcPr>
                  <w:tcW w:w="28.35pt" w:type="dxa"/>
                </w:tcPr>
                <w:p w:rsidR="00DB5BB5" w:rsidRPr="00591B6C" w:rsidRDefault="00DB5BB5" w:rsidP="00DB5BB5">
                  <w:pPr>
                    <w:rPr>
                      <w:sz w:val="19"/>
                    </w:rPr>
                  </w:pPr>
                  <w:r>
                    <w:rPr>
                      <w:sz w:val="19"/>
                    </w:rPr>
                    <w:t>6a</w:t>
                  </w:r>
                </w:p>
              </w:tc>
              <w:tc>
                <w:tcPr>
                  <w:tcW w:w="77.95pt" w:type="dxa"/>
                  <w:tcBorders>
                    <w:end w:val="nil"/>
                  </w:tcBorders>
                </w:tcPr>
                <w:p w:rsidR="00DB5BB5" w:rsidRDefault="00DB5BB5" w:rsidP="00DB5BB5">
                  <w:pPr>
                    <w:spacing w:after="2pt"/>
                    <w:ind w:start="5.25pt"/>
                    <w:rPr>
                      <w:sz w:val="19"/>
                      <w:lang w:val="vi-VN"/>
                    </w:rPr>
                  </w:pPr>
                  <w:r>
                    <w:rPr>
                      <w:sz w:val="19"/>
                      <w:lang w:val="vi-VN"/>
                    </w:rPr>
                    <w:t>Hệ thống</w:t>
                  </w:r>
                </w:p>
              </w:tc>
              <w:tc>
                <w:tcPr>
                  <w:tcW w:w="239.05pt" w:type="dxa"/>
                  <w:tcBorders>
                    <w:start w:val="nil"/>
                  </w:tcBorders>
                </w:tcPr>
                <w:p w:rsidR="00DB5BB5" w:rsidRDefault="00DB5BB5" w:rsidP="00DB5BB5">
                  <w:pPr>
                    <w:spacing w:after="2pt"/>
                    <w:rPr>
                      <w:sz w:val="19"/>
                      <w:lang w:val="vi-VN"/>
                    </w:rPr>
                  </w:pPr>
                  <w:r>
                    <w:rPr>
                      <w:sz w:val="19"/>
                      <w:lang w:val="vi-VN"/>
                    </w:rPr>
                    <w:t>thông báo lỗi: thông báo cụ thể trường nào không duy nhất nếu Admin nhập trùng</w:t>
                  </w:r>
                </w:p>
              </w:tc>
            </w:tr>
          </w:tbl>
          <w:p w:rsidR="00DB5BB5" w:rsidRPr="00EE1827" w:rsidRDefault="00DB5BB5" w:rsidP="00DB5BB5">
            <w:pPr>
              <w:pStyle w:val="Bang"/>
              <w:widowControl w:val="0"/>
              <w:spacing w:before="0pt" w:after="0pt"/>
              <w:rPr>
                <w:sz w:val="19"/>
                <w:lang w:val="vi-VN"/>
              </w:rPr>
            </w:pPr>
          </w:p>
          <w:p w:rsidR="00DB5BB5" w:rsidRDefault="00DB5BB5" w:rsidP="00DB5BB5">
            <w:pPr>
              <w:pStyle w:val="Bang"/>
              <w:widowControl w:val="0"/>
              <w:spacing w:before="0pt" w:after="0pt"/>
              <w:rPr>
                <w:b/>
                <w:sz w:val="19"/>
                <w:u w:val="single"/>
              </w:rPr>
            </w:pPr>
            <w:r>
              <w:rPr>
                <w:b/>
                <w:sz w:val="19"/>
                <w:u w:val="single"/>
              </w:rPr>
              <w:t>Xoá</w:t>
            </w:r>
            <w:r w:rsidRPr="000B16A5">
              <w:rPr>
                <w:b/>
                <w:sz w:val="19"/>
                <w:u w:val="single"/>
              </w:rPr>
              <w:t>:</w:t>
            </w:r>
          </w:p>
          <w:tbl>
            <w:tblPr>
              <w:tblW w:w="415.55pt" w:type="dxa"/>
              <w:tblInd w:w="5.20pt" w:type="dxa"/>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1" w:firstColumn="1" w:lastColumn="1" w:noHBand="0" w:noVBand="0"/>
            </w:tblPr>
            <w:tblGrid>
              <w:gridCol w:w="1404"/>
              <w:gridCol w:w="567"/>
              <w:gridCol w:w="1559"/>
              <w:gridCol w:w="4781"/>
            </w:tblGrid>
            <w:tr w:rsidR="00DB5BB5" w:rsidRPr="00591B6C" w:rsidTr="00DB5BB5">
              <w:tc>
                <w:tcPr>
                  <w:tcW w:w="70.20pt" w:type="dxa"/>
                  <w:vMerge w:val="restart"/>
                  <w:shd w:val="clear" w:color="auto" w:fill="CCFFCC"/>
                  <w:vAlign w:val="center"/>
                </w:tcPr>
                <w:p w:rsidR="00DB5BB5" w:rsidRDefault="00DB5BB5" w:rsidP="00DB5BB5">
                  <w:pPr>
                    <w:pStyle w:val="TableCaptionSmall"/>
                    <w:ind w:start="-6.40pt" w:firstLine="0.30pt"/>
                    <w:rPr>
                      <w:sz w:val="17"/>
                    </w:rPr>
                  </w:pPr>
                  <w:r>
                    <w:rPr>
                      <w:sz w:val="17"/>
                    </w:rPr>
                    <w:t>Luồng sự kiện chính</w:t>
                  </w:r>
                </w:p>
              </w:tc>
              <w:tc>
                <w:tcPr>
                  <w:tcW w:w="28.35pt" w:type="dxa"/>
                  <w:shd w:val="clear" w:color="auto" w:fill="FFCC99"/>
                </w:tcPr>
                <w:p w:rsidR="00DB5BB5" w:rsidRPr="00AB11FB" w:rsidRDefault="00DB5BB5" w:rsidP="00DB5BB5">
                  <w:pPr>
                    <w:pStyle w:val="TableCaptionSmall"/>
                    <w:ind w:start="-6.40pt" w:firstLine="6.40pt"/>
                    <w:jc w:val="both"/>
                    <w:rPr>
                      <w:sz w:val="17"/>
                    </w:rPr>
                  </w:pPr>
                  <w:r>
                    <w:rPr>
                      <w:sz w:val="17"/>
                    </w:rPr>
                    <w:t>STT</w:t>
                  </w:r>
                </w:p>
              </w:tc>
              <w:tc>
                <w:tcPr>
                  <w:tcW w:w="77.95pt" w:type="dxa"/>
                  <w:tcBorders>
                    <w:bottom w:val="single" w:sz="4" w:space="0" w:color="auto"/>
                  </w:tcBorders>
                  <w:shd w:val="clear" w:color="auto" w:fill="FFCC99"/>
                </w:tcPr>
                <w:p w:rsidR="00DB5BB5" w:rsidRPr="00AB11FB" w:rsidRDefault="00DB5BB5" w:rsidP="00DB5BB5">
                  <w:pPr>
                    <w:pStyle w:val="TableCaptionSmall"/>
                    <w:rPr>
                      <w:sz w:val="17"/>
                    </w:rPr>
                  </w:pPr>
                  <w:r>
                    <w:rPr>
                      <w:sz w:val="17"/>
                    </w:rPr>
                    <w:t>Thực hiện bởi</w:t>
                  </w:r>
                </w:p>
              </w:tc>
              <w:tc>
                <w:tcPr>
                  <w:tcW w:w="239.05pt" w:type="dxa"/>
                  <w:tcBorders>
                    <w:bottom w:val="single" w:sz="4" w:space="0" w:color="auto"/>
                  </w:tcBorders>
                  <w:shd w:val="clear" w:color="auto" w:fill="FFCC99"/>
                </w:tcPr>
                <w:p w:rsidR="00DB5BB5" w:rsidRPr="00AB11FB" w:rsidRDefault="00DB5BB5" w:rsidP="00DB5BB5">
                  <w:pPr>
                    <w:pStyle w:val="TableCaptionSmall"/>
                    <w:ind w:start="27.35pt"/>
                    <w:rPr>
                      <w:sz w:val="17"/>
                    </w:rPr>
                  </w:pPr>
                  <w:r>
                    <w:rPr>
                      <w:sz w:val="17"/>
                    </w:rPr>
                    <w:t>Hành động</w:t>
                  </w:r>
                </w:p>
              </w:tc>
            </w:tr>
            <w:tr w:rsidR="00DB5BB5" w:rsidRPr="00AA7415" w:rsidTr="00DB5BB5">
              <w:tc>
                <w:tcPr>
                  <w:tcW w:w="70.20pt" w:type="dxa"/>
                  <w:vMerge/>
                  <w:shd w:val="clear" w:color="auto" w:fill="CCFFCC"/>
                  <w:vAlign w:val="center"/>
                </w:tcPr>
                <w:p w:rsidR="00DB5BB5" w:rsidRPr="00591B6C" w:rsidRDefault="00DB5BB5" w:rsidP="00D8770F">
                  <w:pPr>
                    <w:numPr>
                      <w:ilvl w:val="0"/>
                      <w:numId w:val="15"/>
                    </w:numPr>
                    <w:spacing w:before="6pt"/>
                    <w:jc w:val="center"/>
                    <w:rPr>
                      <w:sz w:val="19"/>
                    </w:rPr>
                  </w:pPr>
                </w:p>
              </w:tc>
              <w:tc>
                <w:tcPr>
                  <w:tcW w:w="28.35pt" w:type="dxa"/>
                </w:tcPr>
                <w:p w:rsidR="00DB5BB5" w:rsidRPr="00591B6C" w:rsidRDefault="00DB5BB5" w:rsidP="00D8770F">
                  <w:pPr>
                    <w:numPr>
                      <w:ilvl w:val="0"/>
                      <w:numId w:val="17"/>
                    </w:numPr>
                    <w:spacing w:before="6pt"/>
                    <w:jc w:val="center"/>
                    <w:rPr>
                      <w:sz w:val="19"/>
                    </w:rPr>
                  </w:pPr>
                </w:p>
              </w:tc>
              <w:tc>
                <w:tcPr>
                  <w:tcW w:w="77.95pt" w:type="dxa"/>
                  <w:tcBorders>
                    <w:end w:val="nil"/>
                  </w:tcBorders>
                </w:tcPr>
                <w:p w:rsidR="00DB5BB5" w:rsidRPr="00FA5E56" w:rsidRDefault="00DB5BB5" w:rsidP="00DB5BB5">
                  <w:pPr>
                    <w:spacing w:after="2pt"/>
                    <w:ind w:start="5.25pt"/>
                    <w:rPr>
                      <w:sz w:val="19"/>
                      <w:lang w:val="vi-VN"/>
                    </w:rPr>
                  </w:pPr>
                  <w:r>
                    <w:rPr>
                      <w:sz w:val="19"/>
                      <w:lang w:val="vi-VN"/>
                    </w:rPr>
                    <w:t>Admin</w:t>
                  </w:r>
                </w:p>
              </w:tc>
              <w:tc>
                <w:tcPr>
                  <w:tcW w:w="239.05pt" w:type="dxa"/>
                  <w:tcBorders>
                    <w:start w:val="nil"/>
                  </w:tcBorders>
                </w:tcPr>
                <w:p w:rsidR="00DB5BB5" w:rsidRPr="00591B6C" w:rsidRDefault="00DB5BB5" w:rsidP="00DB5BB5">
                  <w:pPr>
                    <w:spacing w:after="2pt"/>
                    <w:ind w:start="5.25pt"/>
                    <w:rPr>
                      <w:sz w:val="19"/>
                      <w:lang w:val="vi-VN"/>
                    </w:rPr>
                  </w:pPr>
                  <w:r>
                    <w:rPr>
                      <w:sz w:val="19"/>
                      <w:lang w:val="vi-VN"/>
                    </w:rPr>
                    <w:t>chọn một đối tượng và yêu cầu xoá</w:t>
                  </w:r>
                </w:p>
              </w:tc>
            </w:tr>
            <w:tr w:rsidR="00DB5BB5" w:rsidRPr="00AA7415" w:rsidTr="00DB5BB5">
              <w:tc>
                <w:tcPr>
                  <w:tcW w:w="70.20pt" w:type="dxa"/>
                  <w:vMerge/>
                  <w:shd w:val="clear" w:color="auto" w:fill="CCFFCC"/>
                  <w:vAlign w:val="center"/>
                </w:tcPr>
                <w:p w:rsidR="00DB5BB5" w:rsidRPr="00EE1827" w:rsidRDefault="00DB5BB5" w:rsidP="00D8770F">
                  <w:pPr>
                    <w:numPr>
                      <w:ilvl w:val="0"/>
                      <w:numId w:val="17"/>
                    </w:numPr>
                    <w:spacing w:before="6pt"/>
                    <w:jc w:val="center"/>
                    <w:rPr>
                      <w:sz w:val="19"/>
                      <w:lang w:val="vi-VN"/>
                    </w:rPr>
                  </w:pPr>
                </w:p>
              </w:tc>
              <w:tc>
                <w:tcPr>
                  <w:tcW w:w="28.35pt" w:type="dxa"/>
                </w:tcPr>
                <w:p w:rsidR="00DB5BB5" w:rsidRPr="00EE1827" w:rsidRDefault="00DB5BB5" w:rsidP="00D8770F">
                  <w:pPr>
                    <w:numPr>
                      <w:ilvl w:val="0"/>
                      <w:numId w:val="17"/>
                    </w:numPr>
                    <w:spacing w:before="6pt"/>
                    <w:jc w:val="center"/>
                    <w:rPr>
                      <w:sz w:val="19"/>
                      <w:lang w:val="vi-VN"/>
                    </w:rPr>
                  </w:pPr>
                </w:p>
              </w:tc>
              <w:tc>
                <w:tcPr>
                  <w:tcW w:w="77.95pt" w:type="dxa"/>
                  <w:tcBorders>
                    <w:end w:val="nil"/>
                  </w:tcBorders>
                </w:tcPr>
                <w:p w:rsidR="00DB5BB5" w:rsidRPr="00591B6C" w:rsidRDefault="00DB5BB5" w:rsidP="00DB5BB5">
                  <w:pPr>
                    <w:spacing w:after="2pt"/>
                    <w:ind w:start="5.25pt"/>
                    <w:rPr>
                      <w:sz w:val="19"/>
                      <w:lang w:val="vi-VN"/>
                    </w:rPr>
                  </w:pPr>
                  <w:r>
                    <w:rPr>
                      <w:sz w:val="19"/>
                      <w:lang w:val="vi-VN"/>
                    </w:rPr>
                    <w:t>Hệ thống</w:t>
                  </w:r>
                </w:p>
              </w:tc>
              <w:tc>
                <w:tcPr>
                  <w:tcW w:w="239.05pt" w:type="dxa"/>
                  <w:tcBorders>
                    <w:start w:val="nil"/>
                  </w:tcBorders>
                </w:tcPr>
                <w:p w:rsidR="00DB5BB5" w:rsidRPr="00591B6C" w:rsidRDefault="00DB5BB5" w:rsidP="00DB5BB5">
                  <w:pPr>
                    <w:spacing w:after="2pt"/>
                    <w:ind w:start="5.25pt"/>
                    <w:rPr>
                      <w:sz w:val="19"/>
                      <w:lang w:val="vi-VN"/>
                    </w:rPr>
                  </w:pPr>
                  <w:r>
                    <w:rPr>
                      <w:sz w:val="19"/>
                      <w:lang w:val="vi-VN"/>
                    </w:rPr>
                    <w:t>hiển thị thông báo yêu cầu người dùng xác nhận việc xoá</w:t>
                  </w:r>
                </w:p>
              </w:tc>
            </w:tr>
            <w:tr w:rsidR="00DB5BB5" w:rsidRPr="00591B6C" w:rsidTr="00DB5BB5">
              <w:tc>
                <w:tcPr>
                  <w:tcW w:w="70.20pt" w:type="dxa"/>
                  <w:vMerge/>
                  <w:shd w:val="clear" w:color="auto" w:fill="CCFFCC"/>
                  <w:vAlign w:val="center"/>
                </w:tcPr>
                <w:p w:rsidR="00DB5BB5" w:rsidRPr="00EE1827" w:rsidRDefault="00DB5BB5" w:rsidP="00D8770F">
                  <w:pPr>
                    <w:numPr>
                      <w:ilvl w:val="0"/>
                      <w:numId w:val="17"/>
                    </w:numPr>
                    <w:spacing w:before="6pt"/>
                    <w:jc w:val="center"/>
                    <w:rPr>
                      <w:sz w:val="19"/>
                      <w:lang w:val="vi-VN"/>
                    </w:rPr>
                  </w:pPr>
                </w:p>
              </w:tc>
              <w:tc>
                <w:tcPr>
                  <w:tcW w:w="28.35pt" w:type="dxa"/>
                </w:tcPr>
                <w:p w:rsidR="00DB5BB5" w:rsidRPr="00EE1827" w:rsidRDefault="00DB5BB5" w:rsidP="00D8770F">
                  <w:pPr>
                    <w:numPr>
                      <w:ilvl w:val="0"/>
                      <w:numId w:val="17"/>
                    </w:numPr>
                    <w:spacing w:before="6pt"/>
                    <w:jc w:val="center"/>
                    <w:rPr>
                      <w:sz w:val="19"/>
                      <w:lang w:val="vi-VN"/>
                    </w:rPr>
                  </w:pPr>
                </w:p>
              </w:tc>
              <w:tc>
                <w:tcPr>
                  <w:tcW w:w="77.95pt" w:type="dxa"/>
                  <w:tcBorders>
                    <w:end w:val="nil"/>
                  </w:tcBorders>
                </w:tcPr>
                <w:p w:rsidR="00DB5BB5" w:rsidRPr="00594127" w:rsidRDefault="00DB5BB5" w:rsidP="00DB5BB5">
                  <w:pPr>
                    <w:spacing w:after="2pt"/>
                    <w:ind w:start="5.25pt"/>
                    <w:rPr>
                      <w:sz w:val="19"/>
                    </w:rPr>
                  </w:pPr>
                  <w:r>
                    <w:rPr>
                      <w:sz w:val="19"/>
                    </w:rPr>
                    <w:t>Admin</w:t>
                  </w:r>
                </w:p>
              </w:tc>
              <w:tc>
                <w:tcPr>
                  <w:tcW w:w="239.05pt" w:type="dxa"/>
                  <w:tcBorders>
                    <w:start w:val="nil"/>
                  </w:tcBorders>
                </w:tcPr>
                <w:p w:rsidR="00DB5BB5" w:rsidRPr="00591B6C" w:rsidRDefault="00DB5BB5" w:rsidP="00DB5BB5">
                  <w:pPr>
                    <w:spacing w:after="2pt"/>
                    <w:ind w:start="5.25pt"/>
                    <w:rPr>
                      <w:sz w:val="19"/>
                      <w:lang w:val="vi-VN"/>
                    </w:rPr>
                  </w:pPr>
                  <w:r>
                    <w:rPr>
                      <w:sz w:val="19"/>
                      <w:lang w:val="vi-VN"/>
                    </w:rPr>
                    <w:t>xác nhận xoá đối tượng</w:t>
                  </w:r>
                </w:p>
              </w:tc>
            </w:tr>
            <w:tr w:rsidR="00DB5BB5" w:rsidRPr="00AA7415" w:rsidTr="00DB5BB5">
              <w:tc>
                <w:tcPr>
                  <w:tcW w:w="70.20pt" w:type="dxa"/>
                  <w:vMerge/>
                  <w:shd w:val="clear" w:color="auto" w:fill="CCFFCC"/>
                  <w:vAlign w:val="center"/>
                </w:tcPr>
                <w:p w:rsidR="00DB5BB5" w:rsidRPr="00591B6C" w:rsidRDefault="00DB5BB5" w:rsidP="00D8770F">
                  <w:pPr>
                    <w:numPr>
                      <w:ilvl w:val="0"/>
                      <w:numId w:val="17"/>
                    </w:numPr>
                    <w:spacing w:before="6pt"/>
                    <w:jc w:val="center"/>
                    <w:rPr>
                      <w:sz w:val="19"/>
                    </w:rPr>
                  </w:pPr>
                </w:p>
              </w:tc>
              <w:tc>
                <w:tcPr>
                  <w:tcW w:w="28.35pt" w:type="dxa"/>
                </w:tcPr>
                <w:p w:rsidR="00DB5BB5" w:rsidRPr="00591B6C" w:rsidRDefault="00DB5BB5" w:rsidP="00D8770F">
                  <w:pPr>
                    <w:numPr>
                      <w:ilvl w:val="0"/>
                      <w:numId w:val="17"/>
                    </w:numPr>
                    <w:spacing w:before="6pt"/>
                    <w:jc w:val="center"/>
                    <w:rPr>
                      <w:sz w:val="19"/>
                    </w:rPr>
                  </w:pPr>
                </w:p>
              </w:tc>
              <w:tc>
                <w:tcPr>
                  <w:tcW w:w="77.95pt" w:type="dxa"/>
                  <w:tcBorders>
                    <w:end w:val="nil"/>
                  </w:tcBorders>
                </w:tcPr>
                <w:p w:rsidR="00DB5BB5" w:rsidRPr="00591B6C" w:rsidRDefault="00DB5BB5" w:rsidP="00DB5BB5">
                  <w:pPr>
                    <w:spacing w:after="2pt"/>
                    <w:ind w:start="5.25pt"/>
                    <w:rPr>
                      <w:sz w:val="19"/>
                      <w:lang w:val="vi-VN"/>
                    </w:rPr>
                  </w:pPr>
                  <w:r>
                    <w:rPr>
                      <w:sz w:val="19"/>
                      <w:lang w:val="vi-VN"/>
                    </w:rPr>
                    <w:t>Hệ thống</w:t>
                  </w:r>
                </w:p>
              </w:tc>
              <w:tc>
                <w:tcPr>
                  <w:tcW w:w="239.05pt" w:type="dxa"/>
                  <w:tcBorders>
                    <w:start w:val="nil"/>
                  </w:tcBorders>
                </w:tcPr>
                <w:p w:rsidR="00DB5BB5" w:rsidRPr="00591B6C" w:rsidRDefault="00DB5BB5" w:rsidP="00DB5BB5">
                  <w:pPr>
                    <w:spacing w:after="2pt"/>
                    <w:ind w:start="5.25pt"/>
                    <w:rPr>
                      <w:sz w:val="19"/>
                      <w:lang w:val="vi-VN"/>
                    </w:rPr>
                  </w:pPr>
                  <w:r>
                    <w:rPr>
                      <w:sz w:val="19"/>
                      <w:lang w:val="vi-VN"/>
                    </w:rPr>
                    <w:t>xoá đối tượng và thông báo xoá thành công</w:t>
                  </w:r>
                </w:p>
              </w:tc>
            </w:tr>
            <w:tr w:rsidR="00DB5BB5" w:rsidRPr="00AA7415" w:rsidTr="00DB5BB5">
              <w:tc>
                <w:tcPr>
                  <w:tcW w:w="70.20pt" w:type="dxa"/>
                  <w:shd w:val="clear" w:color="auto" w:fill="CCFFCC"/>
                  <w:vAlign w:val="center"/>
                </w:tcPr>
                <w:p w:rsidR="00DB5BB5" w:rsidRPr="006078E8" w:rsidRDefault="00DB5BB5" w:rsidP="00DB5BB5">
                  <w:pPr>
                    <w:jc w:val="center"/>
                    <w:rPr>
                      <w:b/>
                      <w:sz w:val="19"/>
                    </w:rPr>
                  </w:pPr>
                  <w:r w:rsidRPr="006078E8">
                    <w:rPr>
                      <w:b/>
                      <w:sz w:val="19"/>
                    </w:rPr>
                    <w:t>Luồng sự kiện thay thế</w:t>
                  </w:r>
                </w:p>
              </w:tc>
              <w:tc>
                <w:tcPr>
                  <w:tcW w:w="28.35pt" w:type="dxa"/>
                </w:tcPr>
                <w:p w:rsidR="00DB5BB5" w:rsidRPr="00591B6C" w:rsidRDefault="00DB5BB5" w:rsidP="00DB5BB5">
                  <w:pPr>
                    <w:rPr>
                      <w:sz w:val="19"/>
                    </w:rPr>
                  </w:pPr>
                  <w:r>
                    <w:rPr>
                      <w:sz w:val="19"/>
                    </w:rPr>
                    <w:t>4a</w:t>
                  </w:r>
                </w:p>
              </w:tc>
              <w:tc>
                <w:tcPr>
                  <w:tcW w:w="77.95pt" w:type="dxa"/>
                  <w:tcBorders>
                    <w:end w:val="nil"/>
                  </w:tcBorders>
                </w:tcPr>
                <w:p w:rsidR="00DB5BB5" w:rsidRDefault="00DB5BB5" w:rsidP="00DB5BB5">
                  <w:pPr>
                    <w:spacing w:after="2pt"/>
                    <w:ind w:start="5.25pt"/>
                    <w:rPr>
                      <w:sz w:val="19"/>
                      <w:lang w:val="vi-VN"/>
                    </w:rPr>
                  </w:pPr>
                  <w:r>
                    <w:rPr>
                      <w:sz w:val="19"/>
                      <w:lang w:val="vi-VN"/>
                    </w:rPr>
                    <w:t>Hệ thống</w:t>
                  </w:r>
                </w:p>
              </w:tc>
              <w:tc>
                <w:tcPr>
                  <w:tcW w:w="239.05pt" w:type="dxa"/>
                  <w:tcBorders>
                    <w:start w:val="nil"/>
                  </w:tcBorders>
                </w:tcPr>
                <w:p w:rsidR="00DB5BB5" w:rsidRDefault="00DB5BB5" w:rsidP="00DB5BB5">
                  <w:pPr>
                    <w:spacing w:after="2pt"/>
                    <w:ind w:start="5.25pt"/>
                    <w:rPr>
                      <w:sz w:val="19"/>
                      <w:lang w:val="vi-VN"/>
                    </w:rPr>
                  </w:pPr>
                  <w:r>
                    <w:rPr>
                      <w:sz w:val="19"/>
                      <w:lang w:val="vi-VN"/>
                    </w:rPr>
                    <w:t>kết thúc use case nếu người dùng xác nhận không xoá</w:t>
                  </w:r>
                </w:p>
              </w:tc>
            </w:tr>
          </w:tbl>
          <w:p w:rsidR="00DB5BB5" w:rsidRPr="00EE1827" w:rsidRDefault="00DB5BB5" w:rsidP="00DB5BB5">
            <w:pPr>
              <w:pStyle w:val="Bang"/>
              <w:widowControl w:val="0"/>
              <w:spacing w:before="0pt" w:after="0pt"/>
              <w:rPr>
                <w:b/>
                <w:sz w:val="19"/>
                <w:u w:val="single"/>
                <w:lang w:val="vi-VN"/>
              </w:rPr>
            </w:pPr>
          </w:p>
          <w:p w:rsidR="00DB5BB5" w:rsidRDefault="00DB5BB5" w:rsidP="00DB5BB5">
            <w:pPr>
              <w:pStyle w:val="Bang"/>
              <w:widowControl w:val="0"/>
              <w:spacing w:before="0pt" w:after="0pt"/>
              <w:rPr>
                <w:b/>
                <w:sz w:val="19"/>
                <w:u w:val="single"/>
              </w:rPr>
            </w:pPr>
            <w:r>
              <w:rPr>
                <w:b/>
                <w:sz w:val="19"/>
                <w:u w:val="single"/>
              </w:rPr>
              <w:t>Thêm</w:t>
            </w:r>
            <w:r w:rsidRPr="000B16A5">
              <w:rPr>
                <w:b/>
                <w:sz w:val="19"/>
                <w:u w:val="single"/>
              </w:rPr>
              <w:t>:</w:t>
            </w:r>
          </w:p>
          <w:tbl>
            <w:tblPr>
              <w:tblW w:w="415.55pt" w:type="dxa"/>
              <w:tblInd w:w="5.20pt" w:type="dxa"/>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1" w:firstColumn="1" w:lastColumn="1" w:noHBand="0" w:noVBand="0"/>
            </w:tblPr>
            <w:tblGrid>
              <w:gridCol w:w="1404"/>
              <w:gridCol w:w="567"/>
              <w:gridCol w:w="1559"/>
              <w:gridCol w:w="4781"/>
            </w:tblGrid>
            <w:tr w:rsidR="00DB5BB5" w:rsidRPr="00591B6C" w:rsidTr="00DB5BB5">
              <w:tc>
                <w:tcPr>
                  <w:tcW w:w="70.20pt" w:type="dxa"/>
                  <w:vMerge w:val="restart"/>
                  <w:shd w:val="clear" w:color="auto" w:fill="CCFFCC"/>
                  <w:vAlign w:val="center"/>
                </w:tcPr>
                <w:p w:rsidR="00DB5BB5" w:rsidRDefault="00DB5BB5" w:rsidP="00DB5BB5">
                  <w:pPr>
                    <w:pStyle w:val="TableCaptionSmall"/>
                    <w:ind w:start="-6.40pt" w:firstLine="0.30pt"/>
                    <w:rPr>
                      <w:sz w:val="17"/>
                    </w:rPr>
                  </w:pPr>
                  <w:r>
                    <w:rPr>
                      <w:sz w:val="17"/>
                    </w:rPr>
                    <w:t>Luồng sự kiện chính</w:t>
                  </w:r>
                </w:p>
              </w:tc>
              <w:tc>
                <w:tcPr>
                  <w:tcW w:w="28.35pt" w:type="dxa"/>
                  <w:shd w:val="clear" w:color="auto" w:fill="FFCC99"/>
                </w:tcPr>
                <w:p w:rsidR="00DB5BB5" w:rsidRPr="00AB11FB" w:rsidRDefault="00DB5BB5" w:rsidP="00DB5BB5">
                  <w:pPr>
                    <w:pStyle w:val="TableCaptionSmall"/>
                    <w:ind w:start="-6.40pt" w:firstLine="6.40pt"/>
                    <w:jc w:val="both"/>
                    <w:rPr>
                      <w:sz w:val="17"/>
                    </w:rPr>
                  </w:pPr>
                  <w:r>
                    <w:rPr>
                      <w:sz w:val="17"/>
                    </w:rPr>
                    <w:t>STT</w:t>
                  </w:r>
                </w:p>
              </w:tc>
              <w:tc>
                <w:tcPr>
                  <w:tcW w:w="77.95pt" w:type="dxa"/>
                  <w:tcBorders>
                    <w:bottom w:val="single" w:sz="4" w:space="0" w:color="auto"/>
                  </w:tcBorders>
                  <w:shd w:val="clear" w:color="auto" w:fill="FFCC99"/>
                </w:tcPr>
                <w:p w:rsidR="00DB5BB5" w:rsidRPr="00AB11FB" w:rsidRDefault="00DB5BB5" w:rsidP="00DB5BB5">
                  <w:pPr>
                    <w:pStyle w:val="TableCaptionSmall"/>
                    <w:rPr>
                      <w:sz w:val="17"/>
                    </w:rPr>
                  </w:pPr>
                  <w:r>
                    <w:rPr>
                      <w:sz w:val="17"/>
                    </w:rPr>
                    <w:t>Thực hiện bởi</w:t>
                  </w:r>
                </w:p>
              </w:tc>
              <w:tc>
                <w:tcPr>
                  <w:tcW w:w="239.05pt" w:type="dxa"/>
                  <w:tcBorders>
                    <w:bottom w:val="single" w:sz="4" w:space="0" w:color="auto"/>
                  </w:tcBorders>
                  <w:shd w:val="clear" w:color="auto" w:fill="FFCC99"/>
                </w:tcPr>
                <w:p w:rsidR="00DB5BB5" w:rsidRPr="00AB11FB" w:rsidRDefault="00DB5BB5" w:rsidP="00DB5BB5">
                  <w:pPr>
                    <w:pStyle w:val="TableCaptionSmall"/>
                    <w:ind w:start="27.35pt"/>
                    <w:rPr>
                      <w:sz w:val="17"/>
                    </w:rPr>
                  </w:pPr>
                  <w:r>
                    <w:rPr>
                      <w:sz w:val="17"/>
                    </w:rPr>
                    <w:t>Hành động</w:t>
                  </w:r>
                </w:p>
              </w:tc>
            </w:tr>
            <w:tr w:rsidR="00DB5BB5" w:rsidRPr="00AA7415" w:rsidTr="00DB5BB5">
              <w:tc>
                <w:tcPr>
                  <w:tcW w:w="70.20pt" w:type="dxa"/>
                  <w:vMerge/>
                  <w:shd w:val="clear" w:color="auto" w:fill="CCFFCC"/>
                  <w:vAlign w:val="center"/>
                </w:tcPr>
                <w:p w:rsidR="00DB5BB5" w:rsidRPr="00591B6C" w:rsidRDefault="00DB5BB5" w:rsidP="00D8770F">
                  <w:pPr>
                    <w:numPr>
                      <w:ilvl w:val="0"/>
                      <w:numId w:val="15"/>
                    </w:numPr>
                    <w:spacing w:before="6pt"/>
                    <w:jc w:val="center"/>
                    <w:rPr>
                      <w:sz w:val="19"/>
                    </w:rPr>
                  </w:pPr>
                </w:p>
              </w:tc>
              <w:tc>
                <w:tcPr>
                  <w:tcW w:w="28.35pt" w:type="dxa"/>
                </w:tcPr>
                <w:p w:rsidR="00DB5BB5" w:rsidRPr="00591B6C" w:rsidRDefault="00DB5BB5" w:rsidP="00D8770F">
                  <w:pPr>
                    <w:numPr>
                      <w:ilvl w:val="0"/>
                      <w:numId w:val="18"/>
                    </w:numPr>
                    <w:spacing w:before="6pt"/>
                    <w:jc w:val="center"/>
                    <w:rPr>
                      <w:sz w:val="19"/>
                    </w:rPr>
                  </w:pPr>
                </w:p>
              </w:tc>
              <w:tc>
                <w:tcPr>
                  <w:tcW w:w="77.95pt" w:type="dxa"/>
                  <w:tcBorders>
                    <w:end w:val="nil"/>
                  </w:tcBorders>
                </w:tcPr>
                <w:p w:rsidR="00DB5BB5" w:rsidRPr="00FA5E56" w:rsidRDefault="00DB5BB5" w:rsidP="00DB5BB5">
                  <w:pPr>
                    <w:spacing w:after="2pt"/>
                    <w:ind w:start="5.25pt"/>
                    <w:rPr>
                      <w:sz w:val="19"/>
                      <w:lang w:val="vi-VN"/>
                    </w:rPr>
                  </w:pPr>
                  <w:r>
                    <w:rPr>
                      <w:sz w:val="19"/>
                      <w:lang w:val="vi-VN"/>
                    </w:rPr>
                    <w:t>Admin</w:t>
                  </w:r>
                </w:p>
              </w:tc>
              <w:tc>
                <w:tcPr>
                  <w:tcW w:w="239.05pt" w:type="dxa"/>
                  <w:tcBorders>
                    <w:start w:val="nil"/>
                  </w:tcBorders>
                </w:tcPr>
                <w:p w:rsidR="00DB5BB5" w:rsidRPr="00591B6C" w:rsidRDefault="00DB5BB5" w:rsidP="00DB5BB5">
                  <w:pPr>
                    <w:spacing w:after="2pt"/>
                    <w:ind w:start="5.25pt"/>
                    <w:rPr>
                      <w:sz w:val="19"/>
                      <w:lang w:val="vi-VN"/>
                    </w:rPr>
                  </w:pPr>
                  <w:r>
                    <w:rPr>
                      <w:sz w:val="19"/>
                      <w:lang w:val="vi-VN"/>
                    </w:rPr>
                    <w:t xml:space="preserve">yêu cầu thêm đối tượng mới </w:t>
                  </w:r>
                </w:p>
              </w:tc>
            </w:tr>
            <w:tr w:rsidR="00DB5BB5" w:rsidRPr="00AA7415" w:rsidTr="00DB5BB5">
              <w:tc>
                <w:tcPr>
                  <w:tcW w:w="70.20pt" w:type="dxa"/>
                  <w:vMerge/>
                  <w:shd w:val="clear" w:color="auto" w:fill="CCFFCC"/>
                  <w:vAlign w:val="center"/>
                </w:tcPr>
                <w:p w:rsidR="00DB5BB5" w:rsidRPr="00EE1827" w:rsidRDefault="00DB5BB5" w:rsidP="00D8770F">
                  <w:pPr>
                    <w:numPr>
                      <w:ilvl w:val="0"/>
                      <w:numId w:val="18"/>
                    </w:numPr>
                    <w:spacing w:before="6pt"/>
                    <w:jc w:val="center"/>
                    <w:rPr>
                      <w:sz w:val="19"/>
                      <w:lang w:val="vi-VN"/>
                    </w:rPr>
                  </w:pPr>
                </w:p>
              </w:tc>
              <w:tc>
                <w:tcPr>
                  <w:tcW w:w="28.35pt" w:type="dxa"/>
                </w:tcPr>
                <w:p w:rsidR="00DB5BB5" w:rsidRPr="00EE1827" w:rsidRDefault="00DB5BB5" w:rsidP="00D8770F">
                  <w:pPr>
                    <w:numPr>
                      <w:ilvl w:val="0"/>
                      <w:numId w:val="18"/>
                    </w:numPr>
                    <w:spacing w:before="6pt"/>
                    <w:jc w:val="center"/>
                    <w:rPr>
                      <w:sz w:val="19"/>
                      <w:lang w:val="vi-VN"/>
                    </w:rPr>
                  </w:pPr>
                </w:p>
              </w:tc>
              <w:tc>
                <w:tcPr>
                  <w:tcW w:w="77.95pt" w:type="dxa"/>
                  <w:tcBorders>
                    <w:end w:val="nil"/>
                  </w:tcBorders>
                </w:tcPr>
                <w:p w:rsidR="00DB5BB5" w:rsidRPr="00591B6C" w:rsidRDefault="00DB5BB5" w:rsidP="00DB5BB5">
                  <w:pPr>
                    <w:spacing w:after="2pt"/>
                    <w:ind w:start="5.25pt"/>
                    <w:rPr>
                      <w:sz w:val="19"/>
                      <w:lang w:val="vi-VN"/>
                    </w:rPr>
                  </w:pPr>
                  <w:r>
                    <w:rPr>
                      <w:sz w:val="19"/>
                      <w:lang w:val="vi-VN"/>
                    </w:rPr>
                    <w:t>Hệ thống</w:t>
                  </w:r>
                </w:p>
              </w:tc>
              <w:tc>
                <w:tcPr>
                  <w:tcW w:w="239.05pt" w:type="dxa"/>
                  <w:tcBorders>
                    <w:start w:val="nil"/>
                  </w:tcBorders>
                </w:tcPr>
                <w:p w:rsidR="00DB5BB5" w:rsidRPr="00591B6C" w:rsidRDefault="00DB5BB5" w:rsidP="00DB5BB5">
                  <w:pPr>
                    <w:spacing w:after="2pt"/>
                    <w:ind w:start="5.25pt"/>
                    <w:rPr>
                      <w:sz w:val="19"/>
                      <w:lang w:val="vi-VN"/>
                    </w:rPr>
                  </w:pPr>
                  <w:r>
                    <w:rPr>
                      <w:sz w:val="19"/>
                      <w:lang w:val="vi-VN"/>
                    </w:rPr>
                    <w:t>lấy danh sách nhóm đối tượng và hiển thị giao diện thêm đối tượng</w:t>
                  </w:r>
                </w:p>
              </w:tc>
            </w:tr>
            <w:tr w:rsidR="00DB5BB5" w:rsidRPr="00591B6C" w:rsidTr="00DB5BB5">
              <w:tc>
                <w:tcPr>
                  <w:tcW w:w="70.20pt" w:type="dxa"/>
                  <w:vMerge/>
                  <w:shd w:val="clear" w:color="auto" w:fill="CCFFCC"/>
                  <w:vAlign w:val="center"/>
                </w:tcPr>
                <w:p w:rsidR="00DB5BB5" w:rsidRPr="00EE1827" w:rsidRDefault="00DB5BB5" w:rsidP="00D8770F">
                  <w:pPr>
                    <w:numPr>
                      <w:ilvl w:val="0"/>
                      <w:numId w:val="18"/>
                    </w:numPr>
                    <w:spacing w:before="6pt"/>
                    <w:jc w:val="center"/>
                    <w:rPr>
                      <w:sz w:val="19"/>
                      <w:lang w:val="vi-VN"/>
                    </w:rPr>
                  </w:pPr>
                </w:p>
              </w:tc>
              <w:tc>
                <w:tcPr>
                  <w:tcW w:w="28.35pt" w:type="dxa"/>
                </w:tcPr>
                <w:p w:rsidR="00DB5BB5" w:rsidRPr="00EE1827" w:rsidRDefault="00DB5BB5" w:rsidP="00D8770F">
                  <w:pPr>
                    <w:numPr>
                      <w:ilvl w:val="0"/>
                      <w:numId w:val="18"/>
                    </w:numPr>
                    <w:spacing w:before="6pt"/>
                    <w:jc w:val="center"/>
                    <w:rPr>
                      <w:sz w:val="19"/>
                      <w:lang w:val="vi-VN"/>
                    </w:rPr>
                  </w:pPr>
                </w:p>
              </w:tc>
              <w:tc>
                <w:tcPr>
                  <w:tcW w:w="77.95pt" w:type="dxa"/>
                  <w:tcBorders>
                    <w:end w:val="nil"/>
                  </w:tcBorders>
                </w:tcPr>
                <w:p w:rsidR="00DB5BB5" w:rsidRPr="00D067BC" w:rsidRDefault="00DB5BB5" w:rsidP="00DB5BB5">
                  <w:pPr>
                    <w:spacing w:after="2pt"/>
                    <w:ind w:start="5.25pt"/>
                    <w:rPr>
                      <w:sz w:val="19"/>
                    </w:rPr>
                  </w:pPr>
                  <w:r>
                    <w:rPr>
                      <w:sz w:val="19"/>
                    </w:rPr>
                    <w:t>Admin</w:t>
                  </w:r>
                </w:p>
              </w:tc>
              <w:tc>
                <w:tcPr>
                  <w:tcW w:w="239.05pt" w:type="dxa"/>
                  <w:tcBorders>
                    <w:start w:val="nil"/>
                  </w:tcBorders>
                </w:tcPr>
                <w:p w:rsidR="00DB5BB5" w:rsidRPr="00591B6C" w:rsidRDefault="00DB5BB5" w:rsidP="00DB5BB5">
                  <w:pPr>
                    <w:spacing w:after="2pt"/>
                    <w:ind w:start="5.25pt"/>
                    <w:rPr>
                      <w:sz w:val="19"/>
                      <w:lang w:val="vi-VN"/>
                    </w:rPr>
                  </w:pPr>
                  <w:r>
                    <w:rPr>
                      <w:sz w:val="19"/>
                      <w:lang w:val="vi-VN"/>
                    </w:rPr>
                    <w:t>nhập các thông tin đối tượng và yêu cầu sửa</w:t>
                  </w:r>
                </w:p>
              </w:tc>
            </w:tr>
            <w:tr w:rsidR="00DB5BB5" w:rsidRPr="00AA7415" w:rsidTr="00DB5BB5">
              <w:tc>
                <w:tcPr>
                  <w:tcW w:w="70.20pt" w:type="dxa"/>
                  <w:vMerge/>
                  <w:shd w:val="clear" w:color="auto" w:fill="CCFFCC"/>
                  <w:vAlign w:val="center"/>
                </w:tcPr>
                <w:p w:rsidR="00DB5BB5" w:rsidRPr="00591B6C" w:rsidRDefault="00DB5BB5" w:rsidP="00D8770F">
                  <w:pPr>
                    <w:numPr>
                      <w:ilvl w:val="0"/>
                      <w:numId w:val="18"/>
                    </w:numPr>
                    <w:spacing w:before="6pt"/>
                    <w:jc w:val="center"/>
                    <w:rPr>
                      <w:sz w:val="19"/>
                    </w:rPr>
                  </w:pPr>
                </w:p>
              </w:tc>
              <w:tc>
                <w:tcPr>
                  <w:tcW w:w="28.35pt" w:type="dxa"/>
                </w:tcPr>
                <w:p w:rsidR="00DB5BB5" w:rsidRPr="00591B6C" w:rsidRDefault="00DB5BB5" w:rsidP="00D8770F">
                  <w:pPr>
                    <w:numPr>
                      <w:ilvl w:val="0"/>
                      <w:numId w:val="18"/>
                    </w:numPr>
                    <w:spacing w:before="6pt"/>
                    <w:jc w:val="center"/>
                    <w:rPr>
                      <w:sz w:val="19"/>
                    </w:rPr>
                  </w:pPr>
                </w:p>
              </w:tc>
              <w:tc>
                <w:tcPr>
                  <w:tcW w:w="77.95pt" w:type="dxa"/>
                  <w:tcBorders>
                    <w:end w:val="nil"/>
                  </w:tcBorders>
                </w:tcPr>
                <w:p w:rsidR="00DB5BB5" w:rsidRPr="00591B6C" w:rsidRDefault="00DB5BB5" w:rsidP="00DB5BB5">
                  <w:pPr>
                    <w:spacing w:after="2pt"/>
                    <w:ind w:start="5.25pt"/>
                    <w:rPr>
                      <w:sz w:val="19"/>
                      <w:lang w:val="vi-VN"/>
                    </w:rPr>
                  </w:pPr>
                  <w:r>
                    <w:rPr>
                      <w:sz w:val="19"/>
                      <w:lang w:val="vi-VN"/>
                    </w:rPr>
                    <w:t>Hệ thống</w:t>
                  </w:r>
                </w:p>
              </w:tc>
              <w:tc>
                <w:tcPr>
                  <w:tcW w:w="239.05pt" w:type="dxa"/>
                  <w:tcBorders>
                    <w:start w:val="nil"/>
                  </w:tcBorders>
                </w:tcPr>
                <w:p w:rsidR="00DB5BB5" w:rsidRPr="00591B6C" w:rsidRDefault="00DB5BB5" w:rsidP="00DB5BB5">
                  <w:pPr>
                    <w:spacing w:after="2pt"/>
                    <w:ind w:start="5.25pt"/>
                    <w:rPr>
                      <w:sz w:val="19"/>
                      <w:lang w:val="vi-VN"/>
                    </w:rPr>
                  </w:pPr>
                  <w:r>
                    <w:rPr>
                      <w:sz w:val="19"/>
                      <w:lang w:val="vi-VN"/>
                    </w:rPr>
                    <w:t>kiểm tra các trường bắt buộc nhập</w:t>
                  </w:r>
                </w:p>
              </w:tc>
            </w:tr>
            <w:tr w:rsidR="00DB5BB5" w:rsidRPr="00AA7415" w:rsidTr="00DB5BB5">
              <w:tc>
                <w:tcPr>
                  <w:tcW w:w="70.20pt" w:type="dxa"/>
                  <w:vMerge/>
                  <w:shd w:val="clear" w:color="auto" w:fill="CCFFCC"/>
                  <w:vAlign w:val="center"/>
                </w:tcPr>
                <w:p w:rsidR="00DB5BB5" w:rsidRPr="00EE1827" w:rsidRDefault="00DB5BB5" w:rsidP="00DB5BB5">
                  <w:pPr>
                    <w:jc w:val="center"/>
                    <w:rPr>
                      <w:b/>
                      <w:sz w:val="19"/>
                      <w:lang w:val="vi-VN"/>
                    </w:rPr>
                  </w:pPr>
                </w:p>
              </w:tc>
              <w:tc>
                <w:tcPr>
                  <w:tcW w:w="28.35pt" w:type="dxa"/>
                </w:tcPr>
                <w:p w:rsidR="00DB5BB5" w:rsidRPr="00EE1827" w:rsidRDefault="00DB5BB5" w:rsidP="00D8770F">
                  <w:pPr>
                    <w:numPr>
                      <w:ilvl w:val="0"/>
                      <w:numId w:val="18"/>
                    </w:numPr>
                    <w:spacing w:before="6pt"/>
                    <w:jc w:val="center"/>
                    <w:rPr>
                      <w:sz w:val="19"/>
                      <w:lang w:val="vi-VN"/>
                    </w:rPr>
                  </w:pPr>
                </w:p>
              </w:tc>
              <w:tc>
                <w:tcPr>
                  <w:tcW w:w="77.95pt" w:type="dxa"/>
                  <w:tcBorders>
                    <w:end w:val="nil"/>
                  </w:tcBorders>
                </w:tcPr>
                <w:p w:rsidR="00DB5BB5" w:rsidRDefault="00DB5BB5" w:rsidP="00DB5BB5">
                  <w:pPr>
                    <w:spacing w:after="2pt"/>
                    <w:ind w:start="5.25pt"/>
                    <w:rPr>
                      <w:sz w:val="19"/>
                      <w:lang w:val="vi-VN"/>
                    </w:rPr>
                  </w:pPr>
                  <w:r>
                    <w:rPr>
                      <w:sz w:val="19"/>
                      <w:lang w:val="vi-VN"/>
                    </w:rPr>
                    <w:t>Hệ thống</w:t>
                  </w:r>
                </w:p>
              </w:tc>
              <w:tc>
                <w:tcPr>
                  <w:tcW w:w="239.05pt" w:type="dxa"/>
                  <w:tcBorders>
                    <w:start w:val="nil"/>
                  </w:tcBorders>
                </w:tcPr>
                <w:p w:rsidR="00DB5BB5" w:rsidRDefault="00DB5BB5" w:rsidP="00DB5BB5">
                  <w:pPr>
                    <w:spacing w:after="2pt"/>
                    <w:ind w:start="5.25pt"/>
                    <w:rPr>
                      <w:sz w:val="19"/>
                      <w:lang w:val="vi-VN"/>
                    </w:rPr>
                  </w:pPr>
                  <w:r>
                    <w:rPr>
                      <w:sz w:val="19"/>
                      <w:lang w:val="vi-VN"/>
                    </w:rPr>
                    <w:t>kiểm tra các trường cần đảm bảo duy nhất</w:t>
                  </w:r>
                </w:p>
              </w:tc>
            </w:tr>
            <w:tr w:rsidR="00DB5BB5" w:rsidRPr="00AA7415" w:rsidTr="00DB5BB5">
              <w:tc>
                <w:tcPr>
                  <w:tcW w:w="70.20pt" w:type="dxa"/>
                  <w:vMerge/>
                  <w:shd w:val="clear" w:color="auto" w:fill="CCFFCC"/>
                  <w:vAlign w:val="center"/>
                </w:tcPr>
                <w:p w:rsidR="00DB5BB5" w:rsidRPr="00EE1827" w:rsidRDefault="00DB5BB5" w:rsidP="00DB5BB5">
                  <w:pPr>
                    <w:jc w:val="center"/>
                    <w:rPr>
                      <w:b/>
                      <w:sz w:val="19"/>
                      <w:lang w:val="vi-VN"/>
                    </w:rPr>
                  </w:pPr>
                </w:p>
              </w:tc>
              <w:tc>
                <w:tcPr>
                  <w:tcW w:w="28.35pt" w:type="dxa"/>
                </w:tcPr>
                <w:p w:rsidR="00DB5BB5" w:rsidRPr="00EE1827" w:rsidRDefault="00DB5BB5" w:rsidP="00D8770F">
                  <w:pPr>
                    <w:numPr>
                      <w:ilvl w:val="0"/>
                      <w:numId w:val="18"/>
                    </w:numPr>
                    <w:spacing w:before="6pt"/>
                    <w:jc w:val="center"/>
                    <w:rPr>
                      <w:sz w:val="19"/>
                      <w:lang w:val="vi-VN"/>
                    </w:rPr>
                  </w:pPr>
                </w:p>
              </w:tc>
              <w:tc>
                <w:tcPr>
                  <w:tcW w:w="77.95pt" w:type="dxa"/>
                  <w:tcBorders>
                    <w:end w:val="nil"/>
                  </w:tcBorders>
                </w:tcPr>
                <w:p w:rsidR="00DB5BB5" w:rsidRDefault="00DB5BB5" w:rsidP="00DB5BB5">
                  <w:pPr>
                    <w:spacing w:after="2pt"/>
                    <w:ind w:start="5.25pt"/>
                    <w:rPr>
                      <w:sz w:val="19"/>
                      <w:lang w:val="vi-VN"/>
                    </w:rPr>
                  </w:pPr>
                  <w:r>
                    <w:rPr>
                      <w:sz w:val="19"/>
                      <w:lang w:val="vi-VN"/>
                    </w:rPr>
                    <w:t>Hệ thống</w:t>
                  </w:r>
                </w:p>
              </w:tc>
              <w:tc>
                <w:tcPr>
                  <w:tcW w:w="239.05pt" w:type="dxa"/>
                  <w:tcBorders>
                    <w:start w:val="nil"/>
                  </w:tcBorders>
                </w:tcPr>
                <w:p w:rsidR="00DB5BB5" w:rsidRDefault="00DB5BB5" w:rsidP="00DB5BB5">
                  <w:pPr>
                    <w:spacing w:after="2pt"/>
                    <w:ind w:start="5.25pt"/>
                    <w:rPr>
                      <w:sz w:val="19"/>
                      <w:lang w:val="vi-VN"/>
                    </w:rPr>
                  </w:pPr>
                  <w:r>
                    <w:rPr>
                      <w:sz w:val="19"/>
                      <w:lang w:val="vi-VN"/>
                    </w:rPr>
                    <w:t>cập nhật các thông tin cần chỉnh sửa và thông báo chỉnh sửa thành công.</w:t>
                  </w:r>
                </w:p>
              </w:tc>
            </w:tr>
            <w:tr w:rsidR="00DB5BB5" w:rsidRPr="00AA7415" w:rsidTr="00DB5BB5">
              <w:tc>
                <w:tcPr>
                  <w:tcW w:w="70.20pt" w:type="dxa"/>
                  <w:vMerge w:val="restart"/>
                  <w:shd w:val="clear" w:color="auto" w:fill="CCFFCC"/>
                  <w:vAlign w:val="center"/>
                </w:tcPr>
                <w:p w:rsidR="00DB5BB5" w:rsidRPr="006078E8" w:rsidRDefault="00DB5BB5" w:rsidP="00DB5BB5">
                  <w:pPr>
                    <w:jc w:val="center"/>
                    <w:rPr>
                      <w:b/>
                      <w:sz w:val="19"/>
                    </w:rPr>
                  </w:pPr>
                  <w:r w:rsidRPr="006078E8">
                    <w:rPr>
                      <w:b/>
                      <w:sz w:val="19"/>
                    </w:rPr>
                    <w:t>Luồng sự kiện thay thế</w:t>
                  </w:r>
                </w:p>
              </w:tc>
              <w:tc>
                <w:tcPr>
                  <w:tcW w:w="28.35pt" w:type="dxa"/>
                </w:tcPr>
                <w:p w:rsidR="00DB5BB5" w:rsidRPr="00591B6C" w:rsidRDefault="00DB5BB5" w:rsidP="00DB5BB5">
                  <w:pPr>
                    <w:rPr>
                      <w:sz w:val="19"/>
                    </w:rPr>
                  </w:pPr>
                  <w:r>
                    <w:rPr>
                      <w:sz w:val="19"/>
                    </w:rPr>
                    <w:t>5a</w:t>
                  </w:r>
                </w:p>
              </w:tc>
              <w:tc>
                <w:tcPr>
                  <w:tcW w:w="77.95pt" w:type="dxa"/>
                  <w:tcBorders>
                    <w:end w:val="nil"/>
                  </w:tcBorders>
                </w:tcPr>
                <w:p w:rsidR="00DB5BB5" w:rsidRDefault="00DB5BB5" w:rsidP="00DB5BB5">
                  <w:pPr>
                    <w:spacing w:after="2pt"/>
                    <w:ind w:start="5.25pt"/>
                    <w:rPr>
                      <w:sz w:val="19"/>
                      <w:lang w:val="vi-VN"/>
                    </w:rPr>
                  </w:pPr>
                  <w:r>
                    <w:rPr>
                      <w:sz w:val="19"/>
                      <w:lang w:val="vi-VN"/>
                    </w:rPr>
                    <w:t>Hệ thống</w:t>
                  </w:r>
                </w:p>
              </w:tc>
              <w:tc>
                <w:tcPr>
                  <w:tcW w:w="239.05pt" w:type="dxa"/>
                  <w:tcBorders>
                    <w:start w:val="nil"/>
                  </w:tcBorders>
                </w:tcPr>
                <w:p w:rsidR="00DB5BB5" w:rsidRDefault="00DB5BB5" w:rsidP="00DB5BB5">
                  <w:pPr>
                    <w:spacing w:after="2pt"/>
                    <w:rPr>
                      <w:sz w:val="19"/>
                      <w:lang w:val="vi-VN"/>
                    </w:rPr>
                  </w:pPr>
                  <w:r>
                    <w:rPr>
                      <w:sz w:val="19"/>
                      <w:lang w:val="vi-VN"/>
                    </w:rPr>
                    <w:t>thông báo lỗi: chưa nhập đủ các trường cần thiết nếu Admin nhập thiếu trường</w:t>
                  </w:r>
                </w:p>
              </w:tc>
            </w:tr>
            <w:tr w:rsidR="00DB5BB5" w:rsidRPr="00AA7415" w:rsidTr="00DB5BB5">
              <w:tc>
                <w:tcPr>
                  <w:tcW w:w="70.20pt" w:type="dxa"/>
                  <w:vMerge/>
                  <w:shd w:val="clear" w:color="auto" w:fill="CCFFCC"/>
                </w:tcPr>
                <w:p w:rsidR="00DB5BB5" w:rsidRPr="00EE1827" w:rsidRDefault="00DB5BB5" w:rsidP="00DB5BB5">
                  <w:pPr>
                    <w:jc w:val="center"/>
                    <w:rPr>
                      <w:sz w:val="19"/>
                      <w:lang w:val="vi-VN"/>
                    </w:rPr>
                  </w:pPr>
                </w:p>
              </w:tc>
              <w:tc>
                <w:tcPr>
                  <w:tcW w:w="28.35pt" w:type="dxa"/>
                </w:tcPr>
                <w:p w:rsidR="00DB5BB5" w:rsidRPr="00591B6C" w:rsidRDefault="00DB5BB5" w:rsidP="00DB5BB5">
                  <w:pPr>
                    <w:rPr>
                      <w:sz w:val="19"/>
                    </w:rPr>
                  </w:pPr>
                  <w:r>
                    <w:rPr>
                      <w:sz w:val="19"/>
                    </w:rPr>
                    <w:t>6a</w:t>
                  </w:r>
                </w:p>
              </w:tc>
              <w:tc>
                <w:tcPr>
                  <w:tcW w:w="77.95pt" w:type="dxa"/>
                  <w:tcBorders>
                    <w:end w:val="nil"/>
                  </w:tcBorders>
                </w:tcPr>
                <w:p w:rsidR="00DB5BB5" w:rsidRDefault="00DB5BB5" w:rsidP="00DB5BB5">
                  <w:pPr>
                    <w:spacing w:after="2pt"/>
                    <w:ind w:start="5.25pt"/>
                    <w:rPr>
                      <w:sz w:val="19"/>
                      <w:lang w:val="vi-VN"/>
                    </w:rPr>
                  </w:pPr>
                  <w:r>
                    <w:rPr>
                      <w:sz w:val="19"/>
                      <w:lang w:val="vi-VN"/>
                    </w:rPr>
                    <w:t>Hệ thống</w:t>
                  </w:r>
                </w:p>
              </w:tc>
              <w:tc>
                <w:tcPr>
                  <w:tcW w:w="239.05pt" w:type="dxa"/>
                  <w:tcBorders>
                    <w:start w:val="nil"/>
                  </w:tcBorders>
                </w:tcPr>
                <w:p w:rsidR="00DB5BB5" w:rsidRDefault="00DB5BB5" w:rsidP="00DB5BB5">
                  <w:pPr>
                    <w:spacing w:after="2pt"/>
                    <w:rPr>
                      <w:sz w:val="19"/>
                      <w:lang w:val="vi-VN"/>
                    </w:rPr>
                  </w:pPr>
                  <w:r>
                    <w:rPr>
                      <w:sz w:val="19"/>
                      <w:lang w:val="vi-VN"/>
                    </w:rPr>
                    <w:t>thông báo lỗi: thông báo cụ thể trường nào không duy nhất nếu Admin nhập trùng</w:t>
                  </w:r>
                </w:p>
              </w:tc>
            </w:tr>
          </w:tbl>
          <w:p w:rsidR="00DB5BB5" w:rsidRPr="00EE1827" w:rsidRDefault="00DB5BB5" w:rsidP="00DB5BB5">
            <w:pPr>
              <w:pStyle w:val="Bang"/>
              <w:widowControl w:val="0"/>
              <w:spacing w:before="0pt" w:after="0pt"/>
              <w:rPr>
                <w:sz w:val="19"/>
                <w:lang w:val="vi-VN"/>
              </w:rPr>
            </w:pPr>
          </w:p>
        </w:tc>
      </w:tr>
    </w:tbl>
    <w:p w:rsidR="00DB5BB5" w:rsidRDefault="00DB5BB5" w:rsidP="00DB5BB5"/>
    <w:p w:rsidR="00DB5BB5" w:rsidRDefault="00DB5BB5" w:rsidP="00DB5BB5"/>
    <w:p w:rsidR="00DB5BB5" w:rsidRDefault="00DB5BB5" w:rsidP="00DB5BB5"/>
    <w:p w:rsidR="00DB5BB5" w:rsidRDefault="00E12F83" w:rsidP="00D8770F">
      <w:pPr>
        <w:pStyle w:val="111"/>
        <w:numPr>
          <w:ilvl w:val="2"/>
          <w:numId w:val="2"/>
        </w:numPr>
        <w:ind w:start="120.50pt" w:hanging="57.25pt"/>
        <w:rPr>
          <w:lang w:val="en-US"/>
        </w:rPr>
      </w:pPr>
      <w:bookmarkStart w:id="16" w:name="_Toc9297813"/>
      <w:r>
        <w:rPr>
          <w:lang w:val="en-US"/>
        </w:rPr>
        <w:t>Đặc tả UC006 – “CRUD Movies”</w:t>
      </w:r>
      <w:bookmarkEnd w:id="16"/>
    </w:p>
    <w:p w:rsidR="00DB5BB5" w:rsidRPr="0023707D" w:rsidRDefault="00DB5BB5" w:rsidP="00DB5BB5">
      <w:pPr>
        <w:ind w:start="28.35pt"/>
      </w:pPr>
      <w:r>
        <w:t>Tương tự use case UC005</w:t>
      </w:r>
    </w:p>
    <w:p w:rsidR="00DB5BB5" w:rsidRDefault="00DB5BB5" w:rsidP="00DB5BB5"/>
    <w:p w:rsidR="00DB5BB5" w:rsidRDefault="00DB5BB5" w:rsidP="00DB5BB5">
      <w:pPr>
        <w:spacing w:after="12pt"/>
        <w:ind w:start="28.35pt"/>
      </w:pPr>
      <w:r>
        <w:t>* Dữ liệu đầu ra khi hiển thị danh sách Movies:</w:t>
      </w:r>
    </w:p>
    <w:tbl>
      <w:tblPr>
        <w:tblW w:w="432.65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ayout w:type="fixed"/>
        <w:tblLook w:firstRow="1" w:lastRow="1" w:firstColumn="1" w:lastColumn="1" w:noHBand="0" w:noVBand="0"/>
      </w:tblPr>
      <w:tblGrid>
        <w:gridCol w:w="638"/>
        <w:gridCol w:w="1194"/>
        <w:gridCol w:w="2315"/>
        <w:gridCol w:w="2306"/>
        <w:gridCol w:w="2200"/>
      </w:tblGrid>
      <w:tr w:rsidR="00DB5BB5" w:rsidRPr="00354D32" w:rsidTr="00DB5BB5">
        <w:trPr>
          <w:jc w:val="center"/>
        </w:trPr>
        <w:tc>
          <w:tcPr>
            <w:tcW w:w="31.90pt" w:type="dxa"/>
            <w:shd w:val="clear" w:color="auto" w:fill="FFCC99"/>
            <w:vAlign w:val="center"/>
          </w:tcPr>
          <w:p w:rsidR="00DB5BB5" w:rsidRPr="00354D32" w:rsidRDefault="00DB5BB5" w:rsidP="00DB5BB5">
            <w:pPr>
              <w:ind w:start="0.20pt"/>
              <w:jc w:val="center"/>
              <w:rPr>
                <w:b/>
                <w:bCs/>
                <w:sz w:val="18"/>
              </w:rPr>
            </w:pPr>
            <w:r>
              <w:rPr>
                <w:b/>
                <w:bCs/>
                <w:sz w:val="18"/>
              </w:rPr>
              <w:t>STT</w:t>
            </w:r>
          </w:p>
        </w:tc>
        <w:tc>
          <w:tcPr>
            <w:tcW w:w="59.70pt" w:type="dxa"/>
            <w:shd w:val="clear" w:color="auto" w:fill="FFCC99"/>
            <w:vAlign w:val="center"/>
          </w:tcPr>
          <w:p w:rsidR="00DB5BB5" w:rsidRPr="00354D32" w:rsidRDefault="00DB5BB5" w:rsidP="00DB5BB5">
            <w:pPr>
              <w:ind w:firstLine="0.60pt"/>
              <w:jc w:val="center"/>
              <w:rPr>
                <w:b/>
                <w:bCs/>
                <w:sz w:val="18"/>
              </w:rPr>
            </w:pPr>
            <w:r>
              <w:rPr>
                <w:b/>
                <w:bCs/>
                <w:sz w:val="18"/>
              </w:rPr>
              <w:t>Trường    dữ liệu</w:t>
            </w:r>
          </w:p>
        </w:tc>
        <w:tc>
          <w:tcPr>
            <w:tcW w:w="115.75pt" w:type="dxa"/>
            <w:shd w:val="clear" w:color="auto" w:fill="FFCC99"/>
            <w:vAlign w:val="center"/>
          </w:tcPr>
          <w:p w:rsidR="00DB5BB5" w:rsidRPr="00354D32" w:rsidRDefault="00DB5BB5" w:rsidP="00DB5BB5">
            <w:pPr>
              <w:ind w:firstLine="0.60pt"/>
              <w:jc w:val="center"/>
              <w:rPr>
                <w:b/>
                <w:bCs/>
                <w:sz w:val="18"/>
              </w:rPr>
            </w:pPr>
            <w:r>
              <w:rPr>
                <w:b/>
                <w:bCs/>
                <w:sz w:val="18"/>
              </w:rPr>
              <w:t>Mô tả</w:t>
            </w:r>
          </w:p>
        </w:tc>
        <w:tc>
          <w:tcPr>
            <w:tcW w:w="115.30pt" w:type="dxa"/>
            <w:shd w:val="clear" w:color="auto" w:fill="FFCC99"/>
            <w:vAlign w:val="center"/>
          </w:tcPr>
          <w:p w:rsidR="00DB5BB5" w:rsidRPr="00354D32" w:rsidRDefault="00DB5BB5" w:rsidP="00DB5BB5">
            <w:pPr>
              <w:ind w:firstLine="0.60pt"/>
              <w:jc w:val="center"/>
              <w:rPr>
                <w:b/>
                <w:bCs/>
                <w:sz w:val="18"/>
              </w:rPr>
            </w:pPr>
            <w:r>
              <w:rPr>
                <w:b/>
                <w:bCs/>
                <w:sz w:val="18"/>
              </w:rPr>
              <w:t>Định dạng hiển thị</w:t>
            </w:r>
          </w:p>
        </w:tc>
        <w:tc>
          <w:tcPr>
            <w:tcW w:w="110pt" w:type="dxa"/>
            <w:shd w:val="clear" w:color="auto" w:fill="FFCC99"/>
            <w:vAlign w:val="center"/>
          </w:tcPr>
          <w:p w:rsidR="00DB5BB5" w:rsidRPr="00354D32" w:rsidRDefault="00DB5BB5" w:rsidP="00DB5BB5">
            <w:pPr>
              <w:ind w:firstLine="0.60pt"/>
              <w:jc w:val="center"/>
              <w:rPr>
                <w:b/>
                <w:bCs/>
                <w:sz w:val="18"/>
              </w:rPr>
            </w:pPr>
            <w:r>
              <w:rPr>
                <w:b/>
                <w:bCs/>
                <w:sz w:val="18"/>
              </w:rPr>
              <w:t>Ví dụ</w:t>
            </w:r>
          </w:p>
        </w:tc>
      </w:tr>
      <w:tr w:rsidR="00DB5BB5" w:rsidRPr="00354D32" w:rsidTr="00DB5BB5">
        <w:trPr>
          <w:jc w:val="center"/>
        </w:trPr>
        <w:tc>
          <w:tcPr>
            <w:tcW w:w="31.90pt" w:type="dxa"/>
            <w:vAlign w:val="center"/>
          </w:tcPr>
          <w:p w:rsidR="00DB5BB5" w:rsidRPr="00354D32" w:rsidRDefault="00DB5BB5" w:rsidP="00D8770F">
            <w:pPr>
              <w:widowControl w:val="0"/>
              <w:numPr>
                <w:ilvl w:val="0"/>
                <w:numId w:val="19"/>
              </w:numPr>
              <w:spacing w:line="14.40pt" w:lineRule="auto"/>
              <w:rPr>
                <w:sz w:val="18"/>
              </w:rPr>
            </w:pPr>
          </w:p>
        </w:tc>
        <w:tc>
          <w:tcPr>
            <w:tcW w:w="59.70pt" w:type="dxa"/>
            <w:vAlign w:val="center"/>
          </w:tcPr>
          <w:p w:rsidR="00DB5BB5" w:rsidRPr="00354D32" w:rsidRDefault="00DB5BB5" w:rsidP="00DB5BB5">
            <w:pPr>
              <w:ind w:firstLine="0.60pt"/>
              <w:rPr>
                <w:sz w:val="18"/>
              </w:rPr>
            </w:pPr>
            <w:r>
              <w:rPr>
                <w:sz w:val="18"/>
              </w:rPr>
              <w:t>Tên phim</w:t>
            </w:r>
          </w:p>
        </w:tc>
        <w:tc>
          <w:tcPr>
            <w:tcW w:w="115.75pt" w:type="dxa"/>
            <w:vAlign w:val="center"/>
          </w:tcPr>
          <w:p w:rsidR="00DB5BB5" w:rsidRPr="00354D32" w:rsidRDefault="00DB5BB5" w:rsidP="00DB5BB5">
            <w:pPr>
              <w:ind w:firstLine="0.60pt"/>
              <w:rPr>
                <w:sz w:val="18"/>
              </w:rPr>
            </w:pPr>
          </w:p>
        </w:tc>
        <w:tc>
          <w:tcPr>
            <w:tcW w:w="115.30pt" w:type="dxa"/>
            <w:vAlign w:val="center"/>
          </w:tcPr>
          <w:p w:rsidR="00DB5BB5" w:rsidRPr="00354D32" w:rsidRDefault="00DB5BB5" w:rsidP="00DB5BB5">
            <w:pPr>
              <w:ind w:firstLine="0.60pt"/>
              <w:rPr>
                <w:sz w:val="18"/>
              </w:rPr>
            </w:pPr>
          </w:p>
        </w:tc>
        <w:tc>
          <w:tcPr>
            <w:tcW w:w="110pt" w:type="dxa"/>
            <w:vAlign w:val="center"/>
          </w:tcPr>
          <w:p w:rsidR="00DB5BB5" w:rsidRPr="00354D32" w:rsidRDefault="00DB5BB5" w:rsidP="00DB5BB5">
            <w:pPr>
              <w:ind w:end="-2.55pt" w:firstLine="0.60pt"/>
              <w:rPr>
                <w:sz w:val="18"/>
              </w:rPr>
            </w:pPr>
            <w:r>
              <w:rPr>
                <w:sz w:val="18"/>
              </w:rPr>
              <w:t>Avengers: Endgame</w:t>
            </w:r>
          </w:p>
        </w:tc>
      </w:tr>
      <w:tr w:rsidR="00DB5BB5" w:rsidRPr="00354D32" w:rsidTr="00DB5BB5">
        <w:trPr>
          <w:jc w:val="center"/>
        </w:trPr>
        <w:tc>
          <w:tcPr>
            <w:tcW w:w="31.90pt" w:type="dxa"/>
            <w:vAlign w:val="center"/>
          </w:tcPr>
          <w:p w:rsidR="00DB5BB5" w:rsidRPr="00354D32" w:rsidRDefault="00DB5BB5" w:rsidP="00D8770F">
            <w:pPr>
              <w:widowControl w:val="0"/>
              <w:numPr>
                <w:ilvl w:val="0"/>
                <w:numId w:val="19"/>
              </w:numPr>
              <w:spacing w:line="14.40pt" w:lineRule="auto"/>
              <w:rPr>
                <w:sz w:val="18"/>
              </w:rPr>
            </w:pPr>
          </w:p>
        </w:tc>
        <w:tc>
          <w:tcPr>
            <w:tcW w:w="59.70pt" w:type="dxa"/>
            <w:vAlign w:val="center"/>
          </w:tcPr>
          <w:p w:rsidR="00DB5BB5" w:rsidRPr="00354D32" w:rsidRDefault="00DB5BB5" w:rsidP="00DB5BB5">
            <w:pPr>
              <w:ind w:firstLine="0.60pt"/>
              <w:rPr>
                <w:sz w:val="18"/>
              </w:rPr>
            </w:pPr>
            <w:r>
              <w:rPr>
                <w:sz w:val="18"/>
              </w:rPr>
              <w:t>Thời lượng</w:t>
            </w:r>
          </w:p>
        </w:tc>
        <w:tc>
          <w:tcPr>
            <w:tcW w:w="115.75pt" w:type="dxa"/>
            <w:vAlign w:val="center"/>
          </w:tcPr>
          <w:p w:rsidR="00DB5BB5" w:rsidRPr="00354D32" w:rsidRDefault="00DB5BB5" w:rsidP="00DB5BB5">
            <w:pPr>
              <w:ind w:firstLine="0.60pt"/>
              <w:rPr>
                <w:sz w:val="18"/>
              </w:rPr>
            </w:pPr>
          </w:p>
        </w:tc>
        <w:tc>
          <w:tcPr>
            <w:tcW w:w="115.30pt" w:type="dxa"/>
            <w:vAlign w:val="center"/>
          </w:tcPr>
          <w:p w:rsidR="00DB5BB5" w:rsidRPr="00354D32" w:rsidRDefault="00DB5BB5" w:rsidP="00DB5BB5">
            <w:pPr>
              <w:ind w:firstLine="0.60pt"/>
              <w:rPr>
                <w:sz w:val="18"/>
              </w:rPr>
            </w:pPr>
            <w:r>
              <w:rPr>
                <w:sz w:val="18"/>
              </w:rPr>
              <w:t>phút</w:t>
            </w:r>
          </w:p>
        </w:tc>
        <w:tc>
          <w:tcPr>
            <w:tcW w:w="110pt" w:type="dxa"/>
            <w:vAlign w:val="center"/>
          </w:tcPr>
          <w:p w:rsidR="00DB5BB5" w:rsidRPr="00354D32" w:rsidRDefault="00DB5BB5" w:rsidP="00DB5BB5">
            <w:pPr>
              <w:ind w:end="-2.55pt" w:firstLine="0.60pt"/>
              <w:rPr>
                <w:sz w:val="18"/>
              </w:rPr>
            </w:pPr>
            <w:r>
              <w:rPr>
                <w:sz w:val="18"/>
              </w:rPr>
              <w:t>185 phút</w:t>
            </w:r>
          </w:p>
        </w:tc>
      </w:tr>
      <w:tr w:rsidR="00DB5BB5" w:rsidRPr="00354D32" w:rsidTr="00DB5BB5">
        <w:trPr>
          <w:jc w:val="center"/>
        </w:trPr>
        <w:tc>
          <w:tcPr>
            <w:tcW w:w="31.90pt" w:type="dxa"/>
            <w:vAlign w:val="center"/>
          </w:tcPr>
          <w:p w:rsidR="00DB5BB5" w:rsidRPr="00354D32" w:rsidRDefault="00DB5BB5" w:rsidP="00D8770F">
            <w:pPr>
              <w:widowControl w:val="0"/>
              <w:numPr>
                <w:ilvl w:val="0"/>
                <w:numId w:val="19"/>
              </w:numPr>
              <w:spacing w:line="14.40pt" w:lineRule="auto"/>
              <w:rPr>
                <w:sz w:val="18"/>
              </w:rPr>
            </w:pPr>
          </w:p>
        </w:tc>
        <w:tc>
          <w:tcPr>
            <w:tcW w:w="59.70pt" w:type="dxa"/>
            <w:vAlign w:val="center"/>
          </w:tcPr>
          <w:p w:rsidR="00DB5BB5" w:rsidRPr="00354D32" w:rsidRDefault="00DB5BB5" w:rsidP="00DB5BB5">
            <w:pPr>
              <w:ind w:firstLine="0.60pt"/>
              <w:rPr>
                <w:sz w:val="18"/>
              </w:rPr>
            </w:pPr>
            <w:r>
              <w:rPr>
                <w:sz w:val="18"/>
              </w:rPr>
              <w:t>Rating</w:t>
            </w:r>
          </w:p>
        </w:tc>
        <w:tc>
          <w:tcPr>
            <w:tcW w:w="115.75pt" w:type="dxa"/>
            <w:vAlign w:val="center"/>
          </w:tcPr>
          <w:p w:rsidR="00DB5BB5" w:rsidRPr="00354D32" w:rsidRDefault="00DB5BB5" w:rsidP="00DB5BB5">
            <w:pPr>
              <w:ind w:firstLine="0.60pt"/>
              <w:rPr>
                <w:sz w:val="18"/>
              </w:rPr>
            </w:pPr>
            <w:r>
              <w:rPr>
                <w:sz w:val="18"/>
              </w:rPr>
              <w:t>điểm trung bình (max là 5)</w:t>
            </w:r>
          </w:p>
        </w:tc>
        <w:tc>
          <w:tcPr>
            <w:tcW w:w="115.30pt" w:type="dxa"/>
            <w:vAlign w:val="center"/>
          </w:tcPr>
          <w:p w:rsidR="00DB5BB5" w:rsidRPr="00354D32" w:rsidRDefault="00DB5BB5" w:rsidP="00DB5BB5">
            <w:pPr>
              <w:ind w:firstLine="0.60pt"/>
              <w:rPr>
                <w:sz w:val="18"/>
              </w:rPr>
            </w:pPr>
            <w:r>
              <w:rPr>
                <w:sz w:val="18"/>
              </w:rPr>
              <w:t>x.x</w:t>
            </w:r>
          </w:p>
        </w:tc>
        <w:tc>
          <w:tcPr>
            <w:tcW w:w="110pt" w:type="dxa"/>
            <w:vAlign w:val="center"/>
          </w:tcPr>
          <w:p w:rsidR="00DB5BB5" w:rsidRPr="00354D32" w:rsidRDefault="00DB5BB5" w:rsidP="00DB5BB5">
            <w:pPr>
              <w:rPr>
                <w:sz w:val="18"/>
              </w:rPr>
            </w:pPr>
            <w:r>
              <w:rPr>
                <w:sz w:val="18"/>
              </w:rPr>
              <w:t>4.8</w:t>
            </w:r>
          </w:p>
        </w:tc>
      </w:tr>
      <w:tr w:rsidR="00DB5BB5" w:rsidRPr="00354D32" w:rsidTr="00DB5BB5">
        <w:trPr>
          <w:jc w:val="center"/>
        </w:trPr>
        <w:tc>
          <w:tcPr>
            <w:tcW w:w="31.90pt" w:type="dxa"/>
            <w:vAlign w:val="center"/>
          </w:tcPr>
          <w:p w:rsidR="00DB5BB5" w:rsidRPr="00354D32" w:rsidRDefault="00DB5BB5" w:rsidP="00D8770F">
            <w:pPr>
              <w:widowControl w:val="0"/>
              <w:numPr>
                <w:ilvl w:val="0"/>
                <w:numId w:val="19"/>
              </w:numPr>
              <w:spacing w:line="14.40pt" w:lineRule="auto"/>
              <w:rPr>
                <w:sz w:val="18"/>
              </w:rPr>
            </w:pPr>
          </w:p>
        </w:tc>
        <w:tc>
          <w:tcPr>
            <w:tcW w:w="59.70pt" w:type="dxa"/>
            <w:vAlign w:val="center"/>
          </w:tcPr>
          <w:p w:rsidR="00DB5BB5" w:rsidRDefault="00DB5BB5" w:rsidP="00DB5BB5">
            <w:pPr>
              <w:ind w:firstLine="0.60pt"/>
              <w:rPr>
                <w:sz w:val="18"/>
              </w:rPr>
            </w:pPr>
            <w:r>
              <w:rPr>
                <w:sz w:val="18"/>
              </w:rPr>
              <w:t>Poster phim</w:t>
            </w:r>
          </w:p>
        </w:tc>
        <w:tc>
          <w:tcPr>
            <w:tcW w:w="115.75pt" w:type="dxa"/>
            <w:vAlign w:val="center"/>
          </w:tcPr>
          <w:p w:rsidR="00DB5BB5" w:rsidRPr="00354D32" w:rsidRDefault="00DB5BB5" w:rsidP="00DB5BB5">
            <w:pPr>
              <w:ind w:firstLine="0.60pt"/>
              <w:rPr>
                <w:sz w:val="18"/>
              </w:rPr>
            </w:pPr>
          </w:p>
        </w:tc>
        <w:tc>
          <w:tcPr>
            <w:tcW w:w="115.30pt" w:type="dxa"/>
            <w:vAlign w:val="center"/>
          </w:tcPr>
          <w:p w:rsidR="00DB5BB5" w:rsidRPr="00354D32" w:rsidRDefault="00DB5BB5" w:rsidP="00DB5BB5">
            <w:pPr>
              <w:ind w:firstLine="0.60pt"/>
              <w:rPr>
                <w:sz w:val="18"/>
              </w:rPr>
            </w:pPr>
          </w:p>
        </w:tc>
        <w:tc>
          <w:tcPr>
            <w:tcW w:w="110pt" w:type="dxa"/>
            <w:vAlign w:val="center"/>
          </w:tcPr>
          <w:p w:rsidR="00DB5BB5" w:rsidRPr="00AB3FE1" w:rsidRDefault="00DB5BB5" w:rsidP="00DB5BB5">
            <w:pPr>
              <w:rPr>
                <w:sz w:val="18"/>
              </w:rPr>
            </w:pPr>
          </w:p>
        </w:tc>
      </w:tr>
    </w:tbl>
    <w:p w:rsidR="00DB5BB5" w:rsidRDefault="00DB5BB5" w:rsidP="00DB5BB5"/>
    <w:p w:rsidR="00DB5BB5" w:rsidRDefault="00DB5BB5" w:rsidP="00DB5BB5">
      <w:pPr>
        <w:spacing w:after="12pt"/>
        <w:ind w:start="28.35pt"/>
      </w:pPr>
      <w:r>
        <w:t>** Dữ liệu đầu vào khi thêm/sửa Movies:</w:t>
      </w:r>
    </w:p>
    <w:tbl>
      <w:tblPr>
        <w:tblW w:w="431.95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ayout w:type="fixed"/>
        <w:tblLook w:firstRow="1" w:lastRow="1" w:firstColumn="1" w:lastColumn="1" w:noHBand="0" w:noVBand="0"/>
      </w:tblPr>
      <w:tblGrid>
        <w:gridCol w:w="638"/>
        <w:gridCol w:w="1194"/>
        <w:gridCol w:w="1964"/>
        <w:gridCol w:w="1047"/>
        <w:gridCol w:w="2087"/>
        <w:gridCol w:w="1709"/>
      </w:tblGrid>
      <w:tr w:rsidR="00DB5BB5" w:rsidRPr="00354D32" w:rsidTr="00DB5BB5">
        <w:trPr>
          <w:jc w:val="center"/>
        </w:trPr>
        <w:tc>
          <w:tcPr>
            <w:tcW w:w="31.90pt" w:type="dxa"/>
            <w:shd w:val="clear" w:color="auto" w:fill="FFCC99"/>
            <w:vAlign w:val="center"/>
          </w:tcPr>
          <w:p w:rsidR="00DB5BB5" w:rsidRPr="00354D32" w:rsidRDefault="00DB5BB5" w:rsidP="00DB5BB5">
            <w:pPr>
              <w:ind w:start="0.20pt"/>
              <w:jc w:val="center"/>
              <w:rPr>
                <w:b/>
                <w:bCs/>
                <w:sz w:val="18"/>
              </w:rPr>
            </w:pPr>
            <w:r>
              <w:rPr>
                <w:b/>
                <w:bCs/>
                <w:sz w:val="18"/>
              </w:rPr>
              <w:t>STT</w:t>
            </w:r>
          </w:p>
        </w:tc>
        <w:tc>
          <w:tcPr>
            <w:tcW w:w="59.70pt" w:type="dxa"/>
            <w:shd w:val="clear" w:color="auto" w:fill="FFCC99"/>
            <w:vAlign w:val="center"/>
          </w:tcPr>
          <w:p w:rsidR="00DB5BB5" w:rsidRPr="00354D32" w:rsidRDefault="00DB5BB5" w:rsidP="00DB5BB5">
            <w:pPr>
              <w:ind w:firstLine="0.60pt"/>
              <w:jc w:val="center"/>
              <w:rPr>
                <w:b/>
                <w:bCs/>
                <w:sz w:val="18"/>
              </w:rPr>
            </w:pPr>
            <w:r>
              <w:rPr>
                <w:b/>
                <w:bCs/>
                <w:sz w:val="18"/>
              </w:rPr>
              <w:t>Trường    dữ liệu</w:t>
            </w:r>
          </w:p>
        </w:tc>
        <w:tc>
          <w:tcPr>
            <w:tcW w:w="98.20pt" w:type="dxa"/>
            <w:shd w:val="clear" w:color="auto" w:fill="FFCC99"/>
            <w:vAlign w:val="center"/>
          </w:tcPr>
          <w:p w:rsidR="00DB5BB5" w:rsidRPr="00354D32" w:rsidRDefault="00DB5BB5" w:rsidP="00DB5BB5">
            <w:pPr>
              <w:ind w:firstLine="0.60pt"/>
              <w:jc w:val="center"/>
              <w:rPr>
                <w:b/>
                <w:bCs/>
                <w:sz w:val="18"/>
              </w:rPr>
            </w:pPr>
            <w:r>
              <w:rPr>
                <w:b/>
                <w:bCs/>
                <w:sz w:val="18"/>
              </w:rPr>
              <w:t>Mô tả</w:t>
            </w:r>
          </w:p>
        </w:tc>
        <w:tc>
          <w:tcPr>
            <w:tcW w:w="52.35pt" w:type="dxa"/>
            <w:shd w:val="clear" w:color="auto" w:fill="FFCC99"/>
            <w:vAlign w:val="center"/>
          </w:tcPr>
          <w:p w:rsidR="00DB5BB5" w:rsidRPr="00354D32" w:rsidRDefault="00DB5BB5" w:rsidP="00DB5BB5">
            <w:pPr>
              <w:ind w:firstLine="0.60pt"/>
              <w:jc w:val="center"/>
              <w:rPr>
                <w:b/>
                <w:bCs/>
                <w:sz w:val="18"/>
              </w:rPr>
            </w:pPr>
            <w:r>
              <w:rPr>
                <w:b/>
                <w:bCs/>
                <w:sz w:val="18"/>
              </w:rPr>
              <w:t>Bắt buộc?</w:t>
            </w:r>
          </w:p>
        </w:tc>
        <w:tc>
          <w:tcPr>
            <w:tcW w:w="104.35pt" w:type="dxa"/>
            <w:shd w:val="clear" w:color="auto" w:fill="FFCC99"/>
            <w:vAlign w:val="center"/>
          </w:tcPr>
          <w:p w:rsidR="00DB5BB5" w:rsidRPr="00354D32" w:rsidRDefault="00DB5BB5" w:rsidP="00DB5BB5">
            <w:pPr>
              <w:ind w:firstLine="0.60pt"/>
              <w:jc w:val="center"/>
              <w:rPr>
                <w:b/>
                <w:bCs/>
                <w:sz w:val="18"/>
              </w:rPr>
            </w:pPr>
            <w:r>
              <w:rPr>
                <w:b/>
                <w:bCs/>
                <w:sz w:val="18"/>
              </w:rPr>
              <w:t>Điều kiện hợp lệ</w:t>
            </w:r>
          </w:p>
        </w:tc>
        <w:tc>
          <w:tcPr>
            <w:tcW w:w="85.45pt" w:type="dxa"/>
            <w:shd w:val="clear" w:color="auto" w:fill="FFCC99"/>
            <w:vAlign w:val="center"/>
          </w:tcPr>
          <w:p w:rsidR="00DB5BB5" w:rsidRPr="00354D32" w:rsidRDefault="00DB5BB5" w:rsidP="00DB5BB5">
            <w:pPr>
              <w:ind w:firstLine="0.60pt"/>
              <w:jc w:val="center"/>
              <w:rPr>
                <w:b/>
                <w:bCs/>
                <w:sz w:val="18"/>
              </w:rPr>
            </w:pPr>
            <w:r>
              <w:rPr>
                <w:b/>
                <w:bCs/>
                <w:sz w:val="18"/>
              </w:rPr>
              <w:t>Ví dụ</w:t>
            </w:r>
          </w:p>
        </w:tc>
      </w:tr>
      <w:tr w:rsidR="00DB5BB5" w:rsidRPr="00354D32" w:rsidTr="00DB5BB5">
        <w:trPr>
          <w:jc w:val="center"/>
        </w:trPr>
        <w:tc>
          <w:tcPr>
            <w:tcW w:w="31.90pt" w:type="dxa"/>
            <w:vAlign w:val="center"/>
          </w:tcPr>
          <w:p w:rsidR="00DB5BB5" w:rsidRPr="00354D32" w:rsidRDefault="00DB5BB5" w:rsidP="00D8770F">
            <w:pPr>
              <w:widowControl w:val="0"/>
              <w:numPr>
                <w:ilvl w:val="0"/>
                <w:numId w:val="20"/>
              </w:numPr>
              <w:spacing w:line="14.40pt" w:lineRule="auto"/>
              <w:rPr>
                <w:sz w:val="18"/>
              </w:rPr>
            </w:pPr>
          </w:p>
        </w:tc>
        <w:tc>
          <w:tcPr>
            <w:tcW w:w="59.70pt" w:type="dxa"/>
            <w:vAlign w:val="center"/>
          </w:tcPr>
          <w:p w:rsidR="00DB5BB5" w:rsidRPr="00354D32" w:rsidRDefault="00DB5BB5" w:rsidP="00DB5BB5">
            <w:pPr>
              <w:ind w:firstLine="0.60pt"/>
              <w:rPr>
                <w:sz w:val="18"/>
              </w:rPr>
            </w:pPr>
            <w:r>
              <w:rPr>
                <w:sz w:val="18"/>
              </w:rPr>
              <w:t>Tên phim</w:t>
            </w:r>
          </w:p>
        </w:tc>
        <w:tc>
          <w:tcPr>
            <w:tcW w:w="98.20pt" w:type="dxa"/>
            <w:vAlign w:val="center"/>
          </w:tcPr>
          <w:p w:rsidR="00DB5BB5" w:rsidRPr="00354D32" w:rsidRDefault="00DB5BB5" w:rsidP="00DB5BB5">
            <w:pPr>
              <w:ind w:firstLine="0.60pt"/>
              <w:rPr>
                <w:sz w:val="18"/>
              </w:rPr>
            </w:pPr>
          </w:p>
        </w:tc>
        <w:tc>
          <w:tcPr>
            <w:tcW w:w="52.35pt" w:type="dxa"/>
            <w:vAlign w:val="center"/>
          </w:tcPr>
          <w:p w:rsidR="00DB5BB5" w:rsidRPr="00354D32" w:rsidRDefault="00DB5BB5" w:rsidP="00DB5BB5">
            <w:pPr>
              <w:ind w:firstLine="0.60pt"/>
              <w:rPr>
                <w:sz w:val="18"/>
              </w:rPr>
            </w:pPr>
            <w:r>
              <w:rPr>
                <w:sz w:val="18"/>
              </w:rPr>
              <w:t>Có</w:t>
            </w:r>
          </w:p>
        </w:tc>
        <w:tc>
          <w:tcPr>
            <w:tcW w:w="104.35pt" w:type="dxa"/>
            <w:vAlign w:val="center"/>
          </w:tcPr>
          <w:p w:rsidR="00DB5BB5" w:rsidRPr="00354D32" w:rsidRDefault="00DB5BB5" w:rsidP="00DB5BB5">
            <w:pPr>
              <w:ind w:firstLine="0.60pt"/>
              <w:rPr>
                <w:sz w:val="18"/>
              </w:rPr>
            </w:pPr>
          </w:p>
        </w:tc>
        <w:tc>
          <w:tcPr>
            <w:tcW w:w="85.45pt" w:type="dxa"/>
            <w:vAlign w:val="center"/>
          </w:tcPr>
          <w:p w:rsidR="00DB5BB5" w:rsidRPr="00354D32" w:rsidRDefault="00DB5BB5" w:rsidP="00DB5BB5">
            <w:pPr>
              <w:ind w:end="-2.55pt" w:firstLine="0.60pt"/>
              <w:rPr>
                <w:sz w:val="18"/>
              </w:rPr>
            </w:pPr>
            <w:r>
              <w:rPr>
                <w:sz w:val="18"/>
              </w:rPr>
              <w:t>Avengers: Endgame</w:t>
            </w:r>
          </w:p>
        </w:tc>
      </w:tr>
      <w:tr w:rsidR="00DB5BB5" w:rsidRPr="00354D32" w:rsidTr="00DB5BB5">
        <w:trPr>
          <w:jc w:val="center"/>
        </w:trPr>
        <w:tc>
          <w:tcPr>
            <w:tcW w:w="31.90pt" w:type="dxa"/>
            <w:vAlign w:val="center"/>
          </w:tcPr>
          <w:p w:rsidR="00DB5BB5" w:rsidRPr="00354D32" w:rsidRDefault="00DB5BB5" w:rsidP="00D8770F">
            <w:pPr>
              <w:widowControl w:val="0"/>
              <w:numPr>
                <w:ilvl w:val="0"/>
                <w:numId w:val="20"/>
              </w:numPr>
              <w:spacing w:line="14.40pt" w:lineRule="auto"/>
              <w:rPr>
                <w:sz w:val="18"/>
              </w:rPr>
            </w:pPr>
          </w:p>
        </w:tc>
        <w:tc>
          <w:tcPr>
            <w:tcW w:w="59.70pt" w:type="dxa"/>
            <w:vAlign w:val="center"/>
          </w:tcPr>
          <w:p w:rsidR="00DB5BB5" w:rsidRPr="00354D32" w:rsidRDefault="00DB5BB5" w:rsidP="00DB5BB5">
            <w:pPr>
              <w:ind w:firstLine="0.60pt"/>
              <w:rPr>
                <w:sz w:val="18"/>
              </w:rPr>
            </w:pPr>
            <w:r>
              <w:rPr>
                <w:sz w:val="18"/>
              </w:rPr>
              <w:t>Thời lượng</w:t>
            </w:r>
          </w:p>
        </w:tc>
        <w:tc>
          <w:tcPr>
            <w:tcW w:w="98.20pt" w:type="dxa"/>
            <w:vAlign w:val="center"/>
          </w:tcPr>
          <w:p w:rsidR="00DB5BB5" w:rsidRPr="00354D32" w:rsidRDefault="00DB5BB5" w:rsidP="00DB5BB5">
            <w:pPr>
              <w:ind w:firstLine="0.60pt"/>
              <w:rPr>
                <w:sz w:val="18"/>
              </w:rPr>
            </w:pPr>
            <w:r>
              <w:rPr>
                <w:sz w:val="18"/>
              </w:rPr>
              <w:t>phút</w:t>
            </w:r>
          </w:p>
        </w:tc>
        <w:tc>
          <w:tcPr>
            <w:tcW w:w="52.35pt" w:type="dxa"/>
            <w:vAlign w:val="center"/>
          </w:tcPr>
          <w:p w:rsidR="00DB5BB5" w:rsidRPr="00354D32" w:rsidRDefault="00DB5BB5" w:rsidP="00DB5BB5">
            <w:pPr>
              <w:ind w:firstLine="0.60pt"/>
              <w:rPr>
                <w:sz w:val="18"/>
              </w:rPr>
            </w:pPr>
            <w:r>
              <w:rPr>
                <w:sz w:val="18"/>
              </w:rPr>
              <w:t>Có</w:t>
            </w:r>
          </w:p>
        </w:tc>
        <w:tc>
          <w:tcPr>
            <w:tcW w:w="104.35pt" w:type="dxa"/>
            <w:vAlign w:val="center"/>
          </w:tcPr>
          <w:p w:rsidR="00DB5BB5" w:rsidRPr="00354D32" w:rsidRDefault="00DB5BB5" w:rsidP="00DB5BB5">
            <w:pPr>
              <w:ind w:firstLine="0.60pt"/>
              <w:rPr>
                <w:sz w:val="18"/>
              </w:rPr>
            </w:pPr>
          </w:p>
        </w:tc>
        <w:tc>
          <w:tcPr>
            <w:tcW w:w="85.45pt" w:type="dxa"/>
            <w:vAlign w:val="center"/>
          </w:tcPr>
          <w:p w:rsidR="00DB5BB5" w:rsidRPr="00354D32" w:rsidRDefault="00DB5BB5" w:rsidP="00DB5BB5">
            <w:pPr>
              <w:ind w:end="-2.55pt" w:firstLine="0.60pt"/>
              <w:rPr>
                <w:sz w:val="18"/>
              </w:rPr>
            </w:pPr>
            <w:r>
              <w:rPr>
                <w:sz w:val="18"/>
              </w:rPr>
              <w:t>185 phút</w:t>
            </w:r>
          </w:p>
        </w:tc>
      </w:tr>
      <w:tr w:rsidR="00DB5BB5" w:rsidRPr="00354D32" w:rsidTr="00DB5BB5">
        <w:trPr>
          <w:jc w:val="center"/>
        </w:trPr>
        <w:tc>
          <w:tcPr>
            <w:tcW w:w="31.90pt" w:type="dxa"/>
            <w:vAlign w:val="center"/>
          </w:tcPr>
          <w:p w:rsidR="00DB5BB5" w:rsidRPr="00354D32" w:rsidRDefault="00DB5BB5" w:rsidP="00D8770F">
            <w:pPr>
              <w:widowControl w:val="0"/>
              <w:numPr>
                <w:ilvl w:val="0"/>
                <w:numId w:val="20"/>
              </w:numPr>
              <w:spacing w:line="14.40pt" w:lineRule="auto"/>
              <w:rPr>
                <w:sz w:val="18"/>
              </w:rPr>
            </w:pPr>
          </w:p>
        </w:tc>
        <w:tc>
          <w:tcPr>
            <w:tcW w:w="59.70pt" w:type="dxa"/>
            <w:vAlign w:val="center"/>
          </w:tcPr>
          <w:p w:rsidR="00DB5BB5" w:rsidRPr="00354D32" w:rsidRDefault="00DB5BB5" w:rsidP="00DB5BB5">
            <w:pPr>
              <w:ind w:firstLine="0.60pt"/>
              <w:rPr>
                <w:sz w:val="18"/>
              </w:rPr>
            </w:pPr>
            <w:r>
              <w:rPr>
                <w:sz w:val="18"/>
              </w:rPr>
              <w:t>Rating</w:t>
            </w:r>
          </w:p>
        </w:tc>
        <w:tc>
          <w:tcPr>
            <w:tcW w:w="98.20pt" w:type="dxa"/>
            <w:vAlign w:val="center"/>
          </w:tcPr>
          <w:p w:rsidR="00DB5BB5" w:rsidRPr="00354D32" w:rsidRDefault="00DB5BB5" w:rsidP="00DB5BB5">
            <w:pPr>
              <w:ind w:firstLine="0.60pt"/>
              <w:rPr>
                <w:sz w:val="18"/>
              </w:rPr>
            </w:pPr>
            <w:r>
              <w:rPr>
                <w:sz w:val="18"/>
              </w:rPr>
              <w:t>trung bình của tất cả rating cho phim (max là 5)</w:t>
            </w:r>
          </w:p>
        </w:tc>
        <w:tc>
          <w:tcPr>
            <w:tcW w:w="52.35pt" w:type="dxa"/>
            <w:vAlign w:val="center"/>
          </w:tcPr>
          <w:p w:rsidR="00DB5BB5" w:rsidRPr="00354D32" w:rsidRDefault="00DB5BB5" w:rsidP="00DB5BB5">
            <w:pPr>
              <w:ind w:firstLine="0.60pt"/>
              <w:rPr>
                <w:sz w:val="18"/>
              </w:rPr>
            </w:pPr>
            <w:r>
              <w:rPr>
                <w:sz w:val="18"/>
              </w:rPr>
              <w:t>Có</w:t>
            </w:r>
          </w:p>
        </w:tc>
        <w:tc>
          <w:tcPr>
            <w:tcW w:w="104.35pt" w:type="dxa"/>
            <w:vAlign w:val="center"/>
          </w:tcPr>
          <w:p w:rsidR="00DB5BB5" w:rsidRPr="00354D32" w:rsidRDefault="00DB5BB5" w:rsidP="00DB5BB5">
            <w:pPr>
              <w:ind w:firstLine="0.60pt"/>
              <w:rPr>
                <w:sz w:val="18"/>
              </w:rPr>
            </w:pPr>
          </w:p>
        </w:tc>
        <w:tc>
          <w:tcPr>
            <w:tcW w:w="85.45pt" w:type="dxa"/>
            <w:vAlign w:val="center"/>
          </w:tcPr>
          <w:p w:rsidR="00DB5BB5" w:rsidRPr="00354D32" w:rsidRDefault="00DB5BB5" w:rsidP="00DB5BB5">
            <w:pPr>
              <w:rPr>
                <w:sz w:val="18"/>
              </w:rPr>
            </w:pPr>
            <w:r>
              <w:rPr>
                <w:sz w:val="18"/>
              </w:rPr>
              <w:t>4.8</w:t>
            </w:r>
          </w:p>
        </w:tc>
      </w:tr>
      <w:tr w:rsidR="00DB5BB5" w:rsidRPr="00354D32" w:rsidTr="00DB5BB5">
        <w:trPr>
          <w:jc w:val="center"/>
        </w:trPr>
        <w:tc>
          <w:tcPr>
            <w:tcW w:w="31.90pt" w:type="dxa"/>
            <w:vAlign w:val="center"/>
          </w:tcPr>
          <w:p w:rsidR="00DB5BB5" w:rsidRPr="00354D32" w:rsidRDefault="00DB5BB5" w:rsidP="00D8770F">
            <w:pPr>
              <w:widowControl w:val="0"/>
              <w:numPr>
                <w:ilvl w:val="0"/>
                <w:numId w:val="20"/>
              </w:numPr>
              <w:spacing w:line="14.40pt" w:lineRule="auto"/>
              <w:rPr>
                <w:sz w:val="18"/>
              </w:rPr>
            </w:pPr>
          </w:p>
        </w:tc>
        <w:tc>
          <w:tcPr>
            <w:tcW w:w="59.70pt" w:type="dxa"/>
            <w:vAlign w:val="center"/>
          </w:tcPr>
          <w:p w:rsidR="00DB5BB5" w:rsidRDefault="00DB5BB5" w:rsidP="00DB5BB5">
            <w:pPr>
              <w:ind w:firstLine="0.60pt"/>
              <w:rPr>
                <w:sz w:val="18"/>
              </w:rPr>
            </w:pPr>
            <w:r>
              <w:rPr>
                <w:sz w:val="18"/>
              </w:rPr>
              <w:t>Poster phim</w:t>
            </w:r>
          </w:p>
        </w:tc>
        <w:tc>
          <w:tcPr>
            <w:tcW w:w="98.20pt" w:type="dxa"/>
            <w:vAlign w:val="center"/>
          </w:tcPr>
          <w:p w:rsidR="00DB5BB5" w:rsidRPr="00354D32" w:rsidRDefault="00DB5BB5" w:rsidP="00DB5BB5">
            <w:pPr>
              <w:ind w:firstLine="0.60pt"/>
              <w:rPr>
                <w:sz w:val="18"/>
              </w:rPr>
            </w:pPr>
          </w:p>
        </w:tc>
        <w:tc>
          <w:tcPr>
            <w:tcW w:w="52.35pt" w:type="dxa"/>
            <w:vAlign w:val="center"/>
          </w:tcPr>
          <w:p w:rsidR="00DB5BB5" w:rsidRPr="00354D32" w:rsidRDefault="00DB5BB5" w:rsidP="00DB5BB5">
            <w:pPr>
              <w:ind w:firstLine="0.60pt"/>
              <w:rPr>
                <w:sz w:val="18"/>
              </w:rPr>
            </w:pPr>
            <w:r>
              <w:rPr>
                <w:sz w:val="18"/>
              </w:rPr>
              <w:t>Có</w:t>
            </w:r>
          </w:p>
        </w:tc>
        <w:tc>
          <w:tcPr>
            <w:tcW w:w="104.35pt" w:type="dxa"/>
            <w:vAlign w:val="center"/>
          </w:tcPr>
          <w:p w:rsidR="00DB5BB5" w:rsidRPr="00354D32" w:rsidRDefault="00DB5BB5" w:rsidP="00DB5BB5">
            <w:pPr>
              <w:ind w:firstLine="0.60pt"/>
              <w:rPr>
                <w:sz w:val="18"/>
              </w:rPr>
            </w:pPr>
          </w:p>
        </w:tc>
        <w:tc>
          <w:tcPr>
            <w:tcW w:w="85.45pt" w:type="dxa"/>
            <w:vAlign w:val="center"/>
          </w:tcPr>
          <w:p w:rsidR="00DB5BB5" w:rsidRPr="00AB3FE1" w:rsidRDefault="00DB5BB5" w:rsidP="00DB5BB5">
            <w:pPr>
              <w:rPr>
                <w:sz w:val="18"/>
              </w:rPr>
            </w:pPr>
          </w:p>
        </w:tc>
      </w:tr>
      <w:tr w:rsidR="00DB5BB5" w:rsidRPr="00354D32" w:rsidTr="00DB5BB5">
        <w:trPr>
          <w:jc w:val="center"/>
        </w:trPr>
        <w:tc>
          <w:tcPr>
            <w:tcW w:w="31.90pt" w:type="dxa"/>
            <w:vAlign w:val="center"/>
          </w:tcPr>
          <w:p w:rsidR="00DB5BB5" w:rsidRPr="00354D32" w:rsidRDefault="00DB5BB5" w:rsidP="00D8770F">
            <w:pPr>
              <w:widowControl w:val="0"/>
              <w:numPr>
                <w:ilvl w:val="0"/>
                <w:numId w:val="20"/>
              </w:numPr>
              <w:spacing w:line="14.40pt" w:lineRule="auto"/>
              <w:rPr>
                <w:sz w:val="18"/>
              </w:rPr>
            </w:pPr>
          </w:p>
        </w:tc>
        <w:tc>
          <w:tcPr>
            <w:tcW w:w="59.70pt" w:type="dxa"/>
            <w:vAlign w:val="center"/>
          </w:tcPr>
          <w:p w:rsidR="00DB5BB5" w:rsidRDefault="00DB5BB5" w:rsidP="00DB5BB5">
            <w:pPr>
              <w:ind w:firstLine="0.60pt"/>
              <w:rPr>
                <w:sz w:val="18"/>
              </w:rPr>
            </w:pPr>
            <w:r>
              <w:rPr>
                <w:sz w:val="18"/>
              </w:rPr>
              <w:t>Mô tả</w:t>
            </w:r>
          </w:p>
        </w:tc>
        <w:tc>
          <w:tcPr>
            <w:tcW w:w="98.20pt" w:type="dxa"/>
            <w:vAlign w:val="center"/>
          </w:tcPr>
          <w:p w:rsidR="00DB5BB5" w:rsidRPr="00354D32" w:rsidRDefault="00DB5BB5" w:rsidP="00DB5BB5">
            <w:pPr>
              <w:ind w:firstLine="0.60pt"/>
              <w:rPr>
                <w:sz w:val="18"/>
              </w:rPr>
            </w:pPr>
          </w:p>
        </w:tc>
        <w:tc>
          <w:tcPr>
            <w:tcW w:w="52.35pt" w:type="dxa"/>
            <w:vAlign w:val="center"/>
          </w:tcPr>
          <w:p w:rsidR="00DB5BB5" w:rsidRPr="00354D32" w:rsidRDefault="00DB5BB5" w:rsidP="00DB5BB5">
            <w:pPr>
              <w:ind w:firstLine="0.60pt"/>
              <w:rPr>
                <w:sz w:val="18"/>
              </w:rPr>
            </w:pPr>
            <w:r>
              <w:rPr>
                <w:sz w:val="18"/>
              </w:rPr>
              <w:t>Có</w:t>
            </w:r>
          </w:p>
        </w:tc>
        <w:tc>
          <w:tcPr>
            <w:tcW w:w="104.35pt" w:type="dxa"/>
            <w:vAlign w:val="center"/>
          </w:tcPr>
          <w:p w:rsidR="00DB5BB5" w:rsidRPr="00354D32" w:rsidRDefault="00DB5BB5" w:rsidP="00DB5BB5">
            <w:pPr>
              <w:ind w:firstLine="0.60pt"/>
              <w:rPr>
                <w:sz w:val="18"/>
              </w:rPr>
            </w:pPr>
          </w:p>
        </w:tc>
        <w:tc>
          <w:tcPr>
            <w:tcW w:w="85.45pt" w:type="dxa"/>
            <w:vAlign w:val="center"/>
          </w:tcPr>
          <w:p w:rsidR="00DB5BB5" w:rsidRPr="00AB3FE1" w:rsidRDefault="00DB5BB5" w:rsidP="00DB5BB5">
            <w:pPr>
              <w:rPr>
                <w:sz w:val="18"/>
              </w:rPr>
            </w:pPr>
            <w:r>
              <w:rPr>
                <w:sz w:val="18"/>
              </w:rPr>
              <w:t>Cuộc chiến tiếp theo sau Avengers: Infinity War</w:t>
            </w:r>
          </w:p>
        </w:tc>
      </w:tr>
      <w:tr w:rsidR="00DB5BB5" w:rsidRPr="00354D32" w:rsidTr="00DB5BB5">
        <w:trPr>
          <w:jc w:val="center"/>
        </w:trPr>
        <w:tc>
          <w:tcPr>
            <w:tcW w:w="31.90pt" w:type="dxa"/>
            <w:vAlign w:val="center"/>
          </w:tcPr>
          <w:p w:rsidR="00DB5BB5" w:rsidRPr="00354D32" w:rsidRDefault="00DB5BB5" w:rsidP="00D8770F">
            <w:pPr>
              <w:widowControl w:val="0"/>
              <w:numPr>
                <w:ilvl w:val="0"/>
                <w:numId w:val="20"/>
              </w:numPr>
              <w:spacing w:line="14.40pt" w:lineRule="auto"/>
              <w:rPr>
                <w:sz w:val="18"/>
              </w:rPr>
            </w:pPr>
          </w:p>
        </w:tc>
        <w:tc>
          <w:tcPr>
            <w:tcW w:w="59.70pt" w:type="dxa"/>
            <w:vAlign w:val="center"/>
          </w:tcPr>
          <w:p w:rsidR="00DB5BB5" w:rsidRDefault="00DB5BB5" w:rsidP="00DB5BB5">
            <w:pPr>
              <w:ind w:firstLine="0.60pt"/>
              <w:rPr>
                <w:sz w:val="18"/>
              </w:rPr>
            </w:pPr>
            <w:r>
              <w:rPr>
                <w:sz w:val="18"/>
              </w:rPr>
              <w:t>Thể loại</w:t>
            </w:r>
          </w:p>
        </w:tc>
        <w:tc>
          <w:tcPr>
            <w:tcW w:w="98.20pt" w:type="dxa"/>
            <w:vAlign w:val="center"/>
          </w:tcPr>
          <w:p w:rsidR="00DB5BB5" w:rsidRPr="00354D32" w:rsidRDefault="00DB5BB5" w:rsidP="00DB5BB5">
            <w:pPr>
              <w:ind w:firstLine="0.60pt"/>
              <w:rPr>
                <w:sz w:val="18"/>
              </w:rPr>
            </w:pPr>
          </w:p>
        </w:tc>
        <w:tc>
          <w:tcPr>
            <w:tcW w:w="52.35pt" w:type="dxa"/>
            <w:vAlign w:val="center"/>
          </w:tcPr>
          <w:p w:rsidR="00DB5BB5" w:rsidRPr="00354D32" w:rsidRDefault="00DB5BB5" w:rsidP="00DB5BB5">
            <w:pPr>
              <w:ind w:firstLine="0.60pt"/>
              <w:rPr>
                <w:sz w:val="18"/>
              </w:rPr>
            </w:pPr>
            <w:r>
              <w:rPr>
                <w:sz w:val="18"/>
              </w:rPr>
              <w:t>Có</w:t>
            </w:r>
          </w:p>
        </w:tc>
        <w:tc>
          <w:tcPr>
            <w:tcW w:w="104.35pt" w:type="dxa"/>
            <w:vAlign w:val="center"/>
          </w:tcPr>
          <w:p w:rsidR="00DB5BB5" w:rsidRPr="00354D32" w:rsidRDefault="00DB5BB5" w:rsidP="00DB5BB5">
            <w:pPr>
              <w:ind w:firstLine="0.60pt"/>
              <w:rPr>
                <w:sz w:val="18"/>
              </w:rPr>
            </w:pPr>
          </w:p>
        </w:tc>
        <w:tc>
          <w:tcPr>
            <w:tcW w:w="85.45pt" w:type="dxa"/>
            <w:vAlign w:val="center"/>
          </w:tcPr>
          <w:p w:rsidR="00DB5BB5" w:rsidRDefault="00DB5BB5" w:rsidP="00DB5BB5">
            <w:pPr>
              <w:rPr>
                <w:sz w:val="18"/>
              </w:rPr>
            </w:pPr>
            <w:r>
              <w:rPr>
                <w:sz w:val="18"/>
              </w:rPr>
              <w:t>Siêu anh hùng, Khoa học viễn tưởng, Bi kịch, Thảm kịch,…</w:t>
            </w:r>
          </w:p>
        </w:tc>
      </w:tr>
      <w:tr w:rsidR="00DB5BB5" w:rsidRPr="00354D32" w:rsidTr="00DB5BB5">
        <w:trPr>
          <w:jc w:val="center"/>
        </w:trPr>
        <w:tc>
          <w:tcPr>
            <w:tcW w:w="31.90pt" w:type="dxa"/>
            <w:vAlign w:val="center"/>
          </w:tcPr>
          <w:p w:rsidR="00DB5BB5" w:rsidRPr="00354D32" w:rsidRDefault="00DB5BB5" w:rsidP="00D8770F">
            <w:pPr>
              <w:widowControl w:val="0"/>
              <w:numPr>
                <w:ilvl w:val="0"/>
                <w:numId w:val="20"/>
              </w:numPr>
              <w:spacing w:line="14.40pt" w:lineRule="auto"/>
              <w:rPr>
                <w:sz w:val="18"/>
              </w:rPr>
            </w:pPr>
          </w:p>
        </w:tc>
        <w:tc>
          <w:tcPr>
            <w:tcW w:w="59.70pt" w:type="dxa"/>
            <w:vAlign w:val="center"/>
          </w:tcPr>
          <w:p w:rsidR="00DB5BB5" w:rsidRDefault="00DB5BB5" w:rsidP="00DB5BB5">
            <w:pPr>
              <w:ind w:firstLine="0.60pt"/>
              <w:rPr>
                <w:sz w:val="18"/>
              </w:rPr>
            </w:pPr>
            <w:r>
              <w:rPr>
                <w:sz w:val="18"/>
              </w:rPr>
              <w:t>Diễn viên</w:t>
            </w:r>
          </w:p>
        </w:tc>
        <w:tc>
          <w:tcPr>
            <w:tcW w:w="98.20pt" w:type="dxa"/>
            <w:vAlign w:val="center"/>
          </w:tcPr>
          <w:p w:rsidR="00DB5BB5" w:rsidRPr="00354D32" w:rsidRDefault="00DB5BB5" w:rsidP="00DB5BB5">
            <w:pPr>
              <w:ind w:firstLine="0.60pt"/>
              <w:rPr>
                <w:sz w:val="18"/>
              </w:rPr>
            </w:pPr>
          </w:p>
        </w:tc>
        <w:tc>
          <w:tcPr>
            <w:tcW w:w="52.35pt" w:type="dxa"/>
            <w:vAlign w:val="center"/>
          </w:tcPr>
          <w:p w:rsidR="00DB5BB5" w:rsidRPr="00354D32" w:rsidRDefault="00DB5BB5" w:rsidP="00DB5BB5">
            <w:pPr>
              <w:ind w:firstLine="0.60pt"/>
              <w:rPr>
                <w:sz w:val="18"/>
              </w:rPr>
            </w:pPr>
            <w:r>
              <w:rPr>
                <w:sz w:val="18"/>
              </w:rPr>
              <w:t>Có</w:t>
            </w:r>
          </w:p>
        </w:tc>
        <w:tc>
          <w:tcPr>
            <w:tcW w:w="104.35pt" w:type="dxa"/>
            <w:vAlign w:val="center"/>
          </w:tcPr>
          <w:p w:rsidR="00DB5BB5" w:rsidRPr="00354D32" w:rsidRDefault="00DB5BB5" w:rsidP="00DB5BB5">
            <w:pPr>
              <w:ind w:firstLine="0.60pt"/>
              <w:rPr>
                <w:sz w:val="18"/>
              </w:rPr>
            </w:pPr>
          </w:p>
        </w:tc>
        <w:tc>
          <w:tcPr>
            <w:tcW w:w="85.45pt" w:type="dxa"/>
            <w:vAlign w:val="center"/>
          </w:tcPr>
          <w:p w:rsidR="00DB5BB5" w:rsidRPr="00AB3FE1" w:rsidRDefault="00DB5BB5" w:rsidP="00DB5BB5">
            <w:pPr>
              <w:rPr>
                <w:sz w:val="18"/>
              </w:rPr>
            </w:pPr>
            <w:r>
              <w:rPr>
                <w:sz w:val="18"/>
              </w:rPr>
              <w:t>RDJ, Chris Evan, Chris Hemsworth,…</w:t>
            </w:r>
          </w:p>
        </w:tc>
      </w:tr>
      <w:tr w:rsidR="00DB5BB5" w:rsidRPr="00354D32" w:rsidTr="00DB5BB5">
        <w:trPr>
          <w:jc w:val="center"/>
        </w:trPr>
        <w:tc>
          <w:tcPr>
            <w:tcW w:w="31.90pt" w:type="dxa"/>
            <w:vAlign w:val="center"/>
          </w:tcPr>
          <w:p w:rsidR="00DB5BB5" w:rsidRPr="00354D32" w:rsidRDefault="00DB5BB5" w:rsidP="00D8770F">
            <w:pPr>
              <w:widowControl w:val="0"/>
              <w:numPr>
                <w:ilvl w:val="0"/>
                <w:numId w:val="20"/>
              </w:numPr>
              <w:spacing w:line="14.40pt" w:lineRule="auto"/>
              <w:rPr>
                <w:sz w:val="18"/>
              </w:rPr>
            </w:pPr>
          </w:p>
        </w:tc>
        <w:tc>
          <w:tcPr>
            <w:tcW w:w="59.70pt" w:type="dxa"/>
            <w:vAlign w:val="center"/>
          </w:tcPr>
          <w:p w:rsidR="00DB5BB5" w:rsidRDefault="00DB5BB5" w:rsidP="00DB5BB5">
            <w:pPr>
              <w:ind w:firstLine="0.60pt"/>
              <w:rPr>
                <w:sz w:val="18"/>
              </w:rPr>
            </w:pPr>
            <w:r>
              <w:rPr>
                <w:sz w:val="18"/>
              </w:rPr>
              <w:t>Ngày khởi chiếu</w:t>
            </w:r>
          </w:p>
        </w:tc>
        <w:tc>
          <w:tcPr>
            <w:tcW w:w="98.20pt" w:type="dxa"/>
            <w:vAlign w:val="center"/>
          </w:tcPr>
          <w:p w:rsidR="00DB5BB5" w:rsidRPr="00354D32" w:rsidRDefault="00DB5BB5" w:rsidP="00DB5BB5">
            <w:pPr>
              <w:ind w:firstLine="0.60pt"/>
              <w:rPr>
                <w:sz w:val="18"/>
              </w:rPr>
            </w:pPr>
            <w:r>
              <w:rPr>
                <w:sz w:val="18"/>
              </w:rPr>
              <w:t>dd/mm/yyyy</w:t>
            </w:r>
          </w:p>
        </w:tc>
        <w:tc>
          <w:tcPr>
            <w:tcW w:w="52.35pt" w:type="dxa"/>
            <w:vAlign w:val="center"/>
          </w:tcPr>
          <w:p w:rsidR="00DB5BB5" w:rsidRPr="00354D32" w:rsidRDefault="00DB5BB5" w:rsidP="00DB5BB5">
            <w:pPr>
              <w:ind w:firstLine="0.60pt"/>
              <w:rPr>
                <w:sz w:val="18"/>
              </w:rPr>
            </w:pPr>
            <w:r>
              <w:rPr>
                <w:sz w:val="18"/>
              </w:rPr>
              <w:t>Có</w:t>
            </w:r>
          </w:p>
        </w:tc>
        <w:tc>
          <w:tcPr>
            <w:tcW w:w="104.35pt" w:type="dxa"/>
            <w:vAlign w:val="center"/>
          </w:tcPr>
          <w:p w:rsidR="00DB5BB5" w:rsidRPr="00354D32" w:rsidRDefault="00DB5BB5" w:rsidP="00DB5BB5">
            <w:pPr>
              <w:ind w:firstLine="0.60pt"/>
              <w:rPr>
                <w:sz w:val="18"/>
              </w:rPr>
            </w:pPr>
          </w:p>
        </w:tc>
        <w:tc>
          <w:tcPr>
            <w:tcW w:w="85.45pt" w:type="dxa"/>
            <w:vAlign w:val="center"/>
          </w:tcPr>
          <w:p w:rsidR="00DB5BB5" w:rsidRPr="00AB3FE1" w:rsidRDefault="00DB5BB5" w:rsidP="00DB5BB5">
            <w:pPr>
              <w:rPr>
                <w:sz w:val="18"/>
              </w:rPr>
            </w:pPr>
            <w:r>
              <w:rPr>
                <w:sz w:val="18"/>
              </w:rPr>
              <w:t>26/04/2019</w:t>
            </w:r>
          </w:p>
        </w:tc>
      </w:tr>
    </w:tbl>
    <w:p w:rsidR="00E12F83" w:rsidRDefault="00E12F83" w:rsidP="00D8770F">
      <w:pPr>
        <w:pStyle w:val="111"/>
        <w:numPr>
          <w:ilvl w:val="2"/>
          <w:numId w:val="2"/>
        </w:numPr>
        <w:ind w:start="120.50pt" w:hanging="57.25pt"/>
        <w:rPr>
          <w:lang w:val="en-US"/>
        </w:rPr>
      </w:pPr>
      <w:bookmarkStart w:id="17" w:name="_Toc9297814"/>
      <w:r>
        <w:rPr>
          <w:lang w:val="en-US"/>
        </w:rPr>
        <w:t>Đặc tả UC007 – “CRUD Cinemas”</w:t>
      </w:r>
      <w:bookmarkEnd w:id="17"/>
    </w:p>
    <w:p w:rsidR="00DB5BB5" w:rsidRDefault="00DB5BB5" w:rsidP="00DB5BB5">
      <w:pPr>
        <w:ind w:start="28.35pt"/>
      </w:pPr>
      <w:r>
        <w:t>Tương tự use case UC005</w:t>
      </w:r>
    </w:p>
    <w:p w:rsidR="00DB5BB5" w:rsidRDefault="00DB5BB5" w:rsidP="00DB5BB5"/>
    <w:p w:rsidR="00DB5BB5" w:rsidRDefault="00DB5BB5" w:rsidP="00DB5BB5">
      <w:pPr>
        <w:spacing w:after="12pt"/>
        <w:ind w:start="28.35pt"/>
      </w:pPr>
      <w:r>
        <w:lastRenderedPageBreak/>
        <w:t>* Dữ liệu đầu ra khi hiển thị danh sách Cinemas:</w:t>
      </w:r>
    </w:p>
    <w:tbl>
      <w:tblPr>
        <w:tblW w:w="432.65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ayout w:type="fixed"/>
        <w:tblLook w:firstRow="1" w:lastRow="1" w:firstColumn="1" w:lastColumn="1" w:noHBand="0" w:noVBand="0"/>
      </w:tblPr>
      <w:tblGrid>
        <w:gridCol w:w="638"/>
        <w:gridCol w:w="1194"/>
        <w:gridCol w:w="2315"/>
        <w:gridCol w:w="2306"/>
        <w:gridCol w:w="2200"/>
      </w:tblGrid>
      <w:tr w:rsidR="00DB5BB5" w:rsidRPr="00354D32" w:rsidTr="00DB5BB5">
        <w:trPr>
          <w:jc w:val="center"/>
        </w:trPr>
        <w:tc>
          <w:tcPr>
            <w:tcW w:w="31.90pt" w:type="dxa"/>
            <w:shd w:val="clear" w:color="auto" w:fill="FFCC99"/>
            <w:vAlign w:val="center"/>
          </w:tcPr>
          <w:p w:rsidR="00DB5BB5" w:rsidRPr="00354D32" w:rsidRDefault="00DB5BB5" w:rsidP="00DB5BB5">
            <w:pPr>
              <w:ind w:start="0.20pt"/>
              <w:jc w:val="center"/>
              <w:rPr>
                <w:b/>
                <w:bCs/>
                <w:sz w:val="18"/>
              </w:rPr>
            </w:pPr>
            <w:r>
              <w:rPr>
                <w:b/>
                <w:bCs/>
                <w:sz w:val="18"/>
              </w:rPr>
              <w:t>STT</w:t>
            </w:r>
          </w:p>
        </w:tc>
        <w:tc>
          <w:tcPr>
            <w:tcW w:w="59.70pt" w:type="dxa"/>
            <w:shd w:val="clear" w:color="auto" w:fill="FFCC99"/>
            <w:vAlign w:val="center"/>
          </w:tcPr>
          <w:p w:rsidR="00DB5BB5" w:rsidRPr="00354D32" w:rsidRDefault="00DB5BB5" w:rsidP="00DB5BB5">
            <w:pPr>
              <w:ind w:firstLine="0.60pt"/>
              <w:jc w:val="center"/>
              <w:rPr>
                <w:b/>
                <w:bCs/>
                <w:sz w:val="18"/>
              </w:rPr>
            </w:pPr>
            <w:r>
              <w:rPr>
                <w:b/>
                <w:bCs/>
                <w:sz w:val="18"/>
              </w:rPr>
              <w:t>Trường    dữ liệu</w:t>
            </w:r>
          </w:p>
        </w:tc>
        <w:tc>
          <w:tcPr>
            <w:tcW w:w="115.75pt" w:type="dxa"/>
            <w:shd w:val="clear" w:color="auto" w:fill="FFCC99"/>
            <w:vAlign w:val="center"/>
          </w:tcPr>
          <w:p w:rsidR="00DB5BB5" w:rsidRPr="00354D32" w:rsidRDefault="00DB5BB5" w:rsidP="00DB5BB5">
            <w:pPr>
              <w:ind w:firstLine="0.60pt"/>
              <w:jc w:val="center"/>
              <w:rPr>
                <w:b/>
                <w:bCs/>
                <w:sz w:val="18"/>
              </w:rPr>
            </w:pPr>
            <w:r>
              <w:rPr>
                <w:b/>
                <w:bCs/>
                <w:sz w:val="18"/>
              </w:rPr>
              <w:t>Mô tả</w:t>
            </w:r>
          </w:p>
        </w:tc>
        <w:tc>
          <w:tcPr>
            <w:tcW w:w="115.30pt" w:type="dxa"/>
            <w:shd w:val="clear" w:color="auto" w:fill="FFCC99"/>
            <w:vAlign w:val="center"/>
          </w:tcPr>
          <w:p w:rsidR="00DB5BB5" w:rsidRPr="00354D32" w:rsidRDefault="00DB5BB5" w:rsidP="00DB5BB5">
            <w:pPr>
              <w:ind w:firstLine="0.60pt"/>
              <w:jc w:val="center"/>
              <w:rPr>
                <w:b/>
                <w:bCs/>
                <w:sz w:val="18"/>
              </w:rPr>
            </w:pPr>
            <w:r>
              <w:rPr>
                <w:b/>
                <w:bCs/>
                <w:sz w:val="18"/>
              </w:rPr>
              <w:t>Định dạng hiển thị</w:t>
            </w:r>
          </w:p>
        </w:tc>
        <w:tc>
          <w:tcPr>
            <w:tcW w:w="110pt" w:type="dxa"/>
            <w:shd w:val="clear" w:color="auto" w:fill="FFCC99"/>
            <w:vAlign w:val="center"/>
          </w:tcPr>
          <w:p w:rsidR="00DB5BB5" w:rsidRPr="00354D32" w:rsidRDefault="00DB5BB5" w:rsidP="00DB5BB5">
            <w:pPr>
              <w:ind w:firstLine="0.60pt"/>
              <w:jc w:val="center"/>
              <w:rPr>
                <w:b/>
                <w:bCs/>
                <w:sz w:val="18"/>
              </w:rPr>
            </w:pPr>
            <w:r>
              <w:rPr>
                <w:b/>
                <w:bCs/>
                <w:sz w:val="18"/>
              </w:rPr>
              <w:t>Ví dụ</w:t>
            </w:r>
          </w:p>
        </w:tc>
      </w:tr>
      <w:tr w:rsidR="00DB5BB5" w:rsidRPr="00354D32" w:rsidTr="00DB5BB5">
        <w:trPr>
          <w:jc w:val="center"/>
        </w:trPr>
        <w:tc>
          <w:tcPr>
            <w:tcW w:w="31.90pt" w:type="dxa"/>
            <w:vAlign w:val="center"/>
          </w:tcPr>
          <w:p w:rsidR="00DB5BB5" w:rsidRPr="00354D32" w:rsidRDefault="00DB5BB5" w:rsidP="00D8770F">
            <w:pPr>
              <w:widowControl w:val="0"/>
              <w:numPr>
                <w:ilvl w:val="0"/>
                <w:numId w:val="21"/>
              </w:numPr>
              <w:spacing w:line="14.40pt" w:lineRule="auto"/>
              <w:rPr>
                <w:sz w:val="18"/>
              </w:rPr>
            </w:pPr>
          </w:p>
        </w:tc>
        <w:tc>
          <w:tcPr>
            <w:tcW w:w="59.70pt" w:type="dxa"/>
            <w:vAlign w:val="center"/>
          </w:tcPr>
          <w:p w:rsidR="00DB5BB5" w:rsidRPr="00354D32" w:rsidRDefault="00DB5BB5" w:rsidP="00DB5BB5">
            <w:pPr>
              <w:ind w:firstLine="0.60pt"/>
              <w:rPr>
                <w:sz w:val="18"/>
              </w:rPr>
            </w:pPr>
            <w:r>
              <w:rPr>
                <w:sz w:val="18"/>
              </w:rPr>
              <w:t>Tên rạp</w:t>
            </w:r>
          </w:p>
        </w:tc>
        <w:tc>
          <w:tcPr>
            <w:tcW w:w="115.75pt" w:type="dxa"/>
            <w:vAlign w:val="center"/>
          </w:tcPr>
          <w:p w:rsidR="00DB5BB5" w:rsidRPr="00354D32" w:rsidRDefault="00DB5BB5" w:rsidP="00DB5BB5">
            <w:pPr>
              <w:ind w:firstLine="0.60pt"/>
              <w:rPr>
                <w:sz w:val="18"/>
              </w:rPr>
            </w:pPr>
          </w:p>
        </w:tc>
        <w:tc>
          <w:tcPr>
            <w:tcW w:w="115.30pt" w:type="dxa"/>
            <w:vAlign w:val="center"/>
          </w:tcPr>
          <w:p w:rsidR="00DB5BB5" w:rsidRPr="00354D32" w:rsidRDefault="00DB5BB5" w:rsidP="00DB5BB5">
            <w:pPr>
              <w:ind w:firstLine="0.60pt"/>
              <w:rPr>
                <w:sz w:val="18"/>
              </w:rPr>
            </w:pPr>
          </w:p>
        </w:tc>
        <w:tc>
          <w:tcPr>
            <w:tcW w:w="110pt" w:type="dxa"/>
            <w:vAlign w:val="center"/>
          </w:tcPr>
          <w:p w:rsidR="00DB5BB5" w:rsidRPr="00354D32" w:rsidRDefault="00DB5BB5" w:rsidP="00DB5BB5">
            <w:pPr>
              <w:ind w:end="-2.55pt" w:firstLine="0.60pt"/>
              <w:rPr>
                <w:sz w:val="18"/>
              </w:rPr>
            </w:pPr>
            <w:r>
              <w:rPr>
                <w:sz w:val="18"/>
              </w:rPr>
              <w:t>CGV IPH</w:t>
            </w:r>
          </w:p>
        </w:tc>
      </w:tr>
      <w:tr w:rsidR="00DB5BB5" w:rsidRPr="00354D32" w:rsidTr="00DB5BB5">
        <w:trPr>
          <w:jc w:val="center"/>
        </w:trPr>
        <w:tc>
          <w:tcPr>
            <w:tcW w:w="31.90pt" w:type="dxa"/>
            <w:vAlign w:val="center"/>
          </w:tcPr>
          <w:p w:rsidR="00DB5BB5" w:rsidRPr="00354D32" w:rsidRDefault="00DB5BB5" w:rsidP="00D8770F">
            <w:pPr>
              <w:widowControl w:val="0"/>
              <w:numPr>
                <w:ilvl w:val="0"/>
                <w:numId w:val="21"/>
              </w:numPr>
              <w:spacing w:line="14.40pt" w:lineRule="auto"/>
              <w:rPr>
                <w:sz w:val="18"/>
              </w:rPr>
            </w:pPr>
          </w:p>
        </w:tc>
        <w:tc>
          <w:tcPr>
            <w:tcW w:w="59.70pt" w:type="dxa"/>
            <w:vAlign w:val="center"/>
          </w:tcPr>
          <w:p w:rsidR="00DB5BB5" w:rsidRPr="00354D32" w:rsidRDefault="00DB5BB5" w:rsidP="00DB5BB5">
            <w:pPr>
              <w:ind w:firstLine="0.60pt"/>
              <w:rPr>
                <w:sz w:val="18"/>
              </w:rPr>
            </w:pPr>
            <w:r>
              <w:rPr>
                <w:sz w:val="18"/>
              </w:rPr>
              <w:t>Địa chỉ</w:t>
            </w:r>
          </w:p>
        </w:tc>
        <w:tc>
          <w:tcPr>
            <w:tcW w:w="115.75pt" w:type="dxa"/>
            <w:vAlign w:val="center"/>
          </w:tcPr>
          <w:p w:rsidR="00DB5BB5" w:rsidRPr="00354D32" w:rsidRDefault="00DB5BB5" w:rsidP="00DB5BB5">
            <w:pPr>
              <w:ind w:firstLine="0.60pt"/>
              <w:rPr>
                <w:sz w:val="18"/>
              </w:rPr>
            </w:pPr>
          </w:p>
        </w:tc>
        <w:tc>
          <w:tcPr>
            <w:tcW w:w="115.30pt" w:type="dxa"/>
            <w:vAlign w:val="center"/>
          </w:tcPr>
          <w:p w:rsidR="00DB5BB5" w:rsidRPr="00354D32" w:rsidRDefault="00DB5BB5" w:rsidP="00DB5BB5">
            <w:pPr>
              <w:ind w:firstLine="0.60pt"/>
              <w:rPr>
                <w:sz w:val="18"/>
              </w:rPr>
            </w:pPr>
          </w:p>
        </w:tc>
        <w:tc>
          <w:tcPr>
            <w:tcW w:w="110pt" w:type="dxa"/>
            <w:vAlign w:val="center"/>
          </w:tcPr>
          <w:p w:rsidR="00DB5BB5" w:rsidRPr="00354D32" w:rsidRDefault="00DB5BB5" w:rsidP="00DB5BB5">
            <w:pPr>
              <w:ind w:end="-2.55pt" w:firstLine="0.60pt"/>
              <w:rPr>
                <w:sz w:val="18"/>
              </w:rPr>
            </w:pPr>
            <w:r w:rsidRPr="00B22FB7">
              <w:rPr>
                <w:sz w:val="18"/>
              </w:rPr>
              <w:t>Tầng 4, Indochina Plaza, 241 Xuân Thủy, Dịch Vọng Hậu, Cầu Giấy, Hà Nội</w:t>
            </w:r>
          </w:p>
        </w:tc>
      </w:tr>
      <w:tr w:rsidR="00DB5BB5" w:rsidRPr="00354D32" w:rsidTr="00DB5BB5">
        <w:trPr>
          <w:jc w:val="center"/>
        </w:trPr>
        <w:tc>
          <w:tcPr>
            <w:tcW w:w="31.90pt" w:type="dxa"/>
            <w:vAlign w:val="center"/>
          </w:tcPr>
          <w:p w:rsidR="00DB5BB5" w:rsidRPr="00354D32" w:rsidRDefault="00DB5BB5" w:rsidP="00D8770F">
            <w:pPr>
              <w:widowControl w:val="0"/>
              <w:numPr>
                <w:ilvl w:val="0"/>
                <w:numId w:val="21"/>
              </w:numPr>
              <w:spacing w:line="14.40pt" w:lineRule="auto"/>
              <w:rPr>
                <w:sz w:val="18"/>
              </w:rPr>
            </w:pPr>
          </w:p>
        </w:tc>
        <w:tc>
          <w:tcPr>
            <w:tcW w:w="59.70pt" w:type="dxa"/>
            <w:vAlign w:val="center"/>
          </w:tcPr>
          <w:p w:rsidR="00DB5BB5" w:rsidRPr="00354D32" w:rsidRDefault="00DB5BB5" w:rsidP="00DB5BB5">
            <w:pPr>
              <w:ind w:firstLine="0.60pt"/>
              <w:rPr>
                <w:sz w:val="18"/>
              </w:rPr>
            </w:pPr>
            <w:r>
              <w:rPr>
                <w:sz w:val="18"/>
              </w:rPr>
              <w:t>Rating</w:t>
            </w:r>
          </w:p>
        </w:tc>
        <w:tc>
          <w:tcPr>
            <w:tcW w:w="115.75pt" w:type="dxa"/>
            <w:vAlign w:val="center"/>
          </w:tcPr>
          <w:p w:rsidR="00DB5BB5" w:rsidRPr="00354D32" w:rsidRDefault="00DB5BB5" w:rsidP="00DB5BB5">
            <w:pPr>
              <w:ind w:firstLine="0.60pt"/>
              <w:rPr>
                <w:sz w:val="18"/>
              </w:rPr>
            </w:pPr>
            <w:r>
              <w:rPr>
                <w:sz w:val="18"/>
              </w:rPr>
              <w:t>điểm trung bình (max là 5)</w:t>
            </w:r>
          </w:p>
        </w:tc>
        <w:tc>
          <w:tcPr>
            <w:tcW w:w="115.30pt" w:type="dxa"/>
            <w:vAlign w:val="center"/>
          </w:tcPr>
          <w:p w:rsidR="00DB5BB5" w:rsidRPr="00354D32" w:rsidRDefault="00DB5BB5" w:rsidP="00DB5BB5">
            <w:pPr>
              <w:ind w:firstLine="0.60pt"/>
              <w:rPr>
                <w:sz w:val="18"/>
              </w:rPr>
            </w:pPr>
            <w:r>
              <w:rPr>
                <w:sz w:val="18"/>
              </w:rPr>
              <w:t>x.x</w:t>
            </w:r>
          </w:p>
        </w:tc>
        <w:tc>
          <w:tcPr>
            <w:tcW w:w="110pt" w:type="dxa"/>
            <w:vAlign w:val="center"/>
          </w:tcPr>
          <w:p w:rsidR="00DB5BB5" w:rsidRPr="00354D32" w:rsidRDefault="00DB5BB5" w:rsidP="00DB5BB5">
            <w:pPr>
              <w:rPr>
                <w:sz w:val="18"/>
              </w:rPr>
            </w:pPr>
            <w:r>
              <w:rPr>
                <w:sz w:val="18"/>
              </w:rPr>
              <w:t>4.8</w:t>
            </w:r>
          </w:p>
        </w:tc>
      </w:tr>
      <w:tr w:rsidR="00DB5BB5" w:rsidRPr="00354D32" w:rsidTr="00DB5BB5">
        <w:trPr>
          <w:jc w:val="center"/>
        </w:trPr>
        <w:tc>
          <w:tcPr>
            <w:tcW w:w="31.90pt" w:type="dxa"/>
            <w:vAlign w:val="center"/>
          </w:tcPr>
          <w:p w:rsidR="00DB5BB5" w:rsidRPr="00354D32" w:rsidRDefault="00DB5BB5" w:rsidP="00D8770F">
            <w:pPr>
              <w:widowControl w:val="0"/>
              <w:numPr>
                <w:ilvl w:val="0"/>
                <w:numId w:val="21"/>
              </w:numPr>
              <w:spacing w:line="14.40pt" w:lineRule="auto"/>
              <w:rPr>
                <w:sz w:val="18"/>
              </w:rPr>
            </w:pPr>
          </w:p>
        </w:tc>
        <w:tc>
          <w:tcPr>
            <w:tcW w:w="59.70pt" w:type="dxa"/>
            <w:vAlign w:val="center"/>
          </w:tcPr>
          <w:p w:rsidR="00DB5BB5" w:rsidRDefault="00DB5BB5" w:rsidP="00DB5BB5">
            <w:pPr>
              <w:ind w:firstLine="0.60pt"/>
              <w:rPr>
                <w:sz w:val="18"/>
              </w:rPr>
            </w:pPr>
            <w:r>
              <w:rPr>
                <w:sz w:val="18"/>
              </w:rPr>
              <w:t>Ảnh rạp</w:t>
            </w:r>
          </w:p>
        </w:tc>
        <w:tc>
          <w:tcPr>
            <w:tcW w:w="115.75pt" w:type="dxa"/>
            <w:vAlign w:val="center"/>
          </w:tcPr>
          <w:p w:rsidR="00DB5BB5" w:rsidRPr="00354D32" w:rsidRDefault="00DB5BB5" w:rsidP="00DB5BB5">
            <w:pPr>
              <w:ind w:firstLine="0.60pt"/>
              <w:rPr>
                <w:sz w:val="18"/>
              </w:rPr>
            </w:pPr>
          </w:p>
        </w:tc>
        <w:tc>
          <w:tcPr>
            <w:tcW w:w="115.30pt" w:type="dxa"/>
            <w:vAlign w:val="center"/>
          </w:tcPr>
          <w:p w:rsidR="00DB5BB5" w:rsidRPr="00354D32" w:rsidRDefault="00DB5BB5" w:rsidP="00DB5BB5">
            <w:pPr>
              <w:ind w:firstLine="0.60pt"/>
              <w:rPr>
                <w:sz w:val="18"/>
              </w:rPr>
            </w:pPr>
          </w:p>
        </w:tc>
        <w:tc>
          <w:tcPr>
            <w:tcW w:w="110pt" w:type="dxa"/>
            <w:vAlign w:val="center"/>
          </w:tcPr>
          <w:p w:rsidR="00DB5BB5" w:rsidRPr="00AB3FE1" w:rsidRDefault="00DB5BB5" w:rsidP="00DB5BB5">
            <w:pPr>
              <w:rPr>
                <w:sz w:val="18"/>
              </w:rPr>
            </w:pPr>
          </w:p>
        </w:tc>
      </w:tr>
    </w:tbl>
    <w:p w:rsidR="00DB5BB5" w:rsidRDefault="00DB5BB5" w:rsidP="00DB5BB5"/>
    <w:p w:rsidR="00DB5BB5" w:rsidRDefault="00DB5BB5" w:rsidP="00DB5BB5">
      <w:pPr>
        <w:spacing w:after="12pt"/>
        <w:ind w:start="28.35pt"/>
      </w:pPr>
      <w:r>
        <w:t>** Dữ liệu đầu vào khi thêm/sửa Cinema:</w:t>
      </w:r>
    </w:p>
    <w:tbl>
      <w:tblPr>
        <w:tblW w:w="431.95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ayout w:type="fixed"/>
        <w:tblLook w:firstRow="1" w:lastRow="1" w:firstColumn="1" w:lastColumn="1" w:noHBand="0" w:noVBand="0"/>
      </w:tblPr>
      <w:tblGrid>
        <w:gridCol w:w="638"/>
        <w:gridCol w:w="1194"/>
        <w:gridCol w:w="2203"/>
        <w:gridCol w:w="808"/>
        <w:gridCol w:w="1743"/>
        <w:gridCol w:w="2053"/>
      </w:tblGrid>
      <w:tr w:rsidR="00DB5BB5" w:rsidRPr="00354D32" w:rsidTr="00DB5BB5">
        <w:trPr>
          <w:jc w:val="center"/>
        </w:trPr>
        <w:tc>
          <w:tcPr>
            <w:tcW w:w="31.90pt" w:type="dxa"/>
            <w:shd w:val="clear" w:color="auto" w:fill="FFCC99"/>
            <w:vAlign w:val="center"/>
          </w:tcPr>
          <w:p w:rsidR="00DB5BB5" w:rsidRPr="00354D32" w:rsidRDefault="00DB5BB5" w:rsidP="00DB5BB5">
            <w:pPr>
              <w:ind w:start="0.20pt"/>
              <w:jc w:val="center"/>
              <w:rPr>
                <w:b/>
                <w:bCs/>
                <w:sz w:val="18"/>
              </w:rPr>
            </w:pPr>
            <w:r>
              <w:rPr>
                <w:b/>
                <w:bCs/>
                <w:sz w:val="18"/>
              </w:rPr>
              <w:t>STT</w:t>
            </w:r>
          </w:p>
        </w:tc>
        <w:tc>
          <w:tcPr>
            <w:tcW w:w="59.70pt" w:type="dxa"/>
            <w:shd w:val="clear" w:color="auto" w:fill="FFCC99"/>
            <w:vAlign w:val="center"/>
          </w:tcPr>
          <w:p w:rsidR="00DB5BB5" w:rsidRPr="00354D32" w:rsidRDefault="00DB5BB5" w:rsidP="00DB5BB5">
            <w:pPr>
              <w:ind w:firstLine="0.60pt"/>
              <w:jc w:val="center"/>
              <w:rPr>
                <w:b/>
                <w:bCs/>
                <w:sz w:val="18"/>
              </w:rPr>
            </w:pPr>
            <w:r>
              <w:rPr>
                <w:b/>
                <w:bCs/>
                <w:sz w:val="18"/>
              </w:rPr>
              <w:t>Trường    dữ liệu</w:t>
            </w:r>
          </w:p>
        </w:tc>
        <w:tc>
          <w:tcPr>
            <w:tcW w:w="110.15pt" w:type="dxa"/>
            <w:shd w:val="clear" w:color="auto" w:fill="FFCC99"/>
            <w:vAlign w:val="center"/>
          </w:tcPr>
          <w:p w:rsidR="00DB5BB5" w:rsidRPr="00354D32" w:rsidRDefault="00DB5BB5" w:rsidP="00DB5BB5">
            <w:pPr>
              <w:ind w:firstLine="0.60pt"/>
              <w:jc w:val="center"/>
              <w:rPr>
                <w:b/>
                <w:bCs/>
                <w:sz w:val="18"/>
              </w:rPr>
            </w:pPr>
            <w:r>
              <w:rPr>
                <w:b/>
                <w:bCs/>
                <w:sz w:val="18"/>
              </w:rPr>
              <w:t>Mô tả</w:t>
            </w:r>
          </w:p>
        </w:tc>
        <w:tc>
          <w:tcPr>
            <w:tcW w:w="40.40pt" w:type="dxa"/>
            <w:shd w:val="clear" w:color="auto" w:fill="FFCC99"/>
            <w:vAlign w:val="center"/>
          </w:tcPr>
          <w:p w:rsidR="00DB5BB5" w:rsidRPr="00354D32" w:rsidRDefault="00DB5BB5" w:rsidP="00DB5BB5">
            <w:pPr>
              <w:ind w:firstLine="0.60pt"/>
              <w:jc w:val="center"/>
              <w:rPr>
                <w:b/>
                <w:bCs/>
                <w:sz w:val="18"/>
              </w:rPr>
            </w:pPr>
            <w:r>
              <w:rPr>
                <w:b/>
                <w:bCs/>
                <w:sz w:val="18"/>
              </w:rPr>
              <w:t>Bắt buộc?</w:t>
            </w:r>
          </w:p>
        </w:tc>
        <w:tc>
          <w:tcPr>
            <w:tcW w:w="87.15pt" w:type="dxa"/>
            <w:shd w:val="clear" w:color="auto" w:fill="FFCC99"/>
            <w:vAlign w:val="center"/>
          </w:tcPr>
          <w:p w:rsidR="00DB5BB5" w:rsidRPr="00354D32" w:rsidRDefault="00DB5BB5" w:rsidP="00DB5BB5">
            <w:pPr>
              <w:ind w:firstLine="0.60pt"/>
              <w:jc w:val="center"/>
              <w:rPr>
                <w:b/>
                <w:bCs/>
                <w:sz w:val="18"/>
              </w:rPr>
            </w:pPr>
            <w:r>
              <w:rPr>
                <w:b/>
                <w:bCs/>
                <w:sz w:val="18"/>
              </w:rPr>
              <w:t>Điều kiện hợp lệ</w:t>
            </w:r>
          </w:p>
        </w:tc>
        <w:tc>
          <w:tcPr>
            <w:tcW w:w="102.65pt" w:type="dxa"/>
            <w:shd w:val="clear" w:color="auto" w:fill="FFCC99"/>
            <w:vAlign w:val="center"/>
          </w:tcPr>
          <w:p w:rsidR="00DB5BB5" w:rsidRPr="00354D32" w:rsidRDefault="00DB5BB5" w:rsidP="00DB5BB5">
            <w:pPr>
              <w:ind w:firstLine="0.60pt"/>
              <w:jc w:val="center"/>
              <w:rPr>
                <w:b/>
                <w:bCs/>
                <w:sz w:val="18"/>
              </w:rPr>
            </w:pPr>
            <w:r>
              <w:rPr>
                <w:b/>
                <w:bCs/>
                <w:sz w:val="18"/>
              </w:rPr>
              <w:t>Ví dụ</w:t>
            </w:r>
          </w:p>
        </w:tc>
      </w:tr>
      <w:tr w:rsidR="00DB5BB5" w:rsidRPr="00354D32" w:rsidTr="00DB5BB5">
        <w:trPr>
          <w:jc w:val="center"/>
        </w:trPr>
        <w:tc>
          <w:tcPr>
            <w:tcW w:w="31.90pt" w:type="dxa"/>
            <w:vAlign w:val="center"/>
          </w:tcPr>
          <w:p w:rsidR="00DB5BB5" w:rsidRPr="00354D32" w:rsidRDefault="00DB5BB5" w:rsidP="00D8770F">
            <w:pPr>
              <w:widowControl w:val="0"/>
              <w:numPr>
                <w:ilvl w:val="0"/>
                <w:numId w:val="22"/>
              </w:numPr>
              <w:spacing w:line="14.40pt" w:lineRule="auto"/>
              <w:rPr>
                <w:sz w:val="18"/>
              </w:rPr>
            </w:pPr>
          </w:p>
        </w:tc>
        <w:tc>
          <w:tcPr>
            <w:tcW w:w="59.70pt" w:type="dxa"/>
            <w:vAlign w:val="center"/>
          </w:tcPr>
          <w:p w:rsidR="00DB5BB5" w:rsidRPr="00354D32" w:rsidRDefault="00DB5BB5" w:rsidP="00DB5BB5">
            <w:pPr>
              <w:ind w:firstLine="0.60pt"/>
              <w:rPr>
                <w:sz w:val="18"/>
              </w:rPr>
            </w:pPr>
            <w:r>
              <w:rPr>
                <w:sz w:val="18"/>
              </w:rPr>
              <w:t>Tên rạp</w:t>
            </w:r>
          </w:p>
        </w:tc>
        <w:tc>
          <w:tcPr>
            <w:tcW w:w="110.15pt" w:type="dxa"/>
            <w:vAlign w:val="center"/>
          </w:tcPr>
          <w:p w:rsidR="00DB5BB5" w:rsidRPr="00354D32" w:rsidRDefault="00DB5BB5" w:rsidP="00DB5BB5">
            <w:pPr>
              <w:ind w:firstLine="0.60pt"/>
              <w:rPr>
                <w:sz w:val="18"/>
              </w:rPr>
            </w:pPr>
          </w:p>
        </w:tc>
        <w:tc>
          <w:tcPr>
            <w:tcW w:w="40.40pt" w:type="dxa"/>
            <w:vAlign w:val="center"/>
          </w:tcPr>
          <w:p w:rsidR="00DB5BB5" w:rsidRPr="00354D32" w:rsidRDefault="00DB5BB5" w:rsidP="00DB5BB5">
            <w:pPr>
              <w:ind w:firstLine="0.60pt"/>
              <w:rPr>
                <w:sz w:val="18"/>
              </w:rPr>
            </w:pPr>
            <w:r>
              <w:rPr>
                <w:sz w:val="18"/>
              </w:rPr>
              <w:t>Có</w:t>
            </w:r>
          </w:p>
        </w:tc>
        <w:tc>
          <w:tcPr>
            <w:tcW w:w="87.15pt" w:type="dxa"/>
            <w:vAlign w:val="center"/>
          </w:tcPr>
          <w:p w:rsidR="00DB5BB5" w:rsidRPr="00354D32" w:rsidRDefault="00DB5BB5" w:rsidP="00DB5BB5">
            <w:pPr>
              <w:ind w:firstLine="0.60pt"/>
              <w:rPr>
                <w:sz w:val="18"/>
              </w:rPr>
            </w:pPr>
          </w:p>
        </w:tc>
        <w:tc>
          <w:tcPr>
            <w:tcW w:w="102.65pt" w:type="dxa"/>
            <w:vAlign w:val="center"/>
          </w:tcPr>
          <w:p w:rsidR="00DB5BB5" w:rsidRPr="00354D32" w:rsidRDefault="00DB5BB5" w:rsidP="00DB5BB5">
            <w:pPr>
              <w:ind w:end="-2.55pt" w:firstLine="0.60pt"/>
              <w:rPr>
                <w:sz w:val="18"/>
              </w:rPr>
            </w:pPr>
            <w:r>
              <w:rPr>
                <w:sz w:val="18"/>
              </w:rPr>
              <w:t>CGV IPH</w:t>
            </w:r>
          </w:p>
        </w:tc>
      </w:tr>
      <w:tr w:rsidR="00DB5BB5" w:rsidRPr="00354D32" w:rsidTr="00DB5BB5">
        <w:trPr>
          <w:jc w:val="center"/>
        </w:trPr>
        <w:tc>
          <w:tcPr>
            <w:tcW w:w="31.90pt" w:type="dxa"/>
            <w:vAlign w:val="center"/>
          </w:tcPr>
          <w:p w:rsidR="00DB5BB5" w:rsidRPr="00354D32" w:rsidRDefault="00DB5BB5" w:rsidP="00D8770F">
            <w:pPr>
              <w:widowControl w:val="0"/>
              <w:numPr>
                <w:ilvl w:val="0"/>
                <w:numId w:val="22"/>
              </w:numPr>
              <w:spacing w:line="14.40pt" w:lineRule="auto"/>
              <w:rPr>
                <w:sz w:val="18"/>
              </w:rPr>
            </w:pPr>
          </w:p>
        </w:tc>
        <w:tc>
          <w:tcPr>
            <w:tcW w:w="59.70pt" w:type="dxa"/>
            <w:vAlign w:val="center"/>
          </w:tcPr>
          <w:p w:rsidR="00DB5BB5" w:rsidRDefault="00DB5BB5" w:rsidP="00DB5BB5">
            <w:pPr>
              <w:ind w:firstLine="0.60pt"/>
              <w:rPr>
                <w:sz w:val="18"/>
              </w:rPr>
            </w:pPr>
            <w:r>
              <w:rPr>
                <w:sz w:val="18"/>
              </w:rPr>
              <w:t>Vùng miền</w:t>
            </w:r>
          </w:p>
        </w:tc>
        <w:tc>
          <w:tcPr>
            <w:tcW w:w="110.15pt" w:type="dxa"/>
            <w:vAlign w:val="center"/>
          </w:tcPr>
          <w:p w:rsidR="00DB5BB5" w:rsidRPr="00354D32" w:rsidRDefault="00DB5BB5" w:rsidP="00DB5BB5">
            <w:pPr>
              <w:ind w:firstLine="0.60pt"/>
              <w:rPr>
                <w:sz w:val="18"/>
              </w:rPr>
            </w:pPr>
          </w:p>
        </w:tc>
        <w:tc>
          <w:tcPr>
            <w:tcW w:w="40.40pt" w:type="dxa"/>
            <w:vAlign w:val="center"/>
          </w:tcPr>
          <w:p w:rsidR="00DB5BB5" w:rsidRPr="00354D32" w:rsidRDefault="00DB5BB5" w:rsidP="00DB5BB5">
            <w:pPr>
              <w:ind w:firstLine="0.60pt"/>
              <w:rPr>
                <w:sz w:val="18"/>
              </w:rPr>
            </w:pPr>
            <w:r>
              <w:rPr>
                <w:sz w:val="18"/>
              </w:rPr>
              <w:t>Có</w:t>
            </w:r>
          </w:p>
        </w:tc>
        <w:tc>
          <w:tcPr>
            <w:tcW w:w="87.15pt" w:type="dxa"/>
            <w:vAlign w:val="center"/>
          </w:tcPr>
          <w:p w:rsidR="00DB5BB5" w:rsidRPr="00354D32" w:rsidRDefault="00DB5BB5" w:rsidP="00DB5BB5">
            <w:pPr>
              <w:ind w:firstLine="0.60pt"/>
              <w:rPr>
                <w:sz w:val="18"/>
              </w:rPr>
            </w:pPr>
          </w:p>
        </w:tc>
        <w:tc>
          <w:tcPr>
            <w:tcW w:w="102.65pt" w:type="dxa"/>
            <w:vAlign w:val="center"/>
          </w:tcPr>
          <w:p w:rsidR="00DB5BB5" w:rsidRPr="00354D32" w:rsidRDefault="00DB5BB5" w:rsidP="00DB5BB5">
            <w:pPr>
              <w:ind w:end="-2.55pt" w:firstLine="0.60pt"/>
              <w:rPr>
                <w:sz w:val="18"/>
              </w:rPr>
            </w:pPr>
            <w:r>
              <w:rPr>
                <w:sz w:val="18"/>
              </w:rPr>
              <w:t>Hà Nội</w:t>
            </w:r>
          </w:p>
        </w:tc>
      </w:tr>
      <w:tr w:rsidR="00DB5BB5" w:rsidRPr="00354D32" w:rsidTr="00DB5BB5">
        <w:trPr>
          <w:jc w:val="center"/>
        </w:trPr>
        <w:tc>
          <w:tcPr>
            <w:tcW w:w="31.90pt" w:type="dxa"/>
            <w:vAlign w:val="center"/>
          </w:tcPr>
          <w:p w:rsidR="00DB5BB5" w:rsidRPr="00354D32" w:rsidRDefault="00DB5BB5" w:rsidP="00D8770F">
            <w:pPr>
              <w:widowControl w:val="0"/>
              <w:numPr>
                <w:ilvl w:val="0"/>
                <w:numId w:val="22"/>
              </w:numPr>
              <w:spacing w:line="14.40pt" w:lineRule="auto"/>
              <w:rPr>
                <w:sz w:val="18"/>
              </w:rPr>
            </w:pPr>
          </w:p>
        </w:tc>
        <w:tc>
          <w:tcPr>
            <w:tcW w:w="59.70pt" w:type="dxa"/>
            <w:vAlign w:val="center"/>
          </w:tcPr>
          <w:p w:rsidR="00DB5BB5" w:rsidRDefault="00DB5BB5" w:rsidP="00DB5BB5">
            <w:pPr>
              <w:ind w:firstLine="0.60pt"/>
              <w:rPr>
                <w:sz w:val="18"/>
              </w:rPr>
            </w:pPr>
            <w:r>
              <w:rPr>
                <w:sz w:val="18"/>
              </w:rPr>
              <w:t>Nhóm rạp</w:t>
            </w:r>
          </w:p>
        </w:tc>
        <w:tc>
          <w:tcPr>
            <w:tcW w:w="110.15pt" w:type="dxa"/>
            <w:vAlign w:val="center"/>
          </w:tcPr>
          <w:p w:rsidR="00DB5BB5" w:rsidRPr="00354D32" w:rsidRDefault="00DB5BB5" w:rsidP="00DB5BB5">
            <w:pPr>
              <w:ind w:firstLine="0.60pt"/>
              <w:rPr>
                <w:sz w:val="18"/>
              </w:rPr>
            </w:pPr>
          </w:p>
        </w:tc>
        <w:tc>
          <w:tcPr>
            <w:tcW w:w="40.40pt" w:type="dxa"/>
            <w:vAlign w:val="center"/>
          </w:tcPr>
          <w:p w:rsidR="00DB5BB5" w:rsidRDefault="00DB5BB5" w:rsidP="00DB5BB5">
            <w:pPr>
              <w:ind w:firstLine="0.60pt"/>
              <w:rPr>
                <w:sz w:val="18"/>
              </w:rPr>
            </w:pPr>
            <w:r>
              <w:rPr>
                <w:sz w:val="18"/>
              </w:rPr>
              <w:t>Có</w:t>
            </w:r>
          </w:p>
        </w:tc>
        <w:tc>
          <w:tcPr>
            <w:tcW w:w="87.15pt" w:type="dxa"/>
            <w:vAlign w:val="center"/>
          </w:tcPr>
          <w:p w:rsidR="00DB5BB5" w:rsidRPr="00354D32" w:rsidRDefault="00DB5BB5" w:rsidP="00DB5BB5">
            <w:pPr>
              <w:ind w:firstLine="0.60pt"/>
              <w:rPr>
                <w:sz w:val="18"/>
              </w:rPr>
            </w:pPr>
          </w:p>
        </w:tc>
        <w:tc>
          <w:tcPr>
            <w:tcW w:w="102.65pt" w:type="dxa"/>
            <w:vAlign w:val="center"/>
          </w:tcPr>
          <w:p w:rsidR="00DB5BB5" w:rsidRDefault="00DB5BB5" w:rsidP="00DB5BB5">
            <w:pPr>
              <w:ind w:end="-2.55pt" w:firstLine="0.60pt"/>
              <w:rPr>
                <w:sz w:val="18"/>
              </w:rPr>
            </w:pPr>
            <w:r>
              <w:rPr>
                <w:sz w:val="18"/>
              </w:rPr>
              <w:t>CGV</w:t>
            </w:r>
          </w:p>
        </w:tc>
      </w:tr>
      <w:tr w:rsidR="00DB5BB5" w:rsidRPr="00354D32" w:rsidTr="00DB5BB5">
        <w:trPr>
          <w:jc w:val="center"/>
        </w:trPr>
        <w:tc>
          <w:tcPr>
            <w:tcW w:w="31.90pt" w:type="dxa"/>
            <w:vAlign w:val="center"/>
          </w:tcPr>
          <w:p w:rsidR="00DB5BB5" w:rsidRPr="00354D32" w:rsidRDefault="00DB5BB5" w:rsidP="00D8770F">
            <w:pPr>
              <w:widowControl w:val="0"/>
              <w:numPr>
                <w:ilvl w:val="0"/>
                <w:numId w:val="22"/>
              </w:numPr>
              <w:spacing w:line="14.40pt" w:lineRule="auto"/>
              <w:rPr>
                <w:sz w:val="18"/>
              </w:rPr>
            </w:pPr>
          </w:p>
        </w:tc>
        <w:tc>
          <w:tcPr>
            <w:tcW w:w="59.70pt" w:type="dxa"/>
            <w:vAlign w:val="center"/>
          </w:tcPr>
          <w:p w:rsidR="00DB5BB5" w:rsidRPr="00354D32" w:rsidRDefault="00DB5BB5" w:rsidP="00DB5BB5">
            <w:pPr>
              <w:ind w:firstLine="0.60pt"/>
              <w:rPr>
                <w:sz w:val="18"/>
              </w:rPr>
            </w:pPr>
            <w:r>
              <w:rPr>
                <w:sz w:val="18"/>
              </w:rPr>
              <w:t>Địa chỉ</w:t>
            </w:r>
          </w:p>
        </w:tc>
        <w:tc>
          <w:tcPr>
            <w:tcW w:w="110.15pt" w:type="dxa"/>
            <w:vAlign w:val="center"/>
          </w:tcPr>
          <w:p w:rsidR="00DB5BB5" w:rsidRPr="00354D32" w:rsidRDefault="00DB5BB5" w:rsidP="00DB5BB5">
            <w:pPr>
              <w:ind w:firstLine="0.60pt"/>
              <w:rPr>
                <w:sz w:val="18"/>
              </w:rPr>
            </w:pPr>
          </w:p>
        </w:tc>
        <w:tc>
          <w:tcPr>
            <w:tcW w:w="40.40pt" w:type="dxa"/>
            <w:vAlign w:val="center"/>
          </w:tcPr>
          <w:p w:rsidR="00DB5BB5" w:rsidRPr="00354D32" w:rsidRDefault="00DB5BB5" w:rsidP="00DB5BB5">
            <w:pPr>
              <w:ind w:firstLine="0.60pt"/>
              <w:rPr>
                <w:sz w:val="18"/>
              </w:rPr>
            </w:pPr>
            <w:r>
              <w:rPr>
                <w:sz w:val="18"/>
              </w:rPr>
              <w:t>Có</w:t>
            </w:r>
          </w:p>
        </w:tc>
        <w:tc>
          <w:tcPr>
            <w:tcW w:w="87.15pt" w:type="dxa"/>
            <w:vAlign w:val="center"/>
          </w:tcPr>
          <w:p w:rsidR="00DB5BB5" w:rsidRPr="00354D32" w:rsidRDefault="00DB5BB5" w:rsidP="00DB5BB5">
            <w:pPr>
              <w:ind w:firstLine="0.60pt"/>
              <w:rPr>
                <w:sz w:val="18"/>
              </w:rPr>
            </w:pPr>
          </w:p>
        </w:tc>
        <w:tc>
          <w:tcPr>
            <w:tcW w:w="102.65pt" w:type="dxa"/>
            <w:vAlign w:val="center"/>
          </w:tcPr>
          <w:p w:rsidR="00DB5BB5" w:rsidRPr="00354D32" w:rsidRDefault="00DB5BB5" w:rsidP="00DB5BB5">
            <w:pPr>
              <w:rPr>
                <w:sz w:val="18"/>
              </w:rPr>
            </w:pPr>
            <w:r w:rsidRPr="00B22FB7">
              <w:rPr>
                <w:sz w:val="18"/>
              </w:rPr>
              <w:t>Tầng 4, Indochina Plaza, 241 Xuân Thủy, Dịch Vọng Hậu, Cầu Giấy, Hà Nội</w:t>
            </w:r>
          </w:p>
        </w:tc>
      </w:tr>
      <w:tr w:rsidR="00DB5BB5" w:rsidRPr="00354D32" w:rsidTr="00DB5BB5">
        <w:trPr>
          <w:jc w:val="center"/>
        </w:trPr>
        <w:tc>
          <w:tcPr>
            <w:tcW w:w="31.90pt" w:type="dxa"/>
            <w:vAlign w:val="center"/>
          </w:tcPr>
          <w:p w:rsidR="00DB5BB5" w:rsidRPr="00354D32" w:rsidRDefault="00DB5BB5" w:rsidP="00D8770F">
            <w:pPr>
              <w:widowControl w:val="0"/>
              <w:numPr>
                <w:ilvl w:val="0"/>
                <w:numId w:val="22"/>
              </w:numPr>
              <w:spacing w:line="14.40pt" w:lineRule="auto"/>
              <w:rPr>
                <w:sz w:val="18"/>
              </w:rPr>
            </w:pPr>
          </w:p>
        </w:tc>
        <w:tc>
          <w:tcPr>
            <w:tcW w:w="59.70pt" w:type="dxa"/>
            <w:vAlign w:val="center"/>
          </w:tcPr>
          <w:p w:rsidR="00DB5BB5" w:rsidRDefault="00DB5BB5" w:rsidP="00DB5BB5">
            <w:pPr>
              <w:ind w:firstLine="0.60pt"/>
              <w:rPr>
                <w:sz w:val="18"/>
              </w:rPr>
            </w:pPr>
            <w:r>
              <w:rPr>
                <w:sz w:val="18"/>
              </w:rPr>
              <w:t>Mô tả</w:t>
            </w:r>
          </w:p>
        </w:tc>
        <w:tc>
          <w:tcPr>
            <w:tcW w:w="110.15pt" w:type="dxa"/>
            <w:vAlign w:val="center"/>
          </w:tcPr>
          <w:p w:rsidR="00DB5BB5" w:rsidRPr="00354D32" w:rsidRDefault="00DB5BB5" w:rsidP="00DB5BB5">
            <w:pPr>
              <w:ind w:firstLine="0.60pt"/>
              <w:rPr>
                <w:sz w:val="18"/>
              </w:rPr>
            </w:pPr>
          </w:p>
        </w:tc>
        <w:tc>
          <w:tcPr>
            <w:tcW w:w="40.40pt" w:type="dxa"/>
            <w:vAlign w:val="center"/>
          </w:tcPr>
          <w:p w:rsidR="00DB5BB5" w:rsidRPr="00354D32" w:rsidRDefault="00DB5BB5" w:rsidP="00DB5BB5">
            <w:pPr>
              <w:ind w:firstLine="0.60pt"/>
              <w:rPr>
                <w:sz w:val="18"/>
              </w:rPr>
            </w:pPr>
            <w:r>
              <w:rPr>
                <w:sz w:val="18"/>
              </w:rPr>
              <w:t>Có</w:t>
            </w:r>
          </w:p>
        </w:tc>
        <w:tc>
          <w:tcPr>
            <w:tcW w:w="87.15pt" w:type="dxa"/>
            <w:vAlign w:val="center"/>
          </w:tcPr>
          <w:p w:rsidR="00DB5BB5" w:rsidRPr="00354D32" w:rsidRDefault="00DB5BB5" w:rsidP="00DB5BB5">
            <w:pPr>
              <w:ind w:firstLine="0.60pt"/>
              <w:rPr>
                <w:sz w:val="18"/>
              </w:rPr>
            </w:pPr>
          </w:p>
        </w:tc>
        <w:tc>
          <w:tcPr>
            <w:tcW w:w="102.65pt" w:type="dxa"/>
            <w:vAlign w:val="center"/>
          </w:tcPr>
          <w:p w:rsidR="00DB5BB5" w:rsidRPr="00B22FB7" w:rsidRDefault="00DB5BB5" w:rsidP="00DB5BB5">
            <w:pPr>
              <w:ind w:end="-2.55pt" w:firstLine="0.60pt"/>
              <w:rPr>
                <w:sz w:val="18"/>
              </w:rPr>
            </w:pPr>
            <w:r>
              <w:rPr>
                <w:sz w:val="18"/>
              </w:rPr>
              <w:t>Rạp CGV nằm ở gần Indochina Plaza Hanoi</w:t>
            </w:r>
          </w:p>
        </w:tc>
      </w:tr>
      <w:tr w:rsidR="00DB5BB5" w:rsidRPr="00354D32" w:rsidTr="00DB5BB5">
        <w:trPr>
          <w:jc w:val="center"/>
        </w:trPr>
        <w:tc>
          <w:tcPr>
            <w:tcW w:w="31.90pt" w:type="dxa"/>
            <w:vAlign w:val="center"/>
          </w:tcPr>
          <w:p w:rsidR="00DB5BB5" w:rsidRPr="00354D32" w:rsidRDefault="00DB5BB5" w:rsidP="00D8770F">
            <w:pPr>
              <w:widowControl w:val="0"/>
              <w:numPr>
                <w:ilvl w:val="0"/>
                <w:numId w:val="22"/>
              </w:numPr>
              <w:spacing w:line="14.40pt" w:lineRule="auto"/>
              <w:rPr>
                <w:sz w:val="18"/>
              </w:rPr>
            </w:pPr>
          </w:p>
        </w:tc>
        <w:tc>
          <w:tcPr>
            <w:tcW w:w="59.70pt" w:type="dxa"/>
            <w:vAlign w:val="center"/>
          </w:tcPr>
          <w:p w:rsidR="00DB5BB5" w:rsidRPr="00354D32" w:rsidRDefault="00DB5BB5" w:rsidP="00DB5BB5">
            <w:pPr>
              <w:ind w:firstLine="0.60pt"/>
              <w:rPr>
                <w:sz w:val="18"/>
              </w:rPr>
            </w:pPr>
            <w:r>
              <w:rPr>
                <w:sz w:val="18"/>
              </w:rPr>
              <w:t>Rating</w:t>
            </w:r>
          </w:p>
        </w:tc>
        <w:tc>
          <w:tcPr>
            <w:tcW w:w="110.15pt" w:type="dxa"/>
            <w:vAlign w:val="center"/>
          </w:tcPr>
          <w:p w:rsidR="00DB5BB5" w:rsidRPr="00354D32" w:rsidRDefault="00DB5BB5" w:rsidP="00DB5BB5">
            <w:pPr>
              <w:ind w:firstLine="0.60pt"/>
              <w:rPr>
                <w:sz w:val="18"/>
              </w:rPr>
            </w:pPr>
            <w:r>
              <w:rPr>
                <w:sz w:val="18"/>
              </w:rPr>
              <w:t>trung bình của tất cả rating cho phim (max là 5)</w:t>
            </w:r>
          </w:p>
        </w:tc>
        <w:tc>
          <w:tcPr>
            <w:tcW w:w="40.40pt" w:type="dxa"/>
            <w:vAlign w:val="center"/>
          </w:tcPr>
          <w:p w:rsidR="00DB5BB5" w:rsidRPr="00354D32" w:rsidRDefault="00DB5BB5" w:rsidP="00DB5BB5">
            <w:pPr>
              <w:ind w:firstLine="0.60pt"/>
              <w:rPr>
                <w:sz w:val="18"/>
              </w:rPr>
            </w:pPr>
            <w:r>
              <w:rPr>
                <w:sz w:val="18"/>
              </w:rPr>
              <w:t>Có</w:t>
            </w:r>
          </w:p>
        </w:tc>
        <w:tc>
          <w:tcPr>
            <w:tcW w:w="87.15pt" w:type="dxa"/>
            <w:vAlign w:val="center"/>
          </w:tcPr>
          <w:p w:rsidR="00DB5BB5" w:rsidRPr="00354D32" w:rsidRDefault="00DB5BB5" w:rsidP="00DB5BB5">
            <w:pPr>
              <w:ind w:firstLine="0.60pt"/>
              <w:rPr>
                <w:sz w:val="18"/>
              </w:rPr>
            </w:pPr>
          </w:p>
        </w:tc>
        <w:tc>
          <w:tcPr>
            <w:tcW w:w="102.65pt" w:type="dxa"/>
            <w:vAlign w:val="center"/>
          </w:tcPr>
          <w:p w:rsidR="00DB5BB5" w:rsidRPr="00354D32" w:rsidRDefault="00DB5BB5" w:rsidP="00DB5BB5">
            <w:pPr>
              <w:rPr>
                <w:sz w:val="18"/>
              </w:rPr>
            </w:pPr>
            <w:r>
              <w:rPr>
                <w:sz w:val="18"/>
              </w:rPr>
              <w:t>4.8</w:t>
            </w:r>
          </w:p>
        </w:tc>
      </w:tr>
      <w:tr w:rsidR="00DB5BB5" w:rsidRPr="00354D32" w:rsidTr="00DB5BB5">
        <w:trPr>
          <w:jc w:val="center"/>
        </w:trPr>
        <w:tc>
          <w:tcPr>
            <w:tcW w:w="31.90pt" w:type="dxa"/>
            <w:vAlign w:val="center"/>
          </w:tcPr>
          <w:p w:rsidR="00DB5BB5" w:rsidRPr="00354D32" w:rsidRDefault="00DB5BB5" w:rsidP="00D8770F">
            <w:pPr>
              <w:widowControl w:val="0"/>
              <w:numPr>
                <w:ilvl w:val="0"/>
                <w:numId w:val="22"/>
              </w:numPr>
              <w:spacing w:line="14.40pt" w:lineRule="auto"/>
              <w:rPr>
                <w:sz w:val="18"/>
              </w:rPr>
            </w:pPr>
          </w:p>
        </w:tc>
        <w:tc>
          <w:tcPr>
            <w:tcW w:w="59.70pt" w:type="dxa"/>
            <w:vAlign w:val="center"/>
          </w:tcPr>
          <w:p w:rsidR="00DB5BB5" w:rsidRDefault="00DB5BB5" w:rsidP="00DB5BB5">
            <w:pPr>
              <w:ind w:firstLine="0.60pt"/>
              <w:rPr>
                <w:sz w:val="18"/>
              </w:rPr>
            </w:pPr>
            <w:r>
              <w:rPr>
                <w:sz w:val="18"/>
              </w:rPr>
              <w:t>Ảnh rạp</w:t>
            </w:r>
          </w:p>
        </w:tc>
        <w:tc>
          <w:tcPr>
            <w:tcW w:w="110.15pt" w:type="dxa"/>
            <w:vAlign w:val="center"/>
          </w:tcPr>
          <w:p w:rsidR="00DB5BB5" w:rsidRPr="00354D32" w:rsidRDefault="00DB5BB5" w:rsidP="00DB5BB5">
            <w:pPr>
              <w:ind w:firstLine="0.60pt"/>
              <w:rPr>
                <w:sz w:val="18"/>
              </w:rPr>
            </w:pPr>
          </w:p>
        </w:tc>
        <w:tc>
          <w:tcPr>
            <w:tcW w:w="40.40pt" w:type="dxa"/>
            <w:vAlign w:val="center"/>
          </w:tcPr>
          <w:p w:rsidR="00DB5BB5" w:rsidRPr="00354D32" w:rsidRDefault="00DB5BB5" w:rsidP="00DB5BB5">
            <w:pPr>
              <w:ind w:firstLine="0.60pt"/>
              <w:rPr>
                <w:sz w:val="18"/>
              </w:rPr>
            </w:pPr>
            <w:r>
              <w:rPr>
                <w:sz w:val="18"/>
              </w:rPr>
              <w:t>Có</w:t>
            </w:r>
          </w:p>
        </w:tc>
        <w:tc>
          <w:tcPr>
            <w:tcW w:w="87.15pt" w:type="dxa"/>
            <w:vAlign w:val="center"/>
          </w:tcPr>
          <w:p w:rsidR="00DB5BB5" w:rsidRPr="00354D32" w:rsidRDefault="00DB5BB5" w:rsidP="00DB5BB5">
            <w:pPr>
              <w:ind w:firstLine="0.60pt"/>
              <w:rPr>
                <w:sz w:val="18"/>
              </w:rPr>
            </w:pPr>
          </w:p>
        </w:tc>
        <w:tc>
          <w:tcPr>
            <w:tcW w:w="102.65pt" w:type="dxa"/>
            <w:vAlign w:val="center"/>
          </w:tcPr>
          <w:p w:rsidR="00DB5BB5" w:rsidRDefault="00DB5BB5" w:rsidP="00DB5BB5">
            <w:pPr>
              <w:rPr>
                <w:sz w:val="18"/>
              </w:rPr>
            </w:pPr>
          </w:p>
        </w:tc>
      </w:tr>
    </w:tbl>
    <w:p w:rsidR="00DB5BB5" w:rsidRDefault="00DB5BB5" w:rsidP="00DB5BB5"/>
    <w:p w:rsidR="00DB5BB5" w:rsidRDefault="00DB5BB5" w:rsidP="00DB5BB5"/>
    <w:p w:rsidR="00DB5BB5" w:rsidRDefault="00DB5BB5" w:rsidP="00DB5BB5"/>
    <w:p w:rsidR="00DB5BB5" w:rsidRDefault="00DB5BB5" w:rsidP="00DB5BB5"/>
    <w:p w:rsidR="00DB5BB5" w:rsidRDefault="00DB5BB5" w:rsidP="00DB5BB5"/>
    <w:p w:rsidR="00E12F83" w:rsidRDefault="00E12F83" w:rsidP="00D8770F">
      <w:pPr>
        <w:pStyle w:val="111"/>
        <w:numPr>
          <w:ilvl w:val="2"/>
          <w:numId w:val="2"/>
        </w:numPr>
        <w:ind w:start="120.50pt" w:hanging="57.25pt"/>
        <w:rPr>
          <w:lang w:val="en-US"/>
        </w:rPr>
      </w:pPr>
      <w:bookmarkStart w:id="18" w:name="_Toc9297815"/>
      <w:r>
        <w:rPr>
          <w:lang w:val="en-US"/>
        </w:rPr>
        <w:t>Đặc tả UC008 – “CRUD Comments”</w:t>
      </w:r>
      <w:bookmarkEnd w:id="18"/>
    </w:p>
    <w:p w:rsidR="00DB5BB5" w:rsidRPr="003A77AF" w:rsidRDefault="00DB5BB5" w:rsidP="00DB5BB5">
      <w:pPr>
        <w:ind w:start="28.35pt"/>
      </w:pPr>
      <w:r>
        <w:t>Tương tự usecase UC005</w:t>
      </w:r>
    </w:p>
    <w:p w:rsidR="00DB5BB5" w:rsidRDefault="00DB5BB5" w:rsidP="00DB5BB5"/>
    <w:p w:rsidR="00DB5BB5" w:rsidRDefault="00DB5BB5" w:rsidP="00DB5BB5">
      <w:pPr>
        <w:spacing w:after="12pt"/>
        <w:ind w:start="28.35pt"/>
      </w:pPr>
      <w:r>
        <w:t>* Dữ liệu đầu ra khi hiển thị danh sách Comment:</w:t>
      </w:r>
    </w:p>
    <w:tbl>
      <w:tblPr>
        <w:tblW w:w="432.65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ayout w:type="fixed"/>
        <w:tblLook w:firstRow="1" w:lastRow="1" w:firstColumn="1" w:lastColumn="1" w:noHBand="0" w:noVBand="0"/>
      </w:tblPr>
      <w:tblGrid>
        <w:gridCol w:w="638"/>
        <w:gridCol w:w="1194"/>
        <w:gridCol w:w="2315"/>
        <w:gridCol w:w="2070"/>
        <w:gridCol w:w="2436"/>
      </w:tblGrid>
      <w:tr w:rsidR="00DB5BB5" w:rsidRPr="00354D32" w:rsidTr="00DB5BB5">
        <w:trPr>
          <w:jc w:val="center"/>
        </w:trPr>
        <w:tc>
          <w:tcPr>
            <w:tcW w:w="31.90pt" w:type="dxa"/>
            <w:shd w:val="clear" w:color="auto" w:fill="FFCC99"/>
            <w:vAlign w:val="center"/>
          </w:tcPr>
          <w:p w:rsidR="00DB5BB5" w:rsidRPr="00354D32" w:rsidRDefault="00DB5BB5" w:rsidP="00DB5BB5">
            <w:pPr>
              <w:ind w:start="0.20pt"/>
              <w:jc w:val="center"/>
              <w:rPr>
                <w:b/>
                <w:bCs/>
                <w:sz w:val="18"/>
              </w:rPr>
            </w:pPr>
            <w:r>
              <w:rPr>
                <w:b/>
                <w:bCs/>
                <w:sz w:val="18"/>
              </w:rPr>
              <w:t>STT</w:t>
            </w:r>
          </w:p>
        </w:tc>
        <w:tc>
          <w:tcPr>
            <w:tcW w:w="59.70pt" w:type="dxa"/>
            <w:shd w:val="clear" w:color="auto" w:fill="FFCC99"/>
            <w:vAlign w:val="center"/>
          </w:tcPr>
          <w:p w:rsidR="00DB5BB5" w:rsidRPr="00354D32" w:rsidRDefault="00DB5BB5" w:rsidP="00DB5BB5">
            <w:pPr>
              <w:ind w:firstLine="0.60pt"/>
              <w:jc w:val="center"/>
              <w:rPr>
                <w:b/>
                <w:bCs/>
                <w:sz w:val="18"/>
              </w:rPr>
            </w:pPr>
            <w:r>
              <w:rPr>
                <w:b/>
                <w:bCs/>
                <w:sz w:val="18"/>
              </w:rPr>
              <w:t>Trường    dữ liệu</w:t>
            </w:r>
          </w:p>
        </w:tc>
        <w:tc>
          <w:tcPr>
            <w:tcW w:w="115.75pt" w:type="dxa"/>
            <w:shd w:val="clear" w:color="auto" w:fill="FFCC99"/>
            <w:vAlign w:val="center"/>
          </w:tcPr>
          <w:p w:rsidR="00DB5BB5" w:rsidRPr="00354D32" w:rsidRDefault="00DB5BB5" w:rsidP="00DB5BB5">
            <w:pPr>
              <w:ind w:firstLine="0.60pt"/>
              <w:jc w:val="center"/>
              <w:rPr>
                <w:b/>
                <w:bCs/>
                <w:sz w:val="18"/>
              </w:rPr>
            </w:pPr>
            <w:r>
              <w:rPr>
                <w:b/>
                <w:bCs/>
                <w:sz w:val="18"/>
              </w:rPr>
              <w:t>Mô tả</w:t>
            </w:r>
          </w:p>
        </w:tc>
        <w:tc>
          <w:tcPr>
            <w:tcW w:w="103.50pt" w:type="dxa"/>
            <w:shd w:val="clear" w:color="auto" w:fill="FFCC99"/>
            <w:vAlign w:val="center"/>
          </w:tcPr>
          <w:p w:rsidR="00DB5BB5" w:rsidRPr="00354D32" w:rsidRDefault="00DB5BB5" w:rsidP="00DB5BB5">
            <w:pPr>
              <w:ind w:firstLine="0.60pt"/>
              <w:jc w:val="center"/>
              <w:rPr>
                <w:b/>
                <w:bCs/>
                <w:sz w:val="18"/>
              </w:rPr>
            </w:pPr>
            <w:r>
              <w:rPr>
                <w:b/>
                <w:bCs/>
                <w:sz w:val="18"/>
              </w:rPr>
              <w:t>Định dạng hiển thị</w:t>
            </w:r>
          </w:p>
        </w:tc>
        <w:tc>
          <w:tcPr>
            <w:tcW w:w="121.80pt" w:type="dxa"/>
            <w:shd w:val="clear" w:color="auto" w:fill="FFCC99"/>
            <w:vAlign w:val="center"/>
          </w:tcPr>
          <w:p w:rsidR="00DB5BB5" w:rsidRPr="00354D32" w:rsidRDefault="00DB5BB5" w:rsidP="00DB5BB5">
            <w:pPr>
              <w:ind w:firstLine="0.60pt"/>
              <w:jc w:val="center"/>
              <w:rPr>
                <w:b/>
                <w:bCs/>
                <w:sz w:val="18"/>
              </w:rPr>
            </w:pPr>
            <w:r>
              <w:rPr>
                <w:b/>
                <w:bCs/>
                <w:sz w:val="18"/>
              </w:rPr>
              <w:t>Ví dụ</w:t>
            </w:r>
          </w:p>
        </w:tc>
      </w:tr>
      <w:tr w:rsidR="00DB5BB5" w:rsidRPr="00354D32" w:rsidTr="00DB5BB5">
        <w:trPr>
          <w:jc w:val="center"/>
        </w:trPr>
        <w:tc>
          <w:tcPr>
            <w:tcW w:w="31.90pt" w:type="dxa"/>
            <w:vAlign w:val="center"/>
          </w:tcPr>
          <w:p w:rsidR="00DB5BB5" w:rsidRPr="00621B44" w:rsidRDefault="00DB5BB5" w:rsidP="00D8770F">
            <w:pPr>
              <w:pStyle w:val="ListParagraph"/>
              <w:widowControl w:val="0"/>
              <w:numPr>
                <w:ilvl w:val="0"/>
                <w:numId w:val="23"/>
              </w:numPr>
              <w:spacing w:line="14.40pt" w:lineRule="auto"/>
              <w:contextualSpacing/>
              <w:rPr>
                <w:sz w:val="18"/>
              </w:rPr>
            </w:pPr>
          </w:p>
        </w:tc>
        <w:tc>
          <w:tcPr>
            <w:tcW w:w="59.70pt" w:type="dxa"/>
            <w:vAlign w:val="center"/>
          </w:tcPr>
          <w:p w:rsidR="00DB5BB5" w:rsidRDefault="00DB5BB5" w:rsidP="00DB5BB5">
            <w:pPr>
              <w:ind w:firstLine="0.60pt"/>
              <w:rPr>
                <w:sz w:val="18"/>
              </w:rPr>
            </w:pPr>
            <w:r>
              <w:rPr>
                <w:sz w:val="18"/>
              </w:rPr>
              <w:t>Tên người bình luận</w:t>
            </w:r>
          </w:p>
        </w:tc>
        <w:tc>
          <w:tcPr>
            <w:tcW w:w="115.75pt" w:type="dxa"/>
            <w:vAlign w:val="center"/>
          </w:tcPr>
          <w:p w:rsidR="00DB5BB5" w:rsidRPr="00354D32" w:rsidRDefault="00DB5BB5" w:rsidP="00DB5BB5">
            <w:pPr>
              <w:ind w:firstLine="0.60pt"/>
              <w:rPr>
                <w:sz w:val="18"/>
              </w:rPr>
            </w:pPr>
          </w:p>
        </w:tc>
        <w:tc>
          <w:tcPr>
            <w:tcW w:w="103.50pt" w:type="dxa"/>
            <w:vAlign w:val="center"/>
          </w:tcPr>
          <w:p w:rsidR="00DB5BB5" w:rsidRPr="00354D32" w:rsidRDefault="00DB5BB5" w:rsidP="00DB5BB5">
            <w:pPr>
              <w:ind w:firstLine="0.60pt"/>
              <w:rPr>
                <w:sz w:val="18"/>
              </w:rPr>
            </w:pPr>
          </w:p>
        </w:tc>
        <w:tc>
          <w:tcPr>
            <w:tcW w:w="121.80pt" w:type="dxa"/>
            <w:vAlign w:val="center"/>
          </w:tcPr>
          <w:p w:rsidR="00DB5BB5" w:rsidRDefault="00DB5BB5" w:rsidP="00DB5BB5">
            <w:pPr>
              <w:ind w:end="-2.55pt" w:firstLine="0.60pt"/>
              <w:rPr>
                <w:sz w:val="18"/>
              </w:rPr>
            </w:pPr>
            <w:r>
              <w:rPr>
                <w:sz w:val="18"/>
              </w:rPr>
              <w:t>SpQuyt</w:t>
            </w:r>
          </w:p>
        </w:tc>
      </w:tr>
      <w:tr w:rsidR="00DB5BB5" w:rsidRPr="00354D32" w:rsidTr="00DB5BB5">
        <w:trPr>
          <w:jc w:val="center"/>
        </w:trPr>
        <w:tc>
          <w:tcPr>
            <w:tcW w:w="31.90pt" w:type="dxa"/>
            <w:vAlign w:val="center"/>
          </w:tcPr>
          <w:p w:rsidR="00DB5BB5" w:rsidRPr="00621B44" w:rsidRDefault="00DB5BB5" w:rsidP="00D8770F">
            <w:pPr>
              <w:pStyle w:val="ListParagraph"/>
              <w:widowControl w:val="0"/>
              <w:numPr>
                <w:ilvl w:val="0"/>
                <w:numId w:val="23"/>
              </w:numPr>
              <w:spacing w:line="14.40pt" w:lineRule="auto"/>
              <w:contextualSpacing/>
              <w:rPr>
                <w:sz w:val="18"/>
              </w:rPr>
            </w:pPr>
          </w:p>
        </w:tc>
        <w:tc>
          <w:tcPr>
            <w:tcW w:w="59.70pt" w:type="dxa"/>
            <w:vAlign w:val="center"/>
          </w:tcPr>
          <w:p w:rsidR="00DB5BB5" w:rsidRPr="00354D32" w:rsidRDefault="00DB5BB5" w:rsidP="00DB5BB5">
            <w:pPr>
              <w:ind w:firstLine="0.60pt"/>
              <w:rPr>
                <w:sz w:val="18"/>
              </w:rPr>
            </w:pPr>
            <w:r>
              <w:rPr>
                <w:sz w:val="18"/>
              </w:rPr>
              <w:t>Bình luận</w:t>
            </w:r>
          </w:p>
        </w:tc>
        <w:tc>
          <w:tcPr>
            <w:tcW w:w="115.75pt" w:type="dxa"/>
            <w:vAlign w:val="center"/>
          </w:tcPr>
          <w:p w:rsidR="00DB5BB5" w:rsidRPr="00354D32" w:rsidRDefault="00DB5BB5" w:rsidP="00DB5BB5">
            <w:pPr>
              <w:ind w:firstLine="0.60pt"/>
              <w:rPr>
                <w:sz w:val="18"/>
              </w:rPr>
            </w:pPr>
          </w:p>
        </w:tc>
        <w:tc>
          <w:tcPr>
            <w:tcW w:w="103.50pt" w:type="dxa"/>
            <w:vAlign w:val="center"/>
          </w:tcPr>
          <w:p w:rsidR="00DB5BB5" w:rsidRPr="00354D32" w:rsidRDefault="00DB5BB5" w:rsidP="00DB5BB5">
            <w:pPr>
              <w:rPr>
                <w:sz w:val="18"/>
              </w:rPr>
            </w:pPr>
          </w:p>
        </w:tc>
        <w:tc>
          <w:tcPr>
            <w:tcW w:w="121.80pt" w:type="dxa"/>
            <w:vAlign w:val="center"/>
          </w:tcPr>
          <w:p w:rsidR="00DB5BB5" w:rsidRPr="00354D32" w:rsidRDefault="00DB5BB5" w:rsidP="00DB5BB5">
            <w:pPr>
              <w:ind w:end="-2.55pt" w:firstLine="0.60pt"/>
              <w:rPr>
                <w:sz w:val="18"/>
              </w:rPr>
            </w:pPr>
            <w:r>
              <w:rPr>
                <w:sz w:val="18"/>
              </w:rPr>
              <w:t>3 sao vì Ironman chết</w:t>
            </w:r>
          </w:p>
        </w:tc>
      </w:tr>
      <w:tr w:rsidR="00DB5BB5" w:rsidRPr="00354D32" w:rsidTr="00DB5BB5">
        <w:trPr>
          <w:jc w:val="center"/>
        </w:trPr>
        <w:tc>
          <w:tcPr>
            <w:tcW w:w="31.90pt" w:type="dxa"/>
            <w:vAlign w:val="center"/>
          </w:tcPr>
          <w:p w:rsidR="00DB5BB5" w:rsidRPr="00621B44" w:rsidRDefault="00DB5BB5" w:rsidP="00D8770F">
            <w:pPr>
              <w:pStyle w:val="ListParagraph"/>
              <w:widowControl w:val="0"/>
              <w:numPr>
                <w:ilvl w:val="0"/>
                <w:numId w:val="23"/>
              </w:numPr>
              <w:spacing w:line="14.40pt" w:lineRule="auto"/>
              <w:contextualSpacing/>
              <w:rPr>
                <w:sz w:val="18"/>
              </w:rPr>
            </w:pPr>
          </w:p>
        </w:tc>
        <w:tc>
          <w:tcPr>
            <w:tcW w:w="59.70pt" w:type="dxa"/>
            <w:vAlign w:val="center"/>
          </w:tcPr>
          <w:p w:rsidR="00DB5BB5" w:rsidRPr="00354D32" w:rsidRDefault="00DB5BB5" w:rsidP="00DB5BB5">
            <w:pPr>
              <w:ind w:firstLine="0.60pt"/>
              <w:rPr>
                <w:sz w:val="18"/>
              </w:rPr>
            </w:pPr>
            <w:r>
              <w:rPr>
                <w:sz w:val="18"/>
              </w:rPr>
              <w:t>Thời gian</w:t>
            </w:r>
          </w:p>
        </w:tc>
        <w:tc>
          <w:tcPr>
            <w:tcW w:w="115.75pt" w:type="dxa"/>
            <w:vAlign w:val="center"/>
          </w:tcPr>
          <w:p w:rsidR="00DB5BB5" w:rsidRPr="00354D32" w:rsidRDefault="00DB5BB5" w:rsidP="00DB5BB5">
            <w:pPr>
              <w:ind w:firstLine="0.60pt"/>
              <w:rPr>
                <w:sz w:val="18"/>
              </w:rPr>
            </w:pPr>
          </w:p>
        </w:tc>
        <w:tc>
          <w:tcPr>
            <w:tcW w:w="103.50pt" w:type="dxa"/>
            <w:vAlign w:val="center"/>
          </w:tcPr>
          <w:p w:rsidR="00DB5BB5" w:rsidRPr="00354D32" w:rsidRDefault="00DB5BB5" w:rsidP="00DB5BB5">
            <w:pPr>
              <w:ind w:firstLine="0.60pt"/>
              <w:rPr>
                <w:sz w:val="18"/>
              </w:rPr>
            </w:pPr>
            <w:r>
              <w:rPr>
                <w:sz w:val="18"/>
              </w:rPr>
              <w:t>hh:mm:ss dd/mm/yyyy</w:t>
            </w:r>
          </w:p>
        </w:tc>
        <w:tc>
          <w:tcPr>
            <w:tcW w:w="121.80pt" w:type="dxa"/>
            <w:vAlign w:val="center"/>
          </w:tcPr>
          <w:p w:rsidR="00DB5BB5" w:rsidRPr="00354D32" w:rsidRDefault="00DB5BB5" w:rsidP="00DB5BB5">
            <w:pPr>
              <w:rPr>
                <w:sz w:val="18"/>
              </w:rPr>
            </w:pPr>
            <w:r>
              <w:rPr>
                <w:sz w:val="18"/>
              </w:rPr>
              <w:t>08:27:09 28/04/2019</w:t>
            </w:r>
          </w:p>
        </w:tc>
      </w:tr>
      <w:tr w:rsidR="00DB5BB5" w:rsidRPr="00354D32" w:rsidTr="00DB5BB5">
        <w:trPr>
          <w:jc w:val="center"/>
        </w:trPr>
        <w:tc>
          <w:tcPr>
            <w:tcW w:w="31.90pt" w:type="dxa"/>
            <w:vAlign w:val="center"/>
          </w:tcPr>
          <w:p w:rsidR="00DB5BB5" w:rsidRPr="00621B44" w:rsidRDefault="00DB5BB5" w:rsidP="00D8770F">
            <w:pPr>
              <w:pStyle w:val="ListParagraph"/>
              <w:widowControl w:val="0"/>
              <w:numPr>
                <w:ilvl w:val="0"/>
                <w:numId w:val="23"/>
              </w:numPr>
              <w:spacing w:line="14.40pt" w:lineRule="auto"/>
              <w:contextualSpacing/>
              <w:rPr>
                <w:sz w:val="18"/>
              </w:rPr>
            </w:pPr>
          </w:p>
        </w:tc>
        <w:tc>
          <w:tcPr>
            <w:tcW w:w="59.70pt" w:type="dxa"/>
            <w:vAlign w:val="center"/>
          </w:tcPr>
          <w:p w:rsidR="00DB5BB5" w:rsidRDefault="00DB5BB5" w:rsidP="00DB5BB5">
            <w:pPr>
              <w:ind w:firstLine="0.60pt"/>
              <w:rPr>
                <w:sz w:val="18"/>
              </w:rPr>
            </w:pPr>
            <w:r>
              <w:rPr>
                <w:sz w:val="18"/>
              </w:rPr>
              <w:t>Rating</w:t>
            </w:r>
          </w:p>
        </w:tc>
        <w:tc>
          <w:tcPr>
            <w:tcW w:w="115.75pt" w:type="dxa"/>
            <w:vAlign w:val="center"/>
          </w:tcPr>
          <w:p w:rsidR="00DB5BB5" w:rsidRPr="00354D32" w:rsidRDefault="00DB5BB5" w:rsidP="00DB5BB5">
            <w:pPr>
              <w:ind w:firstLine="0.60pt"/>
              <w:rPr>
                <w:sz w:val="18"/>
              </w:rPr>
            </w:pPr>
          </w:p>
        </w:tc>
        <w:tc>
          <w:tcPr>
            <w:tcW w:w="103.50pt" w:type="dxa"/>
            <w:vAlign w:val="center"/>
          </w:tcPr>
          <w:p w:rsidR="00DB5BB5" w:rsidRDefault="00DB5BB5" w:rsidP="00DB5BB5">
            <w:pPr>
              <w:ind w:firstLine="0.60pt"/>
              <w:rPr>
                <w:sz w:val="18"/>
              </w:rPr>
            </w:pPr>
            <w:r>
              <w:rPr>
                <w:sz w:val="18"/>
              </w:rPr>
              <w:t>x/5</w:t>
            </w:r>
          </w:p>
        </w:tc>
        <w:tc>
          <w:tcPr>
            <w:tcW w:w="121.80pt" w:type="dxa"/>
            <w:vAlign w:val="center"/>
          </w:tcPr>
          <w:p w:rsidR="00DB5BB5" w:rsidRDefault="00DB5BB5" w:rsidP="00DB5BB5">
            <w:pPr>
              <w:rPr>
                <w:sz w:val="18"/>
              </w:rPr>
            </w:pPr>
            <w:r>
              <w:rPr>
                <w:sz w:val="18"/>
              </w:rPr>
              <w:t>3/5</w:t>
            </w:r>
          </w:p>
        </w:tc>
      </w:tr>
    </w:tbl>
    <w:p w:rsidR="00DB5BB5" w:rsidRDefault="00DB5BB5" w:rsidP="00DB5BB5">
      <w:pPr>
        <w:spacing w:after="12pt"/>
        <w:ind w:start="28.35pt"/>
      </w:pPr>
    </w:p>
    <w:p w:rsidR="00DB5BB5" w:rsidRDefault="00DB5BB5" w:rsidP="00DB5BB5">
      <w:pPr>
        <w:spacing w:after="12pt"/>
        <w:ind w:start="28.35pt"/>
      </w:pPr>
      <w:r>
        <w:t>** Dữ liệu đầu vào khi thêm/sửa Comment:</w:t>
      </w:r>
    </w:p>
    <w:tbl>
      <w:tblPr>
        <w:tblW w:w="431.95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ayout w:type="fixed"/>
        <w:tblLook w:firstRow="1" w:lastRow="1" w:firstColumn="1" w:lastColumn="1" w:noHBand="0" w:noVBand="0"/>
      </w:tblPr>
      <w:tblGrid>
        <w:gridCol w:w="638"/>
        <w:gridCol w:w="1194"/>
        <w:gridCol w:w="2203"/>
        <w:gridCol w:w="808"/>
        <w:gridCol w:w="1743"/>
        <w:gridCol w:w="2053"/>
      </w:tblGrid>
      <w:tr w:rsidR="00DB5BB5" w:rsidRPr="00354D32" w:rsidTr="00DB5BB5">
        <w:trPr>
          <w:jc w:val="center"/>
        </w:trPr>
        <w:tc>
          <w:tcPr>
            <w:tcW w:w="31.90pt" w:type="dxa"/>
            <w:shd w:val="clear" w:color="auto" w:fill="FFCC99"/>
            <w:vAlign w:val="center"/>
          </w:tcPr>
          <w:p w:rsidR="00DB5BB5" w:rsidRPr="00354D32" w:rsidRDefault="00DB5BB5" w:rsidP="00DB5BB5">
            <w:pPr>
              <w:ind w:start="0.20pt"/>
              <w:jc w:val="center"/>
              <w:rPr>
                <w:b/>
                <w:bCs/>
                <w:sz w:val="18"/>
              </w:rPr>
            </w:pPr>
            <w:r>
              <w:rPr>
                <w:b/>
                <w:bCs/>
                <w:sz w:val="18"/>
              </w:rPr>
              <w:t>STT</w:t>
            </w:r>
          </w:p>
        </w:tc>
        <w:tc>
          <w:tcPr>
            <w:tcW w:w="59.70pt" w:type="dxa"/>
            <w:shd w:val="clear" w:color="auto" w:fill="FFCC99"/>
            <w:vAlign w:val="center"/>
          </w:tcPr>
          <w:p w:rsidR="00DB5BB5" w:rsidRPr="00354D32" w:rsidRDefault="00DB5BB5" w:rsidP="00DB5BB5">
            <w:pPr>
              <w:ind w:firstLine="0.60pt"/>
              <w:jc w:val="center"/>
              <w:rPr>
                <w:b/>
                <w:bCs/>
                <w:sz w:val="18"/>
              </w:rPr>
            </w:pPr>
            <w:r>
              <w:rPr>
                <w:b/>
                <w:bCs/>
                <w:sz w:val="18"/>
              </w:rPr>
              <w:t>Trường    dữ liệu</w:t>
            </w:r>
          </w:p>
        </w:tc>
        <w:tc>
          <w:tcPr>
            <w:tcW w:w="110.15pt" w:type="dxa"/>
            <w:shd w:val="clear" w:color="auto" w:fill="FFCC99"/>
            <w:vAlign w:val="center"/>
          </w:tcPr>
          <w:p w:rsidR="00DB5BB5" w:rsidRPr="00354D32" w:rsidRDefault="00DB5BB5" w:rsidP="00DB5BB5">
            <w:pPr>
              <w:ind w:firstLine="0.60pt"/>
              <w:jc w:val="center"/>
              <w:rPr>
                <w:b/>
                <w:bCs/>
                <w:sz w:val="18"/>
              </w:rPr>
            </w:pPr>
            <w:r>
              <w:rPr>
                <w:b/>
                <w:bCs/>
                <w:sz w:val="18"/>
              </w:rPr>
              <w:t>Mô tả</w:t>
            </w:r>
          </w:p>
        </w:tc>
        <w:tc>
          <w:tcPr>
            <w:tcW w:w="40.40pt" w:type="dxa"/>
            <w:shd w:val="clear" w:color="auto" w:fill="FFCC99"/>
            <w:vAlign w:val="center"/>
          </w:tcPr>
          <w:p w:rsidR="00DB5BB5" w:rsidRPr="00354D32" w:rsidRDefault="00DB5BB5" w:rsidP="00DB5BB5">
            <w:pPr>
              <w:ind w:firstLine="0.60pt"/>
              <w:jc w:val="center"/>
              <w:rPr>
                <w:b/>
                <w:bCs/>
                <w:sz w:val="18"/>
              </w:rPr>
            </w:pPr>
            <w:r>
              <w:rPr>
                <w:b/>
                <w:bCs/>
                <w:sz w:val="18"/>
              </w:rPr>
              <w:t>Bắt buộc?</w:t>
            </w:r>
          </w:p>
        </w:tc>
        <w:tc>
          <w:tcPr>
            <w:tcW w:w="87.15pt" w:type="dxa"/>
            <w:shd w:val="clear" w:color="auto" w:fill="FFCC99"/>
            <w:vAlign w:val="center"/>
          </w:tcPr>
          <w:p w:rsidR="00DB5BB5" w:rsidRPr="00354D32" w:rsidRDefault="00DB5BB5" w:rsidP="00DB5BB5">
            <w:pPr>
              <w:ind w:firstLine="0.60pt"/>
              <w:jc w:val="center"/>
              <w:rPr>
                <w:b/>
                <w:bCs/>
                <w:sz w:val="18"/>
              </w:rPr>
            </w:pPr>
            <w:r>
              <w:rPr>
                <w:b/>
                <w:bCs/>
                <w:sz w:val="18"/>
              </w:rPr>
              <w:t>Điều kiện hợp lệ</w:t>
            </w:r>
          </w:p>
        </w:tc>
        <w:tc>
          <w:tcPr>
            <w:tcW w:w="102.65pt" w:type="dxa"/>
            <w:shd w:val="clear" w:color="auto" w:fill="FFCC99"/>
            <w:vAlign w:val="center"/>
          </w:tcPr>
          <w:p w:rsidR="00DB5BB5" w:rsidRPr="00354D32" w:rsidRDefault="00DB5BB5" w:rsidP="00DB5BB5">
            <w:pPr>
              <w:ind w:firstLine="0.60pt"/>
              <w:jc w:val="center"/>
              <w:rPr>
                <w:b/>
                <w:bCs/>
                <w:sz w:val="18"/>
              </w:rPr>
            </w:pPr>
            <w:r>
              <w:rPr>
                <w:b/>
                <w:bCs/>
                <w:sz w:val="18"/>
              </w:rPr>
              <w:t>Ví dụ</w:t>
            </w:r>
          </w:p>
        </w:tc>
      </w:tr>
      <w:tr w:rsidR="00DB5BB5" w:rsidRPr="00354D32" w:rsidTr="00DB5BB5">
        <w:trPr>
          <w:jc w:val="center"/>
        </w:trPr>
        <w:tc>
          <w:tcPr>
            <w:tcW w:w="31.90pt" w:type="dxa"/>
            <w:vAlign w:val="center"/>
          </w:tcPr>
          <w:p w:rsidR="00DB5BB5" w:rsidRPr="00354D32" w:rsidRDefault="00DB5BB5" w:rsidP="00D8770F">
            <w:pPr>
              <w:widowControl w:val="0"/>
              <w:numPr>
                <w:ilvl w:val="0"/>
                <w:numId w:val="24"/>
              </w:numPr>
              <w:spacing w:line="14.40pt" w:lineRule="auto"/>
              <w:rPr>
                <w:sz w:val="18"/>
              </w:rPr>
            </w:pPr>
          </w:p>
        </w:tc>
        <w:tc>
          <w:tcPr>
            <w:tcW w:w="59.70pt" w:type="dxa"/>
            <w:vAlign w:val="center"/>
          </w:tcPr>
          <w:p w:rsidR="00DB5BB5" w:rsidRDefault="00DB5BB5" w:rsidP="00DB5BB5">
            <w:pPr>
              <w:ind w:firstLine="0.60pt"/>
              <w:rPr>
                <w:sz w:val="18"/>
              </w:rPr>
            </w:pPr>
            <w:r>
              <w:rPr>
                <w:sz w:val="18"/>
              </w:rPr>
              <w:t>Tên người bình luận</w:t>
            </w:r>
          </w:p>
        </w:tc>
        <w:tc>
          <w:tcPr>
            <w:tcW w:w="110.15pt" w:type="dxa"/>
            <w:vAlign w:val="center"/>
          </w:tcPr>
          <w:p w:rsidR="00DB5BB5" w:rsidRPr="00354D32" w:rsidRDefault="00DB5BB5" w:rsidP="00DB5BB5">
            <w:pPr>
              <w:ind w:firstLine="0.60pt"/>
              <w:rPr>
                <w:sz w:val="18"/>
              </w:rPr>
            </w:pPr>
            <w:r>
              <w:rPr>
                <w:sz w:val="18"/>
              </w:rPr>
              <w:t>Có thể nhập tên, hoặc không cần nhập</w:t>
            </w:r>
          </w:p>
        </w:tc>
        <w:tc>
          <w:tcPr>
            <w:tcW w:w="40.40pt" w:type="dxa"/>
            <w:vAlign w:val="center"/>
          </w:tcPr>
          <w:p w:rsidR="00DB5BB5" w:rsidRPr="00354D32" w:rsidRDefault="00DB5BB5" w:rsidP="00DB5BB5">
            <w:pPr>
              <w:ind w:firstLine="0.60pt"/>
              <w:rPr>
                <w:sz w:val="18"/>
              </w:rPr>
            </w:pPr>
            <w:r>
              <w:rPr>
                <w:sz w:val="18"/>
              </w:rPr>
              <w:t>Không</w:t>
            </w:r>
          </w:p>
        </w:tc>
        <w:tc>
          <w:tcPr>
            <w:tcW w:w="87.15pt" w:type="dxa"/>
            <w:vAlign w:val="center"/>
          </w:tcPr>
          <w:p w:rsidR="00DB5BB5" w:rsidRPr="00354D32" w:rsidRDefault="00DB5BB5" w:rsidP="00DB5BB5">
            <w:pPr>
              <w:ind w:firstLine="0.60pt"/>
              <w:rPr>
                <w:sz w:val="18"/>
              </w:rPr>
            </w:pPr>
          </w:p>
        </w:tc>
        <w:tc>
          <w:tcPr>
            <w:tcW w:w="102.65pt" w:type="dxa"/>
            <w:vAlign w:val="center"/>
          </w:tcPr>
          <w:p w:rsidR="00DB5BB5" w:rsidRDefault="00DB5BB5" w:rsidP="00DB5BB5">
            <w:pPr>
              <w:ind w:end="-2.55pt" w:firstLine="0.60pt"/>
              <w:rPr>
                <w:sz w:val="18"/>
              </w:rPr>
            </w:pPr>
            <w:r>
              <w:rPr>
                <w:sz w:val="18"/>
              </w:rPr>
              <w:t>SpQuyt</w:t>
            </w:r>
          </w:p>
        </w:tc>
      </w:tr>
      <w:tr w:rsidR="00DB5BB5" w:rsidRPr="00354D32" w:rsidTr="00DB5BB5">
        <w:trPr>
          <w:jc w:val="center"/>
        </w:trPr>
        <w:tc>
          <w:tcPr>
            <w:tcW w:w="31.90pt" w:type="dxa"/>
            <w:vAlign w:val="center"/>
          </w:tcPr>
          <w:p w:rsidR="00DB5BB5" w:rsidRPr="00354D32" w:rsidRDefault="00DB5BB5" w:rsidP="00D8770F">
            <w:pPr>
              <w:widowControl w:val="0"/>
              <w:numPr>
                <w:ilvl w:val="0"/>
                <w:numId w:val="24"/>
              </w:numPr>
              <w:spacing w:line="14.40pt" w:lineRule="auto"/>
              <w:rPr>
                <w:sz w:val="18"/>
              </w:rPr>
            </w:pPr>
          </w:p>
        </w:tc>
        <w:tc>
          <w:tcPr>
            <w:tcW w:w="59.70pt" w:type="dxa"/>
            <w:vAlign w:val="center"/>
          </w:tcPr>
          <w:p w:rsidR="00DB5BB5" w:rsidRPr="00354D32" w:rsidRDefault="00DB5BB5" w:rsidP="00DB5BB5">
            <w:pPr>
              <w:ind w:firstLine="0.60pt"/>
              <w:rPr>
                <w:sz w:val="18"/>
              </w:rPr>
            </w:pPr>
            <w:r>
              <w:rPr>
                <w:sz w:val="18"/>
              </w:rPr>
              <w:t>Bình luận</w:t>
            </w:r>
          </w:p>
        </w:tc>
        <w:tc>
          <w:tcPr>
            <w:tcW w:w="110.15pt" w:type="dxa"/>
            <w:vAlign w:val="center"/>
          </w:tcPr>
          <w:p w:rsidR="00DB5BB5" w:rsidRPr="00354D32" w:rsidRDefault="00DB5BB5" w:rsidP="00DB5BB5">
            <w:pPr>
              <w:ind w:firstLine="0.60pt"/>
              <w:rPr>
                <w:sz w:val="18"/>
              </w:rPr>
            </w:pPr>
          </w:p>
        </w:tc>
        <w:tc>
          <w:tcPr>
            <w:tcW w:w="40.40pt" w:type="dxa"/>
            <w:vAlign w:val="center"/>
          </w:tcPr>
          <w:p w:rsidR="00DB5BB5" w:rsidRPr="00354D32" w:rsidRDefault="00DB5BB5" w:rsidP="00DB5BB5">
            <w:pPr>
              <w:ind w:firstLine="0.60pt"/>
              <w:rPr>
                <w:sz w:val="18"/>
              </w:rPr>
            </w:pPr>
            <w:r>
              <w:rPr>
                <w:sz w:val="18"/>
              </w:rPr>
              <w:t>Có</w:t>
            </w:r>
          </w:p>
        </w:tc>
        <w:tc>
          <w:tcPr>
            <w:tcW w:w="87.15pt" w:type="dxa"/>
            <w:vAlign w:val="center"/>
          </w:tcPr>
          <w:p w:rsidR="00DB5BB5" w:rsidRPr="00354D32" w:rsidRDefault="00DB5BB5" w:rsidP="00DB5BB5">
            <w:pPr>
              <w:ind w:firstLine="0.60pt"/>
              <w:rPr>
                <w:sz w:val="18"/>
              </w:rPr>
            </w:pPr>
          </w:p>
        </w:tc>
        <w:tc>
          <w:tcPr>
            <w:tcW w:w="102.65pt" w:type="dxa"/>
            <w:vAlign w:val="center"/>
          </w:tcPr>
          <w:p w:rsidR="00DB5BB5" w:rsidRPr="00354D32" w:rsidRDefault="00DB5BB5" w:rsidP="00DB5BB5">
            <w:pPr>
              <w:ind w:end="-2.55pt" w:firstLine="0.60pt"/>
              <w:rPr>
                <w:sz w:val="18"/>
              </w:rPr>
            </w:pPr>
            <w:r>
              <w:rPr>
                <w:sz w:val="18"/>
              </w:rPr>
              <w:t>3 sao vì Ironman chết</w:t>
            </w:r>
          </w:p>
        </w:tc>
      </w:tr>
    </w:tbl>
    <w:p w:rsidR="00DB5BB5" w:rsidRDefault="00DB5BB5" w:rsidP="00DB5BB5"/>
    <w:p w:rsidR="00DB5BB5" w:rsidRDefault="00DB5BB5" w:rsidP="00DB5BB5"/>
    <w:p w:rsidR="00DB5BB5" w:rsidRDefault="00DB5BB5" w:rsidP="00DB5BB5"/>
    <w:p w:rsidR="00DB5BB5" w:rsidRDefault="00DB5BB5" w:rsidP="00DB5BB5"/>
    <w:p w:rsidR="00DB5BB5" w:rsidRDefault="00DB5BB5" w:rsidP="00DB5BB5"/>
    <w:p w:rsidR="00E12F83" w:rsidRDefault="00E12F83" w:rsidP="00D8770F">
      <w:pPr>
        <w:pStyle w:val="111"/>
        <w:numPr>
          <w:ilvl w:val="2"/>
          <w:numId w:val="2"/>
        </w:numPr>
        <w:ind w:start="120.50pt" w:hanging="57.25pt"/>
        <w:rPr>
          <w:lang w:val="en-US"/>
        </w:rPr>
      </w:pPr>
      <w:bookmarkStart w:id="19" w:name="_Toc9297816"/>
      <w:r>
        <w:rPr>
          <w:lang w:val="en-US"/>
        </w:rPr>
        <w:t>Đặc tả UC009 – “CRUD Showtimes”</w:t>
      </w:r>
      <w:bookmarkEnd w:id="19"/>
    </w:p>
    <w:p w:rsidR="00DB5BB5" w:rsidRPr="003A77AF" w:rsidRDefault="00DB5BB5" w:rsidP="00DB5BB5">
      <w:pPr>
        <w:ind w:start="28.35pt"/>
      </w:pPr>
      <w:r>
        <w:t>Tương tự usecase UC005</w:t>
      </w:r>
    </w:p>
    <w:p w:rsidR="00DB5BB5" w:rsidRDefault="00DB5BB5" w:rsidP="00DB5BB5"/>
    <w:p w:rsidR="00DB5BB5" w:rsidRDefault="00DB5BB5" w:rsidP="00DB5BB5">
      <w:pPr>
        <w:spacing w:after="12pt"/>
        <w:ind w:start="28.35pt"/>
      </w:pPr>
      <w:r>
        <w:t>* Dữ liệu đầu ra khi hiển thị danh sách Showtime:</w:t>
      </w:r>
    </w:p>
    <w:tbl>
      <w:tblPr>
        <w:tblW w:w="432.65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ayout w:type="fixed"/>
        <w:tblLook w:firstRow="1" w:lastRow="1" w:firstColumn="1" w:lastColumn="1" w:noHBand="0" w:noVBand="0"/>
      </w:tblPr>
      <w:tblGrid>
        <w:gridCol w:w="638"/>
        <w:gridCol w:w="1194"/>
        <w:gridCol w:w="2315"/>
        <w:gridCol w:w="2070"/>
        <w:gridCol w:w="2436"/>
      </w:tblGrid>
      <w:tr w:rsidR="00DB5BB5" w:rsidRPr="00354D32" w:rsidTr="00DB5BB5">
        <w:trPr>
          <w:jc w:val="center"/>
        </w:trPr>
        <w:tc>
          <w:tcPr>
            <w:tcW w:w="31.90pt" w:type="dxa"/>
            <w:shd w:val="clear" w:color="auto" w:fill="FFCC99"/>
            <w:vAlign w:val="center"/>
          </w:tcPr>
          <w:p w:rsidR="00DB5BB5" w:rsidRPr="00354D32" w:rsidRDefault="00DB5BB5" w:rsidP="00DB5BB5">
            <w:pPr>
              <w:ind w:start="0.20pt"/>
              <w:jc w:val="center"/>
              <w:rPr>
                <w:b/>
                <w:bCs/>
                <w:sz w:val="18"/>
              </w:rPr>
            </w:pPr>
            <w:r>
              <w:rPr>
                <w:b/>
                <w:bCs/>
                <w:sz w:val="18"/>
              </w:rPr>
              <w:t>STT</w:t>
            </w:r>
          </w:p>
        </w:tc>
        <w:tc>
          <w:tcPr>
            <w:tcW w:w="59.70pt" w:type="dxa"/>
            <w:shd w:val="clear" w:color="auto" w:fill="FFCC99"/>
            <w:vAlign w:val="center"/>
          </w:tcPr>
          <w:p w:rsidR="00DB5BB5" w:rsidRPr="00354D32" w:rsidRDefault="00DB5BB5" w:rsidP="00DB5BB5">
            <w:pPr>
              <w:ind w:firstLine="0.60pt"/>
              <w:jc w:val="center"/>
              <w:rPr>
                <w:b/>
                <w:bCs/>
                <w:sz w:val="18"/>
              </w:rPr>
            </w:pPr>
            <w:r>
              <w:rPr>
                <w:b/>
                <w:bCs/>
                <w:sz w:val="18"/>
              </w:rPr>
              <w:t>Trường    dữ liệu</w:t>
            </w:r>
          </w:p>
        </w:tc>
        <w:tc>
          <w:tcPr>
            <w:tcW w:w="115.75pt" w:type="dxa"/>
            <w:shd w:val="clear" w:color="auto" w:fill="FFCC99"/>
            <w:vAlign w:val="center"/>
          </w:tcPr>
          <w:p w:rsidR="00DB5BB5" w:rsidRPr="00354D32" w:rsidRDefault="00DB5BB5" w:rsidP="00DB5BB5">
            <w:pPr>
              <w:ind w:firstLine="0.60pt"/>
              <w:jc w:val="center"/>
              <w:rPr>
                <w:b/>
                <w:bCs/>
                <w:sz w:val="18"/>
              </w:rPr>
            </w:pPr>
            <w:r>
              <w:rPr>
                <w:b/>
                <w:bCs/>
                <w:sz w:val="18"/>
              </w:rPr>
              <w:t>Mô tả</w:t>
            </w:r>
          </w:p>
        </w:tc>
        <w:tc>
          <w:tcPr>
            <w:tcW w:w="103.50pt" w:type="dxa"/>
            <w:shd w:val="clear" w:color="auto" w:fill="FFCC99"/>
            <w:vAlign w:val="center"/>
          </w:tcPr>
          <w:p w:rsidR="00DB5BB5" w:rsidRPr="00354D32" w:rsidRDefault="00DB5BB5" w:rsidP="00DB5BB5">
            <w:pPr>
              <w:ind w:firstLine="0.60pt"/>
              <w:jc w:val="center"/>
              <w:rPr>
                <w:b/>
                <w:bCs/>
                <w:sz w:val="18"/>
              </w:rPr>
            </w:pPr>
            <w:r>
              <w:rPr>
                <w:b/>
                <w:bCs/>
                <w:sz w:val="18"/>
              </w:rPr>
              <w:t>Định dạng hiển thị</w:t>
            </w:r>
          </w:p>
        </w:tc>
        <w:tc>
          <w:tcPr>
            <w:tcW w:w="121.80pt" w:type="dxa"/>
            <w:shd w:val="clear" w:color="auto" w:fill="FFCC99"/>
            <w:vAlign w:val="center"/>
          </w:tcPr>
          <w:p w:rsidR="00DB5BB5" w:rsidRPr="00354D32" w:rsidRDefault="00DB5BB5" w:rsidP="00DB5BB5">
            <w:pPr>
              <w:ind w:firstLine="0.60pt"/>
              <w:jc w:val="center"/>
              <w:rPr>
                <w:b/>
                <w:bCs/>
                <w:sz w:val="18"/>
              </w:rPr>
            </w:pPr>
            <w:r>
              <w:rPr>
                <w:b/>
                <w:bCs/>
                <w:sz w:val="18"/>
              </w:rPr>
              <w:t>Ví dụ</w:t>
            </w:r>
          </w:p>
        </w:tc>
      </w:tr>
      <w:tr w:rsidR="00DB5BB5" w:rsidRPr="00354D32" w:rsidTr="00DB5BB5">
        <w:trPr>
          <w:jc w:val="center"/>
        </w:trPr>
        <w:tc>
          <w:tcPr>
            <w:tcW w:w="31.90pt" w:type="dxa"/>
            <w:vAlign w:val="center"/>
          </w:tcPr>
          <w:p w:rsidR="00DB5BB5" w:rsidRPr="00621B44" w:rsidRDefault="00DB5BB5" w:rsidP="00D8770F">
            <w:pPr>
              <w:pStyle w:val="ListParagraph"/>
              <w:widowControl w:val="0"/>
              <w:numPr>
                <w:ilvl w:val="0"/>
                <w:numId w:val="25"/>
              </w:numPr>
              <w:spacing w:line="14.40pt" w:lineRule="auto"/>
              <w:contextualSpacing/>
              <w:rPr>
                <w:sz w:val="18"/>
              </w:rPr>
            </w:pPr>
          </w:p>
        </w:tc>
        <w:tc>
          <w:tcPr>
            <w:tcW w:w="59.70pt" w:type="dxa"/>
            <w:vAlign w:val="center"/>
          </w:tcPr>
          <w:p w:rsidR="00DB5BB5" w:rsidRDefault="00DB5BB5" w:rsidP="00DB5BB5">
            <w:pPr>
              <w:ind w:firstLine="0.60pt"/>
              <w:rPr>
                <w:sz w:val="18"/>
              </w:rPr>
            </w:pPr>
            <w:r>
              <w:rPr>
                <w:sz w:val="18"/>
              </w:rPr>
              <w:t>Tên phim</w:t>
            </w:r>
          </w:p>
        </w:tc>
        <w:tc>
          <w:tcPr>
            <w:tcW w:w="115.75pt" w:type="dxa"/>
            <w:vAlign w:val="center"/>
          </w:tcPr>
          <w:p w:rsidR="00DB5BB5" w:rsidRPr="00354D32" w:rsidRDefault="00DB5BB5" w:rsidP="00DB5BB5">
            <w:pPr>
              <w:ind w:firstLine="0.60pt"/>
              <w:rPr>
                <w:sz w:val="18"/>
              </w:rPr>
            </w:pPr>
          </w:p>
        </w:tc>
        <w:tc>
          <w:tcPr>
            <w:tcW w:w="103.50pt" w:type="dxa"/>
            <w:vAlign w:val="center"/>
          </w:tcPr>
          <w:p w:rsidR="00DB5BB5" w:rsidRDefault="00DB5BB5" w:rsidP="00DB5BB5">
            <w:pPr>
              <w:ind w:firstLine="0.60pt"/>
              <w:rPr>
                <w:sz w:val="18"/>
              </w:rPr>
            </w:pPr>
          </w:p>
        </w:tc>
        <w:tc>
          <w:tcPr>
            <w:tcW w:w="121.80pt" w:type="dxa"/>
            <w:vAlign w:val="center"/>
          </w:tcPr>
          <w:p w:rsidR="00DB5BB5" w:rsidRDefault="00DB5BB5" w:rsidP="00DB5BB5">
            <w:pPr>
              <w:ind w:end="-2.55pt" w:firstLine="0.60pt"/>
              <w:rPr>
                <w:sz w:val="18"/>
              </w:rPr>
            </w:pPr>
            <w:r>
              <w:rPr>
                <w:sz w:val="18"/>
              </w:rPr>
              <w:t>Avengers: Endgame</w:t>
            </w:r>
          </w:p>
        </w:tc>
      </w:tr>
      <w:tr w:rsidR="00DB5BB5" w:rsidRPr="00354D32" w:rsidTr="00DB5BB5">
        <w:trPr>
          <w:jc w:val="center"/>
        </w:trPr>
        <w:tc>
          <w:tcPr>
            <w:tcW w:w="31.90pt" w:type="dxa"/>
            <w:vAlign w:val="center"/>
          </w:tcPr>
          <w:p w:rsidR="00DB5BB5" w:rsidRPr="00621B44" w:rsidRDefault="00DB5BB5" w:rsidP="00D8770F">
            <w:pPr>
              <w:pStyle w:val="ListParagraph"/>
              <w:widowControl w:val="0"/>
              <w:numPr>
                <w:ilvl w:val="0"/>
                <w:numId w:val="25"/>
              </w:numPr>
              <w:spacing w:line="14.40pt" w:lineRule="auto"/>
              <w:contextualSpacing/>
              <w:rPr>
                <w:sz w:val="18"/>
              </w:rPr>
            </w:pPr>
          </w:p>
        </w:tc>
        <w:tc>
          <w:tcPr>
            <w:tcW w:w="59.70pt" w:type="dxa"/>
            <w:vAlign w:val="center"/>
          </w:tcPr>
          <w:p w:rsidR="00DB5BB5" w:rsidRDefault="00DB5BB5" w:rsidP="00DB5BB5">
            <w:pPr>
              <w:ind w:firstLine="0.60pt"/>
              <w:rPr>
                <w:sz w:val="18"/>
              </w:rPr>
            </w:pPr>
            <w:r>
              <w:rPr>
                <w:sz w:val="18"/>
              </w:rPr>
              <w:t>Danh sách rạp</w:t>
            </w:r>
          </w:p>
        </w:tc>
        <w:tc>
          <w:tcPr>
            <w:tcW w:w="115.75pt" w:type="dxa"/>
            <w:vAlign w:val="center"/>
          </w:tcPr>
          <w:p w:rsidR="00DB5BB5" w:rsidRPr="00354D32" w:rsidRDefault="00DB5BB5" w:rsidP="00DB5BB5">
            <w:pPr>
              <w:ind w:firstLine="0.60pt"/>
              <w:rPr>
                <w:sz w:val="18"/>
              </w:rPr>
            </w:pPr>
          </w:p>
        </w:tc>
        <w:tc>
          <w:tcPr>
            <w:tcW w:w="103.50pt" w:type="dxa"/>
            <w:vAlign w:val="center"/>
          </w:tcPr>
          <w:p w:rsidR="00DB5BB5" w:rsidRDefault="00DB5BB5" w:rsidP="00DB5BB5">
            <w:pPr>
              <w:ind w:firstLine="0.60pt"/>
              <w:rPr>
                <w:sz w:val="18"/>
              </w:rPr>
            </w:pPr>
          </w:p>
        </w:tc>
        <w:tc>
          <w:tcPr>
            <w:tcW w:w="121.80pt" w:type="dxa"/>
            <w:vAlign w:val="center"/>
          </w:tcPr>
          <w:p w:rsidR="00DB5BB5" w:rsidRDefault="00DB5BB5" w:rsidP="00DB5BB5">
            <w:pPr>
              <w:ind w:end="-2.55pt" w:firstLine="0.60pt"/>
              <w:rPr>
                <w:sz w:val="18"/>
              </w:rPr>
            </w:pPr>
            <w:r>
              <w:rPr>
                <w:sz w:val="18"/>
              </w:rPr>
              <w:t>CGV IPH, CGV Liễu Giai,…</w:t>
            </w:r>
          </w:p>
        </w:tc>
      </w:tr>
      <w:tr w:rsidR="00DB5BB5" w:rsidRPr="00354D32" w:rsidTr="00DB5BB5">
        <w:trPr>
          <w:jc w:val="center"/>
        </w:trPr>
        <w:tc>
          <w:tcPr>
            <w:tcW w:w="31.90pt" w:type="dxa"/>
            <w:vAlign w:val="center"/>
          </w:tcPr>
          <w:p w:rsidR="00DB5BB5" w:rsidRPr="00621B44" w:rsidRDefault="00DB5BB5" w:rsidP="00D8770F">
            <w:pPr>
              <w:pStyle w:val="ListParagraph"/>
              <w:widowControl w:val="0"/>
              <w:numPr>
                <w:ilvl w:val="0"/>
                <w:numId w:val="25"/>
              </w:numPr>
              <w:spacing w:line="14.40pt" w:lineRule="auto"/>
              <w:contextualSpacing/>
              <w:rPr>
                <w:sz w:val="18"/>
              </w:rPr>
            </w:pPr>
          </w:p>
        </w:tc>
        <w:tc>
          <w:tcPr>
            <w:tcW w:w="59.70pt" w:type="dxa"/>
            <w:vAlign w:val="center"/>
          </w:tcPr>
          <w:p w:rsidR="00DB5BB5" w:rsidRDefault="00DB5BB5" w:rsidP="00DB5BB5">
            <w:pPr>
              <w:ind w:firstLine="0.60pt"/>
              <w:rPr>
                <w:sz w:val="18"/>
              </w:rPr>
            </w:pPr>
            <w:r>
              <w:rPr>
                <w:sz w:val="18"/>
              </w:rPr>
              <w:t>Ngày chiếu</w:t>
            </w:r>
          </w:p>
        </w:tc>
        <w:tc>
          <w:tcPr>
            <w:tcW w:w="115.75pt" w:type="dxa"/>
            <w:vAlign w:val="center"/>
          </w:tcPr>
          <w:p w:rsidR="00DB5BB5" w:rsidRPr="00354D32" w:rsidRDefault="00DB5BB5" w:rsidP="00DB5BB5">
            <w:pPr>
              <w:ind w:firstLine="0.60pt"/>
              <w:rPr>
                <w:sz w:val="18"/>
              </w:rPr>
            </w:pPr>
          </w:p>
        </w:tc>
        <w:tc>
          <w:tcPr>
            <w:tcW w:w="103.50pt" w:type="dxa"/>
            <w:vAlign w:val="center"/>
          </w:tcPr>
          <w:p w:rsidR="00DB5BB5" w:rsidRPr="00354D32" w:rsidRDefault="00DB5BB5" w:rsidP="00DB5BB5">
            <w:pPr>
              <w:ind w:firstLine="0.60pt"/>
              <w:rPr>
                <w:sz w:val="18"/>
              </w:rPr>
            </w:pPr>
          </w:p>
        </w:tc>
        <w:tc>
          <w:tcPr>
            <w:tcW w:w="121.80pt" w:type="dxa"/>
            <w:vAlign w:val="center"/>
          </w:tcPr>
          <w:p w:rsidR="00DB5BB5" w:rsidRDefault="00DB5BB5" w:rsidP="00DB5BB5">
            <w:pPr>
              <w:ind w:end="-2.55pt" w:firstLine="0.60pt"/>
              <w:rPr>
                <w:sz w:val="18"/>
              </w:rPr>
            </w:pPr>
            <w:r>
              <w:rPr>
                <w:sz w:val="18"/>
              </w:rPr>
              <w:t>26/04/2019</w:t>
            </w:r>
          </w:p>
        </w:tc>
      </w:tr>
      <w:tr w:rsidR="00DB5BB5" w:rsidRPr="00354D32" w:rsidTr="00DB5BB5">
        <w:trPr>
          <w:jc w:val="center"/>
        </w:trPr>
        <w:tc>
          <w:tcPr>
            <w:tcW w:w="31.90pt" w:type="dxa"/>
            <w:vAlign w:val="center"/>
          </w:tcPr>
          <w:p w:rsidR="00DB5BB5" w:rsidRPr="00621B44" w:rsidRDefault="00DB5BB5" w:rsidP="00D8770F">
            <w:pPr>
              <w:pStyle w:val="ListParagraph"/>
              <w:widowControl w:val="0"/>
              <w:numPr>
                <w:ilvl w:val="0"/>
                <w:numId w:val="25"/>
              </w:numPr>
              <w:spacing w:line="14.40pt" w:lineRule="auto"/>
              <w:contextualSpacing/>
              <w:rPr>
                <w:sz w:val="18"/>
              </w:rPr>
            </w:pPr>
          </w:p>
        </w:tc>
        <w:tc>
          <w:tcPr>
            <w:tcW w:w="59.70pt" w:type="dxa"/>
            <w:vAlign w:val="center"/>
          </w:tcPr>
          <w:p w:rsidR="00DB5BB5" w:rsidRDefault="00DB5BB5" w:rsidP="00DB5BB5">
            <w:pPr>
              <w:ind w:firstLine="0.60pt"/>
              <w:rPr>
                <w:sz w:val="18"/>
              </w:rPr>
            </w:pPr>
            <w:r>
              <w:rPr>
                <w:sz w:val="18"/>
              </w:rPr>
              <w:t>Thời gian chiếu</w:t>
            </w:r>
          </w:p>
        </w:tc>
        <w:tc>
          <w:tcPr>
            <w:tcW w:w="115.75pt" w:type="dxa"/>
            <w:vAlign w:val="center"/>
          </w:tcPr>
          <w:p w:rsidR="00DB5BB5" w:rsidRPr="00354D32" w:rsidRDefault="00DB5BB5" w:rsidP="00DB5BB5">
            <w:pPr>
              <w:ind w:firstLine="0.60pt"/>
              <w:rPr>
                <w:sz w:val="18"/>
              </w:rPr>
            </w:pPr>
          </w:p>
        </w:tc>
        <w:tc>
          <w:tcPr>
            <w:tcW w:w="103.50pt" w:type="dxa"/>
            <w:vAlign w:val="center"/>
          </w:tcPr>
          <w:p w:rsidR="00DB5BB5" w:rsidRPr="00354D32" w:rsidRDefault="00DB5BB5" w:rsidP="00DB5BB5">
            <w:pPr>
              <w:ind w:firstLine="0.60pt"/>
              <w:rPr>
                <w:sz w:val="18"/>
              </w:rPr>
            </w:pPr>
          </w:p>
        </w:tc>
        <w:tc>
          <w:tcPr>
            <w:tcW w:w="121.80pt" w:type="dxa"/>
            <w:vAlign w:val="center"/>
          </w:tcPr>
          <w:p w:rsidR="00DB5BB5" w:rsidRDefault="00DB5BB5" w:rsidP="00DB5BB5">
            <w:pPr>
              <w:ind w:end="-2.55pt" w:firstLine="0.60pt"/>
              <w:rPr>
                <w:sz w:val="18"/>
              </w:rPr>
            </w:pPr>
            <w:r>
              <w:rPr>
                <w:sz w:val="18"/>
              </w:rPr>
              <w:t>8:50, 9:30, 11:30, 15:40</w:t>
            </w:r>
          </w:p>
        </w:tc>
      </w:tr>
    </w:tbl>
    <w:p w:rsidR="00DB5BB5" w:rsidRDefault="00DB5BB5" w:rsidP="00DB5BB5">
      <w:pPr>
        <w:spacing w:after="12pt"/>
        <w:ind w:start="28.35pt"/>
      </w:pPr>
    </w:p>
    <w:p w:rsidR="00DB5BB5" w:rsidRDefault="00DB5BB5" w:rsidP="00DB5BB5">
      <w:pPr>
        <w:spacing w:after="12pt"/>
        <w:ind w:start="28.35pt"/>
      </w:pPr>
      <w:r>
        <w:t>** Dữ liệu đầu vào khi thêm/sửa Showtime:</w:t>
      </w:r>
    </w:p>
    <w:tbl>
      <w:tblPr>
        <w:tblW w:w="431.95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ayout w:type="fixed"/>
        <w:tblLook w:firstRow="1" w:lastRow="1" w:firstColumn="1" w:lastColumn="1" w:noHBand="0" w:noVBand="0"/>
      </w:tblPr>
      <w:tblGrid>
        <w:gridCol w:w="638"/>
        <w:gridCol w:w="1270"/>
        <w:gridCol w:w="2127"/>
        <w:gridCol w:w="808"/>
        <w:gridCol w:w="1743"/>
        <w:gridCol w:w="2053"/>
      </w:tblGrid>
      <w:tr w:rsidR="00DB5BB5" w:rsidRPr="00354D32" w:rsidTr="00DB5BB5">
        <w:trPr>
          <w:jc w:val="center"/>
        </w:trPr>
        <w:tc>
          <w:tcPr>
            <w:tcW w:w="31.90pt" w:type="dxa"/>
            <w:shd w:val="clear" w:color="auto" w:fill="FFCC99"/>
            <w:vAlign w:val="center"/>
          </w:tcPr>
          <w:p w:rsidR="00DB5BB5" w:rsidRPr="00354D32" w:rsidRDefault="00DB5BB5" w:rsidP="00DB5BB5">
            <w:pPr>
              <w:ind w:start="0.20pt"/>
              <w:jc w:val="center"/>
              <w:rPr>
                <w:b/>
                <w:bCs/>
                <w:sz w:val="18"/>
              </w:rPr>
            </w:pPr>
            <w:r>
              <w:rPr>
                <w:b/>
                <w:bCs/>
                <w:sz w:val="18"/>
              </w:rPr>
              <w:t>STT</w:t>
            </w:r>
          </w:p>
        </w:tc>
        <w:tc>
          <w:tcPr>
            <w:tcW w:w="63.50pt" w:type="dxa"/>
            <w:shd w:val="clear" w:color="auto" w:fill="FFCC99"/>
            <w:vAlign w:val="center"/>
          </w:tcPr>
          <w:p w:rsidR="00DB5BB5" w:rsidRPr="00354D32" w:rsidRDefault="00DB5BB5" w:rsidP="00DB5BB5">
            <w:pPr>
              <w:ind w:firstLine="0.60pt"/>
              <w:jc w:val="center"/>
              <w:rPr>
                <w:b/>
                <w:bCs/>
                <w:sz w:val="18"/>
              </w:rPr>
            </w:pPr>
            <w:r>
              <w:rPr>
                <w:b/>
                <w:bCs/>
                <w:sz w:val="18"/>
              </w:rPr>
              <w:t>Trường    dữ liệu</w:t>
            </w:r>
          </w:p>
        </w:tc>
        <w:tc>
          <w:tcPr>
            <w:tcW w:w="106.35pt" w:type="dxa"/>
            <w:shd w:val="clear" w:color="auto" w:fill="FFCC99"/>
            <w:vAlign w:val="center"/>
          </w:tcPr>
          <w:p w:rsidR="00DB5BB5" w:rsidRPr="00354D32" w:rsidRDefault="00DB5BB5" w:rsidP="00DB5BB5">
            <w:pPr>
              <w:ind w:firstLine="0.60pt"/>
              <w:jc w:val="center"/>
              <w:rPr>
                <w:b/>
                <w:bCs/>
                <w:sz w:val="18"/>
              </w:rPr>
            </w:pPr>
            <w:r>
              <w:rPr>
                <w:b/>
                <w:bCs/>
                <w:sz w:val="18"/>
              </w:rPr>
              <w:t>Mô tả</w:t>
            </w:r>
          </w:p>
        </w:tc>
        <w:tc>
          <w:tcPr>
            <w:tcW w:w="40.40pt" w:type="dxa"/>
            <w:shd w:val="clear" w:color="auto" w:fill="FFCC99"/>
            <w:vAlign w:val="center"/>
          </w:tcPr>
          <w:p w:rsidR="00DB5BB5" w:rsidRPr="00354D32" w:rsidRDefault="00DB5BB5" w:rsidP="00DB5BB5">
            <w:pPr>
              <w:ind w:firstLine="0.60pt"/>
              <w:jc w:val="center"/>
              <w:rPr>
                <w:b/>
                <w:bCs/>
                <w:sz w:val="18"/>
              </w:rPr>
            </w:pPr>
            <w:r>
              <w:rPr>
                <w:b/>
                <w:bCs/>
                <w:sz w:val="18"/>
              </w:rPr>
              <w:t>Bắt buộc?</w:t>
            </w:r>
          </w:p>
        </w:tc>
        <w:tc>
          <w:tcPr>
            <w:tcW w:w="87.15pt" w:type="dxa"/>
            <w:shd w:val="clear" w:color="auto" w:fill="FFCC99"/>
            <w:vAlign w:val="center"/>
          </w:tcPr>
          <w:p w:rsidR="00DB5BB5" w:rsidRPr="00354D32" w:rsidRDefault="00DB5BB5" w:rsidP="00DB5BB5">
            <w:pPr>
              <w:ind w:firstLine="0.60pt"/>
              <w:jc w:val="center"/>
              <w:rPr>
                <w:b/>
                <w:bCs/>
                <w:sz w:val="18"/>
              </w:rPr>
            </w:pPr>
            <w:r>
              <w:rPr>
                <w:b/>
                <w:bCs/>
                <w:sz w:val="18"/>
              </w:rPr>
              <w:t>Điều kiện hợp lệ</w:t>
            </w:r>
          </w:p>
        </w:tc>
        <w:tc>
          <w:tcPr>
            <w:tcW w:w="102.65pt" w:type="dxa"/>
            <w:shd w:val="clear" w:color="auto" w:fill="FFCC99"/>
            <w:vAlign w:val="center"/>
          </w:tcPr>
          <w:p w:rsidR="00DB5BB5" w:rsidRPr="00354D32" w:rsidRDefault="00DB5BB5" w:rsidP="00DB5BB5">
            <w:pPr>
              <w:ind w:firstLine="0.60pt"/>
              <w:jc w:val="center"/>
              <w:rPr>
                <w:b/>
                <w:bCs/>
                <w:sz w:val="18"/>
              </w:rPr>
            </w:pPr>
            <w:r>
              <w:rPr>
                <w:b/>
                <w:bCs/>
                <w:sz w:val="18"/>
              </w:rPr>
              <w:t>Ví dụ</w:t>
            </w:r>
          </w:p>
        </w:tc>
      </w:tr>
      <w:tr w:rsidR="00DB5BB5" w:rsidRPr="00354D32" w:rsidTr="00DB5BB5">
        <w:trPr>
          <w:jc w:val="center"/>
        </w:trPr>
        <w:tc>
          <w:tcPr>
            <w:tcW w:w="31.90pt" w:type="dxa"/>
            <w:vAlign w:val="center"/>
          </w:tcPr>
          <w:p w:rsidR="00DB5BB5" w:rsidRPr="00354D32" w:rsidRDefault="00DB5BB5" w:rsidP="00D8770F">
            <w:pPr>
              <w:widowControl w:val="0"/>
              <w:numPr>
                <w:ilvl w:val="0"/>
                <w:numId w:val="26"/>
              </w:numPr>
              <w:spacing w:line="14.40pt" w:lineRule="auto"/>
              <w:rPr>
                <w:sz w:val="18"/>
              </w:rPr>
            </w:pPr>
          </w:p>
        </w:tc>
        <w:tc>
          <w:tcPr>
            <w:tcW w:w="63.50pt" w:type="dxa"/>
            <w:vAlign w:val="center"/>
          </w:tcPr>
          <w:p w:rsidR="00DB5BB5" w:rsidRDefault="00DB5BB5" w:rsidP="00DB5BB5">
            <w:pPr>
              <w:ind w:firstLine="0.60pt"/>
              <w:rPr>
                <w:sz w:val="18"/>
              </w:rPr>
            </w:pPr>
            <w:r>
              <w:rPr>
                <w:sz w:val="18"/>
              </w:rPr>
              <w:t>ID phim</w:t>
            </w:r>
          </w:p>
        </w:tc>
        <w:tc>
          <w:tcPr>
            <w:tcW w:w="106.35pt" w:type="dxa"/>
            <w:vAlign w:val="center"/>
          </w:tcPr>
          <w:p w:rsidR="00DB5BB5" w:rsidRPr="00354D32" w:rsidRDefault="00DB5BB5" w:rsidP="00DB5BB5">
            <w:pPr>
              <w:ind w:firstLine="0.60pt"/>
              <w:rPr>
                <w:sz w:val="18"/>
              </w:rPr>
            </w:pPr>
          </w:p>
        </w:tc>
        <w:tc>
          <w:tcPr>
            <w:tcW w:w="40.40pt" w:type="dxa"/>
            <w:vAlign w:val="center"/>
          </w:tcPr>
          <w:p w:rsidR="00DB5BB5" w:rsidRPr="00354D32" w:rsidRDefault="00DB5BB5" w:rsidP="00DB5BB5">
            <w:pPr>
              <w:ind w:firstLine="0.60pt"/>
              <w:rPr>
                <w:sz w:val="18"/>
              </w:rPr>
            </w:pPr>
            <w:r>
              <w:rPr>
                <w:sz w:val="18"/>
              </w:rPr>
              <w:t>Có</w:t>
            </w:r>
          </w:p>
        </w:tc>
        <w:tc>
          <w:tcPr>
            <w:tcW w:w="87.15pt" w:type="dxa"/>
            <w:vAlign w:val="center"/>
          </w:tcPr>
          <w:p w:rsidR="00DB5BB5" w:rsidRPr="00354D32" w:rsidRDefault="00DB5BB5" w:rsidP="00DB5BB5">
            <w:pPr>
              <w:ind w:firstLine="0.60pt"/>
              <w:rPr>
                <w:sz w:val="18"/>
              </w:rPr>
            </w:pPr>
          </w:p>
        </w:tc>
        <w:tc>
          <w:tcPr>
            <w:tcW w:w="102.65pt" w:type="dxa"/>
            <w:vAlign w:val="center"/>
          </w:tcPr>
          <w:p w:rsidR="00DB5BB5" w:rsidRDefault="00DB5BB5" w:rsidP="00DB5BB5">
            <w:pPr>
              <w:ind w:end="-2.55pt" w:firstLine="0.60pt"/>
              <w:rPr>
                <w:sz w:val="18"/>
              </w:rPr>
            </w:pPr>
            <w:r>
              <w:rPr>
                <w:sz w:val="18"/>
              </w:rPr>
              <w:t>1</w:t>
            </w:r>
          </w:p>
        </w:tc>
      </w:tr>
      <w:tr w:rsidR="00DB5BB5" w:rsidRPr="00354D32" w:rsidTr="00DB5BB5">
        <w:trPr>
          <w:jc w:val="center"/>
        </w:trPr>
        <w:tc>
          <w:tcPr>
            <w:tcW w:w="31.90pt" w:type="dxa"/>
            <w:vAlign w:val="center"/>
          </w:tcPr>
          <w:p w:rsidR="00DB5BB5" w:rsidRPr="00354D32" w:rsidRDefault="00DB5BB5" w:rsidP="00D8770F">
            <w:pPr>
              <w:widowControl w:val="0"/>
              <w:numPr>
                <w:ilvl w:val="0"/>
                <w:numId w:val="26"/>
              </w:numPr>
              <w:spacing w:line="14.40pt" w:lineRule="auto"/>
              <w:rPr>
                <w:sz w:val="18"/>
              </w:rPr>
            </w:pPr>
          </w:p>
        </w:tc>
        <w:tc>
          <w:tcPr>
            <w:tcW w:w="63.50pt" w:type="dxa"/>
            <w:vAlign w:val="center"/>
          </w:tcPr>
          <w:p w:rsidR="00DB5BB5" w:rsidRDefault="00DB5BB5" w:rsidP="00DB5BB5">
            <w:pPr>
              <w:ind w:firstLine="0.60pt"/>
              <w:rPr>
                <w:sz w:val="18"/>
              </w:rPr>
            </w:pPr>
            <w:r>
              <w:rPr>
                <w:sz w:val="18"/>
              </w:rPr>
              <w:t>Danh sách rạp</w:t>
            </w:r>
          </w:p>
        </w:tc>
        <w:tc>
          <w:tcPr>
            <w:tcW w:w="106.35pt" w:type="dxa"/>
            <w:vAlign w:val="center"/>
          </w:tcPr>
          <w:p w:rsidR="00DB5BB5" w:rsidRPr="00354D32" w:rsidRDefault="00DB5BB5" w:rsidP="00DB5BB5">
            <w:pPr>
              <w:ind w:firstLine="0.60pt"/>
              <w:rPr>
                <w:sz w:val="18"/>
              </w:rPr>
            </w:pPr>
          </w:p>
        </w:tc>
        <w:tc>
          <w:tcPr>
            <w:tcW w:w="40.40pt" w:type="dxa"/>
            <w:vAlign w:val="center"/>
          </w:tcPr>
          <w:p w:rsidR="00DB5BB5" w:rsidRDefault="00DB5BB5" w:rsidP="00DB5BB5">
            <w:pPr>
              <w:ind w:firstLine="0.60pt"/>
              <w:rPr>
                <w:sz w:val="18"/>
              </w:rPr>
            </w:pPr>
            <w:r>
              <w:rPr>
                <w:sz w:val="18"/>
              </w:rPr>
              <w:t>Có</w:t>
            </w:r>
          </w:p>
        </w:tc>
        <w:tc>
          <w:tcPr>
            <w:tcW w:w="87.15pt" w:type="dxa"/>
            <w:vAlign w:val="center"/>
          </w:tcPr>
          <w:p w:rsidR="00DB5BB5" w:rsidRPr="00354D32" w:rsidRDefault="00DB5BB5" w:rsidP="00DB5BB5">
            <w:pPr>
              <w:ind w:firstLine="0.60pt"/>
              <w:rPr>
                <w:sz w:val="18"/>
              </w:rPr>
            </w:pPr>
          </w:p>
        </w:tc>
        <w:tc>
          <w:tcPr>
            <w:tcW w:w="102.65pt" w:type="dxa"/>
            <w:vAlign w:val="center"/>
          </w:tcPr>
          <w:p w:rsidR="00DB5BB5" w:rsidRDefault="00DB5BB5" w:rsidP="00DB5BB5">
            <w:pPr>
              <w:ind w:end="-2.55pt" w:firstLine="0.60pt"/>
              <w:rPr>
                <w:sz w:val="18"/>
              </w:rPr>
            </w:pPr>
            <w:r>
              <w:rPr>
                <w:sz w:val="18"/>
              </w:rPr>
              <w:t>CGV IPH, CGV Liễu Giai,…</w:t>
            </w:r>
          </w:p>
        </w:tc>
      </w:tr>
      <w:tr w:rsidR="00DB5BB5" w:rsidRPr="00354D32" w:rsidTr="00DB5BB5">
        <w:trPr>
          <w:jc w:val="center"/>
        </w:trPr>
        <w:tc>
          <w:tcPr>
            <w:tcW w:w="31.90pt" w:type="dxa"/>
            <w:vAlign w:val="center"/>
          </w:tcPr>
          <w:p w:rsidR="00DB5BB5" w:rsidRPr="00354D32" w:rsidRDefault="00DB5BB5" w:rsidP="00D8770F">
            <w:pPr>
              <w:widowControl w:val="0"/>
              <w:numPr>
                <w:ilvl w:val="0"/>
                <w:numId w:val="26"/>
              </w:numPr>
              <w:spacing w:line="14.40pt" w:lineRule="auto"/>
              <w:rPr>
                <w:sz w:val="18"/>
              </w:rPr>
            </w:pPr>
          </w:p>
        </w:tc>
        <w:tc>
          <w:tcPr>
            <w:tcW w:w="63.50pt" w:type="dxa"/>
            <w:vAlign w:val="center"/>
          </w:tcPr>
          <w:p w:rsidR="00DB5BB5" w:rsidRDefault="00DB5BB5" w:rsidP="00DB5BB5">
            <w:pPr>
              <w:ind w:firstLine="0.60pt"/>
              <w:rPr>
                <w:sz w:val="18"/>
              </w:rPr>
            </w:pPr>
            <w:r>
              <w:rPr>
                <w:sz w:val="18"/>
              </w:rPr>
              <w:t>Ngày chiếu</w:t>
            </w:r>
          </w:p>
        </w:tc>
        <w:tc>
          <w:tcPr>
            <w:tcW w:w="106.35pt" w:type="dxa"/>
            <w:vAlign w:val="center"/>
          </w:tcPr>
          <w:p w:rsidR="00DB5BB5" w:rsidRPr="00354D32" w:rsidRDefault="00DB5BB5" w:rsidP="00DB5BB5">
            <w:pPr>
              <w:ind w:firstLine="0.60pt"/>
              <w:rPr>
                <w:sz w:val="18"/>
              </w:rPr>
            </w:pPr>
          </w:p>
        </w:tc>
        <w:tc>
          <w:tcPr>
            <w:tcW w:w="40.40pt" w:type="dxa"/>
            <w:vAlign w:val="center"/>
          </w:tcPr>
          <w:p w:rsidR="00DB5BB5" w:rsidRDefault="00DB5BB5" w:rsidP="00DB5BB5">
            <w:pPr>
              <w:ind w:firstLine="0.60pt"/>
              <w:rPr>
                <w:sz w:val="18"/>
              </w:rPr>
            </w:pPr>
            <w:r>
              <w:rPr>
                <w:sz w:val="18"/>
              </w:rPr>
              <w:t>Có</w:t>
            </w:r>
          </w:p>
        </w:tc>
        <w:tc>
          <w:tcPr>
            <w:tcW w:w="87.15pt" w:type="dxa"/>
            <w:vAlign w:val="center"/>
          </w:tcPr>
          <w:p w:rsidR="00DB5BB5" w:rsidRPr="00354D32" w:rsidRDefault="00DB5BB5" w:rsidP="00DB5BB5">
            <w:pPr>
              <w:ind w:firstLine="0.60pt"/>
              <w:rPr>
                <w:sz w:val="18"/>
              </w:rPr>
            </w:pPr>
          </w:p>
        </w:tc>
        <w:tc>
          <w:tcPr>
            <w:tcW w:w="102.65pt" w:type="dxa"/>
            <w:vAlign w:val="center"/>
          </w:tcPr>
          <w:p w:rsidR="00DB5BB5" w:rsidRDefault="00DB5BB5" w:rsidP="00DB5BB5">
            <w:pPr>
              <w:ind w:end="-2.55pt" w:firstLine="0.60pt"/>
              <w:rPr>
                <w:sz w:val="18"/>
              </w:rPr>
            </w:pPr>
            <w:r>
              <w:rPr>
                <w:sz w:val="18"/>
              </w:rPr>
              <w:t>26/04/2019</w:t>
            </w:r>
          </w:p>
        </w:tc>
      </w:tr>
      <w:tr w:rsidR="00DB5BB5" w:rsidRPr="00354D32" w:rsidTr="00DB5BB5">
        <w:trPr>
          <w:jc w:val="center"/>
        </w:trPr>
        <w:tc>
          <w:tcPr>
            <w:tcW w:w="31.90pt" w:type="dxa"/>
            <w:vAlign w:val="center"/>
          </w:tcPr>
          <w:p w:rsidR="00DB5BB5" w:rsidRPr="00354D32" w:rsidRDefault="00DB5BB5" w:rsidP="00D8770F">
            <w:pPr>
              <w:widowControl w:val="0"/>
              <w:numPr>
                <w:ilvl w:val="0"/>
                <w:numId w:val="26"/>
              </w:numPr>
              <w:spacing w:line="14.40pt" w:lineRule="auto"/>
              <w:rPr>
                <w:sz w:val="18"/>
              </w:rPr>
            </w:pPr>
          </w:p>
        </w:tc>
        <w:tc>
          <w:tcPr>
            <w:tcW w:w="63.50pt" w:type="dxa"/>
            <w:vAlign w:val="center"/>
          </w:tcPr>
          <w:p w:rsidR="00DB5BB5" w:rsidRDefault="00DB5BB5" w:rsidP="00DB5BB5">
            <w:pPr>
              <w:ind w:firstLine="0.60pt"/>
              <w:rPr>
                <w:sz w:val="18"/>
              </w:rPr>
            </w:pPr>
            <w:r>
              <w:rPr>
                <w:sz w:val="18"/>
              </w:rPr>
              <w:t>Thời gian chiếu</w:t>
            </w:r>
          </w:p>
        </w:tc>
        <w:tc>
          <w:tcPr>
            <w:tcW w:w="106.35pt" w:type="dxa"/>
            <w:vAlign w:val="center"/>
          </w:tcPr>
          <w:p w:rsidR="00DB5BB5" w:rsidRPr="00354D32" w:rsidRDefault="00DB5BB5" w:rsidP="00DB5BB5">
            <w:pPr>
              <w:ind w:firstLine="0.60pt"/>
              <w:rPr>
                <w:sz w:val="18"/>
              </w:rPr>
            </w:pPr>
          </w:p>
        </w:tc>
        <w:tc>
          <w:tcPr>
            <w:tcW w:w="40.40pt" w:type="dxa"/>
            <w:vAlign w:val="center"/>
          </w:tcPr>
          <w:p w:rsidR="00DB5BB5" w:rsidRDefault="00DB5BB5" w:rsidP="00DB5BB5">
            <w:pPr>
              <w:ind w:firstLine="0.60pt"/>
              <w:rPr>
                <w:sz w:val="18"/>
              </w:rPr>
            </w:pPr>
            <w:r>
              <w:rPr>
                <w:sz w:val="18"/>
              </w:rPr>
              <w:t>Có</w:t>
            </w:r>
          </w:p>
        </w:tc>
        <w:tc>
          <w:tcPr>
            <w:tcW w:w="87.15pt" w:type="dxa"/>
            <w:vAlign w:val="center"/>
          </w:tcPr>
          <w:p w:rsidR="00DB5BB5" w:rsidRPr="00354D32" w:rsidRDefault="00DB5BB5" w:rsidP="00DB5BB5">
            <w:pPr>
              <w:ind w:firstLine="0.60pt"/>
              <w:rPr>
                <w:sz w:val="18"/>
              </w:rPr>
            </w:pPr>
          </w:p>
        </w:tc>
        <w:tc>
          <w:tcPr>
            <w:tcW w:w="102.65pt" w:type="dxa"/>
            <w:vAlign w:val="center"/>
          </w:tcPr>
          <w:p w:rsidR="00DB5BB5" w:rsidRDefault="00DB5BB5" w:rsidP="00DB5BB5">
            <w:pPr>
              <w:ind w:end="-2.55pt" w:firstLine="0.60pt"/>
              <w:rPr>
                <w:sz w:val="18"/>
              </w:rPr>
            </w:pPr>
            <w:r>
              <w:rPr>
                <w:sz w:val="18"/>
              </w:rPr>
              <w:t>8:50, 9:30, 11:30, 15:40</w:t>
            </w:r>
          </w:p>
        </w:tc>
      </w:tr>
    </w:tbl>
    <w:p w:rsidR="00DB5BB5" w:rsidRDefault="00DB5BB5" w:rsidP="00DB5BB5"/>
    <w:p w:rsidR="00DB5BB5" w:rsidRDefault="00DB5BB5" w:rsidP="00DB5BB5"/>
    <w:p w:rsidR="00DB5BB5" w:rsidRDefault="00DB5BB5" w:rsidP="00DB5BB5"/>
    <w:p w:rsidR="00DB5BB5" w:rsidRDefault="00DB5BB5" w:rsidP="00DB5BB5"/>
    <w:p w:rsidR="00E12F83" w:rsidRDefault="00E12F83" w:rsidP="00D8770F">
      <w:pPr>
        <w:pStyle w:val="111"/>
        <w:numPr>
          <w:ilvl w:val="2"/>
          <w:numId w:val="2"/>
        </w:numPr>
        <w:ind w:start="120.50pt" w:hanging="57.25pt"/>
        <w:rPr>
          <w:lang w:val="en-US"/>
        </w:rPr>
      </w:pPr>
      <w:bookmarkStart w:id="20" w:name="_Toc9297817"/>
      <w:r>
        <w:rPr>
          <w:lang w:val="en-US"/>
        </w:rPr>
        <w:t>Đặc tả UC010 – “CRUD Accounts”</w:t>
      </w:r>
      <w:bookmarkEnd w:id="20"/>
    </w:p>
    <w:p w:rsidR="00DB5BB5" w:rsidRDefault="00DB5BB5" w:rsidP="00DB5BB5">
      <w:pPr>
        <w:ind w:start="28.35pt"/>
      </w:pPr>
      <w:r>
        <w:t>Tương tự usecase UC005</w:t>
      </w:r>
    </w:p>
    <w:p w:rsidR="00DB5BB5" w:rsidRDefault="00DB5BB5" w:rsidP="00DB5BB5"/>
    <w:p w:rsidR="00DB5BB5" w:rsidRDefault="00DB5BB5" w:rsidP="00DB5BB5"/>
    <w:p w:rsidR="00DB5BB5" w:rsidRDefault="00DB5BB5" w:rsidP="00DB5BB5">
      <w:pPr>
        <w:spacing w:after="12pt"/>
        <w:ind w:start="28.35pt"/>
      </w:pPr>
      <w:r>
        <w:t>* Dữ liệu đầu ra khi hiển thị danh sách Account:</w:t>
      </w:r>
    </w:p>
    <w:tbl>
      <w:tblPr>
        <w:tblW w:w="432.65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ayout w:type="fixed"/>
        <w:tblLook w:firstRow="1" w:lastRow="1" w:firstColumn="1" w:lastColumn="1" w:noHBand="0" w:noVBand="0"/>
      </w:tblPr>
      <w:tblGrid>
        <w:gridCol w:w="638"/>
        <w:gridCol w:w="1419"/>
        <w:gridCol w:w="2090"/>
        <w:gridCol w:w="2070"/>
        <w:gridCol w:w="2436"/>
      </w:tblGrid>
      <w:tr w:rsidR="00DB5BB5" w:rsidRPr="00354D32" w:rsidTr="00DB5BB5">
        <w:trPr>
          <w:jc w:val="center"/>
        </w:trPr>
        <w:tc>
          <w:tcPr>
            <w:tcW w:w="31.90pt" w:type="dxa"/>
            <w:shd w:val="clear" w:color="auto" w:fill="FFCC99"/>
            <w:vAlign w:val="center"/>
          </w:tcPr>
          <w:p w:rsidR="00DB5BB5" w:rsidRPr="00354D32" w:rsidRDefault="00DB5BB5" w:rsidP="00DB5BB5">
            <w:pPr>
              <w:ind w:start="0.20pt"/>
              <w:jc w:val="center"/>
              <w:rPr>
                <w:b/>
                <w:bCs/>
                <w:sz w:val="18"/>
              </w:rPr>
            </w:pPr>
            <w:r>
              <w:rPr>
                <w:b/>
                <w:bCs/>
                <w:sz w:val="18"/>
              </w:rPr>
              <w:t>STT</w:t>
            </w:r>
          </w:p>
        </w:tc>
        <w:tc>
          <w:tcPr>
            <w:tcW w:w="70.95pt" w:type="dxa"/>
            <w:shd w:val="clear" w:color="auto" w:fill="FFCC99"/>
            <w:vAlign w:val="center"/>
          </w:tcPr>
          <w:p w:rsidR="00DB5BB5" w:rsidRPr="00354D32" w:rsidRDefault="00DB5BB5" w:rsidP="00DB5BB5">
            <w:pPr>
              <w:ind w:firstLine="0.60pt"/>
              <w:jc w:val="center"/>
              <w:rPr>
                <w:b/>
                <w:bCs/>
                <w:sz w:val="18"/>
              </w:rPr>
            </w:pPr>
            <w:r>
              <w:rPr>
                <w:b/>
                <w:bCs/>
                <w:sz w:val="18"/>
              </w:rPr>
              <w:t>Trường    dữ liệu</w:t>
            </w:r>
          </w:p>
        </w:tc>
        <w:tc>
          <w:tcPr>
            <w:tcW w:w="104.50pt" w:type="dxa"/>
            <w:shd w:val="clear" w:color="auto" w:fill="FFCC99"/>
            <w:vAlign w:val="center"/>
          </w:tcPr>
          <w:p w:rsidR="00DB5BB5" w:rsidRPr="00354D32" w:rsidRDefault="00DB5BB5" w:rsidP="00DB5BB5">
            <w:pPr>
              <w:ind w:firstLine="0.60pt"/>
              <w:jc w:val="center"/>
              <w:rPr>
                <w:b/>
                <w:bCs/>
                <w:sz w:val="18"/>
              </w:rPr>
            </w:pPr>
            <w:r>
              <w:rPr>
                <w:b/>
                <w:bCs/>
                <w:sz w:val="18"/>
              </w:rPr>
              <w:t>Mô tả</w:t>
            </w:r>
          </w:p>
        </w:tc>
        <w:tc>
          <w:tcPr>
            <w:tcW w:w="103.50pt" w:type="dxa"/>
            <w:shd w:val="clear" w:color="auto" w:fill="FFCC99"/>
            <w:vAlign w:val="center"/>
          </w:tcPr>
          <w:p w:rsidR="00DB5BB5" w:rsidRPr="00354D32" w:rsidRDefault="00DB5BB5" w:rsidP="00DB5BB5">
            <w:pPr>
              <w:ind w:firstLine="0.60pt"/>
              <w:jc w:val="center"/>
              <w:rPr>
                <w:b/>
                <w:bCs/>
                <w:sz w:val="18"/>
              </w:rPr>
            </w:pPr>
            <w:r>
              <w:rPr>
                <w:b/>
                <w:bCs/>
                <w:sz w:val="18"/>
              </w:rPr>
              <w:t>Định dạng hiển thị</w:t>
            </w:r>
          </w:p>
        </w:tc>
        <w:tc>
          <w:tcPr>
            <w:tcW w:w="121.80pt" w:type="dxa"/>
            <w:shd w:val="clear" w:color="auto" w:fill="FFCC99"/>
            <w:vAlign w:val="center"/>
          </w:tcPr>
          <w:p w:rsidR="00DB5BB5" w:rsidRPr="00354D32" w:rsidRDefault="00DB5BB5" w:rsidP="00DB5BB5">
            <w:pPr>
              <w:ind w:firstLine="0.60pt"/>
              <w:jc w:val="center"/>
              <w:rPr>
                <w:b/>
                <w:bCs/>
                <w:sz w:val="18"/>
              </w:rPr>
            </w:pPr>
            <w:r>
              <w:rPr>
                <w:b/>
                <w:bCs/>
                <w:sz w:val="18"/>
              </w:rPr>
              <w:t>Ví dụ</w:t>
            </w:r>
          </w:p>
        </w:tc>
      </w:tr>
      <w:tr w:rsidR="00DB5BB5" w:rsidRPr="00354D32" w:rsidTr="00DB5BB5">
        <w:trPr>
          <w:jc w:val="center"/>
        </w:trPr>
        <w:tc>
          <w:tcPr>
            <w:tcW w:w="31.90pt" w:type="dxa"/>
            <w:vAlign w:val="center"/>
          </w:tcPr>
          <w:p w:rsidR="00DB5BB5" w:rsidRPr="00621B44" w:rsidRDefault="00DB5BB5" w:rsidP="00D8770F">
            <w:pPr>
              <w:pStyle w:val="ListParagraph"/>
              <w:widowControl w:val="0"/>
              <w:numPr>
                <w:ilvl w:val="0"/>
                <w:numId w:val="27"/>
              </w:numPr>
              <w:spacing w:line="14.40pt" w:lineRule="auto"/>
              <w:contextualSpacing/>
              <w:rPr>
                <w:sz w:val="18"/>
              </w:rPr>
            </w:pPr>
          </w:p>
        </w:tc>
        <w:tc>
          <w:tcPr>
            <w:tcW w:w="70.95pt" w:type="dxa"/>
            <w:vAlign w:val="center"/>
          </w:tcPr>
          <w:p w:rsidR="00DB5BB5" w:rsidRDefault="00DB5BB5" w:rsidP="00DB5BB5">
            <w:pPr>
              <w:ind w:firstLine="0.60pt"/>
              <w:rPr>
                <w:sz w:val="18"/>
              </w:rPr>
            </w:pPr>
            <w:r>
              <w:rPr>
                <w:sz w:val="18"/>
              </w:rPr>
              <w:t>Username</w:t>
            </w:r>
          </w:p>
        </w:tc>
        <w:tc>
          <w:tcPr>
            <w:tcW w:w="104.50pt" w:type="dxa"/>
            <w:vAlign w:val="center"/>
          </w:tcPr>
          <w:p w:rsidR="00DB5BB5" w:rsidRPr="00354D32" w:rsidRDefault="00DB5BB5" w:rsidP="00DB5BB5">
            <w:pPr>
              <w:ind w:firstLine="0.60pt"/>
              <w:rPr>
                <w:sz w:val="18"/>
              </w:rPr>
            </w:pPr>
          </w:p>
        </w:tc>
        <w:tc>
          <w:tcPr>
            <w:tcW w:w="103.50pt" w:type="dxa"/>
            <w:vAlign w:val="center"/>
          </w:tcPr>
          <w:p w:rsidR="00DB5BB5" w:rsidRDefault="00DB5BB5" w:rsidP="00DB5BB5">
            <w:pPr>
              <w:ind w:firstLine="0.60pt"/>
              <w:rPr>
                <w:sz w:val="18"/>
              </w:rPr>
            </w:pPr>
          </w:p>
        </w:tc>
        <w:tc>
          <w:tcPr>
            <w:tcW w:w="121.80pt" w:type="dxa"/>
            <w:vAlign w:val="center"/>
          </w:tcPr>
          <w:p w:rsidR="00DB5BB5" w:rsidRDefault="00DB5BB5" w:rsidP="00DB5BB5">
            <w:pPr>
              <w:ind w:end="-2.55pt" w:firstLine="0.60pt"/>
              <w:rPr>
                <w:sz w:val="18"/>
              </w:rPr>
            </w:pPr>
            <w:r>
              <w:rPr>
                <w:sz w:val="18"/>
              </w:rPr>
              <w:t>QlovesH</w:t>
            </w:r>
          </w:p>
        </w:tc>
      </w:tr>
      <w:tr w:rsidR="00DB5BB5" w:rsidRPr="00354D32" w:rsidTr="00DB5BB5">
        <w:trPr>
          <w:jc w:val="center"/>
        </w:trPr>
        <w:tc>
          <w:tcPr>
            <w:tcW w:w="31.90pt" w:type="dxa"/>
            <w:vAlign w:val="center"/>
          </w:tcPr>
          <w:p w:rsidR="00DB5BB5" w:rsidRPr="00621B44" w:rsidRDefault="00DB5BB5" w:rsidP="00D8770F">
            <w:pPr>
              <w:pStyle w:val="ListParagraph"/>
              <w:widowControl w:val="0"/>
              <w:numPr>
                <w:ilvl w:val="0"/>
                <w:numId w:val="27"/>
              </w:numPr>
              <w:spacing w:line="14.40pt" w:lineRule="auto"/>
              <w:contextualSpacing/>
              <w:rPr>
                <w:sz w:val="18"/>
              </w:rPr>
            </w:pPr>
          </w:p>
        </w:tc>
        <w:tc>
          <w:tcPr>
            <w:tcW w:w="70.95pt" w:type="dxa"/>
            <w:vAlign w:val="center"/>
          </w:tcPr>
          <w:p w:rsidR="00DB5BB5" w:rsidRDefault="00DB5BB5" w:rsidP="00DB5BB5">
            <w:pPr>
              <w:ind w:firstLine="0.60pt"/>
              <w:rPr>
                <w:sz w:val="18"/>
              </w:rPr>
            </w:pPr>
            <w:r>
              <w:rPr>
                <w:sz w:val="18"/>
              </w:rPr>
              <w:t>HashPassword</w:t>
            </w:r>
          </w:p>
        </w:tc>
        <w:tc>
          <w:tcPr>
            <w:tcW w:w="104.50pt" w:type="dxa"/>
            <w:vAlign w:val="center"/>
          </w:tcPr>
          <w:p w:rsidR="00DB5BB5" w:rsidRPr="00354D32" w:rsidRDefault="00DB5BB5" w:rsidP="00DB5BB5">
            <w:pPr>
              <w:ind w:firstLine="0.60pt"/>
              <w:rPr>
                <w:sz w:val="18"/>
              </w:rPr>
            </w:pPr>
          </w:p>
        </w:tc>
        <w:tc>
          <w:tcPr>
            <w:tcW w:w="103.50pt" w:type="dxa"/>
            <w:vAlign w:val="center"/>
          </w:tcPr>
          <w:p w:rsidR="00DB5BB5" w:rsidRDefault="00DB5BB5" w:rsidP="00DB5BB5">
            <w:pPr>
              <w:ind w:firstLine="0.60pt"/>
              <w:rPr>
                <w:sz w:val="18"/>
              </w:rPr>
            </w:pPr>
          </w:p>
        </w:tc>
        <w:tc>
          <w:tcPr>
            <w:tcW w:w="121.80pt" w:type="dxa"/>
            <w:vAlign w:val="center"/>
          </w:tcPr>
          <w:p w:rsidR="00DB5BB5" w:rsidRDefault="00DB5BB5" w:rsidP="00DB5BB5">
            <w:pPr>
              <w:ind w:end="-2.55pt" w:firstLine="0.60pt"/>
              <w:rPr>
                <w:sz w:val="18"/>
              </w:rPr>
            </w:pPr>
            <w:r>
              <w:rPr>
                <w:sz w:val="18"/>
              </w:rPr>
              <w:t>120u1nhh80h12</w:t>
            </w:r>
          </w:p>
        </w:tc>
      </w:tr>
      <w:tr w:rsidR="00DB5BB5" w:rsidRPr="00354D32" w:rsidTr="00DB5BB5">
        <w:trPr>
          <w:jc w:val="center"/>
        </w:trPr>
        <w:tc>
          <w:tcPr>
            <w:tcW w:w="31.90pt" w:type="dxa"/>
            <w:vAlign w:val="center"/>
          </w:tcPr>
          <w:p w:rsidR="00DB5BB5" w:rsidRPr="00621B44" w:rsidRDefault="00DB5BB5" w:rsidP="00D8770F">
            <w:pPr>
              <w:pStyle w:val="ListParagraph"/>
              <w:widowControl w:val="0"/>
              <w:numPr>
                <w:ilvl w:val="0"/>
                <w:numId w:val="27"/>
              </w:numPr>
              <w:spacing w:line="14.40pt" w:lineRule="auto"/>
              <w:contextualSpacing/>
              <w:rPr>
                <w:sz w:val="18"/>
              </w:rPr>
            </w:pPr>
          </w:p>
        </w:tc>
        <w:tc>
          <w:tcPr>
            <w:tcW w:w="70.95pt" w:type="dxa"/>
            <w:vAlign w:val="center"/>
          </w:tcPr>
          <w:p w:rsidR="00DB5BB5" w:rsidRDefault="00DB5BB5" w:rsidP="00DB5BB5">
            <w:pPr>
              <w:ind w:firstLine="0.60pt"/>
              <w:rPr>
                <w:sz w:val="18"/>
              </w:rPr>
            </w:pPr>
            <w:r>
              <w:rPr>
                <w:sz w:val="18"/>
              </w:rPr>
              <w:t>Họ</w:t>
            </w:r>
          </w:p>
        </w:tc>
        <w:tc>
          <w:tcPr>
            <w:tcW w:w="104.50pt" w:type="dxa"/>
            <w:vAlign w:val="center"/>
          </w:tcPr>
          <w:p w:rsidR="00DB5BB5" w:rsidRPr="00354D32" w:rsidRDefault="00DB5BB5" w:rsidP="00DB5BB5">
            <w:pPr>
              <w:ind w:firstLine="0.60pt"/>
              <w:rPr>
                <w:sz w:val="18"/>
              </w:rPr>
            </w:pPr>
          </w:p>
        </w:tc>
        <w:tc>
          <w:tcPr>
            <w:tcW w:w="103.50pt" w:type="dxa"/>
            <w:vAlign w:val="center"/>
          </w:tcPr>
          <w:p w:rsidR="00DB5BB5" w:rsidRPr="00354D32" w:rsidRDefault="00DB5BB5" w:rsidP="00DB5BB5">
            <w:pPr>
              <w:ind w:firstLine="0.60pt"/>
              <w:rPr>
                <w:sz w:val="18"/>
              </w:rPr>
            </w:pPr>
          </w:p>
        </w:tc>
        <w:tc>
          <w:tcPr>
            <w:tcW w:w="121.80pt" w:type="dxa"/>
            <w:vAlign w:val="center"/>
          </w:tcPr>
          <w:p w:rsidR="00DB5BB5" w:rsidRDefault="00DB5BB5" w:rsidP="00DB5BB5">
            <w:pPr>
              <w:ind w:end="-2.55pt" w:firstLine="0.60pt"/>
              <w:rPr>
                <w:sz w:val="18"/>
              </w:rPr>
            </w:pPr>
            <w:r>
              <w:rPr>
                <w:sz w:val="18"/>
              </w:rPr>
              <w:t>Trương</w:t>
            </w:r>
          </w:p>
        </w:tc>
      </w:tr>
      <w:tr w:rsidR="00DB5BB5" w:rsidRPr="00354D32" w:rsidTr="00DB5BB5">
        <w:trPr>
          <w:jc w:val="center"/>
        </w:trPr>
        <w:tc>
          <w:tcPr>
            <w:tcW w:w="31.90pt" w:type="dxa"/>
            <w:vAlign w:val="center"/>
          </w:tcPr>
          <w:p w:rsidR="00DB5BB5" w:rsidRPr="00621B44" w:rsidRDefault="00DB5BB5" w:rsidP="00D8770F">
            <w:pPr>
              <w:pStyle w:val="ListParagraph"/>
              <w:widowControl w:val="0"/>
              <w:numPr>
                <w:ilvl w:val="0"/>
                <w:numId w:val="27"/>
              </w:numPr>
              <w:spacing w:line="14.40pt" w:lineRule="auto"/>
              <w:contextualSpacing/>
              <w:rPr>
                <w:sz w:val="18"/>
              </w:rPr>
            </w:pPr>
          </w:p>
        </w:tc>
        <w:tc>
          <w:tcPr>
            <w:tcW w:w="70.95pt" w:type="dxa"/>
            <w:vAlign w:val="center"/>
          </w:tcPr>
          <w:p w:rsidR="00DB5BB5" w:rsidRDefault="00DB5BB5" w:rsidP="00DB5BB5">
            <w:pPr>
              <w:ind w:firstLine="0.60pt"/>
              <w:rPr>
                <w:sz w:val="18"/>
              </w:rPr>
            </w:pPr>
            <w:r>
              <w:rPr>
                <w:sz w:val="18"/>
              </w:rPr>
              <w:t>Tên</w:t>
            </w:r>
          </w:p>
        </w:tc>
        <w:tc>
          <w:tcPr>
            <w:tcW w:w="104.50pt" w:type="dxa"/>
            <w:vAlign w:val="center"/>
          </w:tcPr>
          <w:p w:rsidR="00DB5BB5" w:rsidRPr="00354D32" w:rsidRDefault="00DB5BB5" w:rsidP="00DB5BB5">
            <w:pPr>
              <w:ind w:firstLine="0.60pt"/>
              <w:rPr>
                <w:sz w:val="18"/>
              </w:rPr>
            </w:pPr>
          </w:p>
        </w:tc>
        <w:tc>
          <w:tcPr>
            <w:tcW w:w="103.50pt" w:type="dxa"/>
            <w:vAlign w:val="center"/>
          </w:tcPr>
          <w:p w:rsidR="00DB5BB5" w:rsidRPr="00354D32" w:rsidRDefault="00DB5BB5" w:rsidP="00DB5BB5">
            <w:pPr>
              <w:ind w:firstLine="0.60pt"/>
              <w:rPr>
                <w:sz w:val="18"/>
              </w:rPr>
            </w:pPr>
          </w:p>
        </w:tc>
        <w:tc>
          <w:tcPr>
            <w:tcW w:w="121.80pt" w:type="dxa"/>
            <w:vAlign w:val="center"/>
          </w:tcPr>
          <w:p w:rsidR="00DB5BB5" w:rsidRDefault="00DB5BB5" w:rsidP="00DB5BB5">
            <w:pPr>
              <w:ind w:end="-2.55pt" w:firstLine="0.60pt"/>
              <w:rPr>
                <w:sz w:val="18"/>
              </w:rPr>
            </w:pPr>
            <w:r>
              <w:rPr>
                <w:sz w:val="18"/>
              </w:rPr>
              <w:t>Anh Quốc</w:t>
            </w:r>
          </w:p>
        </w:tc>
      </w:tr>
      <w:tr w:rsidR="00DB5BB5" w:rsidRPr="00354D32" w:rsidTr="00DB5BB5">
        <w:trPr>
          <w:jc w:val="center"/>
        </w:trPr>
        <w:tc>
          <w:tcPr>
            <w:tcW w:w="31.90pt" w:type="dxa"/>
            <w:vAlign w:val="center"/>
          </w:tcPr>
          <w:p w:rsidR="00DB5BB5" w:rsidRPr="00621B44" w:rsidRDefault="00DB5BB5" w:rsidP="00D8770F">
            <w:pPr>
              <w:pStyle w:val="ListParagraph"/>
              <w:widowControl w:val="0"/>
              <w:numPr>
                <w:ilvl w:val="0"/>
                <w:numId w:val="27"/>
              </w:numPr>
              <w:spacing w:line="14.40pt" w:lineRule="auto"/>
              <w:contextualSpacing/>
              <w:rPr>
                <w:sz w:val="18"/>
              </w:rPr>
            </w:pPr>
          </w:p>
        </w:tc>
        <w:tc>
          <w:tcPr>
            <w:tcW w:w="70.95pt" w:type="dxa"/>
            <w:vAlign w:val="center"/>
          </w:tcPr>
          <w:p w:rsidR="00DB5BB5" w:rsidRDefault="00DB5BB5" w:rsidP="00DB5BB5">
            <w:pPr>
              <w:ind w:firstLine="0.60pt"/>
              <w:rPr>
                <w:sz w:val="18"/>
              </w:rPr>
            </w:pPr>
            <w:r>
              <w:rPr>
                <w:sz w:val="18"/>
              </w:rPr>
              <w:t>Giới tính</w:t>
            </w:r>
          </w:p>
        </w:tc>
        <w:tc>
          <w:tcPr>
            <w:tcW w:w="104.50pt" w:type="dxa"/>
            <w:vAlign w:val="center"/>
          </w:tcPr>
          <w:p w:rsidR="00DB5BB5" w:rsidRPr="00354D32" w:rsidRDefault="00DB5BB5" w:rsidP="00DB5BB5">
            <w:pPr>
              <w:ind w:firstLine="0.60pt"/>
              <w:rPr>
                <w:sz w:val="18"/>
              </w:rPr>
            </w:pPr>
          </w:p>
        </w:tc>
        <w:tc>
          <w:tcPr>
            <w:tcW w:w="103.50pt" w:type="dxa"/>
            <w:vAlign w:val="center"/>
          </w:tcPr>
          <w:p w:rsidR="00DB5BB5" w:rsidRPr="00354D32" w:rsidRDefault="00DB5BB5" w:rsidP="00DB5BB5">
            <w:pPr>
              <w:ind w:firstLine="0.60pt"/>
              <w:rPr>
                <w:sz w:val="18"/>
              </w:rPr>
            </w:pPr>
          </w:p>
        </w:tc>
        <w:tc>
          <w:tcPr>
            <w:tcW w:w="121.80pt" w:type="dxa"/>
            <w:vAlign w:val="center"/>
          </w:tcPr>
          <w:p w:rsidR="00DB5BB5" w:rsidRDefault="00DB5BB5" w:rsidP="00DB5BB5">
            <w:pPr>
              <w:ind w:end="-2.55pt" w:firstLine="0.60pt"/>
              <w:rPr>
                <w:sz w:val="18"/>
              </w:rPr>
            </w:pPr>
            <w:r>
              <w:rPr>
                <w:sz w:val="18"/>
              </w:rPr>
              <w:t>Nam</w:t>
            </w:r>
          </w:p>
        </w:tc>
      </w:tr>
      <w:tr w:rsidR="00DB5BB5" w:rsidRPr="00354D32" w:rsidTr="00DB5BB5">
        <w:trPr>
          <w:jc w:val="center"/>
        </w:trPr>
        <w:tc>
          <w:tcPr>
            <w:tcW w:w="31.90pt" w:type="dxa"/>
            <w:vAlign w:val="center"/>
          </w:tcPr>
          <w:p w:rsidR="00DB5BB5" w:rsidRPr="00621B44" w:rsidRDefault="00DB5BB5" w:rsidP="00D8770F">
            <w:pPr>
              <w:pStyle w:val="ListParagraph"/>
              <w:widowControl w:val="0"/>
              <w:numPr>
                <w:ilvl w:val="0"/>
                <w:numId w:val="27"/>
              </w:numPr>
              <w:spacing w:line="14.40pt" w:lineRule="auto"/>
              <w:contextualSpacing/>
              <w:rPr>
                <w:sz w:val="18"/>
              </w:rPr>
            </w:pPr>
          </w:p>
        </w:tc>
        <w:tc>
          <w:tcPr>
            <w:tcW w:w="70.95pt" w:type="dxa"/>
            <w:vAlign w:val="center"/>
          </w:tcPr>
          <w:p w:rsidR="00DB5BB5" w:rsidRDefault="00DB5BB5" w:rsidP="00DB5BB5">
            <w:pPr>
              <w:ind w:firstLine="0.60pt"/>
              <w:rPr>
                <w:sz w:val="18"/>
              </w:rPr>
            </w:pPr>
            <w:r>
              <w:rPr>
                <w:sz w:val="18"/>
              </w:rPr>
              <w:t>Vai trò</w:t>
            </w:r>
          </w:p>
        </w:tc>
        <w:tc>
          <w:tcPr>
            <w:tcW w:w="104.50pt" w:type="dxa"/>
            <w:vAlign w:val="center"/>
          </w:tcPr>
          <w:p w:rsidR="00DB5BB5" w:rsidRPr="00354D32" w:rsidRDefault="00DB5BB5" w:rsidP="00DB5BB5">
            <w:pPr>
              <w:ind w:firstLine="0.60pt"/>
              <w:rPr>
                <w:sz w:val="18"/>
              </w:rPr>
            </w:pPr>
          </w:p>
        </w:tc>
        <w:tc>
          <w:tcPr>
            <w:tcW w:w="103.50pt" w:type="dxa"/>
            <w:vAlign w:val="center"/>
          </w:tcPr>
          <w:p w:rsidR="00DB5BB5" w:rsidRPr="00354D32" w:rsidRDefault="00DB5BB5" w:rsidP="00DB5BB5">
            <w:pPr>
              <w:ind w:firstLine="0.60pt"/>
              <w:rPr>
                <w:sz w:val="18"/>
              </w:rPr>
            </w:pPr>
          </w:p>
        </w:tc>
        <w:tc>
          <w:tcPr>
            <w:tcW w:w="121.80pt" w:type="dxa"/>
            <w:vAlign w:val="center"/>
          </w:tcPr>
          <w:p w:rsidR="00DB5BB5" w:rsidRDefault="00DB5BB5" w:rsidP="00DB5BB5">
            <w:pPr>
              <w:ind w:end="-2.55pt" w:firstLine="0.60pt"/>
              <w:rPr>
                <w:sz w:val="18"/>
              </w:rPr>
            </w:pPr>
            <w:r>
              <w:rPr>
                <w:sz w:val="18"/>
              </w:rPr>
              <w:t>Admin</w:t>
            </w:r>
          </w:p>
        </w:tc>
      </w:tr>
    </w:tbl>
    <w:p w:rsidR="00DB5BB5" w:rsidRDefault="00DB5BB5" w:rsidP="00DB5BB5">
      <w:pPr>
        <w:spacing w:after="12pt"/>
        <w:ind w:start="28.35pt"/>
      </w:pPr>
    </w:p>
    <w:p w:rsidR="00DB5BB5" w:rsidRDefault="00DB5BB5" w:rsidP="00DB5BB5">
      <w:pPr>
        <w:spacing w:after="12pt"/>
        <w:ind w:start="28.35pt"/>
      </w:pPr>
      <w:r>
        <w:t>** Dữ liệu đầu vào khi thêm/sửa Account:</w:t>
      </w:r>
    </w:p>
    <w:tbl>
      <w:tblPr>
        <w:tblW w:w="431.95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ayout w:type="fixed"/>
        <w:tblLook w:firstRow="1" w:lastRow="1" w:firstColumn="1" w:lastColumn="1" w:noHBand="0" w:noVBand="0"/>
      </w:tblPr>
      <w:tblGrid>
        <w:gridCol w:w="638"/>
        <w:gridCol w:w="1412"/>
        <w:gridCol w:w="1985"/>
        <w:gridCol w:w="808"/>
        <w:gridCol w:w="1743"/>
        <w:gridCol w:w="2053"/>
      </w:tblGrid>
      <w:tr w:rsidR="00DB5BB5" w:rsidRPr="00354D32" w:rsidTr="00DB5BB5">
        <w:trPr>
          <w:jc w:val="center"/>
        </w:trPr>
        <w:tc>
          <w:tcPr>
            <w:tcW w:w="31.90pt" w:type="dxa"/>
            <w:shd w:val="clear" w:color="auto" w:fill="FFCC99"/>
            <w:vAlign w:val="center"/>
          </w:tcPr>
          <w:p w:rsidR="00DB5BB5" w:rsidRPr="00354D32" w:rsidRDefault="00DB5BB5" w:rsidP="00DB5BB5">
            <w:pPr>
              <w:ind w:start="0.20pt"/>
              <w:jc w:val="center"/>
              <w:rPr>
                <w:b/>
                <w:bCs/>
                <w:sz w:val="18"/>
              </w:rPr>
            </w:pPr>
            <w:r>
              <w:rPr>
                <w:b/>
                <w:bCs/>
                <w:sz w:val="18"/>
              </w:rPr>
              <w:t>STT</w:t>
            </w:r>
          </w:p>
        </w:tc>
        <w:tc>
          <w:tcPr>
            <w:tcW w:w="70.60pt" w:type="dxa"/>
            <w:shd w:val="clear" w:color="auto" w:fill="FFCC99"/>
            <w:vAlign w:val="center"/>
          </w:tcPr>
          <w:p w:rsidR="00DB5BB5" w:rsidRPr="00354D32" w:rsidRDefault="00DB5BB5" w:rsidP="00DB5BB5">
            <w:pPr>
              <w:ind w:firstLine="0.60pt"/>
              <w:jc w:val="center"/>
              <w:rPr>
                <w:b/>
                <w:bCs/>
                <w:sz w:val="18"/>
              </w:rPr>
            </w:pPr>
            <w:r>
              <w:rPr>
                <w:b/>
                <w:bCs/>
                <w:sz w:val="18"/>
              </w:rPr>
              <w:t>Trường    dữ liệu</w:t>
            </w:r>
          </w:p>
        </w:tc>
        <w:tc>
          <w:tcPr>
            <w:tcW w:w="99.25pt" w:type="dxa"/>
            <w:shd w:val="clear" w:color="auto" w:fill="FFCC99"/>
            <w:vAlign w:val="center"/>
          </w:tcPr>
          <w:p w:rsidR="00DB5BB5" w:rsidRPr="00354D32" w:rsidRDefault="00DB5BB5" w:rsidP="00DB5BB5">
            <w:pPr>
              <w:ind w:firstLine="0.60pt"/>
              <w:jc w:val="center"/>
              <w:rPr>
                <w:b/>
                <w:bCs/>
                <w:sz w:val="18"/>
              </w:rPr>
            </w:pPr>
            <w:r>
              <w:rPr>
                <w:b/>
                <w:bCs/>
                <w:sz w:val="18"/>
              </w:rPr>
              <w:t>Mô tả</w:t>
            </w:r>
          </w:p>
        </w:tc>
        <w:tc>
          <w:tcPr>
            <w:tcW w:w="40.40pt" w:type="dxa"/>
            <w:shd w:val="clear" w:color="auto" w:fill="FFCC99"/>
            <w:vAlign w:val="center"/>
          </w:tcPr>
          <w:p w:rsidR="00DB5BB5" w:rsidRPr="00354D32" w:rsidRDefault="00DB5BB5" w:rsidP="00DB5BB5">
            <w:pPr>
              <w:ind w:firstLine="0.60pt"/>
              <w:jc w:val="center"/>
              <w:rPr>
                <w:b/>
                <w:bCs/>
                <w:sz w:val="18"/>
              </w:rPr>
            </w:pPr>
            <w:r>
              <w:rPr>
                <w:b/>
                <w:bCs/>
                <w:sz w:val="18"/>
              </w:rPr>
              <w:t>Bắt buộc?</w:t>
            </w:r>
          </w:p>
        </w:tc>
        <w:tc>
          <w:tcPr>
            <w:tcW w:w="87.15pt" w:type="dxa"/>
            <w:shd w:val="clear" w:color="auto" w:fill="FFCC99"/>
            <w:vAlign w:val="center"/>
          </w:tcPr>
          <w:p w:rsidR="00DB5BB5" w:rsidRPr="00354D32" w:rsidRDefault="00DB5BB5" w:rsidP="00DB5BB5">
            <w:pPr>
              <w:ind w:firstLine="0.60pt"/>
              <w:jc w:val="center"/>
              <w:rPr>
                <w:b/>
                <w:bCs/>
                <w:sz w:val="18"/>
              </w:rPr>
            </w:pPr>
            <w:r>
              <w:rPr>
                <w:b/>
                <w:bCs/>
                <w:sz w:val="18"/>
              </w:rPr>
              <w:t>Điều kiện hợp lệ</w:t>
            </w:r>
          </w:p>
        </w:tc>
        <w:tc>
          <w:tcPr>
            <w:tcW w:w="102.65pt" w:type="dxa"/>
            <w:shd w:val="clear" w:color="auto" w:fill="FFCC99"/>
            <w:vAlign w:val="center"/>
          </w:tcPr>
          <w:p w:rsidR="00DB5BB5" w:rsidRPr="00354D32" w:rsidRDefault="00DB5BB5" w:rsidP="00DB5BB5">
            <w:pPr>
              <w:ind w:firstLine="0.60pt"/>
              <w:jc w:val="center"/>
              <w:rPr>
                <w:b/>
                <w:bCs/>
                <w:sz w:val="18"/>
              </w:rPr>
            </w:pPr>
            <w:r>
              <w:rPr>
                <w:b/>
                <w:bCs/>
                <w:sz w:val="18"/>
              </w:rPr>
              <w:t>Ví dụ</w:t>
            </w:r>
          </w:p>
        </w:tc>
      </w:tr>
      <w:tr w:rsidR="00DB5BB5" w:rsidRPr="00354D32" w:rsidTr="00DB5BB5">
        <w:trPr>
          <w:jc w:val="center"/>
        </w:trPr>
        <w:tc>
          <w:tcPr>
            <w:tcW w:w="31.90pt" w:type="dxa"/>
            <w:vAlign w:val="center"/>
          </w:tcPr>
          <w:p w:rsidR="00DB5BB5" w:rsidRPr="00354D32" w:rsidRDefault="00DB5BB5" w:rsidP="00D8770F">
            <w:pPr>
              <w:widowControl w:val="0"/>
              <w:numPr>
                <w:ilvl w:val="0"/>
                <w:numId w:val="28"/>
              </w:numPr>
              <w:spacing w:line="14.40pt" w:lineRule="auto"/>
              <w:rPr>
                <w:sz w:val="18"/>
              </w:rPr>
            </w:pPr>
          </w:p>
        </w:tc>
        <w:tc>
          <w:tcPr>
            <w:tcW w:w="70.60pt" w:type="dxa"/>
            <w:vAlign w:val="center"/>
          </w:tcPr>
          <w:p w:rsidR="00DB5BB5" w:rsidRDefault="00DB5BB5" w:rsidP="00DB5BB5">
            <w:pPr>
              <w:ind w:firstLine="0.60pt"/>
              <w:rPr>
                <w:sz w:val="18"/>
              </w:rPr>
            </w:pPr>
            <w:r>
              <w:rPr>
                <w:sz w:val="18"/>
              </w:rPr>
              <w:t>Username</w:t>
            </w:r>
          </w:p>
        </w:tc>
        <w:tc>
          <w:tcPr>
            <w:tcW w:w="99.25pt" w:type="dxa"/>
            <w:vAlign w:val="center"/>
          </w:tcPr>
          <w:p w:rsidR="00DB5BB5" w:rsidRPr="00354D32" w:rsidRDefault="00DB5BB5" w:rsidP="00DB5BB5">
            <w:pPr>
              <w:ind w:firstLine="0.60pt"/>
              <w:rPr>
                <w:sz w:val="18"/>
              </w:rPr>
            </w:pPr>
          </w:p>
        </w:tc>
        <w:tc>
          <w:tcPr>
            <w:tcW w:w="40.40pt" w:type="dxa"/>
            <w:vAlign w:val="center"/>
          </w:tcPr>
          <w:p w:rsidR="00DB5BB5" w:rsidRPr="00354D32" w:rsidRDefault="00DB5BB5" w:rsidP="00DB5BB5">
            <w:pPr>
              <w:ind w:firstLine="0.60pt"/>
              <w:rPr>
                <w:sz w:val="18"/>
              </w:rPr>
            </w:pPr>
            <w:r>
              <w:rPr>
                <w:sz w:val="18"/>
              </w:rPr>
              <w:t>Có</w:t>
            </w:r>
          </w:p>
        </w:tc>
        <w:tc>
          <w:tcPr>
            <w:tcW w:w="87.15pt" w:type="dxa"/>
            <w:vAlign w:val="center"/>
          </w:tcPr>
          <w:p w:rsidR="00DB5BB5" w:rsidRPr="00354D32" w:rsidRDefault="00DB5BB5" w:rsidP="00DB5BB5">
            <w:pPr>
              <w:ind w:firstLine="0.60pt"/>
              <w:rPr>
                <w:sz w:val="18"/>
              </w:rPr>
            </w:pPr>
          </w:p>
        </w:tc>
        <w:tc>
          <w:tcPr>
            <w:tcW w:w="102.65pt" w:type="dxa"/>
            <w:vAlign w:val="center"/>
          </w:tcPr>
          <w:p w:rsidR="00DB5BB5" w:rsidRDefault="00DB5BB5" w:rsidP="00DB5BB5">
            <w:pPr>
              <w:ind w:end="-2.55pt" w:firstLine="0.60pt"/>
              <w:rPr>
                <w:sz w:val="18"/>
              </w:rPr>
            </w:pPr>
            <w:r>
              <w:rPr>
                <w:sz w:val="18"/>
              </w:rPr>
              <w:t>QlovesH</w:t>
            </w:r>
          </w:p>
        </w:tc>
      </w:tr>
      <w:tr w:rsidR="00DB5BB5" w:rsidRPr="00354D32" w:rsidTr="00DB5BB5">
        <w:trPr>
          <w:jc w:val="center"/>
        </w:trPr>
        <w:tc>
          <w:tcPr>
            <w:tcW w:w="31.90pt" w:type="dxa"/>
            <w:vAlign w:val="center"/>
          </w:tcPr>
          <w:p w:rsidR="00DB5BB5" w:rsidRPr="00354D32" w:rsidRDefault="00DB5BB5" w:rsidP="00D8770F">
            <w:pPr>
              <w:widowControl w:val="0"/>
              <w:numPr>
                <w:ilvl w:val="0"/>
                <w:numId w:val="28"/>
              </w:numPr>
              <w:spacing w:line="14.40pt" w:lineRule="auto"/>
              <w:rPr>
                <w:sz w:val="18"/>
              </w:rPr>
            </w:pPr>
          </w:p>
        </w:tc>
        <w:tc>
          <w:tcPr>
            <w:tcW w:w="70.60pt" w:type="dxa"/>
            <w:vAlign w:val="center"/>
          </w:tcPr>
          <w:p w:rsidR="00DB5BB5" w:rsidRDefault="00DB5BB5" w:rsidP="00DB5BB5">
            <w:pPr>
              <w:ind w:firstLine="0.60pt"/>
              <w:rPr>
                <w:sz w:val="18"/>
              </w:rPr>
            </w:pPr>
            <w:r>
              <w:rPr>
                <w:sz w:val="18"/>
              </w:rPr>
              <w:t>HashPassword</w:t>
            </w:r>
          </w:p>
        </w:tc>
        <w:tc>
          <w:tcPr>
            <w:tcW w:w="99.25pt" w:type="dxa"/>
            <w:vAlign w:val="center"/>
          </w:tcPr>
          <w:p w:rsidR="00DB5BB5" w:rsidRPr="00354D32" w:rsidRDefault="00DB5BB5" w:rsidP="00DB5BB5">
            <w:pPr>
              <w:ind w:firstLine="0.60pt"/>
              <w:rPr>
                <w:sz w:val="18"/>
              </w:rPr>
            </w:pPr>
          </w:p>
        </w:tc>
        <w:tc>
          <w:tcPr>
            <w:tcW w:w="40.40pt" w:type="dxa"/>
            <w:vAlign w:val="center"/>
          </w:tcPr>
          <w:p w:rsidR="00DB5BB5" w:rsidRDefault="00DB5BB5" w:rsidP="00DB5BB5">
            <w:pPr>
              <w:ind w:firstLine="0.60pt"/>
              <w:rPr>
                <w:sz w:val="18"/>
              </w:rPr>
            </w:pPr>
            <w:r>
              <w:rPr>
                <w:sz w:val="18"/>
              </w:rPr>
              <w:t>Có</w:t>
            </w:r>
          </w:p>
        </w:tc>
        <w:tc>
          <w:tcPr>
            <w:tcW w:w="87.15pt" w:type="dxa"/>
            <w:vAlign w:val="center"/>
          </w:tcPr>
          <w:p w:rsidR="00DB5BB5" w:rsidRPr="00354D32" w:rsidRDefault="00DB5BB5" w:rsidP="00DB5BB5">
            <w:pPr>
              <w:ind w:firstLine="0.60pt"/>
              <w:rPr>
                <w:sz w:val="18"/>
              </w:rPr>
            </w:pPr>
          </w:p>
        </w:tc>
        <w:tc>
          <w:tcPr>
            <w:tcW w:w="102.65pt" w:type="dxa"/>
            <w:vAlign w:val="center"/>
          </w:tcPr>
          <w:p w:rsidR="00DB5BB5" w:rsidRDefault="00DB5BB5" w:rsidP="00DB5BB5">
            <w:pPr>
              <w:ind w:end="-2.55pt" w:firstLine="0.60pt"/>
              <w:rPr>
                <w:sz w:val="18"/>
              </w:rPr>
            </w:pPr>
            <w:r>
              <w:rPr>
                <w:sz w:val="18"/>
              </w:rPr>
              <w:t>120u1nhh80h12</w:t>
            </w:r>
          </w:p>
        </w:tc>
      </w:tr>
      <w:tr w:rsidR="00DB5BB5" w:rsidRPr="00354D32" w:rsidTr="00DB5BB5">
        <w:trPr>
          <w:jc w:val="center"/>
        </w:trPr>
        <w:tc>
          <w:tcPr>
            <w:tcW w:w="31.90pt" w:type="dxa"/>
            <w:vAlign w:val="center"/>
          </w:tcPr>
          <w:p w:rsidR="00DB5BB5" w:rsidRPr="00354D32" w:rsidRDefault="00DB5BB5" w:rsidP="00D8770F">
            <w:pPr>
              <w:widowControl w:val="0"/>
              <w:numPr>
                <w:ilvl w:val="0"/>
                <w:numId w:val="28"/>
              </w:numPr>
              <w:spacing w:line="14.40pt" w:lineRule="auto"/>
              <w:rPr>
                <w:sz w:val="18"/>
              </w:rPr>
            </w:pPr>
          </w:p>
        </w:tc>
        <w:tc>
          <w:tcPr>
            <w:tcW w:w="70.60pt" w:type="dxa"/>
            <w:vAlign w:val="center"/>
          </w:tcPr>
          <w:p w:rsidR="00DB5BB5" w:rsidRDefault="00DB5BB5" w:rsidP="00DB5BB5">
            <w:pPr>
              <w:ind w:firstLine="0.60pt"/>
              <w:rPr>
                <w:sz w:val="18"/>
              </w:rPr>
            </w:pPr>
            <w:r>
              <w:rPr>
                <w:sz w:val="18"/>
              </w:rPr>
              <w:t>Họ</w:t>
            </w:r>
          </w:p>
        </w:tc>
        <w:tc>
          <w:tcPr>
            <w:tcW w:w="99.25pt" w:type="dxa"/>
            <w:vAlign w:val="center"/>
          </w:tcPr>
          <w:p w:rsidR="00DB5BB5" w:rsidRPr="00354D32" w:rsidRDefault="00DB5BB5" w:rsidP="00DB5BB5">
            <w:pPr>
              <w:ind w:firstLine="0.60pt"/>
              <w:rPr>
                <w:sz w:val="18"/>
              </w:rPr>
            </w:pPr>
          </w:p>
        </w:tc>
        <w:tc>
          <w:tcPr>
            <w:tcW w:w="40.40pt" w:type="dxa"/>
            <w:vAlign w:val="center"/>
          </w:tcPr>
          <w:p w:rsidR="00DB5BB5" w:rsidRDefault="00DB5BB5" w:rsidP="00DB5BB5">
            <w:pPr>
              <w:ind w:firstLine="0.60pt"/>
              <w:rPr>
                <w:sz w:val="18"/>
              </w:rPr>
            </w:pPr>
            <w:r>
              <w:rPr>
                <w:sz w:val="18"/>
              </w:rPr>
              <w:t>Có</w:t>
            </w:r>
          </w:p>
        </w:tc>
        <w:tc>
          <w:tcPr>
            <w:tcW w:w="87.15pt" w:type="dxa"/>
            <w:vAlign w:val="center"/>
          </w:tcPr>
          <w:p w:rsidR="00DB5BB5" w:rsidRPr="00354D32" w:rsidRDefault="00DB5BB5" w:rsidP="00DB5BB5">
            <w:pPr>
              <w:ind w:firstLine="0.60pt"/>
              <w:rPr>
                <w:sz w:val="18"/>
              </w:rPr>
            </w:pPr>
          </w:p>
        </w:tc>
        <w:tc>
          <w:tcPr>
            <w:tcW w:w="102.65pt" w:type="dxa"/>
            <w:vAlign w:val="center"/>
          </w:tcPr>
          <w:p w:rsidR="00DB5BB5" w:rsidRDefault="00DB5BB5" w:rsidP="00DB5BB5">
            <w:pPr>
              <w:ind w:end="-2.55pt" w:firstLine="0.60pt"/>
              <w:rPr>
                <w:sz w:val="18"/>
              </w:rPr>
            </w:pPr>
            <w:r>
              <w:rPr>
                <w:sz w:val="18"/>
              </w:rPr>
              <w:t>Trương</w:t>
            </w:r>
          </w:p>
        </w:tc>
      </w:tr>
      <w:tr w:rsidR="00DB5BB5" w:rsidRPr="00354D32" w:rsidTr="00DB5BB5">
        <w:trPr>
          <w:jc w:val="center"/>
        </w:trPr>
        <w:tc>
          <w:tcPr>
            <w:tcW w:w="31.90pt" w:type="dxa"/>
            <w:vAlign w:val="center"/>
          </w:tcPr>
          <w:p w:rsidR="00DB5BB5" w:rsidRPr="00354D32" w:rsidRDefault="00DB5BB5" w:rsidP="00D8770F">
            <w:pPr>
              <w:widowControl w:val="0"/>
              <w:numPr>
                <w:ilvl w:val="0"/>
                <w:numId w:val="28"/>
              </w:numPr>
              <w:spacing w:line="14.40pt" w:lineRule="auto"/>
              <w:rPr>
                <w:sz w:val="18"/>
              </w:rPr>
            </w:pPr>
          </w:p>
        </w:tc>
        <w:tc>
          <w:tcPr>
            <w:tcW w:w="70.60pt" w:type="dxa"/>
            <w:vAlign w:val="center"/>
          </w:tcPr>
          <w:p w:rsidR="00DB5BB5" w:rsidRDefault="00DB5BB5" w:rsidP="00DB5BB5">
            <w:pPr>
              <w:ind w:firstLine="0.60pt"/>
              <w:rPr>
                <w:sz w:val="18"/>
              </w:rPr>
            </w:pPr>
            <w:r>
              <w:rPr>
                <w:sz w:val="18"/>
              </w:rPr>
              <w:t>Tên</w:t>
            </w:r>
          </w:p>
        </w:tc>
        <w:tc>
          <w:tcPr>
            <w:tcW w:w="99.25pt" w:type="dxa"/>
            <w:vAlign w:val="center"/>
          </w:tcPr>
          <w:p w:rsidR="00DB5BB5" w:rsidRPr="00354D32" w:rsidRDefault="00DB5BB5" w:rsidP="00DB5BB5">
            <w:pPr>
              <w:ind w:firstLine="0.60pt"/>
              <w:rPr>
                <w:sz w:val="18"/>
              </w:rPr>
            </w:pPr>
          </w:p>
        </w:tc>
        <w:tc>
          <w:tcPr>
            <w:tcW w:w="40.40pt" w:type="dxa"/>
            <w:vAlign w:val="center"/>
          </w:tcPr>
          <w:p w:rsidR="00DB5BB5" w:rsidRDefault="00DB5BB5" w:rsidP="00DB5BB5">
            <w:pPr>
              <w:ind w:firstLine="0.60pt"/>
              <w:rPr>
                <w:sz w:val="18"/>
              </w:rPr>
            </w:pPr>
            <w:r>
              <w:rPr>
                <w:sz w:val="18"/>
              </w:rPr>
              <w:t>Có</w:t>
            </w:r>
          </w:p>
        </w:tc>
        <w:tc>
          <w:tcPr>
            <w:tcW w:w="87.15pt" w:type="dxa"/>
            <w:vAlign w:val="center"/>
          </w:tcPr>
          <w:p w:rsidR="00DB5BB5" w:rsidRPr="00354D32" w:rsidRDefault="00DB5BB5" w:rsidP="00DB5BB5">
            <w:pPr>
              <w:ind w:firstLine="0.60pt"/>
              <w:rPr>
                <w:sz w:val="18"/>
              </w:rPr>
            </w:pPr>
          </w:p>
        </w:tc>
        <w:tc>
          <w:tcPr>
            <w:tcW w:w="102.65pt" w:type="dxa"/>
            <w:vAlign w:val="center"/>
          </w:tcPr>
          <w:p w:rsidR="00DB5BB5" w:rsidRDefault="00DB5BB5" w:rsidP="00DB5BB5">
            <w:pPr>
              <w:ind w:end="-2.55pt" w:firstLine="0.60pt"/>
              <w:rPr>
                <w:sz w:val="18"/>
              </w:rPr>
            </w:pPr>
            <w:r>
              <w:rPr>
                <w:sz w:val="18"/>
              </w:rPr>
              <w:t>Anh Quốc</w:t>
            </w:r>
          </w:p>
        </w:tc>
      </w:tr>
      <w:tr w:rsidR="00DB5BB5" w:rsidRPr="00354D32" w:rsidTr="00DB5BB5">
        <w:trPr>
          <w:jc w:val="center"/>
        </w:trPr>
        <w:tc>
          <w:tcPr>
            <w:tcW w:w="31.90pt" w:type="dxa"/>
            <w:vAlign w:val="center"/>
          </w:tcPr>
          <w:p w:rsidR="00DB5BB5" w:rsidRPr="00354D32" w:rsidRDefault="00DB5BB5" w:rsidP="00D8770F">
            <w:pPr>
              <w:widowControl w:val="0"/>
              <w:numPr>
                <w:ilvl w:val="0"/>
                <w:numId w:val="28"/>
              </w:numPr>
              <w:spacing w:line="14.40pt" w:lineRule="auto"/>
              <w:rPr>
                <w:sz w:val="18"/>
              </w:rPr>
            </w:pPr>
          </w:p>
        </w:tc>
        <w:tc>
          <w:tcPr>
            <w:tcW w:w="70.60pt" w:type="dxa"/>
            <w:vAlign w:val="center"/>
          </w:tcPr>
          <w:p w:rsidR="00DB5BB5" w:rsidRDefault="00DB5BB5" w:rsidP="00DB5BB5">
            <w:pPr>
              <w:ind w:firstLine="0.60pt"/>
              <w:rPr>
                <w:sz w:val="18"/>
              </w:rPr>
            </w:pPr>
            <w:r>
              <w:rPr>
                <w:sz w:val="18"/>
              </w:rPr>
              <w:t>Giới tính</w:t>
            </w:r>
          </w:p>
        </w:tc>
        <w:tc>
          <w:tcPr>
            <w:tcW w:w="99.25pt" w:type="dxa"/>
            <w:vAlign w:val="center"/>
          </w:tcPr>
          <w:p w:rsidR="00DB5BB5" w:rsidRPr="00354D32" w:rsidRDefault="00DB5BB5" w:rsidP="00DB5BB5">
            <w:pPr>
              <w:ind w:firstLine="0.60pt"/>
              <w:rPr>
                <w:sz w:val="18"/>
              </w:rPr>
            </w:pPr>
          </w:p>
        </w:tc>
        <w:tc>
          <w:tcPr>
            <w:tcW w:w="40.40pt" w:type="dxa"/>
            <w:vAlign w:val="center"/>
          </w:tcPr>
          <w:p w:rsidR="00DB5BB5" w:rsidRDefault="00DB5BB5" w:rsidP="00DB5BB5">
            <w:pPr>
              <w:ind w:firstLine="0.60pt"/>
              <w:rPr>
                <w:sz w:val="18"/>
              </w:rPr>
            </w:pPr>
            <w:r>
              <w:rPr>
                <w:sz w:val="18"/>
              </w:rPr>
              <w:t>Có</w:t>
            </w:r>
          </w:p>
        </w:tc>
        <w:tc>
          <w:tcPr>
            <w:tcW w:w="87.15pt" w:type="dxa"/>
            <w:vAlign w:val="center"/>
          </w:tcPr>
          <w:p w:rsidR="00DB5BB5" w:rsidRPr="00354D32" w:rsidRDefault="00DB5BB5" w:rsidP="00DB5BB5">
            <w:pPr>
              <w:ind w:firstLine="0.60pt"/>
              <w:rPr>
                <w:sz w:val="18"/>
              </w:rPr>
            </w:pPr>
          </w:p>
        </w:tc>
        <w:tc>
          <w:tcPr>
            <w:tcW w:w="102.65pt" w:type="dxa"/>
            <w:vAlign w:val="center"/>
          </w:tcPr>
          <w:p w:rsidR="00DB5BB5" w:rsidRDefault="00DB5BB5" w:rsidP="00DB5BB5">
            <w:pPr>
              <w:ind w:end="-2.55pt" w:firstLine="0.60pt"/>
              <w:rPr>
                <w:sz w:val="18"/>
              </w:rPr>
            </w:pPr>
            <w:r>
              <w:rPr>
                <w:sz w:val="18"/>
              </w:rPr>
              <w:t>Nam</w:t>
            </w:r>
          </w:p>
        </w:tc>
      </w:tr>
      <w:tr w:rsidR="00DB5BB5" w:rsidRPr="00354D32" w:rsidTr="00DB5BB5">
        <w:trPr>
          <w:jc w:val="center"/>
        </w:trPr>
        <w:tc>
          <w:tcPr>
            <w:tcW w:w="31.90pt" w:type="dxa"/>
            <w:vAlign w:val="center"/>
          </w:tcPr>
          <w:p w:rsidR="00DB5BB5" w:rsidRPr="00354D32" w:rsidRDefault="00DB5BB5" w:rsidP="00D8770F">
            <w:pPr>
              <w:widowControl w:val="0"/>
              <w:numPr>
                <w:ilvl w:val="0"/>
                <w:numId w:val="28"/>
              </w:numPr>
              <w:spacing w:line="14.40pt" w:lineRule="auto"/>
              <w:rPr>
                <w:sz w:val="18"/>
              </w:rPr>
            </w:pPr>
          </w:p>
        </w:tc>
        <w:tc>
          <w:tcPr>
            <w:tcW w:w="70.60pt" w:type="dxa"/>
            <w:vAlign w:val="center"/>
          </w:tcPr>
          <w:p w:rsidR="00DB5BB5" w:rsidRDefault="00DB5BB5" w:rsidP="00DB5BB5">
            <w:pPr>
              <w:ind w:firstLine="0.60pt"/>
              <w:rPr>
                <w:sz w:val="18"/>
              </w:rPr>
            </w:pPr>
            <w:r>
              <w:rPr>
                <w:sz w:val="18"/>
              </w:rPr>
              <w:t>Ngày sinh</w:t>
            </w:r>
          </w:p>
        </w:tc>
        <w:tc>
          <w:tcPr>
            <w:tcW w:w="99.25pt" w:type="dxa"/>
            <w:vAlign w:val="center"/>
          </w:tcPr>
          <w:p w:rsidR="00DB5BB5" w:rsidRPr="00354D32" w:rsidRDefault="00DB5BB5" w:rsidP="00DB5BB5">
            <w:pPr>
              <w:ind w:firstLine="0.60pt"/>
              <w:rPr>
                <w:sz w:val="18"/>
              </w:rPr>
            </w:pPr>
          </w:p>
        </w:tc>
        <w:tc>
          <w:tcPr>
            <w:tcW w:w="40.40pt" w:type="dxa"/>
            <w:vAlign w:val="center"/>
          </w:tcPr>
          <w:p w:rsidR="00DB5BB5" w:rsidRDefault="00DB5BB5" w:rsidP="00DB5BB5">
            <w:pPr>
              <w:ind w:firstLine="0.60pt"/>
              <w:rPr>
                <w:sz w:val="18"/>
              </w:rPr>
            </w:pPr>
            <w:r>
              <w:rPr>
                <w:sz w:val="18"/>
              </w:rPr>
              <w:t>Có</w:t>
            </w:r>
          </w:p>
        </w:tc>
        <w:tc>
          <w:tcPr>
            <w:tcW w:w="87.15pt" w:type="dxa"/>
            <w:vAlign w:val="center"/>
          </w:tcPr>
          <w:p w:rsidR="00DB5BB5" w:rsidRPr="00354D32" w:rsidRDefault="00DB5BB5" w:rsidP="00DB5BB5">
            <w:pPr>
              <w:ind w:firstLine="0.60pt"/>
              <w:rPr>
                <w:sz w:val="18"/>
              </w:rPr>
            </w:pPr>
          </w:p>
        </w:tc>
        <w:tc>
          <w:tcPr>
            <w:tcW w:w="102.65pt" w:type="dxa"/>
            <w:vAlign w:val="center"/>
          </w:tcPr>
          <w:p w:rsidR="00DB5BB5" w:rsidRDefault="00DB5BB5" w:rsidP="00DB5BB5">
            <w:pPr>
              <w:ind w:end="-2.55pt" w:firstLine="0.60pt"/>
              <w:rPr>
                <w:sz w:val="18"/>
              </w:rPr>
            </w:pPr>
            <w:r>
              <w:rPr>
                <w:sz w:val="18"/>
              </w:rPr>
              <w:t>06/10/1998</w:t>
            </w:r>
          </w:p>
        </w:tc>
      </w:tr>
      <w:tr w:rsidR="00DB5BB5" w:rsidRPr="00354D32" w:rsidTr="00DB5BB5">
        <w:trPr>
          <w:jc w:val="center"/>
        </w:trPr>
        <w:tc>
          <w:tcPr>
            <w:tcW w:w="31.90pt" w:type="dxa"/>
            <w:vAlign w:val="center"/>
          </w:tcPr>
          <w:p w:rsidR="00DB5BB5" w:rsidRPr="00354D32" w:rsidRDefault="00DB5BB5" w:rsidP="00D8770F">
            <w:pPr>
              <w:widowControl w:val="0"/>
              <w:numPr>
                <w:ilvl w:val="0"/>
                <w:numId w:val="28"/>
              </w:numPr>
              <w:spacing w:line="14.40pt" w:lineRule="auto"/>
              <w:rPr>
                <w:sz w:val="18"/>
              </w:rPr>
            </w:pPr>
          </w:p>
        </w:tc>
        <w:tc>
          <w:tcPr>
            <w:tcW w:w="70.60pt" w:type="dxa"/>
            <w:vAlign w:val="center"/>
          </w:tcPr>
          <w:p w:rsidR="00DB5BB5" w:rsidRDefault="00DB5BB5" w:rsidP="00DB5BB5">
            <w:pPr>
              <w:ind w:firstLine="0.60pt"/>
              <w:rPr>
                <w:sz w:val="18"/>
              </w:rPr>
            </w:pPr>
            <w:r>
              <w:rPr>
                <w:sz w:val="18"/>
              </w:rPr>
              <w:t>Số điện thoại</w:t>
            </w:r>
          </w:p>
        </w:tc>
        <w:tc>
          <w:tcPr>
            <w:tcW w:w="99.25pt" w:type="dxa"/>
            <w:vAlign w:val="center"/>
          </w:tcPr>
          <w:p w:rsidR="00DB5BB5" w:rsidRPr="00354D32" w:rsidRDefault="00DB5BB5" w:rsidP="00DB5BB5">
            <w:pPr>
              <w:ind w:firstLine="0.60pt"/>
              <w:rPr>
                <w:sz w:val="18"/>
              </w:rPr>
            </w:pPr>
          </w:p>
        </w:tc>
        <w:tc>
          <w:tcPr>
            <w:tcW w:w="40.40pt" w:type="dxa"/>
            <w:vAlign w:val="center"/>
          </w:tcPr>
          <w:p w:rsidR="00DB5BB5" w:rsidRDefault="00DB5BB5" w:rsidP="00DB5BB5">
            <w:pPr>
              <w:ind w:firstLine="0.60pt"/>
              <w:rPr>
                <w:sz w:val="18"/>
              </w:rPr>
            </w:pPr>
            <w:r>
              <w:rPr>
                <w:sz w:val="18"/>
              </w:rPr>
              <w:t>Không</w:t>
            </w:r>
          </w:p>
        </w:tc>
        <w:tc>
          <w:tcPr>
            <w:tcW w:w="87.15pt" w:type="dxa"/>
            <w:vAlign w:val="center"/>
          </w:tcPr>
          <w:p w:rsidR="00DB5BB5" w:rsidRPr="00354D32" w:rsidRDefault="00DB5BB5" w:rsidP="00DB5BB5">
            <w:pPr>
              <w:ind w:firstLine="0.60pt"/>
              <w:rPr>
                <w:sz w:val="18"/>
              </w:rPr>
            </w:pPr>
          </w:p>
        </w:tc>
        <w:tc>
          <w:tcPr>
            <w:tcW w:w="102.65pt" w:type="dxa"/>
            <w:vAlign w:val="center"/>
          </w:tcPr>
          <w:p w:rsidR="00DB5BB5" w:rsidRDefault="00DB5BB5" w:rsidP="00DB5BB5">
            <w:pPr>
              <w:ind w:end="-2.55pt" w:firstLine="0.60pt"/>
              <w:rPr>
                <w:sz w:val="18"/>
              </w:rPr>
            </w:pPr>
            <w:r>
              <w:rPr>
                <w:sz w:val="18"/>
              </w:rPr>
              <w:t>0989652xxx</w:t>
            </w:r>
          </w:p>
        </w:tc>
      </w:tr>
      <w:tr w:rsidR="00DB5BB5" w:rsidRPr="00354D32" w:rsidTr="00DB5BB5">
        <w:trPr>
          <w:jc w:val="center"/>
        </w:trPr>
        <w:tc>
          <w:tcPr>
            <w:tcW w:w="31.90pt" w:type="dxa"/>
            <w:vAlign w:val="center"/>
          </w:tcPr>
          <w:p w:rsidR="00DB5BB5" w:rsidRPr="00354D32" w:rsidRDefault="00DB5BB5" w:rsidP="00D8770F">
            <w:pPr>
              <w:widowControl w:val="0"/>
              <w:numPr>
                <w:ilvl w:val="0"/>
                <w:numId w:val="28"/>
              </w:numPr>
              <w:spacing w:line="14.40pt" w:lineRule="auto"/>
              <w:rPr>
                <w:sz w:val="18"/>
              </w:rPr>
            </w:pPr>
          </w:p>
        </w:tc>
        <w:tc>
          <w:tcPr>
            <w:tcW w:w="70.60pt" w:type="dxa"/>
            <w:vAlign w:val="center"/>
          </w:tcPr>
          <w:p w:rsidR="00DB5BB5" w:rsidRDefault="00DB5BB5" w:rsidP="00DB5BB5">
            <w:pPr>
              <w:ind w:firstLine="0.60pt"/>
              <w:rPr>
                <w:sz w:val="18"/>
              </w:rPr>
            </w:pPr>
            <w:r>
              <w:rPr>
                <w:sz w:val="18"/>
              </w:rPr>
              <w:t>Vai trò</w:t>
            </w:r>
          </w:p>
        </w:tc>
        <w:tc>
          <w:tcPr>
            <w:tcW w:w="99.25pt" w:type="dxa"/>
            <w:vAlign w:val="center"/>
          </w:tcPr>
          <w:p w:rsidR="00DB5BB5" w:rsidRPr="00354D32" w:rsidRDefault="00DB5BB5" w:rsidP="00DB5BB5">
            <w:pPr>
              <w:ind w:firstLine="0.60pt"/>
              <w:rPr>
                <w:sz w:val="18"/>
              </w:rPr>
            </w:pPr>
          </w:p>
        </w:tc>
        <w:tc>
          <w:tcPr>
            <w:tcW w:w="40.40pt" w:type="dxa"/>
            <w:vAlign w:val="center"/>
          </w:tcPr>
          <w:p w:rsidR="00DB5BB5" w:rsidRDefault="00DB5BB5" w:rsidP="00DB5BB5">
            <w:pPr>
              <w:ind w:firstLine="0.60pt"/>
              <w:rPr>
                <w:sz w:val="18"/>
              </w:rPr>
            </w:pPr>
            <w:r>
              <w:rPr>
                <w:sz w:val="18"/>
              </w:rPr>
              <w:t>Có</w:t>
            </w:r>
          </w:p>
        </w:tc>
        <w:tc>
          <w:tcPr>
            <w:tcW w:w="87.15pt" w:type="dxa"/>
            <w:vAlign w:val="center"/>
          </w:tcPr>
          <w:p w:rsidR="00DB5BB5" w:rsidRPr="00354D32" w:rsidRDefault="00DB5BB5" w:rsidP="00DB5BB5">
            <w:pPr>
              <w:ind w:firstLine="0.60pt"/>
              <w:rPr>
                <w:sz w:val="18"/>
              </w:rPr>
            </w:pPr>
          </w:p>
        </w:tc>
        <w:tc>
          <w:tcPr>
            <w:tcW w:w="102.65pt" w:type="dxa"/>
            <w:vAlign w:val="center"/>
          </w:tcPr>
          <w:p w:rsidR="00DB5BB5" w:rsidRDefault="00DB5BB5" w:rsidP="00DB5BB5">
            <w:pPr>
              <w:ind w:end="-2.55pt" w:firstLine="0.60pt"/>
              <w:rPr>
                <w:sz w:val="18"/>
              </w:rPr>
            </w:pPr>
            <w:r>
              <w:rPr>
                <w:sz w:val="18"/>
              </w:rPr>
              <w:t>Admin</w:t>
            </w:r>
          </w:p>
        </w:tc>
      </w:tr>
      <w:tr w:rsidR="00DB5BB5" w:rsidRPr="00354D32" w:rsidTr="00DB5BB5">
        <w:trPr>
          <w:jc w:val="center"/>
        </w:trPr>
        <w:tc>
          <w:tcPr>
            <w:tcW w:w="31.90pt" w:type="dxa"/>
            <w:vAlign w:val="center"/>
          </w:tcPr>
          <w:p w:rsidR="00DB5BB5" w:rsidRPr="00354D32" w:rsidRDefault="00DB5BB5" w:rsidP="00D8770F">
            <w:pPr>
              <w:widowControl w:val="0"/>
              <w:numPr>
                <w:ilvl w:val="0"/>
                <w:numId w:val="28"/>
              </w:numPr>
              <w:spacing w:line="14.40pt" w:lineRule="auto"/>
              <w:rPr>
                <w:sz w:val="18"/>
              </w:rPr>
            </w:pPr>
          </w:p>
        </w:tc>
        <w:tc>
          <w:tcPr>
            <w:tcW w:w="70.60pt" w:type="dxa"/>
            <w:vAlign w:val="center"/>
          </w:tcPr>
          <w:p w:rsidR="00DB5BB5" w:rsidRDefault="00DB5BB5" w:rsidP="00DB5BB5">
            <w:pPr>
              <w:ind w:firstLine="0.60pt"/>
              <w:rPr>
                <w:sz w:val="18"/>
              </w:rPr>
            </w:pPr>
            <w:r>
              <w:rPr>
                <w:sz w:val="18"/>
              </w:rPr>
              <w:t>Email</w:t>
            </w:r>
          </w:p>
        </w:tc>
        <w:tc>
          <w:tcPr>
            <w:tcW w:w="99.25pt" w:type="dxa"/>
            <w:vAlign w:val="center"/>
          </w:tcPr>
          <w:p w:rsidR="00DB5BB5" w:rsidRPr="00354D32" w:rsidRDefault="00DB5BB5" w:rsidP="00DB5BB5">
            <w:pPr>
              <w:ind w:firstLine="0.60pt"/>
              <w:rPr>
                <w:sz w:val="18"/>
              </w:rPr>
            </w:pPr>
          </w:p>
        </w:tc>
        <w:tc>
          <w:tcPr>
            <w:tcW w:w="40.40pt" w:type="dxa"/>
            <w:vAlign w:val="center"/>
          </w:tcPr>
          <w:p w:rsidR="00DB5BB5" w:rsidRDefault="00DB5BB5" w:rsidP="00DB5BB5">
            <w:pPr>
              <w:ind w:firstLine="0.60pt"/>
              <w:rPr>
                <w:sz w:val="18"/>
              </w:rPr>
            </w:pPr>
            <w:r>
              <w:rPr>
                <w:sz w:val="18"/>
              </w:rPr>
              <w:t>Không</w:t>
            </w:r>
          </w:p>
        </w:tc>
        <w:tc>
          <w:tcPr>
            <w:tcW w:w="87.15pt" w:type="dxa"/>
            <w:vAlign w:val="center"/>
          </w:tcPr>
          <w:p w:rsidR="00DB5BB5" w:rsidRPr="00354D32" w:rsidRDefault="00DB5BB5" w:rsidP="00DB5BB5">
            <w:pPr>
              <w:ind w:firstLine="0.60pt"/>
              <w:rPr>
                <w:sz w:val="18"/>
              </w:rPr>
            </w:pPr>
          </w:p>
        </w:tc>
        <w:tc>
          <w:tcPr>
            <w:tcW w:w="102.65pt" w:type="dxa"/>
            <w:vAlign w:val="center"/>
          </w:tcPr>
          <w:p w:rsidR="00DB5BB5" w:rsidRDefault="00DB5BB5" w:rsidP="00DB5BB5">
            <w:pPr>
              <w:ind w:end="-2.55pt" w:firstLine="0.60pt"/>
              <w:rPr>
                <w:sz w:val="18"/>
              </w:rPr>
            </w:pPr>
            <w:r>
              <w:rPr>
                <w:sz w:val="18"/>
              </w:rPr>
              <w:t>spquyt@gmail.com</w:t>
            </w:r>
          </w:p>
        </w:tc>
      </w:tr>
    </w:tbl>
    <w:p w:rsidR="00DB5BB5" w:rsidRDefault="00DB5BB5" w:rsidP="00DB5BB5"/>
    <w:p w:rsidR="00DB5BB5" w:rsidRDefault="00DB5BB5" w:rsidP="00DB5BB5"/>
    <w:p w:rsidR="00DB5BB5" w:rsidRDefault="00DB5BB5" w:rsidP="00DB5BB5"/>
    <w:p w:rsidR="00DB5BB5" w:rsidRDefault="00DB5BB5" w:rsidP="00DB5BB5"/>
    <w:p w:rsidR="00DB5BB5" w:rsidRDefault="00DB5BB5" w:rsidP="00DB5BB5"/>
    <w:p w:rsidR="00DB5BB5" w:rsidRDefault="00DB5BB5" w:rsidP="00DB5BB5"/>
    <w:p w:rsidR="00E12F83" w:rsidRDefault="00E12F83" w:rsidP="00D8770F">
      <w:pPr>
        <w:pStyle w:val="111"/>
        <w:numPr>
          <w:ilvl w:val="2"/>
          <w:numId w:val="2"/>
        </w:numPr>
        <w:spacing w:after="12pt"/>
        <w:ind w:start="120.50pt" w:hanging="57.25pt"/>
        <w:rPr>
          <w:lang w:val="en-US"/>
        </w:rPr>
      </w:pPr>
      <w:bookmarkStart w:id="21" w:name="_Toc9297818"/>
      <w:r>
        <w:rPr>
          <w:lang w:val="en-US"/>
        </w:rPr>
        <w:t>Đặc tả UC011 – “U View Showtime”</w:t>
      </w:r>
      <w:bookmarkEnd w:id="21"/>
    </w:p>
    <w:tbl>
      <w:tblPr>
        <w:tblW w:w="456.60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1" w:firstColumn="1" w:lastColumn="1" w:noHBand="0" w:noVBand="0"/>
      </w:tblPr>
      <w:tblGrid>
        <w:gridCol w:w="2376"/>
        <w:gridCol w:w="2392"/>
        <w:gridCol w:w="2392"/>
        <w:gridCol w:w="1972"/>
      </w:tblGrid>
      <w:tr w:rsidR="007C2189" w:rsidRPr="00591B6C" w:rsidTr="006F4B81">
        <w:trPr>
          <w:jc w:val="center"/>
        </w:trPr>
        <w:tc>
          <w:tcPr>
            <w:tcW w:w="118.80pt" w:type="dxa"/>
            <w:shd w:val="clear" w:color="auto" w:fill="C5F1E3"/>
          </w:tcPr>
          <w:p w:rsidR="007C2189" w:rsidRPr="00D76DE3" w:rsidRDefault="007C2189" w:rsidP="006F4B81">
            <w:pPr>
              <w:pStyle w:val="TableCaption"/>
              <w:rPr>
                <w:sz w:val="18"/>
                <w:szCs w:val="18"/>
              </w:rPr>
            </w:pPr>
            <w:r>
              <w:rPr>
                <w:sz w:val="18"/>
                <w:szCs w:val="18"/>
              </w:rPr>
              <w:t>Mã Use case</w:t>
            </w:r>
          </w:p>
        </w:tc>
        <w:tc>
          <w:tcPr>
            <w:tcW w:w="119.60pt" w:type="dxa"/>
          </w:tcPr>
          <w:p w:rsidR="007C2189" w:rsidRPr="00E2074F" w:rsidRDefault="007C2189" w:rsidP="006F4B81">
            <w:pPr>
              <w:pStyle w:val="Bang"/>
              <w:widowControl w:val="0"/>
              <w:rPr>
                <w:sz w:val="19"/>
              </w:rPr>
            </w:pPr>
            <w:r>
              <w:rPr>
                <w:sz w:val="19"/>
              </w:rPr>
              <w:t>UC011</w:t>
            </w:r>
          </w:p>
        </w:tc>
        <w:tc>
          <w:tcPr>
            <w:tcW w:w="119.60pt" w:type="dxa"/>
          </w:tcPr>
          <w:p w:rsidR="007C2189" w:rsidRPr="00E2074F" w:rsidRDefault="007C2189" w:rsidP="006F4B81">
            <w:pPr>
              <w:pStyle w:val="TableCaption"/>
              <w:rPr>
                <w:sz w:val="19"/>
              </w:rPr>
            </w:pPr>
            <w:r>
              <w:rPr>
                <w:sz w:val="19"/>
              </w:rPr>
              <w:t>Tên Use case</w:t>
            </w:r>
          </w:p>
        </w:tc>
        <w:tc>
          <w:tcPr>
            <w:tcW w:w="98.60pt" w:type="dxa"/>
          </w:tcPr>
          <w:p w:rsidR="007C2189" w:rsidRPr="00E2074F" w:rsidRDefault="007C2189" w:rsidP="006F4B81">
            <w:pPr>
              <w:pStyle w:val="Bang"/>
              <w:widowControl w:val="0"/>
              <w:rPr>
                <w:sz w:val="19"/>
              </w:rPr>
            </w:pPr>
            <w:r>
              <w:rPr>
                <w:sz w:val="19"/>
              </w:rPr>
              <w:t>U View Showtime</w:t>
            </w:r>
          </w:p>
        </w:tc>
      </w:tr>
      <w:tr w:rsidR="007C2189" w:rsidRPr="00591B6C" w:rsidTr="006F4B81">
        <w:trPr>
          <w:jc w:val="center"/>
        </w:trPr>
        <w:tc>
          <w:tcPr>
            <w:tcW w:w="118.80pt" w:type="dxa"/>
            <w:shd w:val="clear" w:color="auto" w:fill="C5F1E3"/>
          </w:tcPr>
          <w:p w:rsidR="007C2189" w:rsidRDefault="007C2189" w:rsidP="006F4B81">
            <w:pPr>
              <w:pStyle w:val="TableCaption"/>
              <w:rPr>
                <w:sz w:val="18"/>
                <w:szCs w:val="18"/>
              </w:rPr>
            </w:pPr>
            <w:r>
              <w:rPr>
                <w:sz w:val="18"/>
                <w:szCs w:val="18"/>
              </w:rPr>
              <w:t>Mục đích sử dụng</w:t>
            </w:r>
          </w:p>
        </w:tc>
        <w:tc>
          <w:tcPr>
            <w:tcW w:w="337.80pt" w:type="dxa"/>
            <w:gridSpan w:val="3"/>
          </w:tcPr>
          <w:p w:rsidR="007C2189" w:rsidRDefault="007C2189" w:rsidP="006F4B81">
            <w:pPr>
              <w:pStyle w:val="Bang"/>
              <w:widowControl w:val="0"/>
              <w:rPr>
                <w:sz w:val="19"/>
              </w:rPr>
            </w:pPr>
            <w:r>
              <w:rPr>
                <w:sz w:val="19"/>
              </w:rPr>
              <w:t>Để User có thể xem các suất chiếu</w:t>
            </w:r>
          </w:p>
        </w:tc>
      </w:tr>
      <w:tr w:rsidR="007C2189" w:rsidRPr="00591B6C" w:rsidTr="006F4B81">
        <w:trPr>
          <w:jc w:val="center"/>
        </w:trPr>
        <w:tc>
          <w:tcPr>
            <w:tcW w:w="118.80pt" w:type="dxa"/>
            <w:shd w:val="clear" w:color="auto" w:fill="C5F1E3"/>
          </w:tcPr>
          <w:p w:rsidR="007C2189" w:rsidRPr="00D76DE3" w:rsidRDefault="007C2189" w:rsidP="006F4B81">
            <w:pPr>
              <w:pStyle w:val="TableCaption"/>
              <w:rPr>
                <w:sz w:val="18"/>
                <w:szCs w:val="18"/>
              </w:rPr>
            </w:pPr>
            <w:r>
              <w:rPr>
                <w:sz w:val="18"/>
                <w:szCs w:val="18"/>
              </w:rPr>
              <w:t>Tác nhân</w:t>
            </w:r>
          </w:p>
        </w:tc>
        <w:tc>
          <w:tcPr>
            <w:tcW w:w="337.80pt" w:type="dxa"/>
            <w:gridSpan w:val="3"/>
          </w:tcPr>
          <w:p w:rsidR="007C2189" w:rsidRPr="00E2074F" w:rsidRDefault="007C2189" w:rsidP="006F4B81">
            <w:pPr>
              <w:pStyle w:val="Bang"/>
              <w:widowControl w:val="0"/>
              <w:rPr>
                <w:sz w:val="19"/>
              </w:rPr>
            </w:pPr>
            <w:r>
              <w:rPr>
                <w:sz w:val="19"/>
              </w:rPr>
              <w:t>User</w:t>
            </w:r>
          </w:p>
        </w:tc>
      </w:tr>
      <w:tr w:rsidR="007C2189" w:rsidRPr="00591B6C" w:rsidTr="006F4B81">
        <w:trPr>
          <w:trHeight w:val="308"/>
          <w:jc w:val="center"/>
        </w:trPr>
        <w:tc>
          <w:tcPr>
            <w:tcW w:w="118.80pt" w:type="dxa"/>
            <w:shd w:val="clear" w:color="auto" w:fill="C5F1E3"/>
          </w:tcPr>
          <w:p w:rsidR="007C2189" w:rsidRDefault="007C2189" w:rsidP="006F4B81">
            <w:pPr>
              <w:pStyle w:val="TableCaption"/>
              <w:rPr>
                <w:sz w:val="18"/>
                <w:szCs w:val="18"/>
              </w:rPr>
            </w:pPr>
            <w:r>
              <w:rPr>
                <w:sz w:val="18"/>
                <w:szCs w:val="18"/>
              </w:rPr>
              <w:t>Sự kiện kích hoạt</w:t>
            </w:r>
          </w:p>
        </w:tc>
        <w:tc>
          <w:tcPr>
            <w:tcW w:w="337.80pt" w:type="dxa"/>
            <w:gridSpan w:val="3"/>
          </w:tcPr>
          <w:p w:rsidR="007C2189" w:rsidRDefault="007C2189" w:rsidP="006F4B81">
            <w:pPr>
              <w:pStyle w:val="Bang"/>
              <w:widowControl w:val="0"/>
              <w:rPr>
                <w:sz w:val="19"/>
              </w:rPr>
            </w:pPr>
            <w:r>
              <w:rPr>
                <w:sz w:val="19"/>
              </w:rPr>
              <w:t>Khi User bấm vào “Xem suất chiếu” của Movie</w:t>
            </w:r>
          </w:p>
        </w:tc>
      </w:tr>
      <w:tr w:rsidR="007C2189" w:rsidRPr="00591B6C" w:rsidTr="006F4B81">
        <w:trPr>
          <w:trHeight w:val="308"/>
          <w:jc w:val="center"/>
        </w:trPr>
        <w:tc>
          <w:tcPr>
            <w:tcW w:w="118.80pt" w:type="dxa"/>
            <w:shd w:val="clear" w:color="auto" w:fill="C5F1E3"/>
          </w:tcPr>
          <w:p w:rsidR="007C2189" w:rsidRPr="00D76DE3" w:rsidRDefault="007C2189" w:rsidP="006F4B81">
            <w:pPr>
              <w:pStyle w:val="TableCaption"/>
              <w:rPr>
                <w:sz w:val="18"/>
                <w:szCs w:val="18"/>
              </w:rPr>
            </w:pPr>
            <w:r>
              <w:rPr>
                <w:sz w:val="18"/>
                <w:szCs w:val="18"/>
              </w:rPr>
              <w:t>Tiền điều kiện</w:t>
            </w:r>
          </w:p>
        </w:tc>
        <w:tc>
          <w:tcPr>
            <w:tcW w:w="337.80pt" w:type="dxa"/>
            <w:gridSpan w:val="3"/>
          </w:tcPr>
          <w:p w:rsidR="007C2189" w:rsidRPr="00E2074F" w:rsidRDefault="007C2189" w:rsidP="006F4B81">
            <w:pPr>
              <w:pStyle w:val="Bang"/>
              <w:widowControl w:val="0"/>
              <w:rPr>
                <w:sz w:val="19"/>
              </w:rPr>
            </w:pPr>
            <w:r>
              <w:rPr>
                <w:sz w:val="19"/>
              </w:rPr>
              <w:t>Không</w:t>
            </w:r>
          </w:p>
        </w:tc>
      </w:tr>
      <w:tr w:rsidR="007C2189" w:rsidRPr="00591B6C" w:rsidTr="006F4B81">
        <w:trPr>
          <w:trHeight w:val="841"/>
          <w:jc w:val="center"/>
        </w:trPr>
        <w:tc>
          <w:tcPr>
            <w:tcW w:w="118.80pt" w:type="dxa"/>
            <w:shd w:val="clear" w:color="auto" w:fill="C5F1E3"/>
          </w:tcPr>
          <w:p w:rsidR="007C2189" w:rsidRDefault="007C2189" w:rsidP="006F4B81">
            <w:pPr>
              <w:pStyle w:val="TableCaption"/>
              <w:rPr>
                <w:sz w:val="18"/>
                <w:szCs w:val="18"/>
              </w:rPr>
            </w:pPr>
            <w:r>
              <w:rPr>
                <w:sz w:val="18"/>
                <w:szCs w:val="18"/>
              </w:rPr>
              <w:t>Luồng sự kiện chính</w:t>
            </w:r>
          </w:p>
          <w:p w:rsidR="007C2189" w:rsidRPr="00D76DE3" w:rsidRDefault="007C2189" w:rsidP="006F4B81">
            <w:pPr>
              <w:pStyle w:val="TableCaption"/>
              <w:rPr>
                <w:sz w:val="18"/>
                <w:szCs w:val="18"/>
              </w:rPr>
            </w:pPr>
            <w:r>
              <w:rPr>
                <w:sz w:val="18"/>
                <w:szCs w:val="18"/>
              </w:rPr>
              <w:t>(Thành công)</w:t>
            </w:r>
          </w:p>
        </w:tc>
        <w:tc>
          <w:tcPr>
            <w:tcW w:w="337.80pt" w:type="dxa"/>
            <w:gridSpan w:val="3"/>
          </w:tcPr>
          <w:tbl>
            <w:tblPr>
              <w:tblW w:w="320.40pt" w:type="dxa"/>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1" w:firstColumn="1" w:lastColumn="1" w:noHBand="0" w:noVBand="0"/>
            </w:tblPr>
            <w:tblGrid>
              <w:gridCol w:w="579"/>
              <w:gridCol w:w="1656"/>
              <w:gridCol w:w="4173"/>
            </w:tblGrid>
            <w:tr w:rsidR="007C2189" w:rsidRPr="00591B6C" w:rsidTr="006F4B81">
              <w:trPr>
                <w:tblHeader/>
              </w:trPr>
              <w:tc>
                <w:tcPr>
                  <w:tcW w:w="28.95pt" w:type="dxa"/>
                  <w:shd w:val="clear" w:color="auto" w:fill="FFCC99"/>
                </w:tcPr>
                <w:p w:rsidR="007C2189" w:rsidRPr="00AB11FB" w:rsidRDefault="007C2189" w:rsidP="006F4B81">
                  <w:pPr>
                    <w:pStyle w:val="TableCaptionSmall"/>
                    <w:jc w:val="both"/>
                    <w:rPr>
                      <w:sz w:val="17"/>
                    </w:rPr>
                  </w:pPr>
                  <w:r>
                    <w:rPr>
                      <w:sz w:val="17"/>
                    </w:rPr>
                    <w:t>STT</w:t>
                  </w:r>
                </w:p>
              </w:tc>
              <w:tc>
                <w:tcPr>
                  <w:tcW w:w="82.80pt" w:type="dxa"/>
                  <w:tcBorders>
                    <w:bottom w:val="single" w:sz="4" w:space="0" w:color="auto"/>
                  </w:tcBorders>
                  <w:shd w:val="clear" w:color="auto" w:fill="FFCC99"/>
                </w:tcPr>
                <w:p w:rsidR="007C2189" w:rsidRPr="00AB11FB" w:rsidRDefault="007C2189" w:rsidP="006F4B81">
                  <w:pPr>
                    <w:pStyle w:val="TableCaptionSmall"/>
                    <w:rPr>
                      <w:sz w:val="17"/>
                    </w:rPr>
                  </w:pPr>
                  <w:r>
                    <w:rPr>
                      <w:sz w:val="17"/>
                    </w:rPr>
                    <w:t>Thực hiện bởi</w:t>
                  </w:r>
                </w:p>
              </w:tc>
              <w:tc>
                <w:tcPr>
                  <w:tcW w:w="208.65pt" w:type="dxa"/>
                  <w:tcBorders>
                    <w:bottom w:val="single" w:sz="4" w:space="0" w:color="auto"/>
                  </w:tcBorders>
                  <w:shd w:val="clear" w:color="auto" w:fill="FFCC99"/>
                </w:tcPr>
                <w:p w:rsidR="007C2189" w:rsidRPr="00AB11FB" w:rsidRDefault="007C2189" w:rsidP="006F4B81">
                  <w:pPr>
                    <w:pStyle w:val="TableCaptionSmall"/>
                    <w:ind w:start="27.35pt"/>
                    <w:rPr>
                      <w:sz w:val="17"/>
                    </w:rPr>
                  </w:pPr>
                  <w:r>
                    <w:rPr>
                      <w:sz w:val="17"/>
                    </w:rPr>
                    <w:t>Hành động</w:t>
                  </w:r>
                </w:p>
              </w:tc>
            </w:tr>
            <w:tr w:rsidR="007C2189" w:rsidRPr="00591B6C" w:rsidTr="006F4B81">
              <w:tc>
                <w:tcPr>
                  <w:tcW w:w="28.95pt" w:type="dxa"/>
                </w:tcPr>
                <w:p w:rsidR="007C2189" w:rsidRPr="00591B6C" w:rsidRDefault="007C2189" w:rsidP="00D8770F">
                  <w:pPr>
                    <w:numPr>
                      <w:ilvl w:val="0"/>
                      <w:numId w:val="29"/>
                    </w:numPr>
                    <w:spacing w:before="6pt"/>
                    <w:jc w:val="center"/>
                    <w:rPr>
                      <w:sz w:val="19"/>
                    </w:rPr>
                  </w:pPr>
                </w:p>
              </w:tc>
              <w:tc>
                <w:tcPr>
                  <w:tcW w:w="82.80pt" w:type="dxa"/>
                  <w:tcBorders>
                    <w:end w:val="nil"/>
                  </w:tcBorders>
                </w:tcPr>
                <w:p w:rsidR="007C2189" w:rsidRPr="00591B6C" w:rsidRDefault="007C2189" w:rsidP="006F4B81">
                  <w:pPr>
                    <w:spacing w:after="2pt"/>
                    <w:ind w:start="5.25pt"/>
                    <w:rPr>
                      <w:sz w:val="19"/>
                    </w:rPr>
                  </w:pPr>
                  <w:r>
                    <w:rPr>
                      <w:sz w:val="19"/>
                    </w:rPr>
                    <w:t>User</w:t>
                  </w:r>
                </w:p>
              </w:tc>
              <w:tc>
                <w:tcPr>
                  <w:tcW w:w="208.65pt" w:type="dxa"/>
                  <w:tcBorders>
                    <w:start w:val="nil"/>
                  </w:tcBorders>
                </w:tcPr>
                <w:p w:rsidR="007C2189" w:rsidRPr="003D55A3" w:rsidRDefault="007C2189" w:rsidP="006F4B81">
                  <w:pPr>
                    <w:spacing w:after="2pt"/>
                    <w:ind w:start="5.25pt"/>
                    <w:rPr>
                      <w:sz w:val="19"/>
                    </w:rPr>
                  </w:pPr>
                  <w:r>
                    <w:rPr>
                      <w:sz w:val="19"/>
                      <w:lang w:val="vi-VN"/>
                    </w:rPr>
                    <w:t xml:space="preserve">chọn </w:t>
                  </w:r>
                  <w:r>
                    <w:rPr>
                      <w:sz w:val="19"/>
                    </w:rPr>
                    <w:t>1 Movie</w:t>
                  </w:r>
                </w:p>
              </w:tc>
            </w:tr>
            <w:tr w:rsidR="007C2189" w:rsidRPr="00AA7415" w:rsidTr="006F4B81">
              <w:tc>
                <w:tcPr>
                  <w:tcW w:w="28.95pt" w:type="dxa"/>
                </w:tcPr>
                <w:p w:rsidR="007C2189" w:rsidRPr="00591B6C" w:rsidRDefault="007C2189" w:rsidP="00D8770F">
                  <w:pPr>
                    <w:numPr>
                      <w:ilvl w:val="0"/>
                      <w:numId w:val="29"/>
                    </w:numPr>
                    <w:spacing w:before="6pt"/>
                    <w:jc w:val="center"/>
                    <w:rPr>
                      <w:sz w:val="19"/>
                    </w:rPr>
                  </w:pPr>
                </w:p>
              </w:tc>
              <w:tc>
                <w:tcPr>
                  <w:tcW w:w="82.80pt" w:type="dxa"/>
                  <w:tcBorders>
                    <w:end w:val="nil"/>
                  </w:tcBorders>
                </w:tcPr>
                <w:p w:rsidR="007C2189" w:rsidRPr="00591B6C" w:rsidRDefault="007C2189" w:rsidP="006F4B81">
                  <w:pPr>
                    <w:spacing w:after="2pt"/>
                    <w:ind w:start="5.25pt"/>
                    <w:rPr>
                      <w:sz w:val="19"/>
                      <w:lang w:val="vi-VN"/>
                    </w:rPr>
                  </w:pPr>
                  <w:r>
                    <w:rPr>
                      <w:sz w:val="19"/>
                      <w:lang w:val="vi-VN"/>
                    </w:rPr>
                    <w:t>Hệ thống</w:t>
                  </w:r>
                </w:p>
              </w:tc>
              <w:tc>
                <w:tcPr>
                  <w:tcW w:w="208.65pt" w:type="dxa"/>
                  <w:tcBorders>
                    <w:start w:val="nil"/>
                  </w:tcBorders>
                </w:tcPr>
                <w:p w:rsidR="007C2189" w:rsidRPr="003D55A3" w:rsidRDefault="007C2189" w:rsidP="006F4B81">
                  <w:pPr>
                    <w:spacing w:after="2pt"/>
                    <w:ind w:start="5.25pt"/>
                    <w:rPr>
                      <w:sz w:val="19"/>
                    </w:rPr>
                  </w:pPr>
                  <w:r>
                    <w:rPr>
                      <w:sz w:val="19"/>
                      <w:lang w:val="vi-VN"/>
                    </w:rPr>
                    <w:t xml:space="preserve">hiển thị </w:t>
                  </w:r>
                  <w:r>
                    <w:rPr>
                      <w:sz w:val="19"/>
                    </w:rPr>
                    <w:t>chi tiết Movie</w:t>
                  </w:r>
                </w:p>
              </w:tc>
            </w:tr>
            <w:tr w:rsidR="007C2189" w:rsidRPr="00591B6C" w:rsidTr="006F4B81">
              <w:tc>
                <w:tcPr>
                  <w:tcW w:w="28.95pt" w:type="dxa"/>
                </w:tcPr>
                <w:p w:rsidR="007C2189" w:rsidRPr="000F7FE8" w:rsidRDefault="007C2189" w:rsidP="00D8770F">
                  <w:pPr>
                    <w:numPr>
                      <w:ilvl w:val="0"/>
                      <w:numId w:val="29"/>
                    </w:numPr>
                    <w:spacing w:before="6pt"/>
                    <w:jc w:val="center"/>
                    <w:rPr>
                      <w:sz w:val="19"/>
                      <w:lang w:val="vi-VN"/>
                    </w:rPr>
                  </w:pPr>
                </w:p>
              </w:tc>
              <w:tc>
                <w:tcPr>
                  <w:tcW w:w="82.80pt" w:type="dxa"/>
                  <w:tcBorders>
                    <w:end w:val="nil"/>
                  </w:tcBorders>
                </w:tcPr>
                <w:p w:rsidR="007C2189" w:rsidRPr="00591B6C" w:rsidRDefault="007C2189" w:rsidP="006F4B81">
                  <w:pPr>
                    <w:spacing w:after="2pt"/>
                    <w:ind w:start="5.25pt"/>
                    <w:rPr>
                      <w:sz w:val="19"/>
                    </w:rPr>
                  </w:pPr>
                  <w:r>
                    <w:rPr>
                      <w:sz w:val="19"/>
                    </w:rPr>
                    <w:t>User</w:t>
                  </w:r>
                </w:p>
              </w:tc>
              <w:tc>
                <w:tcPr>
                  <w:tcW w:w="208.65pt" w:type="dxa"/>
                  <w:tcBorders>
                    <w:start w:val="nil"/>
                  </w:tcBorders>
                </w:tcPr>
                <w:p w:rsidR="007C2189" w:rsidRPr="003D55A3" w:rsidRDefault="007C2189" w:rsidP="006F4B81">
                  <w:pPr>
                    <w:spacing w:after="2pt"/>
                    <w:ind w:start="5.25pt"/>
                    <w:rPr>
                      <w:sz w:val="19"/>
                    </w:rPr>
                  </w:pPr>
                  <w:r>
                    <w:rPr>
                      <w:sz w:val="19"/>
                    </w:rPr>
                    <w:t>bấm “Xem suất chiếu”</w:t>
                  </w:r>
                </w:p>
              </w:tc>
            </w:tr>
            <w:tr w:rsidR="007C2189" w:rsidRPr="00591B6C" w:rsidTr="006F4B81">
              <w:trPr>
                <w:trHeight w:val="485"/>
              </w:trPr>
              <w:tc>
                <w:tcPr>
                  <w:tcW w:w="28.95pt" w:type="dxa"/>
                </w:tcPr>
                <w:p w:rsidR="007C2189" w:rsidRPr="00591B6C" w:rsidRDefault="007C2189" w:rsidP="00D8770F">
                  <w:pPr>
                    <w:numPr>
                      <w:ilvl w:val="0"/>
                      <w:numId w:val="29"/>
                    </w:numPr>
                    <w:spacing w:before="6pt"/>
                    <w:jc w:val="center"/>
                    <w:rPr>
                      <w:sz w:val="19"/>
                    </w:rPr>
                  </w:pPr>
                </w:p>
              </w:tc>
              <w:tc>
                <w:tcPr>
                  <w:tcW w:w="82.80pt" w:type="dxa"/>
                  <w:tcBorders>
                    <w:end w:val="nil"/>
                  </w:tcBorders>
                </w:tcPr>
                <w:p w:rsidR="007C2189" w:rsidRPr="00591B6C" w:rsidRDefault="007C2189" w:rsidP="006F4B81">
                  <w:pPr>
                    <w:spacing w:after="2pt"/>
                    <w:ind w:start="5.25pt"/>
                    <w:rPr>
                      <w:sz w:val="19"/>
                    </w:rPr>
                  </w:pPr>
                  <w:r>
                    <w:rPr>
                      <w:sz w:val="19"/>
                    </w:rPr>
                    <w:t>Hệ thống</w:t>
                  </w:r>
                </w:p>
              </w:tc>
              <w:tc>
                <w:tcPr>
                  <w:tcW w:w="208.65pt" w:type="dxa"/>
                  <w:tcBorders>
                    <w:start w:val="nil"/>
                  </w:tcBorders>
                </w:tcPr>
                <w:p w:rsidR="007C2189" w:rsidRPr="003D55A3" w:rsidRDefault="007C2189" w:rsidP="006F4B81">
                  <w:pPr>
                    <w:spacing w:after="2pt"/>
                    <w:ind w:start="5.25pt"/>
                    <w:rPr>
                      <w:sz w:val="19"/>
                    </w:rPr>
                  </w:pPr>
                  <w:r>
                    <w:rPr>
                      <w:sz w:val="19"/>
                    </w:rPr>
                    <w:t>hiển thị form vùng miền, rạp chiếu phim</w:t>
                  </w:r>
                </w:p>
              </w:tc>
            </w:tr>
            <w:tr w:rsidR="007C2189" w:rsidRPr="00591B6C" w:rsidTr="006F4B81">
              <w:tc>
                <w:tcPr>
                  <w:tcW w:w="28.95pt" w:type="dxa"/>
                </w:tcPr>
                <w:p w:rsidR="007C2189" w:rsidRPr="00591B6C" w:rsidRDefault="007C2189" w:rsidP="00D8770F">
                  <w:pPr>
                    <w:numPr>
                      <w:ilvl w:val="0"/>
                      <w:numId w:val="29"/>
                    </w:numPr>
                    <w:spacing w:before="6pt"/>
                    <w:jc w:val="center"/>
                    <w:rPr>
                      <w:sz w:val="19"/>
                    </w:rPr>
                  </w:pPr>
                </w:p>
              </w:tc>
              <w:tc>
                <w:tcPr>
                  <w:tcW w:w="82.80pt" w:type="dxa"/>
                  <w:tcBorders>
                    <w:end w:val="nil"/>
                  </w:tcBorders>
                </w:tcPr>
                <w:p w:rsidR="007C2189" w:rsidRPr="00591B6C" w:rsidRDefault="007C2189" w:rsidP="006F4B81">
                  <w:pPr>
                    <w:spacing w:after="2pt"/>
                    <w:ind w:start="5.25pt"/>
                    <w:rPr>
                      <w:sz w:val="19"/>
                    </w:rPr>
                  </w:pPr>
                  <w:r>
                    <w:rPr>
                      <w:sz w:val="19"/>
                    </w:rPr>
                    <w:t>User</w:t>
                  </w:r>
                </w:p>
              </w:tc>
              <w:tc>
                <w:tcPr>
                  <w:tcW w:w="208.65pt" w:type="dxa"/>
                  <w:tcBorders>
                    <w:start w:val="nil"/>
                  </w:tcBorders>
                </w:tcPr>
                <w:p w:rsidR="007C2189" w:rsidRPr="00591B6C" w:rsidRDefault="007C2189" w:rsidP="006F4B81">
                  <w:pPr>
                    <w:spacing w:after="2pt"/>
                    <w:ind w:start="5.25pt"/>
                    <w:rPr>
                      <w:sz w:val="19"/>
                    </w:rPr>
                  </w:pPr>
                  <w:r>
                    <w:rPr>
                      <w:sz w:val="19"/>
                    </w:rPr>
                    <w:t>chọn vùng miền, rạp chiếu phim</w:t>
                  </w:r>
                </w:p>
              </w:tc>
            </w:tr>
            <w:tr w:rsidR="007C2189" w:rsidRPr="00591B6C" w:rsidTr="006F4B81">
              <w:tc>
                <w:tcPr>
                  <w:tcW w:w="28.95pt" w:type="dxa"/>
                </w:tcPr>
                <w:p w:rsidR="007C2189" w:rsidRPr="00591B6C" w:rsidRDefault="007C2189" w:rsidP="00D8770F">
                  <w:pPr>
                    <w:numPr>
                      <w:ilvl w:val="0"/>
                      <w:numId w:val="29"/>
                    </w:numPr>
                    <w:spacing w:before="6pt"/>
                    <w:jc w:val="center"/>
                    <w:rPr>
                      <w:sz w:val="19"/>
                    </w:rPr>
                  </w:pPr>
                </w:p>
              </w:tc>
              <w:tc>
                <w:tcPr>
                  <w:tcW w:w="82.80pt" w:type="dxa"/>
                  <w:tcBorders>
                    <w:end w:val="nil"/>
                  </w:tcBorders>
                </w:tcPr>
                <w:p w:rsidR="007C2189" w:rsidRPr="00591B6C" w:rsidRDefault="007C2189" w:rsidP="006F4B81">
                  <w:pPr>
                    <w:spacing w:after="2pt"/>
                    <w:ind w:start="5.25pt"/>
                    <w:rPr>
                      <w:sz w:val="19"/>
                    </w:rPr>
                  </w:pPr>
                  <w:r>
                    <w:rPr>
                      <w:sz w:val="19"/>
                    </w:rPr>
                    <w:t>Hệ thống</w:t>
                  </w:r>
                </w:p>
              </w:tc>
              <w:tc>
                <w:tcPr>
                  <w:tcW w:w="208.65pt" w:type="dxa"/>
                  <w:tcBorders>
                    <w:start w:val="nil"/>
                  </w:tcBorders>
                </w:tcPr>
                <w:p w:rsidR="007C2189" w:rsidRPr="00591B6C" w:rsidRDefault="007C2189" w:rsidP="006F4B81">
                  <w:pPr>
                    <w:spacing w:after="2pt"/>
                    <w:ind w:start="5.25pt"/>
                    <w:rPr>
                      <w:sz w:val="19"/>
                    </w:rPr>
                  </w:pPr>
                  <w:r>
                    <w:rPr>
                      <w:sz w:val="19"/>
                    </w:rPr>
                    <w:t>kiểm tra User đã chọn thông tin chưa</w:t>
                  </w:r>
                </w:p>
              </w:tc>
            </w:tr>
            <w:tr w:rsidR="007C2189" w:rsidRPr="00591B6C" w:rsidTr="006F4B81">
              <w:tc>
                <w:tcPr>
                  <w:tcW w:w="28.95pt" w:type="dxa"/>
                </w:tcPr>
                <w:p w:rsidR="007C2189" w:rsidRPr="00591B6C" w:rsidRDefault="007C2189" w:rsidP="00D8770F">
                  <w:pPr>
                    <w:numPr>
                      <w:ilvl w:val="0"/>
                      <w:numId w:val="29"/>
                    </w:numPr>
                    <w:spacing w:before="6pt"/>
                    <w:jc w:val="center"/>
                    <w:rPr>
                      <w:sz w:val="19"/>
                    </w:rPr>
                  </w:pPr>
                </w:p>
              </w:tc>
              <w:tc>
                <w:tcPr>
                  <w:tcW w:w="82.80pt" w:type="dxa"/>
                  <w:tcBorders>
                    <w:end w:val="nil"/>
                  </w:tcBorders>
                </w:tcPr>
                <w:p w:rsidR="007C2189" w:rsidRPr="00591B6C" w:rsidRDefault="007C2189" w:rsidP="006F4B81">
                  <w:pPr>
                    <w:spacing w:after="2pt"/>
                    <w:ind w:start="5.25pt"/>
                    <w:rPr>
                      <w:sz w:val="19"/>
                    </w:rPr>
                  </w:pPr>
                  <w:r>
                    <w:rPr>
                      <w:sz w:val="19"/>
                    </w:rPr>
                    <w:t>Hệ thống</w:t>
                  </w:r>
                </w:p>
              </w:tc>
              <w:tc>
                <w:tcPr>
                  <w:tcW w:w="208.65pt" w:type="dxa"/>
                  <w:tcBorders>
                    <w:start w:val="nil"/>
                  </w:tcBorders>
                </w:tcPr>
                <w:p w:rsidR="007C2189" w:rsidRPr="00591B6C" w:rsidRDefault="007C2189" w:rsidP="006F4B81">
                  <w:pPr>
                    <w:spacing w:after="2pt"/>
                    <w:ind w:start="5.25pt"/>
                    <w:rPr>
                      <w:sz w:val="19"/>
                    </w:rPr>
                  </w:pPr>
                  <w:r>
                    <w:rPr>
                      <w:sz w:val="19"/>
                    </w:rPr>
                    <w:t>lấy thông tin Showtime và hiển thị ra màn hình</w:t>
                  </w:r>
                </w:p>
              </w:tc>
            </w:tr>
          </w:tbl>
          <w:p w:rsidR="007C2189" w:rsidRPr="00E2074F" w:rsidRDefault="007C2189" w:rsidP="006F4B81">
            <w:pPr>
              <w:pStyle w:val="Bang"/>
              <w:widowControl w:val="0"/>
              <w:spacing w:before="0pt" w:after="0pt"/>
              <w:rPr>
                <w:sz w:val="19"/>
              </w:rPr>
            </w:pPr>
          </w:p>
        </w:tc>
      </w:tr>
      <w:tr w:rsidR="007C2189" w:rsidRPr="00591B6C" w:rsidTr="006F4B81">
        <w:trPr>
          <w:trHeight w:val="1128"/>
          <w:jc w:val="center"/>
        </w:trPr>
        <w:tc>
          <w:tcPr>
            <w:tcW w:w="118.80pt" w:type="dxa"/>
            <w:shd w:val="clear" w:color="auto" w:fill="C5F1E3"/>
          </w:tcPr>
          <w:p w:rsidR="007C2189" w:rsidRPr="00E2074F" w:rsidRDefault="007C2189" w:rsidP="006F4B81">
            <w:pPr>
              <w:pStyle w:val="TableCaption"/>
              <w:rPr>
                <w:sz w:val="19"/>
              </w:rPr>
            </w:pPr>
            <w:r>
              <w:rPr>
                <w:sz w:val="19"/>
              </w:rPr>
              <w:lastRenderedPageBreak/>
              <w:t>Luồng sự kiện thay thế</w:t>
            </w:r>
          </w:p>
        </w:tc>
        <w:tc>
          <w:tcPr>
            <w:tcW w:w="337.80pt" w:type="dxa"/>
            <w:gridSpan w:val="3"/>
          </w:tcPr>
          <w:tbl>
            <w:tblPr>
              <w:tblW w:w="320.40pt" w:type="dxa"/>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1" w:firstColumn="1" w:lastColumn="1" w:noHBand="0" w:noVBand="0"/>
            </w:tblPr>
            <w:tblGrid>
              <w:gridCol w:w="588"/>
              <w:gridCol w:w="1660"/>
              <w:gridCol w:w="4160"/>
            </w:tblGrid>
            <w:tr w:rsidR="007C2189" w:rsidRPr="00591B6C" w:rsidTr="006F4B81">
              <w:tc>
                <w:tcPr>
                  <w:tcW w:w="29.40pt" w:type="dxa"/>
                  <w:shd w:val="clear" w:color="auto" w:fill="FFCC99"/>
                </w:tcPr>
                <w:p w:rsidR="007C2189" w:rsidRPr="00E2074F" w:rsidRDefault="007C2189" w:rsidP="006F4B81">
                  <w:pPr>
                    <w:pStyle w:val="TableCaptionSmall"/>
                    <w:jc w:val="both"/>
                    <w:rPr>
                      <w:sz w:val="19"/>
                    </w:rPr>
                  </w:pPr>
                  <w:r>
                    <w:rPr>
                      <w:sz w:val="19"/>
                    </w:rPr>
                    <w:t>STT</w:t>
                  </w:r>
                </w:p>
              </w:tc>
              <w:tc>
                <w:tcPr>
                  <w:tcW w:w="83pt" w:type="dxa"/>
                  <w:tcBorders>
                    <w:bottom w:val="single" w:sz="4" w:space="0" w:color="auto"/>
                  </w:tcBorders>
                  <w:shd w:val="clear" w:color="auto" w:fill="FFCC99"/>
                </w:tcPr>
                <w:p w:rsidR="007C2189" w:rsidRPr="00E2074F" w:rsidRDefault="007C2189" w:rsidP="006F4B81">
                  <w:pPr>
                    <w:pStyle w:val="TableCaptionSmall"/>
                    <w:rPr>
                      <w:sz w:val="19"/>
                    </w:rPr>
                  </w:pPr>
                  <w:r>
                    <w:rPr>
                      <w:sz w:val="19"/>
                    </w:rPr>
                    <w:t>Thực hiện bởi</w:t>
                  </w:r>
                </w:p>
              </w:tc>
              <w:tc>
                <w:tcPr>
                  <w:tcW w:w="208pt" w:type="dxa"/>
                  <w:tcBorders>
                    <w:bottom w:val="single" w:sz="4" w:space="0" w:color="auto"/>
                  </w:tcBorders>
                  <w:shd w:val="clear" w:color="auto" w:fill="FFCC99"/>
                </w:tcPr>
                <w:p w:rsidR="007C2189" w:rsidRPr="00E2074F" w:rsidRDefault="007C2189" w:rsidP="006F4B81">
                  <w:pPr>
                    <w:pStyle w:val="TableCaptionSmall"/>
                    <w:ind w:start="27.35pt"/>
                    <w:rPr>
                      <w:sz w:val="19"/>
                    </w:rPr>
                  </w:pPr>
                  <w:r>
                    <w:rPr>
                      <w:sz w:val="19"/>
                    </w:rPr>
                    <w:t>Hành động</w:t>
                  </w:r>
                </w:p>
              </w:tc>
            </w:tr>
            <w:tr w:rsidR="007C2189" w:rsidRPr="00591B6C" w:rsidTr="006F4B81">
              <w:trPr>
                <w:trHeight w:val="286"/>
              </w:trPr>
              <w:tc>
                <w:tcPr>
                  <w:tcW w:w="29.40pt" w:type="dxa"/>
                </w:tcPr>
                <w:p w:rsidR="007C2189" w:rsidRPr="00591B6C" w:rsidRDefault="007C2189" w:rsidP="006F4B81">
                  <w:pPr>
                    <w:spacing w:after="2pt"/>
                    <w:ind w:start="-2.85pt"/>
                    <w:rPr>
                      <w:sz w:val="19"/>
                    </w:rPr>
                  </w:pPr>
                  <w:r>
                    <w:rPr>
                      <w:sz w:val="19"/>
                    </w:rPr>
                    <w:t>4</w:t>
                  </w:r>
                  <w:r w:rsidRPr="00591B6C">
                    <w:rPr>
                      <w:sz w:val="19"/>
                    </w:rPr>
                    <w:t>a.</w:t>
                  </w:r>
                </w:p>
              </w:tc>
              <w:tc>
                <w:tcPr>
                  <w:tcW w:w="83pt" w:type="dxa"/>
                  <w:tcBorders>
                    <w:end w:val="nil"/>
                  </w:tcBorders>
                </w:tcPr>
                <w:p w:rsidR="007C2189" w:rsidRPr="00591B6C" w:rsidRDefault="007C2189" w:rsidP="006F4B81">
                  <w:pPr>
                    <w:ind w:start="5.65pt"/>
                    <w:rPr>
                      <w:sz w:val="19"/>
                    </w:rPr>
                  </w:pPr>
                  <w:r>
                    <w:rPr>
                      <w:sz w:val="19"/>
                    </w:rPr>
                    <w:t>Hệ thống</w:t>
                  </w:r>
                </w:p>
              </w:tc>
              <w:tc>
                <w:tcPr>
                  <w:tcW w:w="208pt" w:type="dxa"/>
                  <w:tcBorders>
                    <w:start w:val="nil"/>
                  </w:tcBorders>
                </w:tcPr>
                <w:p w:rsidR="007C2189" w:rsidRPr="00591B6C" w:rsidRDefault="007C2189" w:rsidP="006F4B81">
                  <w:pPr>
                    <w:ind w:start="5.65pt"/>
                    <w:rPr>
                      <w:sz w:val="19"/>
                    </w:rPr>
                  </w:pPr>
                  <w:r>
                    <w:rPr>
                      <w:sz w:val="19"/>
                    </w:rPr>
                    <w:t>nếu User chuyển hướng từ View Cinema thì không cần hiện form nữa</w:t>
                  </w:r>
                </w:p>
              </w:tc>
            </w:tr>
            <w:tr w:rsidR="007C2189" w:rsidRPr="00591B6C" w:rsidTr="006F4B81">
              <w:tc>
                <w:tcPr>
                  <w:tcW w:w="29.40pt" w:type="dxa"/>
                </w:tcPr>
                <w:p w:rsidR="007C2189" w:rsidRPr="00591B6C" w:rsidRDefault="007C2189" w:rsidP="006F4B81">
                  <w:pPr>
                    <w:spacing w:after="2pt"/>
                    <w:ind w:start="-2.85pt"/>
                    <w:rPr>
                      <w:sz w:val="19"/>
                    </w:rPr>
                  </w:pPr>
                  <w:r w:rsidRPr="00591B6C">
                    <w:rPr>
                      <w:sz w:val="19"/>
                    </w:rPr>
                    <w:t>7a.</w:t>
                  </w:r>
                </w:p>
              </w:tc>
              <w:tc>
                <w:tcPr>
                  <w:tcW w:w="83pt" w:type="dxa"/>
                  <w:tcBorders>
                    <w:end w:val="nil"/>
                  </w:tcBorders>
                </w:tcPr>
                <w:p w:rsidR="007C2189" w:rsidRPr="00591B6C" w:rsidRDefault="007C2189" w:rsidP="006F4B81">
                  <w:pPr>
                    <w:ind w:start="5.65pt"/>
                    <w:rPr>
                      <w:sz w:val="19"/>
                    </w:rPr>
                  </w:pPr>
                  <w:r>
                    <w:rPr>
                      <w:sz w:val="19"/>
                    </w:rPr>
                    <w:t>Hệ thống</w:t>
                  </w:r>
                </w:p>
              </w:tc>
              <w:tc>
                <w:tcPr>
                  <w:tcW w:w="208pt" w:type="dxa"/>
                  <w:tcBorders>
                    <w:start w:val="nil"/>
                  </w:tcBorders>
                </w:tcPr>
                <w:p w:rsidR="007C2189" w:rsidRPr="00591B6C" w:rsidRDefault="007C2189" w:rsidP="006F4B81">
                  <w:pPr>
                    <w:ind w:start="5.65pt"/>
                    <w:rPr>
                      <w:sz w:val="19"/>
                    </w:rPr>
                  </w:pPr>
                  <w:r>
                    <w:rPr>
                      <w:sz w:val="19"/>
                    </w:rPr>
                    <w:t>nếu User chưa chọn thông tin nào, thông báo lỗi</w:t>
                  </w:r>
                </w:p>
              </w:tc>
            </w:tr>
          </w:tbl>
          <w:p w:rsidR="007C2189" w:rsidRPr="00E2074F" w:rsidRDefault="007C2189" w:rsidP="006F4B81">
            <w:pPr>
              <w:pStyle w:val="Bang"/>
              <w:widowControl w:val="0"/>
              <w:rPr>
                <w:sz w:val="19"/>
              </w:rPr>
            </w:pPr>
          </w:p>
        </w:tc>
      </w:tr>
    </w:tbl>
    <w:p w:rsidR="007C2189" w:rsidRDefault="007C2189" w:rsidP="007C2189"/>
    <w:p w:rsidR="007C2189" w:rsidRDefault="007C2189" w:rsidP="007C2189">
      <w:pPr>
        <w:spacing w:after="12pt"/>
        <w:ind w:start="28.35pt"/>
      </w:pPr>
      <w:r>
        <w:t>* Dữ liệu đầu vào của thông tin cá nhân gồm các trường dữ liệu sau:</w:t>
      </w:r>
    </w:p>
    <w:tbl>
      <w:tblPr>
        <w:tblW w:w="433.50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ayout w:type="fixed"/>
        <w:tblLook w:firstRow="1" w:lastRow="1" w:firstColumn="1" w:lastColumn="1" w:noHBand="0" w:noVBand="0"/>
      </w:tblPr>
      <w:tblGrid>
        <w:gridCol w:w="616"/>
        <w:gridCol w:w="1166"/>
        <w:gridCol w:w="1984"/>
        <w:gridCol w:w="990"/>
        <w:gridCol w:w="2160"/>
        <w:gridCol w:w="1754"/>
      </w:tblGrid>
      <w:tr w:rsidR="007C2189" w:rsidRPr="00354D32" w:rsidTr="006F4B81">
        <w:trPr>
          <w:tblHeader/>
          <w:jc w:val="center"/>
        </w:trPr>
        <w:tc>
          <w:tcPr>
            <w:tcW w:w="30.80pt" w:type="dxa"/>
            <w:shd w:val="clear" w:color="auto" w:fill="FFCC99"/>
            <w:vAlign w:val="center"/>
          </w:tcPr>
          <w:p w:rsidR="007C2189" w:rsidRPr="00354D32" w:rsidRDefault="007C2189" w:rsidP="006F4B81">
            <w:pPr>
              <w:ind w:start="0.20pt"/>
              <w:jc w:val="center"/>
              <w:rPr>
                <w:b/>
                <w:bCs/>
                <w:sz w:val="18"/>
              </w:rPr>
            </w:pPr>
            <w:r>
              <w:rPr>
                <w:b/>
                <w:bCs/>
                <w:sz w:val="18"/>
              </w:rPr>
              <w:t>STT</w:t>
            </w:r>
          </w:p>
        </w:tc>
        <w:tc>
          <w:tcPr>
            <w:tcW w:w="58.30pt" w:type="dxa"/>
            <w:shd w:val="clear" w:color="auto" w:fill="FFCC99"/>
            <w:vAlign w:val="center"/>
          </w:tcPr>
          <w:p w:rsidR="007C2189" w:rsidRPr="00354D32" w:rsidRDefault="007C2189" w:rsidP="006F4B81">
            <w:pPr>
              <w:ind w:firstLine="0.60pt"/>
              <w:jc w:val="center"/>
              <w:rPr>
                <w:b/>
                <w:bCs/>
                <w:sz w:val="18"/>
              </w:rPr>
            </w:pPr>
            <w:r>
              <w:rPr>
                <w:b/>
                <w:bCs/>
                <w:sz w:val="18"/>
              </w:rPr>
              <w:t>Trường    dữ liệu</w:t>
            </w:r>
          </w:p>
        </w:tc>
        <w:tc>
          <w:tcPr>
            <w:tcW w:w="99.20pt" w:type="dxa"/>
            <w:shd w:val="clear" w:color="auto" w:fill="FFCC99"/>
            <w:vAlign w:val="center"/>
          </w:tcPr>
          <w:p w:rsidR="007C2189" w:rsidRPr="00354D32" w:rsidRDefault="007C2189" w:rsidP="006F4B81">
            <w:pPr>
              <w:ind w:firstLine="0.60pt"/>
              <w:jc w:val="center"/>
              <w:rPr>
                <w:b/>
                <w:bCs/>
                <w:sz w:val="18"/>
              </w:rPr>
            </w:pPr>
            <w:r>
              <w:rPr>
                <w:b/>
                <w:bCs/>
                <w:sz w:val="18"/>
              </w:rPr>
              <w:t>Mô tả</w:t>
            </w:r>
          </w:p>
        </w:tc>
        <w:tc>
          <w:tcPr>
            <w:tcW w:w="49.50pt" w:type="dxa"/>
            <w:shd w:val="clear" w:color="auto" w:fill="FFCC99"/>
            <w:vAlign w:val="center"/>
          </w:tcPr>
          <w:p w:rsidR="007C2189" w:rsidRPr="00354D32" w:rsidRDefault="007C2189" w:rsidP="006F4B81">
            <w:pPr>
              <w:ind w:firstLine="0.60pt"/>
              <w:jc w:val="center"/>
              <w:rPr>
                <w:b/>
                <w:bCs/>
                <w:sz w:val="18"/>
              </w:rPr>
            </w:pPr>
            <w:r>
              <w:rPr>
                <w:b/>
                <w:bCs/>
                <w:sz w:val="18"/>
              </w:rPr>
              <w:t>Bắt buộc?</w:t>
            </w:r>
          </w:p>
        </w:tc>
        <w:tc>
          <w:tcPr>
            <w:tcW w:w="108pt" w:type="dxa"/>
            <w:shd w:val="clear" w:color="auto" w:fill="FFCC99"/>
            <w:vAlign w:val="center"/>
          </w:tcPr>
          <w:p w:rsidR="007C2189" w:rsidRPr="00354D32" w:rsidRDefault="007C2189" w:rsidP="006F4B81">
            <w:pPr>
              <w:ind w:firstLine="0.60pt"/>
              <w:jc w:val="center"/>
              <w:rPr>
                <w:b/>
                <w:bCs/>
                <w:sz w:val="18"/>
              </w:rPr>
            </w:pPr>
            <w:r>
              <w:rPr>
                <w:b/>
                <w:bCs/>
                <w:sz w:val="18"/>
              </w:rPr>
              <w:t>Điều kiện hợp lệ</w:t>
            </w:r>
          </w:p>
        </w:tc>
        <w:tc>
          <w:tcPr>
            <w:tcW w:w="87.70pt" w:type="dxa"/>
            <w:shd w:val="clear" w:color="auto" w:fill="FFCC99"/>
            <w:vAlign w:val="center"/>
          </w:tcPr>
          <w:p w:rsidR="007C2189" w:rsidRPr="00354D32" w:rsidRDefault="007C2189" w:rsidP="006F4B81">
            <w:pPr>
              <w:ind w:firstLine="0.60pt"/>
              <w:jc w:val="center"/>
              <w:rPr>
                <w:b/>
                <w:bCs/>
                <w:sz w:val="18"/>
              </w:rPr>
            </w:pPr>
            <w:r>
              <w:rPr>
                <w:b/>
                <w:bCs/>
                <w:sz w:val="18"/>
              </w:rPr>
              <w:t>Ví dụ</w:t>
            </w:r>
          </w:p>
        </w:tc>
      </w:tr>
      <w:tr w:rsidR="007C2189" w:rsidRPr="00354D32" w:rsidTr="006F4B81">
        <w:trPr>
          <w:jc w:val="center"/>
        </w:trPr>
        <w:tc>
          <w:tcPr>
            <w:tcW w:w="30.80pt" w:type="dxa"/>
          </w:tcPr>
          <w:p w:rsidR="007C2189" w:rsidRPr="00354D32" w:rsidRDefault="007C2189" w:rsidP="00D8770F">
            <w:pPr>
              <w:widowControl w:val="0"/>
              <w:numPr>
                <w:ilvl w:val="0"/>
                <w:numId w:val="30"/>
              </w:numPr>
              <w:spacing w:line="14.40pt" w:lineRule="auto"/>
              <w:jc w:val="both"/>
              <w:rPr>
                <w:sz w:val="18"/>
              </w:rPr>
            </w:pPr>
          </w:p>
        </w:tc>
        <w:tc>
          <w:tcPr>
            <w:tcW w:w="58.30pt" w:type="dxa"/>
          </w:tcPr>
          <w:p w:rsidR="007C2189" w:rsidRPr="00354D32" w:rsidRDefault="007C2189" w:rsidP="006F4B81">
            <w:pPr>
              <w:ind w:firstLine="0.60pt"/>
              <w:rPr>
                <w:sz w:val="18"/>
              </w:rPr>
            </w:pPr>
            <w:r>
              <w:rPr>
                <w:sz w:val="18"/>
              </w:rPr>
              <w:t>Vùng miền</w:t>
            </w:r>
          </w:p>
        </w:tc>
        <w:tc>
          <w:tcPr>
            <w:tcW w:w="99.20pt" w:type="dxa"/>
          </w:tcPr>
          <w:p w:rsidR="007C2189" w:rsidRPr="00354D32" w:rsidRDefault="007C2189" w:rsidP="006F4B81">
            <w:pPr>
              <w:ind w:firstLine="0.60pt"/>
              <w:rPr>
                <w:sz w:val="18"/>
              </w:rPr>
            </w:pPr>
            <w:r>
              <w:rPr>
                <w:sz w:val="18"/>
              </w:rPr>
              <w:t>ComboBox</w:t>
            </w:r>
          </w:p>
        </w:tc>
        <w:tc>
          <w:tcPr>
            <w:tcW w:w="49.50pt" w:type="dxa"/>
          </w:tcPr>
          <w:p w:rsidR="007C2189" w:rsidRPr="00354D32" w:rsidRDefault="007C2189" w:rsidP="006F4B81">
            <w:pPr>
              <w:ind w:firstLine="0.60pt"/>
              <w:rPr>
                <w:sz w:val="18"/>
              </w:rPr>
            </w:pPr>
            <w:r>
              <w:rPr>
                <w:sz w:val="18"/>
              </w:rPr>
              <w:t>Có</w:t>
            </w:r>
          </w:p>
        </w:tc>
        <w:tc>
          <w:tcPr>
            <w:tcW w:w="108pt" w:type="dxa"/>
          </w:tcPr>
          <w:p w:rsidR="007C2189" w:rsidRPr="00354D32" w:rsidRDefault="007C2189" w:rsidP="006F4B81">
            <w:pPr>
              <w:ind w:firstLine="0.60pt"/>
              <w:rPr>
                <w:sz w:val="18"/>
              </w:rPr>
            </w:pPr>
          </w:p>
        </w:tc>
        <w:tc>
          <w:tcPr>
            <w:tcW w:w="87.70pt" w:type="dxa"/>
          </w:tcPr>
          <w:p w:rsidR="007C2189" w:rsidRPr="00354D32" w:rsidRDefault="007C2189" w:rsidP="006F4B81">
            <w:pPr>
              <w:ind w:firstLine="0.60pt"/>
              <w:rPr>
                <w:sz w:val="18"/>
              </w:rPr>
            </w:pPr>
            <w:r>
              <w:rPr>
                <w:sz w:val="18"/>
              </w:rPr>
              <w:t>Hà Nội</w:t>
            </w:r>
          </w:p>
        </w:tc>
      </w:tr>
      <w:tr w:rsidR="007C2189" w:rsidRPr="00354D32" w:rsidTr="006F4B81">
        <w:trPr>
          <w:jc w:val="center"/>
        </w:trPr>
        <w:tc>
          <w:tcPr>
            <w:tcW w:w="30.80pt" w:type="dxa"/>
          </w:tcPr>
          <w:p w:rsidR="007C2189" w:rsidRPr="00354D32" w:rsidRDefault="007C2189" w:rsidP="00D8770F">
            <w:pPr>
              <w:widowControl w:val="0"/>
              <w:numPr>
                <w:ilvl w:val="0"/>
                <w:numId w:val="30"/>
              </w:numPr>
              <w:spacing w:line="14.40pt" w:lineRule="auto"/>
              <w:jc w:val="both"/>
              <w:rPr>
                <w:sz w:val="18"/>
              </w:rPr>
            </w:pPr>
          </w:p>
        </w:tc>
        <w:tc>
          <w:tcPr>
            <w:tcW w:w="58.30pt" w:type="dxa"/>
          </w:tcPr>
          <w:p w:rsidR="007C2189" w:rsidRPr="00354D32" w:rsidRDefault="007C2189" w:rsidP="006F4B81">
            <w:pPr>
              <w:ind w:firstLine="0.60pt"/>
              <w:rPr>
                <w:sz w:val="18"/>
              </w:rPr>
            </w:pPr>
            <w:r>
              <w:rPr>
                <w:sz w:val="18"/>
              </w:rPr>
              <w:t>Nhóm rạp</w:t>
            </w:r>
          </w:p>
        </w:tc>
        <w:tc>
          <w:tcPr>
            <w:tcW w:w="99.20pt" w:type="dxa"/>
          </w:tcPr>
          <w:p w:rsidR="007C2189" w:rsidRPr="00354D32" w:rsidRDefault="007C2189" w:rsidP="006F4B81">
            <w:pPr>
              <w:ind w:firstLine="0.60pt"/>
              <w:rPr>
                <w:sz w:val="18"/>
              </w:rPr>
            </w:pPr>
            <w:r>
              <w:rPr>
                <w:sz w:val="18"/>
              </w:rPr>
              <w:t>ComboBox</w:t>
            </w:r>
          </w:p>
        </w:tc>
        <w:tc>
          <w:tcPr>
            <w:tcW w:w="49.50pt" w:type="dxa"/>
          </w:tcPr>
          <w:p w:rsidR="007C2189" w:rsidRPr="00354D32" w:rsidRDefault="007C2189" w:rsidP="006F4B81">
            <w:pPr>
              <w:ind w:firstLine="0.60pt"/>
              <w:rPr>
                <w:sz w:val="18"/>
              </w:rPr>
            </w:pPr>
            <w:r>
              <w:rPr>
                <w:sz w:val="18"/>
              </w:rPr>
              <w:t>Có</w:t>
            </w:r>
          </w:p>
        </w:tc>
        <w:tc>
          <w:tcPr>
            <w:tcW w:w="108pt" w:type="dxa"/>
          </w:tcPr>
          <w:p w:rsidR="007C2189" w:rsidRPr="00354D32" w:rsidRDefault="007C2189" w:rsidP="006F4B81">
            <w:pPr>
              <w:ind w:firstLine="0.60pt"/>
              <w:rPr>
                <w:sz w:val="18"/>
              </w:rPr>
            </w:pPr>
          </w:p>
        </w:tc>
        <w:tc>
          <w:tcPr>
            <w:tcW w:w="87.70pt" w:type="dxa"/>
          </w:tcPr>
          <w:p w:rsidR="007C2189" w:rsidRPr="00354D32" w:rsidRDefault="007C2189" w:rsidP="006F4B81">
            <w:pPr>
              <w:ind w:end="-6.30pt" w:firstLine="0.60pt"/>
              <w:rPr>
                <w:sz w:val="18"/>
              </w:rPr>
            </w:pPr>
            <w:r>
              <w:rPr>
                <w:sz w:val="18"/>
              </w:rPr>
              <w:t>CGV</w:t>
            </w:r>
          </w:p>
        </w:tc>
      </w:tr>
      <w:tr w:rsidR="007C2189" w:rsidRPr="00354D32" w:rsidTr="006F4B81">
        <w:trPr>
          <w:jc w:val="center"/>
        </w:trPr>
        <w:tc>
          <w:tcPr>
            <w:tcW w:w="30.80pt" w:type="dxa"/>
          </w:tcPr>
          <w:p w:rsidR="007C2189" w:rsidRPr="00354D32" w:rsidRDefault="007C2189" w:rsidP="00D8770F">
            <w:pPr>
              <w:widowControl w:val="0"/>
              <w:numPr>
                <w:ilvl w:val="0"/>
                <w:numId w:val="30"/>
              </w:numPr>
              <w:spacing w:line="14.40pt" w:lineRule="auto"/>
              <w:jc w:val="both"/>
              <w:rPr>
                <w:sz w:val="18"/>
              </w:rPr>
            </w:pPr>
          </w:p>
        </w:tc>
        <w:tc>
          <w:tcPr>
            <w:tcW w:w="58.30pt" w:type="dxa"/>
          </w:tcPr>
          <w:p w:rsidR="007C2189" w:rsidRPr="00354D32" w:rsidRDefault="007C2189" w:rsidP="006F4B81">
            <w:pPr>
              <w:ind w:firstLine="0.60pt"/>
              <w:rPr>
                <w:sz w:val="18"/>
              </w:rPr>
            </w:pPr>
            <w:r>
              <w:rPr>
                <w:sz w:val="18"/>
              </w:rPr>
              <w:t>Tên rạp</w:t>
            </w:r>
          </w:p>
        </w:tc>
        <w:tc>
          <w:tcPr>
            <w:tcW w:w="99.20pt" w:type="dxa"/>
          </w:tcPr>
          <w:p w:rsidR="007C2189" w:rsidRPr="00354D32" w:rsidRDefault="007C2189" w:rsidP="006F4B81">
            <w:pPr>
              <w:ind w:firstLine="0.60pt"/>
              <w:rPr>
                <w:sz w:val="18"/>
              </w:rPr>
            </w:pPr>
            <w:r>
              <w:rPr>
                <w:sz w:val="18"/>
              </w:rPr>
              <w:t>ComboBox</w:t>
            </w:r>
          </w:p>
        </w:tc>
        <w:tc>
          <w:tcPr>
            <w:tcW w:w="49.50pt" w:type="dxa"/>
          </w:tcPr>
          <w:p w:rsidR="007C2189" w:rsidRPr="00354D32" w:rsidRDefault="007C2189" w:rsidP="006F4B81">
            <w:pPr>
              <w:ind w:firstLine="0.60pt"/>
              <w:rPr>
                <w:sz w:val="18"/>
              </w:rPr>
            </w:pPr>
            <w:r>
              <w:rPr>
                <w:sz w:val="18"/>
              </w:rPr>
              <w:t>Có</w:t>
            </w:r>
          </w:p>
        </w:tc>
        <w:tc>
          <w:tcPr>
            <w:tcW w:w="108pt" w:type="dxa"/>
          </w:tcPr>
          <w:p w:rsidR="007C2189" w:rsidRPr="00354D32" w:rsidRDefault="007C2189" w:rsidP="006F4B81">
            <w:pPr>
              <w:ind w:firstLine="0.60pt"/>
              <w:rPr>
                <w:sz w:val="18"/>
              </w:rPr>
            </w:pPr>
          </w:p>
        </w:tc>
        <w:tc>
          <w:tcPr>
            <w:tcW w:w="87.70pt" w:type="dxa"/>
          </w:tcPr>
          <w:p w:rsidR="007C2189" w:rsidRPr="00354D32" w:rsidRDefault="007C2189" w:rsidP="006F4B81">
            <w:pPr>
              <w:ind w:end="-2.55pt" w:firstLine="0.60pt"/>
              <w:rPr>
                <w:sz w:val="18"/>
              </w:rPr>
            </w:pPr>
            <w:r>
              <w:rPr>
                <w:sz w:val="18"/>
              </w:rPr>
              <w:t>CGV IPH</w:t>
            </w:r>
          </w:p>
        </w:tc>
      </w:tr>
    </w:tbl>
    <w:p w:rsidR="00DB5BB5" w:rsidRDefault="00DB5BB5" w:rsidP="00DB5BB5"/>
    <w:p w:rsidR="007C2189" w:rsidRDefault="007C2189" w:rsidP="00DB5BB5"/>
    <w:p w:rsidR="007C2189" w:rsidRDefault="007C2189" w:rsidP="00DB5BB5"/>
    <w:p w:rsidR="007C2189" w:rsidRDefault="007C2189" w:rsidP="00DB5BB5"/>
    <w:p w:rsidR="007C2189" w:rsidRDefault="007C2189" w:rsidP="00DB5BB5"/>
    <w:p w:rsidR="00E12F83" w:rsidRDefault="00E12F83" w:rsidP="00D8770F">
      <w:pPr>
        <w:pStyle w:val="111"/>
        <w:numPr>
          <w:ilvl w:val="2"/>
          <w:numId w:val="2"/>
        </w:numPr>
        <w:spacing w:after="12pt"/>
        <w:ind w:start="120.50pt" w:hanging="57.25pt"/>
        <w:rPr>
          <w:lang w:val="en-US"/>
        </w:rPr>
      </w:pPr>
      <w:bookmarkStart w:id="22" w:name="_Toc9297819"/>
      <w:r>
        <w:rPr>
          <w:lang w:val="en-US"/>
        </w:rPr>
        <w:t>Đặc tả UC012 – “U Create Comment”</w:t>
      </w:r>
      <w:bookmarkEnd w:id="22"/>
    </w:p>
    <w:tbl>
      <w:tblPr>
        <w:tblW w:w="451.95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1" w:firstColumn="1" w:lastColumn="1" w:noHBand="0" w:noVBand="0"/>
      </w:tblPr>
      <w:tblGrid>
        <w:gridCol w:w="2376"/>
        <w:gridCol w:w="2392"/>
        <w:gridCol w:w="2160"/>
        <w:gridCol w:w="2111"/>
      </w:tblGrid>
      <w:tr w:rsidR="007C2189" w:rsidRPr="00591B6C" w:rsidTr="006F4B81">
        <w:trPr>
          <w:jc w:val="center"/>
        </w:trPr>
        <w:tc>
          <w:tcPr>
            <w:tcW w:w="118.80pt" w:type="dxa"/>
            <w:shd w:val="clear" w:color="auto" w:fill="C5F1E3"/>
          </w:tcPr>
          <w:p w:rsidR="007C2189" w:rsidRPr="00D76DE3" w:rsidRDefault="007C2189" w:rsidP="006F4B81">
            <w:pPr>
              <w:pStyle w:val="TableCaption"/>
              <w:rPr>
                <w:sz w:val="18"/>
                <w:szCs w:val="18"/>
              </w:rPr>
            </w:pPr>
            <w:r>
              <w:rPr>
                <w:sz w:val="18"/>
                <w:szCs w:val="18"/>
              </w:rPr>
              <w:t>Mã Use case</w:t>
            </w:r>
          </w:p>
        </w:tc>
        <w:tc>
          <w:tcPr>
            <w:tcW w:w="119.60pt" w:type="dxa"/>
          </w:tcPr>
          <w:p w:rsidR="007C2189" w:rsidRPr="00E2074F" w:rsidRDefault="007C2189" w:rsidP="006F4B81">
            <w:pPr>
              <w:pStyle w:val="Bang"/>
              <w:widowControl w:val="0"/>
              <w:rPr>
                <w:sz w:val="19"/>
              </w:rPr>
            </w:pPr>
            <w:r w:rsidRPr="00E2074F">
              <w:rPr>
                <w:sz w:val="19"/>
              </w:rPr>
              <w:t>UC0</w:t>
            </w:r>
            <w:r>
              <w:rPr>
                <w:sz w:val="19"/>
              </w:rPr>
              <w:t>12</w:t>
            </w:r>
          </w:p>
        </w:tc>
        <w:tc>
          <w:tcPr>
            <w:tcW w:w="108pt" w:type="dxa"/>
          </w:tcPr>
          <w:p w:rsidR="007C2189" w:rsidRPr="00E2074F" w:rsidRDefault="007C2189" w:rsidP="006F4B81">
            <w:pPr>
              <w:pStyle w:val="TableCaption"/>
              <w:rPr>
                <w:sz w:val="19"/>
              </w:rPr>
            </w:pPr>
            <w:r>
              <w:rPr>
                <w:sz w:val="19"/>
              </w:rPr>
              <w:t>Tên Use case</w:t>
            </w:r>
          </w:p>
        </w:tc>
        <w:tc>
          <w:tcPr>
            <w:tcW w:w="105.55pt" w:type="dxa"/>
          </w:tcPr>
          <w:p w:rsidR="007C2189" w:rsidRPr="00E2074F" w:rsidRDefault="007C2189" w:rsidP="006F4B81">
            <w:pPr>
              <w:pStyle w:val="Bang"/>
              <w:widowControl w:val="0"/>
              <w:rPr>
                <w:sz w:val="19"/>
              </w:rPr>
            </w:pPr>
            <w:r>
              <w:rPr>
                <w:sz w:val="19"/>
              </w:rPr>
              <w:t>U Create Comment</w:t>
            </w:r>
          </w:p>
        </w:tc>
      </w:tr>
      <w:tr w:rsidR="007C2189" w:rsidRPr="00591B6C" w:rsidTr="006F4B81">
        <w:trPr>
          <w:jc w:val="center"/>
        </w:trPr>
        <w:tc>
          <w:tcPr>
            <w:tcW w:w="118.80pt" w:type="dxa"/>
            <w:shd w:val="clear" w:color="auto" w:fill="C5F1E3"/>
          </w:tcPr>
          <w:p w:rsidR="007C2189" w:rsidRDefault="007C2189" w:rsidP="006F4B81">
            <w:pPr>
              <w:pStyle w:val="TableCaption"/>
              <w:rPr>
                <w:sz w:val="18"/>
                <w:szCs w:val="18"/>
              </w:rPr>
            </w:pPr>
            <w:r>
              <w:rPr>
                <w:sz w:val="18"/>
                <w:szCs w:val="18"/>
              </w:rPr>
              <w:t>Mục đích sử dụng</w:t>
            </w:r>
          </w:p>
        </w:tc>
        <w:tc>
          <w:tcPr>
            <w:tcW w:w="333.15pt" w:type="dxa"/>
            <w:gridSpan w:val="3"/>
          </w:tcPr>
          <w:p w:rsidR="007C2189" w:rsidRDefault="007C2189" w:rsidP="006F4B81">
            <w:pPr>
              <w:pStyle w:val="Bang"/>
              <w:widowControl w:val="0"/>
              <w:rPr>
                <w:sz w:val="19"/>
              </w:rPr>
            </w:pPr>
            <w:r>
              <w:rPr>
                <w:sz w:val="19"/>
              </w:rPr>
              <w:t>Để User có thể thêm Comment</w:t>
            </w:r>
          </w:p>
        </w:tc>
      </w:tr>
      <w:tr w:rsidR="007C2189" w:rsidRPr="00591B6C" w:rsidTr="006F4B81">
        <w:trPr>
          <w:jc w:val="center"/>
        </w:trPr>
        <w:tc>
          <w:tcPr>
            <w:tcW w:w="118.80pt" w:type="dxa"/>
            <w:shd w:val="clear" w:color="auto" w:fill="C5F1E3"/>
          </w:tcPr>
          <w:p w:rsidR="007C2189" w:rsidRPr="00D76DE3" w:rsidRDefault="007C2189" w:rsidP="006F4B81">
            <w:pPr>
              <w:pStyle w:val="TableCaption"/>
              <w:rPr>
                <w:sz w:val="18"/>
                <w:szCs w:val="18"/>
              </w:rPr>
            </w:pPr>
            <w:r>
              <w:rPr>
                <w:sz w:val="18"/>
                <w:szCs w:val="18"/>
              </w:rPr>
              <w:t>Tác nhân</w:t>
            </w:r>
          </w:p>
        </w:tc>
        <w:tc>
          <w:tcPr>
            <w:tcW w:w="333.15pt" w:type="dxa"/>
            <w:gridSpan w:val="3"/>
          </w:tcPr>
          <w:p w:rsidR="007C2189" w:rsidRPr="00E2074F" w:rsidRDefault="007C2189" w:rsidP="006F4B81">
            <w:pPr>
              <w:pStyle w:val="Bang"/>
              <w:widowControl w:val="0"/>
              <w:rPr>
                <w:sz w:val="19"/>
              </w:rPr>
            </w:pPr>
            <w:r>
              <w:rPr>
                <w:sz w:val="19"/>
              </w:rPr>
              <w:t>User</w:t>
            </w:r>
          </w:p>
        </w:tc>
      </w:tr>
      <w:tr w:rsidR="007C2189" w:rsidRPr="00591B6C" w:rsidTr="006F4B81">
        <w:trPr>
          <w:trHeight w:val="308"/>
          <w:jc w:val="center"/>
        </w:trPr>
        <w:tc>
          <w:tcPr>
            <w:tcW w:w="118.80pt" w:type="dxa"/>
            <w:shd w:val="clear" w:color="auto" w:fill="C5F1E3"/>
          </w:tcPr>
          <w:p w:rsidR="007C2189" w:rsidRDefault="007C2189" w:rsidP="006F4B81">
            <w:pPr>
              <w:pStyle w:val="TableCaption"/>
              <w:rPr>
                <w:sz w:val="18"/>
                <w:szCs w:val="18"/>
              </w:rPr>
            </w:pPr>
            <w:r>
              <w:rPr>
                <w:sz w:val="18"/>
                <w:szCs w:val="18"/>
              </w:rPr>
              <w:t>Sự kiện kích hoạt</w:t>
            </w:r>
          </w:p>
        </w:tc>
        <w:tc>
          <w:tcPr>
            <w:tcW w:w="333.15pt" w:type="dxa"/>
            <w:gridSpan w:val="3"/>
          </w:tcPr>
          <w:p w:rsidR="007C2189" w:rsidRDefault="007C2189" w:rsidP="006F4B81">
            <w:pPr>
              <w:pStyle w:val="Bang"/>
              <w:widowControl w:val="0"/>
              <w:rPr>
                <w:sz w:val="19"/>
              </w:rPr>
            </w:pPr>
            <w:r>
              <w:rPr>
                <w:sz w:val="19"/>
              </w:rPr>
              <w:t>Khi User bấm “Thêm đánh giá”</w:t>
            </w:r>
          </w:p>
        </w:tc>
      </w:tr>
      <w:tr w:rsidR="007C2189" w:rsidRPr="00591B6C" w:rsidTr="006F4B81">
        <w:trPr>
          <w:trHeight w:val="308"/>
          <w:jc w:val="center"/>
        </w:trPr>
        <w:tc>
          <w:tcPr>
            <w:tcW w:w="118.80pt" w:type="dxa"/>
            <w:shd w:val="clear" w:color="auto" w:fill="C5F1E3"/>
          </w:tcPr>
          <w:p w:rsidR="007C2189" w:rsidRPr="00D76DE3" w:rsidRDefault="007C2189" w:rsidP="006F4B81">
            <w:pPr>
              <w:pStyle w:val="TableCaption"/>
              <w:rPr>
                <w:sz w:val="18"/>
                <w:szCs w:val="18"/>
              </w:rPr>
            </w:pPr>
            <w:r>
              <w:rPr>
                <w:sz w:val="18"/>
                <w:szCs w:val="18"/>
              </w:rPr>
              <w:t>Tiền điều kiện</w:t>
            </w:r>
          </w:p>
        </w:tc>
        <w:tc>
          <w:tcPr>
            <w:tcW w:w="333.15pt" w:type="dxa"/>
            <w:gridSpan w:val="3"/>
          </w:tcPr>
          <w:p w:rsidR="007C2189" w:rsidRPr="00E2074F" w:rsidRDefault="007C2189" w:rsidP="006F4B81">
            <w:pPr>
              <w:pStyle w:val="Bang"/>
              <w:widowControl w:val="0"/>
              <w:rPr>
                <w:sz w:val="19"/>
              </w:rPr>
            </w:pPr>
            <w:r>
              <w:rPr>
                <w:sz w:val="19"/>
              </w:rPr>
              <w:t>Không</w:t>
            </w:r>
          </w:p>
        </w:tc>
      </w:tr>
      <w:tr w:rsidR="007C2189" w:rsidRPr="00591B6C" w:rsidTr="006F4B81">
        <w:trPr>
          <w:trHeight w:val="841"/>
          <w:jc w:val="center"/>
        </w:trPr>
        <w:tc>
          <w:tcPr>
            <w:tcW w:w="118.80pt" w:type="dxa"/>
            <w:shd w:val="clear" w:color="auto" w:fill="C5F1E3"/>
          </w:tcPr>
          <w:p w:rsidR="007C2189" w:rsidRDefault="007C2189" w:rsidP="006F4B81">
            <w:pPr>
              <w:pStyle w:val="TableCaption"/>
              <w:rPr>
                <w:sz w:val="18"/>
                <w:szCs w:val="18"/>
              </w:rPr>
            </w:pPr>
            <w:r>
              <w:rPr>
                <w:sz w:val="18"/>
                <w:szCs w:val="18"/>
              </w:rPr>
              <w:t>Luồng sự kiện chính</w:t>
            </w:r>
          </w:p>
          <w:p w:rsidR="007C2189" w:rsidRPr="00D76DE3" w:rsidRDefault="007C2189" w:rsidP="006F4B81">
            <w:pPr>
              <w:pStyle w:val="TableCaption"/>
              <w:rPr>
                <w:sz w:val="18"/>
                <w:szCs w:val="18"/>
              </w:rPr>
            </w:pPr>
            <w:r>
              <w:rPr>
                <w:sz w:val="18"/>
                <w:szCs w:val="18"/>
              </w:rPr>
              <w:t>(Thành công)</w:t>
            </w:r>
          </w:p>
        </w:tc>
        <w:tc>
          <w:tcPr>
            <w:tcW w:w="333.15pt" w:type="dxa"/>
            <w:gridSpan w:val="3"/>
          </w:tcPr>
          <w:tbl>
            <w:tblPr>
              <w:tblW w:w="320.40pt" w:type="dxa"/>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1" w:firstColumn="1" w:lastColumn="1" w:noHBand="0" w:noVBand="0"/>
            </w:tblPr>
            <w:tblGrid>
              <w:gridCol w:w="579"/>
              <w:gridCol w:w="1450"/>
              <w:gridCol w:w="4379"/>
            </w:tblGrid>
            <w:tr w:rsidR="007C2189" w:rsidRPr="00591B6C" w:rsidTr="006F4B81">
              <w:trPr>
                <w:tblHeader/>
              </w:trPr>
              <w:tc>
                <w:tcPr>
                  <w:tcW w:w="28.95pt" w:type="dxa"/>
                  <w:shd w:val="clear" w:color="auto" w:fill="FFCC99"/>
                </w:tcPr>
                <w:p w:rsidR="007C2189" w:rsidRPr="00AB11FB" w:rsidRDefault="007C2189" w:rsidP="006F4B81">
                  <w:pPr>
                    <w:pStyle w:val="TableCaptionSmall"/>
                    <w:jc w:val="both"/>
                    <w:rPr>
                      <w:sz w:val="17"/>
                    </w:rPr>
                  </w:pPr>
                  <w:r>
                    <w:rPr>
                      <w:sz w:val="17"/>
                    </w:rPr>
                    <w:t>STT</w:t>
                  </w:r>
                </w:p>
              </w:tc>
              <w:tc>
                <w:tcPr>
                  <w:tcW w:w="72.50pt" w:type="dxa"/>
                  <w:tcBorders>
                    <w:bottom w:val="single" w:sz="4" w:space="0" w:color="auto"/>
                  </w:tcBorders>
                  <w:shd w:val="clear" w:color="auto" w:fill="FFCC99"/>
                </w:tcPr>
                <w:p w:rsidR="007C2189" w:rsidRPr="00AB11FB" w:rsidRDefault="007C2189" w:rsidP="006F4B81">
                  <w:pPr>
                    <w:pStyle w:val="TableCaptionSmall"/>
                    <w:rPr>
                      <w:sz w:val="17"/>
                    </w:rPr>
                  </w:pPr>
                  <w:r>
                    <w:rPr>
                      <w:sz w:val="17"/>
                    </w:rPr>
                    <w:t>Thực hiện bởi</w:t>
                  </w:r>
                </w:p>
              </w:tc>
              <w:tc>
                <w:tcPr>
                  <w:tcW w:w="218.95pt" w:type="dxa"/>
                  <w:tcBorders>
                    <w:bottom w:val="single" w:sz="4" w:space="0" w:color="auto"/>
                  </w:tcBorders>
                  <w:shd w:val="clear" w:color="auto" w:fill="FFCC99"/>
                </w:tcPr>
                <w:p w:rsidR="007C2189" w:rsidRPr="00AB11FB" w:rsidRDefault="007C2189" w:rsidP="006F4B81">
                  <w:pPr>
                    <w:pStyle w:val="TableCaptionSmall"/>
                    <w:ind w:start="27.35pt"/>
                    <w:rPr>
                      <w:sz w:val="17"/>
                    </w:rPr>
                  </w:pPr>
                  <w:r>
                    <w:rPr>
                      <w:sz w:val="17"/>
                    </w:rPr>
                    <w:t>Hành động</w:t>
                  </w:r>
                </w:p>
              </w:tc>
            </w:tr>
            <w:tr w:rsidR="007C2189" w:rsidRPr="00591B6C" w:rsidTr="006F4B81">
              <w:tc>
                <w:tcPr>
                  <w:tcW w:w="28.95pt" w:type="dxa"/>
                </w:tcPr>
                <w:p w:rsidR="007C2189" w:rsidRPr="00591B6C" w:rsidRDefault="007C2189" w:rsidP="00D8770F">
                  <w:pPr>
                    <w:numPr>
                      <w:ilvl w:val="0"/>
                      <w:numId w:val="31"/>
                    </w:numPr>
                    <w:spacing w:before="6pt"/>
                    <w:jc w:val="center"/>
                    <w:rPr>
                      <w:sz w:val="19"/>
                    </w:rPr>
                  </w:pPr>
                </w:p>
              </w:tc>
              <w:tc>
                <w:tcPr>
                  <w:tcW w:w="72.50pt" w:type="dxa"/>
                  <w:tcBorders>
                    <w:end w:val="nil"/>
                  </w:tcBorders>
                </w:tcPr>
                <w:p w:rsidR="007C2189" w:rsidRPr="00591B6C" w:rsidRDefault="007C2189" w:rsidP="006F4B81">
                  <w:pPr>
                    <w:spacing w:after="2pt"/>
                    <w:ind w:start="5.25pt"/>
                    <w:rPr>
                      <w:sz w:val="19"/>
                    </w:rPr>
                  </w:pPr>
                  <w:r>
                    <w:rPr>
                      <w:sz w:val="19"/>
                    </w:rPr>
                    <w:t>User</w:t>
                  </w:r>
                </w:p>
              </w:tc>
              <w:tc>
                <w:tcPr>
                  <w:tcW w:w="218.95pt" w:type="dxa"/>
                  <w:tcBorders>
                    <w:start w:val="nil"/>
                  </w:tcBorders>
                </w:tcPr>
                <w:p w:rsidR="007C2189" w:rsidRPr="007F5FF8" w:rsidRDefault="007C2189" w:rsidP="006F4B81">
                  <w:pPr>
                    <w:spacing w:after="2pt"/>
                    <w:ind w:start="5.25pt"/>
                    <w:rPr>
                      <w:sz w:val="19"/>
                    </w:rPr>
                  </w:pPr>
                  <w:r>
                    <w:rPr>
                      <w:sz w:val="19"/>
                      <w:lang w:val="vi-VN"/>
                    </w:rPr>
                    <w:t>chọn</w:t>
                  </w:r>
                  <w:r>
                    <w:rPr>
                      <w:sz w:val="19"/>
                    </w:rPr>
                    <w:t xml:space="preserve"> 1</w:t>
                  </w:r>
                  <w:r>
                    <w:rPr>
                      <w:sz w:val="19"/>
                      <w:lang w:val="vi-VN"/>
                    </w:rPr>
                    <w:t xml:space="preserve"> </w:t>
                  </w:r>
                  <w:r>
                    <w:rPr>
                      <w:sz w:val="19"/>
                    </w:rPr>
                    <w:t>Movie</w:t>
                  </w:r>
                </w:p>
              </w:tc>
            </w:tr>
            <w:tr w:rsidR="007C2189" w:rsidRPr="00AA7415" w:rsidTr="006F4B81">
              <w:tc>
                <w:tcPr>
                  <w:tcW w:w="28.95pt" w:type="dxa"/>
                </w:tcPr>
                <w:p w:rsidR="007C2189" w:rsidRPr="00591B6C" w:rsidRDefault="007C2189" w:rsidP="00D8770F">
                  <w:pPr>
                    <w:numPr>
                      <w:ilvl w:val="0"/>
                      <w:numId w:val="31"/>
                    </w:numPr>
                    <w:spacing w:before="6pt"/>
                    <w:jc w:val="center"/>
                    <w:rPr>
                      <w:sz w:val="19"/>
                    </w:rPr>
                  </w:pPr>
                </w:p>
              </w:tc>
              <w:tc>
                <w:tcPr>
                  <w:tcW w:w="72.50pt" w:type="dxa"/>
                  <w:tcBorders>
                    <w:end w:val="nil"/>
                  </w:tcBorders>
                </w:tcPr>
                <w:p w:rsidR="007C2189" w:rsidRPr="00591B6C" w:rsidRDefault="007C2189" w:rsidP="006F4B81">
                  <w:pPr>
                    <w:spacing w:after="2pt"/>
                    <w:ind w:start="5.25pt"/>
                    <w:rPr>
                      <w:sz w:val="19"/>
                      <w:lang w:val="vi-VN"/>
                    </w:rPr>
                  </w:pPr>
                  <w:r>
                    <w:rPr>
                      <w:sz w:val="19"/>
                      <w:lang w:val="vi-VN"/>
                    </w:rPr>
                    <w:t>Hệ thống</w:t>
                  </w:r>
                </w:p>
              </w:tc>
              <w:tc>
                <w:tcPr>
                  <w:tcW w:w="218.95pt" w:type="dxa"/>
                  <w:tcBorders>
                    <w:start w:val="nil"/>
                  </w:tcBorders>
                </w:tcPr>
                <w:p w:rsidR="007C2189" w:rsidRPr="007F5FF8" w:rsidRDefault="007C2189" w:rsidP="006F4B81">
                  <w:pPr>
                    <w:spacing w:after="2pt"/>
                    <w:ind w:start="5.25pt"/>
                    <w:rPr>
                      <w:sz w:val="19"/>
                    </w:rPr>
                  </w:pPr>
                  <w:r>
                    <w:rPr>
                      <w:sz w:val="19"/>
                      <w:lang w:val="vi-VN"/>
                    </w:rPr>
                    <w:t xml:space="preserve">hiển thị </w:t>
                  </w:r>
                  <w:r>
                    <w:rPr>
                      <w:sz w:val="19"/>
                    </w:rPr>
                    <w:t>chi tiết Movie</w:t>
                  </w:r>
                </w:p>
              </w:tc>
            </w:tr>
            <w:tr w:rsidR="007C2189" w:rsidRPr="00AA7415" w:rsidTr="006F4B81">
              <w:tc>
                <w:tcPr>
                  <w:tcW w:w="28.95pt" w:type="dxa"/>
                </w:tcPr>
                <w:p w:rsidR="007C2189" w:rsidRPr="00591B6C" w:rsidRDefault="007C2189" w:rsidP="00D8770F">
                  <w:pPr>
                    <w:numPr>
                      <w:ilvl w:val="0"/>
                      <w:numId w:val="31"/>
                    </w:numPr>
                    <w:spacing w:before="6pt"/>
                    <w:jc w:val="center"/>
                    <w:rPr>
                      <w:sz w:val="19"/>
                    </w:rPr>
                  </w:pPr>
                </w:p>
              </w:tc>
              <w:tc>
                <w:tcPr>
                  <w:tcW w:w="72.50pt" w:type="dxa"/>
                  <w:tcBorders>
                    <w:end w:val="nil"/>
                  </w:tcBorders>
                </w:tcPr>
                <w:p w:rsidR="007C2189" w:rsidRPr="00B649AB" w:rsidRDefault="007C2189" w:rsidP="006F4B81">
                  <w:pPr>
                    <w:spacing w:after="2pt"/>
                    <w:ind w:start="5.25pt"/>
                    <w:rPr>
                      <w:sz w:val="19"/>
                    </w:rPr>
                  </w:pPr>
                  <w:r>
                    <w:rPr>
                      <w:sz w:val="19"/>
                    </w:rPr>
                    <w:t>User</w:t>
                  </w:r>
                </w:p>
              </w:tc>
              <w:tc>
                <w:tcPr>
                  <w:tcW w:w="218.95pt" w:type="dxa"/>
                  <w:tcBorders>
                    <w:start w:val="nil"/>
                  </w:tcBorders>
                </w:tcPr>
                <w:p w:rsidR="007C2189" w:rsidRPr="00B649AB" w:rsidRDefault="007C2189" w:rsidP="006F4B81">
                  <w:pPr>
                    <w:spacing w:after="2pt"/>
                    <w:ind w:start="5.25pt"/>
                    <w:rPr>
                      <w:sz w:val="19"/>
                    </w:rPr>
                  </w:pPr>
                  <w:r>
                    <w:rPr>
                      <w:sz w:val="19"/>
                    </w:rPr>
                    <w:t>bấm vào “Xem các đánh giá” với Movie hiện tại</w:t>
                  </w:r>
                </w:p>
              </w:tc>
            </w:tr>
            <w:tr w:rsidR="007C2189" w:rsidRPr="00AA7415" w:rsidTr="006F4B81">
              <w:tc>
                <w:tcPr>
                  <w:tcW w:w="28.95pt" w:type="dxa"/>
                </w:tcPr>
                <w:p w:rsidR="007C2189" w:rsidRPr="00591B6C" w:rsidRDefault="007C2189" w:rsidP="00D8770F">
                  <w:pPr>
                    <w:numPr>
                      <w:ilvl w:val="0"/>
                      <w:numId w:val="31"/>
                    </w:numPr>
                    <w:spacing w:before="6pt"/>
                    <w:jc w:val="center"/>
                    <w:rPr>
                      <w:sz w:val="19"/>
                    </w:rPr>
                  </w:pPr>
                </w:p>
              </w:tc>
              <w:tc>
                <w:tcPr>
                  <w:tcW w:w="72.50pt" w:type="dxa"/>
                  <w:tcBorders>
                    <w:end w:val="nil"/>
                  </w:tcBorders>
                </w:tcPr>
                <w:p w:rsidR="007C2189" w:rsidRPr="00B649AB" w:rsidRDefault="007C2189" w:rsidP="006F4B81">
                  <w:pPr>
                    <w:spacing w:after="2pt"/>
                    <w:ind w:start="5.25pt"/>
                    <w:rPr>
                      <w:sz w:val="19"/>
                    </w:rPr>
                  </w:pPr>
                  <w:r>
                    <w:rPr>
                      <w:sz w:val="19"/>
                    </w:rPr>
                    <w:t>Hệ thống</w:t>
                  </w:r>
                </w:p>
              </w:tc>
              <w:tc>
                <w:tcPr>
                  <w:tcW w:w="218.95pt" w:type="dxa"/>
                  <w:tcBorders>
                    <w:start w:val="nil"/>
                  </w:tcBorders>
                </w:tcPr>
                <w:p w:rsidR="007C2189" w:rsidRPr="00B649AB" w:rsidRDefault="007C2189" w:rsidP="006F4B81">
                  <w:pPr>
                    <w:spacing w:after="2pt"/>
                    <w:ind w:start="5.25pt"/>
                    <w:rPr>
                      <w:sz w:val="19"/>
                    </w:rPr>
                  </w:pPr>
                  <w:r>
                    <w:rPr>
                      <w:sz w:val="19"/>
                    </w:rPr>
                    <w:t>gọi đến UC012 “GU View Comment”</w:t>
                  </w:r>
                </w:p>
              </w:tc>
            </w:tr>
            <w:tr w:rsidR="007C2189" w:rsidRPr="00591B6C" w:rsidTr="006F4B81">
              <w:tc>
                <w:tcPr>
                  <w:tcW w:w="28.95pt" w:type="dxa"/>
                </w:tcPr>
                <w:p w:rsidR="007C2189" w:rsidRPr="000F7FE8" w:rsidRDefault="007C2189" w:rsidP="00D8770F">
                  <w:pPr>
                    <w:numPr>
                      <w:ilvl w:val="0"/>
                      <w:numId w:val="31"/>
                    </w:numPr>
                    <w:spacing w:before="6pt"/>
                    <w:jc w:val="center"/>
                    <w:rPr>
                      <w:sz w:val="19"/>
                      <w:lang w:val="vi-VN"/>
                    </w:rPr>
                  </w:pPr>
                </w:p>
              </w:tc>
              <w:tc>
                <w:tcPr>
                  <w:tcW w:w="72.50pt" w:type="dxa"/>
                  <w:tcBorders>
                    <w:end w:val="nil"/>
                  </w:tcBorders>
                </w:tcPr>
                <w:p w:rsidR="007C2189" w:rsidRPr="00591B6C" w:rsidRDefault="007C2189" w:rsidP="006F4B81">
                  <w:pPr>
                    <w:spacing w:after="2pt"/>
                    <w:ind w:start="5.25pt"/>
                    <w:rPr>
                      <w:sz w:val="19"/>
                    </w:rPr>
                  </w:pPr>
                  <w:r>
                    <w:rPr>
                      <w:sz w:val="19"/>
                    </w:rPr>
                    <w:t>User</w:t>
                  </w:r>
                </w:p>
              </w:tc>
              <w:tc>
                <w:tcPr>
                  <w:tcW w:w="218.95pt" w:type="dxa"/>
                  <w:tcBorders>
                    <w:start w:val="nil"/>
                  </w:tcBorders>
                </w:tcPr>
                <w:p w:rsidR="007C2189" w:rsidRPr="007F5FF8" w:rsidRDefault="007C2189" w:rsidP="006F4B81">
                  <w:pPr>
                    <w:spacing w:after="2pt"/>
                    <w:ind w:start="5.25pt"/>
                    <w:rPr>
                      <w:sz w:val="19"/>
                    </w:rPr>
                  </w:pPr>
                  <w:r>
                    <w:rPr>
                      <w:sz w:val="19"/>
                    </w:rPr>
                    <w:t>bấm vào “Thêm đánh giá”</w:t>
                  </w:r>
                </w:p>
              </w:tc>
            </w:tr>
            <w:tr w:rsidR="007C2189" w:rsidRPr="00591B6C" w:rsidTr="006F4B81">
              <w:trPr>
                <w:trHeight w:val="485"/>
              </w:trPr>
              <w:tc>
                <w:tcPr>
                  <w:tcW w:w="28.95pt" w:type="dxa"/>
                </w:tcPr>
                <w:p w:rsidR="007C2189" w:rsidRPr="00591B6C" w:rsidRDefault="007C2189" w:rsidP="00D8770F">
                  <w:pPr>
                    <w:numPr>
                      <w:ilvl w:val="0"/>
                      <w:numId w:val="31"/>
                    </w:numPr>
                    <w:spacing w:before="6pt"/>
                    <w:jc w:val="center"/>
                    <w:rPr>
                      <w:sz w:val="19"/>
                    </w:rPr>
                  </w:pPr>
                </w:p>
              </w:tc>
              <w:tc>
                <w:tcPr>
                  <w:tcW w:w="72.50pt" w:type="dxa"/>
                  <w:tcBorders>
                    <w:end w:val="nil"/>
                  </w:tcBorders>
                </w:tcPr>
                <w:p w:rsidR="007C2189" w:rsidRPr="00591B6C" w:rsidRDefault="007C2189" w:rsidP="006F4B81">
                  <w:pPr>
                    <w:spacing w:after="2pt"/>
                    <w:ind w:start="5.25pt"/>
                    <w:rPr>
                      <w:sz w:val="19"/>
                    </w:rPr>
                  </w:pPr>
                  <w:r>
                    <w:rPr>
                      <w:sz w:val="19"/>
                    </w:rPr>
                    <w:t>Hệ thống</w:t>
                  </w:r>
                </w:p>
              </w:tc>
              <w:tc>
                <w:tcPr>
                  <w:tcW w:w="218.95pt" w:type="dxa"/>
                  <w:tcBorders>
                    <w:start w:val="nil"/>
                  </w:tcBorders>
                </w:tcPr>
                <w:p w:rsidR="007C2189" w:rsidRPr="007F5FF8" w:rsidRDefault="007C2189" w:rsidP="006F4B81">
                  <w:pPr>
                    <w:spacing w:after="2pt"/>
                    <w:ind w:start="5.25pt"/>
                    <w:rPr>
                      <w:sz w:val="19"/>
                    </w:rPr>
                  </w:pPr>
                  <w:r>
                    <w:rPr>
                      <w:sz w:val="19"/>
                    </w:rPr>
                    <w:t>hiển thị form</w:t>
                  </w:r>
                </w:p>
              </w:tc>
            </w:tr>
            <w:tr w:rsidR="007C2189" w:rsidRPr="00591B6C" w:rsidTr="006F4B81">
              <w:tc>
                <w:tcPr>
                  <w:tcW w:w="28.95pt" w:type="dxa"/>
                </w:tcPr>
                <w:p w:rsidR="007C2189" w:rsidRPr="00591B6C" w:rsidRDefault="007C2189" w:rsidP="00D8770F">
                  <w:pPr>
                    <w:numPr>
                      <w:ilvl w:val="0"/>
                      <w:numId w:val="31"/>
                    </w:numPr>
                    <w:spacing w:before="6pt"/>
                    <w:jc w:val="center"/>
                    <w:rPr>
                      <w:sz w:val="19"/>
                    </w:rPr>
                  </w:pPr>
                </w:p>
              </w:tc>
              <w:tc>
                <w:tcPr>
                  <w:tcW w:w="72.50pt" w:type="dxa"/>
                  <w:tcBorders>
                    <w:end w:val="nil"/>
                  </w:tcBorders>
                </w:tcPr>
                <w:p w:rsidR="007C2189" w:rsidRPr="00591B6C" w:rsidRDefault="007C2189" w:rsidP="006F4B81">
                  <w:pPr>
                    <w:spacing w:after="2pt"/>
                    <w:ind w:start="5.25pt"/>
                    <w:rPr>
                      <w:sz w:val="19"/>
                    </w:rPr>
                  </w:pPr>
                  <w:r>
                    <w:rPr>
                      <w:sz w:val="19"/>
                    </w:rPr>
                    <w:t>User</w:t>
                  </w:r>
                </w:p>
              </w:tc>
              <w:tc>
                <w:tcPr>
                  <w:tcW w:w="218.95pt" w:type="dxa"/>
                  <w:tcBorders>
                    <w:start w:val="nil"/>
                  </w:tcBorders>
                </w:tcPr>
                <w:p w:rsidR="007C2189" w:rsidRPr="00591B6C" w:rsidRDefault="007C2189" w:rsidP="006F4B81">
                  <w:pPr>
                    <w:spacing w:after="2pt"/>
                    <w:ind w:start="5.25pt"/>
                    <w:rPr>
                      <w:sz w:val="19"/>
                    </w:rPr>
                  </w:pPr>
                  <w:r>
                    <w:rPr>
                      <w:sz w:val="19"/>
                    </w:rPr>
                    <w:t>điền form rồi bấm nút “Gửi”</w:t>
                  </w:r>
                </w:p>
              </w:tc>
            </w:tr>
            <w:tr w:rsidR="007C2189" w:rsidRPr="00591B6C" w:rsidTr="006F4B81">
              <w:tc>
                <w:tcPr>
                  <w:tcW w:w="28.95pt" w:type="dxa"/>
                </w:tcPr>
                <w:p w:rsidR="007C2189" w:rsidRPr="00591B6C" w:rsidRDefault="007C2189" w:rsidP="00D8770F">
                  <w:pPr>
                    <w:numPr>
                      <w:ilvl w:val="0"/>
                      <w:numId w:val="31"/>
                    </w:numPr>
                    <w:spacing w:before="6pt"/>
                    <w:jc w:val="center"/>
                    <w:rPr>
                      <w:sz w:val="19"/>
                    </w:rPr>
                  </w:pPr>
                </w:p>
              </w:tc>
              <w:tc>
                <w:tcPr>
                  <w:tcW w:w="72.50pt" w:type="dxa"/>
                  <w:tcBorders>
                    <w:end w:val="nil"/>
                  </w:tcBorders>
                </w:tcPr>
                <w:p w:rsidR="007C2189" w:rsidRPr="00591B6C" w:rsidRDefault="007C2189" w:rsidP="006F4B81">
                  <w:pPr>
                    <w:spacing w:after="2pt"/>
                    <w:ind w:start="5.25pt"/>
                    <w:rPr>
                      <w:sz w:val="19"/>
                    </w:rPr>
                  </w:pPr>
                  <w:r>
                    <w:rPr>
                      <w:sz w:val="19"/>
                    </w:rPr>
                    <w:t>Hệ thống</w:t>
                  </w:r>
                </w:p>
              </w:tc>
              <w:tc>
                <w:tcPr>
                  <w:tcW w:w="218.95pt" w:type="dxa"/>
                  <w:tcBorders>
                    <w:start w:val="nil"/>
                  </w:tcBorders>
                </w:tcPr>
                <w:p w:rsidR="007C2189" w:rsidRPr="00591B6C" w:rsidRDefault="007C2189" w:rsidP="006F4B81">
                  <w:pPr>
                    <w:spacing w:after="2pt"/>
                    <w:ind w:start="5.25pt"/>
                    <w:rPr>
                      <w:sz w:val="19"/>
                    </w:rPr>
                  </w:pPr>
                  <w:r>
                    <w:rPr>
                      <w:sz w:val="19"/>
                    </w:rPr>
                    <w:t>kiểm tra form có hợp lệ không</w:t>
                  </w:r>
                </w:p>
              </w:tc>
            </w:tr>
            <w:tr w:rsidR="007C2189" w:rsidRPr="00591B6C" w:rsidTr="006F4B81">
              <w:tc>
                <w:tcPr>
                  <w:tcW w:w="28.95pt" w:type="dxa"/>
                </w:tcPr>
                <w:p w:rsidR="007C2189" w:rsidRPr="00591B6C" w:rsidRDefault="007C2189" w:rsidP="00D8770F">
                  <w:pPr>
                    <w:numPr>
                      <w:ilvl w:val="0"/>
                      <w:numId w:val="31"/>
                    </w:numPr>
                    <w:spacing w:before="6pt"/>
                    <w:jc w:val="center"/>
                    <w:rPr>
                      <w:sz w:val="19"/>
                    </w:rPr>
                  </w:pPr>
                </w:p>
              </w:tc>
              <w:tc>
                <w:tcPr>
                  <w:tcW w:w="72.50pt" w:type="dxa"/>
                  <w:tcBorders>
                    <w:end w:val="nil"/>
                  </w:tcBorders>
                </w:tcPr>
                <w:p w:rsidR="007C2189" w:rsidRPr="00591B6C" w:rsidRDefault="007C2189" w:rsidP="006F4B81">
                  <w:pPr>
                    <w:spacing w:after="2pt"/>
                    <w:ind w:start="5.25pt"/>
                    <w:rPr>
                      <w:sz w:val="19"/>
                    </w:rPr>
                  </w:pPr>
                  <w:r>
                    <w:rPr>
                      <w:sz w:val="19"/>
                    </w:rPr>
                    <w:t>Hệ thống</w:t>
                  </w:r>
                </w:p>
              </w:tc>
              <w:tc>
                <w:tcPr>
                  <w:tcW w:w="218.95pt" w:type="dxa"/>
                  <w:tcBorders>
                    <w:start w:val="nil"/>
                  </w:tcBorders>
                </w:tcPr>
                <w:p w:rsidR="007C2189" w:rsidRPr="00591B6C" w:rsidRDefault="007C2189" w:rsidP="006F4B81">
                  <w:pPr>
                    <w:spacing w:after="2pt"/>
                    <w:ind w:start="5.25pt"/>
                    <w:rPr>
                      <w:sz w:val="19"/>
                    </w:rPr>
                  </w:pPr>
                  <w:r>
                    <w:rPr>
                      <w:sz w:val="19"/>
                    </w:rPr>
                    <w:t>gọi đến UC012 “GU View Comment” với Comment vừa thêm</w:t>
                  </w:r>
                </w:p>
              </w:tc>
            </w:tr>
          </w:tbl>
          <w:p w:rsidR="007C2189" w:rsidRPr="00E2074F" w:rsidRDefault="007C2189" w:rsidP="006F4B81">
            <w:pPr>
              <w:pStyle w:val="Bang"/>
              <w:widowControl w:val="0"/>
              <w:spacing w:before="0pt" w:after="0pt"/>
              <w:rPr>
                <w:sz w:val="19"/>
              </w:rPr>
            </w:pPr>
          </w:p>
        </w:tc>
      </w:tr>
      <w:tr w:rsidR="007C2189" w:rsidRPr="00591B6C" w:rsidTr="006F4B81">
        <w:trPr>
          <w:trHeight w:val="1128"/>
          <w:jc w:val="center"/>
        </w:trPr>
        <w:tc>
          <w:tcPr>
            <w:tcW w:w="118.80pt" w:type="dxa"/>
            <w:shd w:val="clear" w:color="auto" w:fill="C5F1E3"/>
          </w:tcPr>
          <w:p w:rsidR="007C2189" w:rsidRPr="00E2074F" w:rsidRDefault="007C2189" w:rsidP="006F4B81">
            <w:pPr>
              <w:pStyle w:val="TableCaption"/>
              <w:rPr>
                <w:sz w:val="19"/>
              </w:rPr>
            </w:pPr>
            <w:r>
              <w:rPr>
                <w:sz w:val="19"/>
              </w:rPr>
              <w:t>Luồng sự kiện thay thế</w:t>
            </w:r>
          </w:p>
        </w:tc>
        <w:tc>
          <w:tcPr>
            <w:tcW w:w="333.15pt" w:type="dxa"/>
            <w:gridSpan w:val="3"/>
          </w:tcPr>
          <w:tbl>
            <w:tblPr>
              <w:tblW w:w="320.40pt" w:type="dxa"/>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1" w:firstColumn="1" w:lastColumn="1" w:noHBand="0" w:noVBand="0"/>
            </w:tblPr>
            <w:tblGrid>
              <w:gridCol w:w="588"/>
              <w:gridCol w:w="1660"/>
              <w:gridCol w:w="4160"/>
            </w:tblGrid>
            <w:tr w:rsidR="007C2189" w:rsidRPr="00591B6C" w:rsidTr="006F4B81">
              <w:tc>
                <w:tcPr>
                  <w:tcW w:w="29.40pt" w:type="dxa"/>
                  <w:shd w:val="clear" w:color="auto" w:fill="FFCC99"/>
                </w:tcPr>
                <w:p w:rsidR="007C2189" w:rsidRPr="00E2074F" w:rsidRDefault="007C2189" w:rsidP="006F4B81">
                  <w:pPr>
                    <w:pStyle w:val="TableCaptionSmall"/>
                    <w:jc w:val="both"/>
                    <w:rPr>
                      <w:sz w:val="19"/>
                    </w:rPr>
                  </w:pPr>
                  <w:r>
                    <w:rPr>
                      <w:sz w:val="19"/>
                    </w:rPr>
                    <w:t>STT</w:t>
                  </w:r>
                </w:p>
              </w:tc>
              <w:tc>
                <w:tcPr>
                  <w:tcW w:w="83pt" w:type="dxa"/>
                  <w:tcBorders>
                    <w:bottom w:val="single" w:sz="4" w:space="0" w:color="auto"/>
                  </w:tcBorders>
                  <w:shd w:val="clear" w:color="auto" w:fill="FFCC99"/>
                </w:tcPr>
                <w:p w:rsidR="007C2189" w:rsidRPr="00E2074F" w:rsidRDefault="007C2189" w:rsidP="006F4B81">
                  <w:pPr>
                    <w:pStyle w:val="TableCaptionSmall"/>
                    <w:rPr>
                      <w:sz w:val="19"/>
                    </w:rPr>
                  </w:pPr>
                  <w:r>
                    <w:rPr>
                      <w:sz w:val="19"/>
                    </w:rPr>
                    <w:t>Thực hiện bởi</w:t>
                  </w:r>
                </w:p>
              </w:tc>
              <w:tc>
                <w:tcPr>
                  <w:tcW w:w="208pt" w:type="dxa"/>
                  <w:tcBorders>
                    <w:bottom w:val="single" w:sz="4" w:space="0" w:color="auto"/>
                  </w:tcBorders>
                  <w:shd w:val="clear" w:color="auto" w:fill="FFCC99"/>
                </w:tcPr>
                <w:p w:rsidR="007C2189" w:rsidRPr="00E2074F" w:rsidRDefault="007C2189" w:rsidP="006F4B81">
                  <w:pPr>
                    <w:pStyle w:val="TableCaptionSmall"/>
                    <w:ind w:start="27.35pt"/>
                    <w:rPr>
                      <w:sz w:val="19"/>
                    </w:rPr>
                  </w:pPr>
                  <w:r>
                    <w:rPr>
                      <w:sz w:val="19"/>
                    </w:rPr>
                    <w:t>Hành động</w:t>
                  </w:r>
                </w:p>
              </w:tc>
            </w:tr>
            <w:tr w:rsidR="007C2189" w:rsidRPr="00591B6C" w:rsidTr="006F4B81">
              <w:trPr>
                <w:trHeight w:val="286"/>
              </w:trPr>
              <w:tc>
                <w:tcPr>
                  <w:tcW w:w="29.40pt" w:type="dxa"/>
                </w:tcPr>
                <w:p w:rsidR="007C2189" w:rsidRPr="00591B6C" w:rsidRDefault="007C2189" w:rsidP="006F4B81">
                  <w:pPr>
                    <w:spacing w:after="2pt"/>
                    <w:ind w:start="-2.85pt"/>
                    <w:rPr>
                      <w:sz w:val="19"/>
                    </w:rPr>
                  </w:pPr>
                  <w:r>
                    <w:rPr>
                      <w:sz w:val="19"/>
                    </w:rPr>
                    <w:t>1</w:t>
                  </w:r>
                  <w:r w:rsidRPr="00591B6C">
                    <w:rPr>
                      <w:sz w:val="19"/>
                    </w:rPr>
                    <w:t>a.</w:t>
                  </w:r>
                </w:p>
              </w:tc>
              <w:tc>
                <w:tcPr>
                  <w:tcW w:w="83pt" w:type="dxa"/>
                  <w:tcBorders>
                    <w:end w:val="nil"/>
                  </w:tcBorders>
                </w:tcPr>
                <w:p w:rsidR="007C2189" w:rsidRPr="00591B6C" w:rsidRDefault="007C2189" w:rsidP="006F4B81">
                  <w:pPr>
                    <w:ind w:start="5.65pt"/>
                    <w:rPr>
                      <w:sz w:val="19"/>
                    </w:rPr>
                  </w:pPr>
                  <w:r>
                    <w:rPr>
                      <w:sz w:val="19"/>
                    </w:rPr>
                    <w:t>User</w:t>
                  </w:r>
                </w:p>
              </w:tc>
              <w:tc>
                <w:tcPr>
                  <w:tcW w:w="208pt" w:type="dxa"/>
                  <w:tcBorders>
                    <w:start w:val="nil"/>
                  </w:tcBorders>
                </w:tcPr>
                <w:p w:rsidR="007C2189" w:rsidRPr="00591B6C" w:rsidRDefault="007C2189" w:rsidP="006F4B81">
                  <w:pPr>
                    <w:ind w:start="5.65pt"/>
                    <w:rPr>
                      <w:sz w:val="19"/>
                    </w:rPr>
                  </w:pPr>
                  <w:r>
                    <w:rPr>
                      <w:sz w:val="19"/>
                    </w:rPr>
                    <w:t>chọn 1 Cinema</w:t>
                  </w:r>
                </w:p>
              </w:tc>
            </w:tr>
            <w:tr w:rsidR="007C2189" w:rsidRPr="00591B6C" w:rsidTr="006F4B81">
              <w:tc>
                <w:tcPr>
                  <w:tcW w:w="29.40pt" w:type="dxa"/>
                </w:tcPr>
                <w:p w:rsidR="007C2189" w:rsidRPr="00591B6C" w:rsidRDefault="007C2189" w:rsidP="006F4B81">
                  <w:pPr>
                    <w:spacing w:after="2pt"/>
                    <w:ind w:start="-2.85pt"/>
                    <w:rPr>
                      <w:sz w:val="19"/>
                    </w:rPr>
                  </w:pPr>
                  <w:r>
                    <w:rPr>
                      <w:sz w:val="19"/>
                    </w:rPr>
                    <w:t>2</w:t>
                  </w:r>
                  <w:r w:rsidRPr="00591B6C">
                    <w:rPr>
                      <w:sz w:val="19"/>
                    </w:rPr>
                    <w:t>a.</w:t>
                  </w:r>
                </w:p>
              </w:tc>
              <w:tc>
                <w:tcPr>
                  <w:tcW w:w="83pt" w:type="dxa"/>
                  <w:tcBorders>
                    <w:end w:val="nil"/>
                  </w:tcBorders>
                </w:tcPr>
                <w:p w:rsidR="007C2189" w:rsidRPr="00591B6C" w:rsidRDefault="007C2189" w:rsidP="006F4B81">
                  <w:pPr>
                    <w:ind w:start="5.65pt"/>
                    <w:rPr>
                      <w:sz w:val="19"/>
                    </w:rPr>
                  </w:pPr>
                  <w:r>
                    <w:rPr>
                      <w:sz w:val="19"/>
                    </w:rPr>
                    <w:t>Hệ thống</w:t>
                  </w:r>
                </w:p>
              </w:tc>
              <w:tc>
                <w:tcPr>
                  <w:tcW w:w="208pt" w:type="dxa"/>
                  <w:tcBorders>
                    <w:start w:val="nil"/>
                  </w:tcBorders>
                </w:tcPr>
                <w:p w:rsidR="007C2189" w:rsidRPr="00591B6C" w:rsidRDefault="007C2189" w:rsidP="006F4B81">
                  <w:pPr>
                    <w:ind w:start="5.65pt"/>
                    <w:rPr>
                      <w:sz w:val="19"/>
                    </w:rPr>
                  </w:pPr>
                  <w:r>
                    <w:rPr>
                      <w:sz w:val="19"/>
                    </w:rPr>
                    <w:t>hiển thị chi tiết Cinema</w:t>
                  </w:r>
                </w:p>
              </w:tc>
            </w:tr>
            <w:tr w:rsidR="007C2189" w:rsidRPr="00591B6C" w:rsidTr="006F4B81">
              <w:tc>
                <w:tcPr>
                  <w:tcW w:w="29.40pt" w:type="dxa"/>
                </w:tcPr>
                <w:p w:rsidR="007C2189" w:rsidRDefault="007C2189" w:rsidP="006F4B81">
                  <w:pPr>
                    <w:spacing w:after="2pt"/>
                    <w:ind w:start="-2.85pt"/>
                    <w:rPr>
                      <w:sz w:val="19"/>
                    </w:rPr>
                  </w:pPr>
                  <w:r>
                    <w:rPr>
                      <w:sz w:val="19"/>
                    </w:rPr>
                    <w:t>3a</w:t>
                  </w:r>
                </w:p>
              </w:tc>
              <w:tc>
                <w:tcPr>
                  <w:tcW w:w="83pt" w:type="dxa"/>
                  <w:tcBorders>
                    <w:end w:val="nil"/>
                  </w:tcBorders>
                </w:tcPr>
                <w:p w:rsidR="007C2189" w:rsidRDefault="007C2189" w:rsidP="006F4B81">
                  <w:pPr>
                    <w:ind w:start="5.65pt"/>
                    <w:rPr>
                      <w:sz w:val="19"/>
                    </w:rPr>
                  </w:pPr>
                  <w:r>
                    <w:rPr>
                      <w:sz w:val="19"/>
                    </w:rPr>
                    <w:t>User</w:t>
                  </w:r>
                </w:p>
              </w:tc>
              <w:tc>
                <w:tcPr>
                  <w:tcW w:w="208pt" w:type="dxa"/>
                  <w:tcBorders>
                    <w:start w:val="nil"/>
                  </w:tcBorders>
                </w:tcPr>
                <w:p w:rsidR="007C2189" w:rsidRDefault="007C2189" w:rsidP="006F4B81">
                  <w:pPr>
                    <w:ind w:start="5.65pt"/>
                    <w:rPr>
                      <w:sz w:val="19"/>
                    </w:rPr>
                  </w:pPr>
                  <w:r>
                    <w:rPr>
                      <w:sz w:val="19"/>
                    </w:rPr>
                    <w:t>bấm vào “Xem các đánh giá” với Cinema hiện tại</w:t>
                  </w:r>
                </w:p>
              </w:tc>
            </w:tr>
            <w:tr w:rsidR="007C2189" w:rsidRPr="00591B6C" w:rsidTr="006F4B81">
              <w:tc>
                <w:tcPr>
                  <w:tcW w:w="29.40pt" w:type="dxa"/>
                </w:tcPr>
                <w:p w:rsidR="007C2189" w:rsidRPr="00591B6C" w:rsidRDefault="007C2189" w:rsidP="006F4B81">
                  <w:pPr>
                    <w:spacing w:after="2pt"/>
                    <w:ind w:start="-2.85pt"/>
                    <w:rPr>
                      <w:sz w:val="19"/>
                    </w:rPr>
                  </w:pPr>
                  <w:r>
                    <w:rPr>
                      <w:sz w:val="19"/>
                    </w:rPr>
                    <w:t>9</w:t>
                  </w:r>
                  <w:r w:rsidRPr="00591B6C">
                    <w:rPr>
                      <w:sz w:val="19"/>
                    </w:rPr>
                    <w:t>a.</w:t>
                  </w:r>
                </w:p>
              </w:tc>
              <w:tc>
                <w:tcPr>
                  <w:tcW w:w="83pt" w:type="dxa"/>
                  <w:tcBorders>
                    <w:end w:val="nil"/>
                  </w:tcBorders>
                </w:tcPr>
                <w:p w:rsidR="007C2189" w:rsidRPr="00591B6C" w:rsidRDefault="007C2189" w:rsidP="006F4B81">
                  <w:pPr>
                    <w:ind w:start="5.65pt"/>
                    <w:rPr>
                      <w:sz w:val="19"/>
                    </w:rPr>
                  </w:pPr>
                  <w:r>
                    <w:rPr>
                      <w:sz w:val="19"/>
                    </w:rPr>
                    <w:t>Hệ thống</w:t>
                  </w:r>
                </w:p>
              </w:tc>
              <w:tc>
                <w:tcPr>
                  <w:tcW w:w="208pt" w:type="dxa"/>
                  <w:tcBorders>
                    <w:start w:val="nil"/>
                  </w:tcBorders>
                </w:tcPr>
                <w:p w:rsidR="007C2189" w:rsidRPr="00591B6C" w:rsidRDefault="007C2189" w:rsidP="006F4B81">
                  <w:pPr>
                    <w:ind w:start="5.65pt"/>
                    <w:rPr>
                      <w:sz w:val="19"/>
                    </w:rPr>
                  </w:pPr>
                  <w:r>
                    <w:rPr>
                      <w:sz w:val="19"/>
                    </w:rPr>
                    <w:t>nếu thông tin form không hợp lệ: thông báo lỗi</w:t>
                  </w:r>
                </w:p>
              </w:tc>
            </w:tr>
          </w:tbl>
          <w:p w:rsidR="007C2189" w:rsidRPr="00E2074F" w:rsidRDefault="007C2189" w:rsidP="006F4B81">
            <w:pPr>
              <w:pStyle w:val="Bang"/>
              <w:widowControl w:val="0"/>
              <w:rPr>
                <w:sz w:val="19"/>
              </w:rPr>
            </w:pPr>
          </w:p>
        </w:tc>
      </w:tr>
    </w:tbl>
    <w:p w:rsidR="007C2189" w:rsidRDefault="007C2189" w:rsidP="007C2189"/>
    <w:p w:rsidR="007C2189" w:rsidRDefault="007C2189" w:rsidP="007C2189">
      <w:pPr>
        <w:spacing w:after="12pt"/>
        <w:ind w:start="21.30pt"/>
      </w:pPr>
      <w:r>
        <w:t>* Dữ liệu đầu vào của thông tin cá nhân gồm các trường dữ liệu sau:</w:t>
      </w:r>
    </w:p>
    <w:tbl>
      <w:tblPr>
        <w:tblW w:w="433.50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ayout w:type="fixed"/>
        <w:tblLook w:firstRow="1" w:lastRow="1" w:firstColumn="1" w:lastColumn="1" w:noHBand="0" w:noVBand="0"/>
      </w:tblPr>
      <w:tblGrid>
        <w:gridCol w:w="616"/>
        <w:gridCol w:w="990"/>
        <w:gridCol w:w="2079"/>
        <w:gridCol w:w="1071"/>
        <w:gridCol w:w="1764"/>
        <w:gridCol w:w="2150"/>
      </w:tblGrid>
      <w:tr w:rsidR="007C2189" w:rsidRPr="00354D32" w:rsidTr="006F4B81">
        <w:trPr>
          <w:tblHeader/>
          <w:jc w:val="center"/>
        </w:trPr>
        <w:tc>
          <w:tcPr>
            <w:tcW w:w="30.80pt" w:type="dxa"/>
            <w:shd w:val="clear" w:color="auto" w:fill="FFCC99"/>
            <w:vAlign w:val="center"/>
          </w:tcPr>
          <w:p w:rsidR="007C2189" w:rsidRPr="00354D32" w:rsidRDefault="007C2189" w:rsidP="006F4B81">
            <w:pPr>
              <w:ind w:start="0.20pt"/>
              <w:jc w:val="center"/>
              <w:rPr>
                <w:b/>
                <w:bCs/>
                <w:sz w:val="18"/>
              </w:rPr>
            </w:pPr>
            <w:r>
              <w:rPr>
                <w:b/>
                <w:bCs/>
                <w:sz w:val="18"/>
              </w:rPr>
              <w:t>STT</w:t>
            </w:r>
          </w:p>
        </w:tc>
        <w:tc>
          <w:tcPr>
            <w:tcW w:w="49.50pt" w:type="dxa"/>
            <w:shd w:val="clear" w:color="auto" w:fill="FFCC99"/>
            <w:vAlign w:val="center"/>
          </w:tcPr>
          <w:p w:rsidR="007C2189" w:rsidRPr="00354D32" w:rsidRDefault="007C2189" w:rsidP="006F4B81">
            <w:pPr>
              <w:ind w:firstLine="0.60pt"/>
              <w:jc w:val="center"/>
              <w:rPr>
                <w:b/>
                <w:bCs/>
                <w:sz w:val="18"/>
              </w:rPr>
            </w:pPr>
            <w:r>
              <w:rPr>
                <w:b/>
                <w:bCs/>
                <w:sz w:val="18"/>
              </w:rPr>
              <w:t>Trường    dữ liệu</w:t>
            </w:r>
          </w:p>
        </w:tc>
        <w:tc>
          <w:tcPr>
            <w:tcW w:w="103.95pt" w:type="dxa"/>
            <w:shd w:val="clear" w:color="auto" w:fill="FFCC99"/>
            <w:vAlign w:val="center"/>
          </w:tcPr>
          <w:p w:rsidR="007C2189" w:rsidRPr="00354D32" w:rsidRDefault="007C2189" w:rsidP="006F4B81">
            <w:pPr>
              <w:ind w:firstLine="0.60pt"/>
              <w:jc w:val="center"/>
              <w:rPr>
                <w:b/>
                <w:bCs/>
                <w:sz w:val="18"/>
              </w:rPr>
            </w:pPr>
            <w:r>
              <w:rPr>
                <w:b/>
                <w:bCs/>
                <w:sz w:val="18"/>
              </w:rPr>
              <w:t>Mô tả</w:t>
            </w:r>
          </w:p>
        </w:tc>
        <w:tc>
          <w:tcPr>
            <w:tcW w:w="53.55pt" w:type="dxa"/>
            <w:shd w:val="clear" w:color="auto" w:fill="FFCC99"/>
            <w:vAlign w:val="center"/>
          </w:tcPr>
          <w:p w:rsidR="007C2189" w:rsidRPr="00354D32" w:rsidRDefault="007C2189" w:rsidP="006F4B81">
            <w:pPr>
              <w:ind w:firstLine="0.60pt"/>
              <w:jc w:val="center"/>
              <w:rPr>
                <w:b/>
                <w:bCs/>
                <w:sz w:val="18"/>
              </w:rPr>
            </w:pPr>
            <w:r>
              <w:rPr>
                <w:b/>
                <w:bCs/>
                <w:sz w:val="18"/>
              </w:rPr>
              <w:t>Bắt buộc?</w:t>
            </w:r>
          </w:p>
        </w:tc>
        <w:tc>
          <w:tcPr>
            <w:tcW w:w="88.20pt" w:type="dxa"/>
            <w:shd w:val="clear" w:color="auto" w:fill="FFCC99"/>
            <w:vAlign w:val="center"/>
          </w:tcPr>
          <w:p w:rsidR="007C2189" w:rsidRPr="00354D32" w:rsidRDefault="007C2189" w:rsidP="006F4B81">
            <w:pPr>
              <w:ind w:firstLine="0.60pt"/>
              <w:jc w:val="center"/>
              <w:rPr>
                <w:b/>
                <w:bCs/>
                <w:sz w:val="18"/>
              </w:rPr>
            </w:pPr>
            <w:r>
              <w:rPr>
                <w:b/>
                <w:bCs/>
                <w:sz w:val="18"/>
              </w:rPr>
              <w:t>Điều kiện hợp lệ</w:t>
            </w:r>
          </w:p>
        </w:tc>
        <w:tc>
          <w:tcPr>
            <w:tcW w:w="107.50pt" w:type="dxa"/>
            <w:shd w:val="clear" w:color="auto" w:fill="FFCC99"/>
            <w:vAlign w:val="center"/>
          </w:tcPr>
          <w:p w:rsidR="007C2189" w:rsidRPr="00354D32" w:rsidRDefault="007C2189" w:rsidP="006F4B81">
            <w:pPr>
              <w:ind w:firstLine="0.60pt"/>
              <w:jc w:val="center"/>
              <w:rPr>
                <w:b/>
                <w:bCs/>
                <w:sz w:val="18"/>
              </w:rPr>
            </w:pPr>
            <w:r>
              <w:rPr>
                <w:b/>
                <w:bCs/>
                <w:sz w:val="18"/>
              </w:rPr>
              <w:t>Ví dụ</w:t>
            </w:r>
          </w:p>
        </w:tc>
      </w:tr>
      <w:tr w:rsidR="007C2189" w:rsidRPr="00354D32" w:rsidTr="006F4B81">
        <w:trPr>
          <w:jc w:val="center"/>
        </w:trPr>
        <w:tc>
          <w:tcPr>
            <w:tcW w:w="30.80pt" w:type="dxa"/>
          </w:tcPr>
          <w:p w:rsidR="007C2189" w:rsidRPr="00354D32" w:rsidRDefault="007C2189" w:rsidP="00D8770F">
            <w:pPr>
              <w:widowControl w:val="0"/>
              <w:numPr>
                <w:ilvl w:val="0"/>
                <w:numId w:val="32"/>
              </w:numPr>
              <w:spacing w:line="14.40pt" w:lineRule="auto"/>
              <w:jc w:val="both"/>
              <w:rPr>
                <w:sz w:val="18"/>
              </w:rPr>
            </w:pPr>
          </w:p>
        </w:tc>
        <w:tc>
          <w:tcPr>
            <w:tcW w:w="49.50pt" w:type="dxa"/>
          </w:tcPr>
          <w:p w:rsidR="007C2189" w:rsidRPr="00354D32" w:rsidRDefault="007C2189" w:rsidP="006F4B81">
            <w:pPr>
              <w:ind w:firstLine="0.60pt"/>
              <w:rPr>
                <w:sz w:val="18"/>
              </w:rPr>
            </w:pPr>
            <w:r>
              <w:rPr>
                <w:sz w:val="18"/>
              </w:rPr>
              <w:t>Tên</w:t>
            </w:r>
          </w:p>
        </w:tc>
        <w:tc>
          <w:tcPr>
            <w:tcW w:w="103.95pt" w:type="dxa"/>
          </w:tcPr>
          <w:p w:rsidR="007C2189" w:rsidRPr="00354D32" w:rsidRDefault="007C2189" w:rsidP="006F4B81">
            <w:pPr>
              <w:ind w:firstLine="0.60pt"/>
              <w:rPr>
                <w:sz w:val="18"/>
              </w:rPr>
            </w:pPr>
          </w:p>
        </w:tc>
        <w:tc>
          <w:tcPr>
            <w:tcW w:w="53.55pt" w:type="dxa"/>
          </w:tcPr>
          <w:p w:rsidR="007C2189" w:rsidRPr="00354D32" w:rsidRDefault="007C2189" w:rsidP="006F4B81">
            <w:pPr>
              <w:ind w:firstLine="0.60pt"/>
              <w:rPr>
                <w:sz w:val="18"/>
              </w:rPr>
            </w:pPr>
            <w:r>
              <w:rPr>
                <w:sz w:val="18"/>
              </w:rPr>
              <w:t>Không</w:t>
            </w:r>
          </w:p>
        </w:tc>
        <w:tc>
          <w:tcPr>
            <w:tcW w:w="88.20pt" w:type="dxa"/>
          </w:tcPr>
          <w:p w:rsidR="007C2189" w:rsidRPr="00354D32" w:rsidRDefault="007C2189" w:rsidP="006F4B81">
            <w:pPr>
              <w:ind w:firstLine="0.60pt"/>
              <w:rPr>
                <w:sz w:val="18"/>
              </w:rPr>
            </w:pPr>
          </w:p>
        </w:tc>
        <w:tc>
          <w:tcPr>
            <w:tcW w:w="107.50pt" w:type="dxa"/>
          </w:tcPr>
          <w:p w:rsidR="007C2189" w:rsidRPr="00354D32" w:rsidRDefault="007C2189" w:rsidP="006F4B81">
            <w:pPr>
              <w:ind w:firstLine="0.60pt"/>
              <w:rPr>
                <w:sz w:val="18"/>
              </w:rPr>
            </w:pPr>
            <w:r>
              <w:rPr>
                <w:sz w:val="18"/>
              </w:rPr>
              <w:t>QLovesH</w:t>
            </w:r>
          </w:p>
        </w:tc>
      </w:tr>
      <w:tr w:rsidR="007C2189" w:rsidRPr="00354D32" w:rsidTr="006F4B81">
        <w:trPr>
          <w:jc w:val="center"/>
        </w:trPr>
        <w:tc>
          <w:tcPr>
            <w:tcW w:w="30.80pt" w:type="dxa"/>
          </w:tcPr>
          <w:p w:rsidR="007C2189" w:rsidRPr="00354D32" w:rsidRDefault="007C2189" w:rsidP="00D8770F">
            <w:pPr>
              <w:widowControl w:val="0"/>
              <w:numPr>
                <w:ilvl w:val="0"/>
                <w:numId w:val="32"/>
              </w:numPr>
              <w:spacing w:line="14.40pt" w:lineRule="auto"/>
              <w:jc w:val="both"/>
              <w:rPr>
                <w:sz w:val="18"/>
              </w:rPr>
            </w:pPr>
          </w:p>
        </w:tc>
        <w:tc>
          <w:tcPr>
            <w:tcW w:w="49.50pt" w:type="dxa"/>
          </w:tcPr>
          <w:p w:rsidR="007C2189" w:rsidRPr="00354D32" w:rsidRDefault="007C2189" w:rsidP="006F4B81">
            <w:pPr>
              <w:ind w:firstLine="0.60pt"/>
              <w:rPr>
                <w:sz w:val="18"/>
              </w:rPr>
            </w:pPr>
            <w:r>
              <w:rPr>
                <w:sz w:val="18"/>
              </w:rPr>
              <w:t>Bình luận</w:t>
            </w:r>
          </w:p>
        </w:tc>
        <w:tc>
          <w:tcPr>
            <w:tcW w:w="103.95pt" w:type="dxa"/>
          </w:tcPr>
          <w:p w:rsidR="007C2189" w:rsidRPr="00354D32" w:rsidRDefault="007C2189" w:rsidP="006F4B81">
            <w:pPr>
              <w:ind w:firstLine="0.60pt"/>
              <w:rPr>
                <w:sz w:val="18"/>
              </w:rPr>
            </w:pPr>
          </w:p>
        </w:tc>
        <w:tc>
          <w:tcPr>
            <w:tcW w:w="53.55pt" w:type="dxa"/>
          </w:tcPr>
          <w:p w:rsidR="007C2189" w:rsidRPr="00354D32" w:rsidRDefault="007C2189" w:rsidP="006F4B81">
            <w:pPr>
              <w:ind w:firstLine="0.60pt"/>
              <w:rPr>
                <w:sz w:val="18"/>
              </w:rPr>
            </w:pPr>
            <w:r>
              <w:rPr>
                <w:sz w:val="18"/>
              </w:rPr>
              <w:t>Có</w:t>
            </w:r>
          </w:p>
        </w:tc>
        <w:tc>
          <w:tcPr>
            <w:tcW w:w="88.20pt" w:type="dxa"/>
          </w:tcPr>
          <w:p w:rsidR="007C2189" w:rsidRPr="00354D32" w:rsidRDefault="007C2189" w:rsidP="006F4B81">
            <w:pPr>
              <w:ind w:firstLine="0.60pt"/>
              <w:rPr>
                <w:sz w:val="18"/>
              </w:rPr>
            </w:pPr>
          </w:p>
        </w:tc>
        <w:tc>
          <w:tcPr>
            <w:tcW w:w="107.50pt" w:type="dxa"/>
          </w:tcPr>
          <w:p w:rsidR="007C2189" w:rsidRPr="00354D32" w:rsidRDefault="007C2189" w:rsidP="006F4B81">
            <w:pPr>
              <w:ind w:end="-6.30pt" w:firstLine="0.60pt"/>
              <w:rPr>
                <w:sz w:val="18"/>
              </w:rPr>
            </w:pPr>
            <w:r>
              <w:rPr>
                <w:sz w:val="18"/>
              </w:rPr>
              <w:t>Cho 3 sao vì Ironman chết</w:t>
            </w:r>
          </w:p>
        </w:tc>
      </w:tr>
      <w:tr w:rsidR="007C2189" w:rsidRPr="00354D32" w:rsidTr="006F4B81">
        <w:trPr>
          <w:jc w:val="center"/>
        </w:trPr>
        <w:tc>
          <w:tcPr>
            <w:tcW w:w="30.80pt" w:type="dxa"/>
          </w:tcPr>
          <w:p w:rsidR="007C2189" w:rsidRPr="00354D32" w:rsidRDefault="007C2189" w:rsidP="00D8770F">
            <w:pPr>
              <w:widowControl w:val="0"/>
              <w:numPr>
                <w:ilvl w:val="0"/>
                <w:numId w:val="32"/>
              </w:numPr>
              <w:spacing w:line="14.40pt" w:lineRule="auto"/>
              <w:jc w:val="both"/>
              <w:rPr>
                <w:sz w:val="18"/>
              </w:rPr>
            </w:pPr>
          </w:p>
        </w:tc>
        <w:tc>
          <w:tcPr>
            <w:tcW w:w="49.50pt" w:type="dxa"/>
          </w:tcPr>
          <w:p w:rsidR="007C2189" w:rsidRPr="00354D32" w:rsidRDefault="007C2189" w:rsidP="006F4B81">
            <w:pPr>
              <w:ind w:firstLine="0.60pt"/>
              <w:rPr>
                <w:sz w:val="18"/>
              </w:rPr>
            </w:pPr>
            <w:r>
              <w:rPr>
                <w:sz w:val="18"/>
              </w:rPr>
              <w:t>Rating</w:t>
            </w:r>
          </w:p>
        </w:tc>
        <w:tc>
          <w:tcPr>
            <w:tcW w:w="103.95pt" w:type="dxa"/>
          </w:tcPr>
          <w:p w:rsidR="007C2189" w:rsidRPr="00354D32" w:rsidRDefault="007C2189" w:rsidP="006F4B81">
            <w:pPr>
              <w:ind w:firstLine="0.60pt"/>
              <w:rPr>
                <w:sz w:val="18"/>
              </w:rPr>
            </w:pPr>
          </w:p>
        </w:tc>
        <w:tc>
          <w:tcPr>
            <w:tcW w:w="53.55pt" w:type="dxa"/>
          </w:tcPr>
          <w:p w:rsidR="007C2189" w:rsidRPr="00354D32" w:rsidRDefault="007C2189" w:rsidP="006F4B81">
            <w:pPr>
              <w:ind w:firstLine="0.60pt"/>
              <w:rPr>
                <w:sz w:val="18"/>
              </w:rPr>
            </w:pPr>
            <w:r>
              <w:rPr>
                <w:sz w:val="18"/>
              </w:rPr>
              <w:t>Có</w:t>
            </w:r>
          </w:p>
        </w:tc>
        <w:tc>
          <w:tcPr>
            <w:tcW w:w="88.20pt" w:type="dxa"/>
          </w:tcPr>
          <w:p w:rsidR="007C2189" w:rsidRPr="00354D32" w:rsidRDefault="007C2189" w:rsidP="006F4B81">
            <w:pPr>
              <w:ind w:firstLine="0.60pt"/>
              <w:rPr>
                <w:sz w:val="18"/>
              </w:rPr>
            </w:pPr>
          </w:p>
        </w:tc>
        <w:tc>
          <w:tcPr>
            <w:tcW w:w="107.50pt" w:type="dxa"/>
          </w:tcPr>
          <w:p w:rsidR="007C2189" w:rsidRPr="00354D32" w:rsidRDefault="007C2189" w:rsidP="006F4B81">
            <w:pPr>
              <w:ind w:end="-2.55pt" w:firstLine="0.60pt"/>
              <w:rPr>
                <w:sz w:val="18"/>
              </w:rPr>
            </w:pPr>
            <w:r>
              <w:rPr>
                <w:sz w:val="18"/>
              </w:rPr>
              <w:t>3/5</w:t>
            </w:r>
          </w:p>
        </w:tc>
      </w:tr>
    </w:tbl>
    <w:p w:rsidR="00DB5BB5" w:rsidRDefault="00DB5BB5" w:rsidP="00DB5BB5"/>
    <w:p w:rsidR="007C2189" w:rsidRDefault="007C2189" w:rsidP="00DB5BB5"/>
    <w:p w:rsidR="007C2189" w:rsidRDefault="007C2189" w:rsidP="00DB5BB5"/>
    <w:p w:rsidR="007C2189" w:rsidRDefault="007C2189" w:rsidP="00DB5BB5"/>
    <w:p w:rsidR="007C2189" w:rsidRDefault="007C2189" w:rsidP="00DB5BB5"/>
    <w:p w:rsidR="00E12F83" w:rsidRDefault="00E12F83" w:rsidP="00D8770F">
      <w:pPr>
        <w:pStyle w:val="111"/>
        <w:numPr>
          <w:ilvl w:val="2"/>
          <w:numId w:val="2"/>
        </w:numPr>
        <w:spacing w:after="12pt"/>
        <w:ind w:start="120.45pt" w:hanging="57.25pt"/>
        <w:rPr>
          <w:lang w:val="en-US"/>
        </w:rPr>
      </w:pPr>
      <w:bookmarkStart w:id="23" w:name="_Toc9297820"/>
      <w:r>
        <w:rPr>
          <w:lang w:val="en-US"/>
        </w:rPr>
        <w:t>Đặc tả UC013 – “GU View Comment”</w:t>
      </w:r>
      <w:bookmarkEnd w:id="23"/>
    </w:p>
    <w:tbl>
      <w:tblPr>
        <w:tblW w:w="459.95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1" w:firstColumn="1" w:lastColumn="1" w:noHBand="0" w:noVBand="0"/>
      </w:tblPr>
      <w:tblGrid>
        <w:gridCol w:w="2441"/>
        <w:gridCol w:w="2233"/>
        <w:gridCol w:w="2371"/>
        <w:gridCol w:w="2154"/>
      </w:tblGrid>
      <w:tr w:rsidR="007C2189" w:rsidRPr="00591B6C" w:rsidTr="006F4B81">
        <w:trPr>
          <w:jc w:val="center"/>
        </w:trPr>
        <w:tc>
          <w:tcPr>
            <w:tcW w:w="122.05pt" w:type="dxa"/>
            <w:shd w:val="clear" w:color="auto" w:fill="C5F1E3"/>
          </w:tcPr>
          <w:p w:rsidR="007C2189" w:rsidRPr="00D76DE3" w:rsidRDefault="007C2189" w:rsidP="006F4B81">
            <w:pPr>
              <w:pStyle w:val="TableCaption"/>
              <w:rPr>
                <w:sz w:val="18"/>
                <w:szCs w:val="18"/>
              </w:rPr>
            </w:pPr>
            <w:r>
              <w:rPr>
                <w:sz w:val="18"/>
                <w:szCs w:val="18"/>
              </w:rPr>
              <w:t>Mã Use case</w:t>
            </w:r>
          </w:p>
        </w:tc>
        <w:tc>
          <w:tcPr>
            <w:tcW w:w="111.65pt" w:type="dxa"/>
          </w:tcPr>
          <w:p w:rsidR="007C2189" w:rsidRPr="00E2074F" w:rsidRDefault="007C2189" w:rsidP="006F4B81">
            <w:pPr>
              <w:pStyle w:val="Bang"/>
              <w:widowControl w:val="0"/>
              <w:rPr>
                <w:sz w:val="19"/>
              </w:rPr>
            </w:pPr>
            <w:r>
              <w:rPr>
                <w:sz w:val="19"/>
              </w:rPr>
              <w:t>UC013</w:t>
            </w:r>
          </w:p>
        </w:tc>
        <w:tc>
          <w:tcPr>
            <w:tcW w:w="118.55pt" w:type="dxa"/>
          </w:tcPr>
          <w:p w:rsidR="007C2189" w:rsidRPr="00E2074F" w:rsidRDefault="007C2189" w:rsidP="006F4B81">
            <w:pPr>
              <w:pStyle w:val="TableCaption"/>
              <w:rPr>
                <w:sz w:val="19"/>
              </w:rPr>
            </w:pPr>
            <w:r>
              <w:rPr>
                <w:sz w:val="19"/>
              </w:rPr>
              <w:t>Tên Use case</w:t>
            </w:r>
          </w:p>
        </w:tc>
        <w:tc>
          <w:tcPr>
            <w:tcW w:w="107.70pt" w:type="dxa"/>
          </w:tcPr>
          <w:p w:rsidR="007C2189" w:rsidRPr="00E2074F" w:rsidRDefault="007C2189" w:rsidP="006F4B81">
            <w:pPr>
              <w:pStyle w:val="Bang"/>
              <w:widowControl w:val="0"/>
              <w:rPr>
                <w:sz w:val="19"/>
              </w:rPr>
            </w:pPr>
            <w:r>
              <w:rPr>
                <w:sz w:val="19"/>
              </w:rPr>
              <w:t>GU View Comment</w:t>
            </w:r>
          </w:p>
        </w:tc>
      </w:tr>
      <w:tr w:rsidR="007C2189" w:rsidRPr="00591B6C" w:rsidTr="006F4B81">
        <w:trPr>
          <w:jc w:val="center"/>
        </w:trPr>
        <w:tc>
          <w:tcPr>
            <w:tcW w:w="122.05pt" w:type="dxa"/>
            <w:shd w:val="clear" w:color="auto" w:fill="C5F1E3"/>
          </w:tcPr>
          <w:p w:rsidR="007C2189" w:rsidRDefault="007C2189" w:rsidP="006F4B81">
            <w:pPr>
              <w:pStyle w:val="TableCaption"/>
              <w:rPr>
                <w:sz w:val="18"/>
                <w:szCs w:val="18"/>
              </w:rPr>
            </w:pPr>
            <w:r>
              <w:rPr>
                <w:sz w:val="18"/>
                <w:szCs w:val="18"/>
              </w:rPr>
              <w:t>Mục đích sử dụng</w:t>
            </w:r>
          </w:p>
        </w:tc>
        <w:tc>
          <w:tcPr>
            <w:tcW w:w="337.90pt" w:type="dxa"/>
            <w:gridSpan w:val="3"/>
          </w:tcPr>
          <w:p w:rsidR="007C2189" w:rsidRDefault="007C2189" w:rsidP="006F4B81">
            <w:pPr>
              <w:pStyle w:val="Bang"/>
              <w:widowControl w:val="0"/>
              <w:rPr>
                <w:sz w:val="19"/>
              </w:rPr>
            </w:pPr>
            <w:r>
              <w:rPr>
                <w:sz w:val="19"/>
              </w:rPr>
              <w:t>Để Guest và User có thể xem danh sách các Comments</w:t>
            </w:r>
          </w:p>
        </w:tc>
      </w:tr>
      <w:tr w:rsidR="007C2189" w:rsidRPr="00591B6C" w:rsidTr="006F4B81">
        <w:trPr>
          <w:jc w:val="center"/>
        </w:trPr>
        <w:tc>
          <w:tcPr>
            <w:tcW w:w="122.05pt" w:type="dxa"/>
            <w:shd w:val="clear" w:color="auto" w:fill="C5F1E3"/>
          </w:tcPr>
          <w:p w:rsidR="007C2189" w:rsidRPr="00D76DE3" w:rsidRDefault="007C2189" w:rsidP="006F4B81">
            <w:pPr>
              <w:pStyle w:val="TableCaption"/>
              <w:rPr>
                <w:sz w:val="18"/>
                <w:szCs w:val="18"/>
              </w:rPr>
            </w:pPr>
            <w:r>
              <w:rPr>
                <w:sz w:val="18"/>
                <w:szCs w:val="18"/>
              </w:rPr>
              <w:t>Tác nhân</w:t>
            </w:r>
          </w:p>
        </w:tc>
        <w:tc>
          <w:tcPr>
            <w:tcW w:w="337.90pt" w:type="dxa"/>
            <w:gridSpan w:val="3"/>
          </w:tcPr>
          <w:p w:rsidR="007C2189" w:rsidRPr="00E2074F" w:rsidRDefault="007C2189" w:rsidP="006F4B81">
            <w:pPr>
              <w:pStyle w:val="Bang"/>
              <w:widowControl w:val="0"/>
              <w:rPr>
                <w:sz w:val="19"/>
              </w:rPr>
            </w:pPr>
            <w:r>
              <w:rPr>
                <w:sz w:val="19"/>
              </w:rPr>
              <w:t>Guest – User (GU)</w:t>
            </w:r>
          </w:p>
        </w:tc>
      </w:tr>
      <w:tr w:rsidR="007C2189" w:rsidRPr="00591B6C" w:rsidTr="006F4B81">
        <w:trPr>
          <w:trHeight w:val="308"/>
          <w:jc w:val="center"/>
        </w:trPr>
        <w:tc>
          <w:tcPr>
            <w:tcW w:w="122.05pt" w:type="dxa"/>
            <w:shd w:val="clear" w:color="auto" w:fill="C5F1E3"/>
          </w:tcPr>
          <w:p w:rsidR="007C2189" w:rsidRDefault="007C2189" w:rsidP="006F4B81">
            <w:pPr>
              <w:pStyle w:val="TableCaption"/>
              <w:rPr>
                <w:sz w:val="18"/>
                <w:szCs w:val="18"/>
              </w:rPr>
            </w:pPr>
            <w:r>
              <w:rPr>
                <w:sz w:val="18"/>
                <w:szCs w:val="18"/>
              </w:rPr>
              <w:t>Sự kiện kích hoạt</w:t>
            </w:r>
          </w:p>
        </w:tc>
        <w:tc>
          <w:tcPr>
            <w:tcW w:w="337.90pt" w:type="dxa"/>
            <w:gridSpan w:val="3"/>
          </w:tcPr>
          <w:p w:rsidR="007C2189" w:rsidRDefault="007C2189" w:rsidP="006F4B81">
            <w:pPr>
              <w:pStyle w:val="Bang"/>
              <w:widowControl w:val="0"/>
              <w:rPr>
                <w:sz w:val="19"/>
              </w:rPr>
            </w:pPr>
            <w:r>
              <w:rPr>
                <w:sz w:val="19"/>
              </w:rPr>
              <w:t>Khi GU bấm vào “Xem các đánh giá”</w:t>
            </w:r>
          </w:p>
        </w:tc>
      </w:tr>
      <w:tr w:rsidR="007C2189" w:rsidRPr="00591B6C" w:rsidTr="006F4B81">
        <w:trPr>
          <w:trHeight w:val="308"/>
          <w:jc w:val="center"/>
        </w:trPr>
        <w:tc>
          <w:tcPr>
            <w:tcW w:w="122.05pt" w:type="dxa"/>
            <w:shd w:val="clear" w:color="auto" w:fill="C5F1E3"/>
          </w:tcPr>
          <w:p w:rsidR="007C2189" w:rsidRPr="00D76DE3" w:rsidRDefault="007C2189" w:rsidP="006F4B81">
            <w:pPr>
              <w:pStyle w:val="TableCaption"/>
              <w:rPr>
                <w:sz w:val="18"/>
                <w:szCs w:val="18"/>
              </w:rPr>
            </w:pPr>
            <w:r>
              <w:rPr>
                <w:sz w:val="18"/>
                <w:szCs w:val="18"/>
              </w:rPr>
              <w:t>Tiền điều kiện</w:t>
            </w:r>
          </w:p>
        </w:tc>
        <w:tc>
          <w:tcPr>
            <w:tcW w:w="337.90pt" w:type="dxa"/>
            <w:gridSpan w:val="3"/>
          </w:tcPr>
          <w:p w:rsidR="007C2189" w:rsidRPr="00E2074F" w:rsidRDefault="007C2189" w:rsidP="006F4B81">
            <w:pPr>
              <w:pStyle w:val="Bang"/>
              <w:widowControl w:val="0"/>
              <w:rPr>
                <w:sz w:val="19"/>
              </w:rPr>
            </w:pPr>
            <w:r>
              <w:rPr>
                <w:sz w:val="19"/>
              </w:rPr>
              <w:t>Không</w:t>
            </w:r>
          </w:p>
        </w:tc>
      </w:tr>
      <w:tr w:rsidR="007C2189" w:rsidRPr="00591B6C" w:rsidTr="006F4B81">
        <w:trPr>
          <w:trHeight w:val="841"/>
          <w:jc w:val="center"/>
        </w:trPr>
        <w:tc>
          <w:tcPr>
            <w:tcW w:w="122.05pt" w:type="dxa"/>
            <w:shd w:val="clear" w:color="auto" w:fill="C5F1E3"/>
          </w:tcPr>
          <w:p w:rsidR="007C2189" w:rsidRDefault="007C2189" w:rsidP="006F4B81">
            <w:pPr>
              <w:pStyle w:val="TableCaption"/>
              <w:rPr>
                <w:sz w:val="18"/>
                <w:szCs w:val="18"/>
              </w:rPr>
            </w:pPr>
            <w:r>
              <w:rPr>
                <w:sz w:val="18"/>
                <w:szCs w:val="18"/>
              </w:rPr>
              <w:t>Luồng sự kiện chính</w:t>
            </w:r>
          </w:p>
          <w:p w:rsidR="007C2189" w:rsidRPr="00D76DE3" w:rsidRDefault="007C2189" w:rsidP="006F4B81">
            <w:pPr>
              <w:pStyle w:val="TableCaption"/>
              <w:rPr>
                <w:sz w:val="18"/>
                <w:szCs w:val="18"/>
              </w:rPr>
            </w:pPr>
            <w:r>
              <w:rPr>
                <w:sz w:val="18"/>
                <w:szCs w:val="18"/>
              </w:rPr>
              <w:t>(Thành công)</w:t>
            </w:r>
          </w:p>
        </w:tc>
        <w:tc>
          <w:tcPr>
            <w:tcW w:w="337.90pt" w:type="dxa"/>
            <w:gridSpan w:val="3"/>
          </w:tcPr>
          <w:tbl>
            <w:tblPr>
              <w:tblW w:w="320.40pt" w:type="dxa"/>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1" w:firstColumn="1" w:lastColumn="1" w:noHBand="0" w:noVBand="0"/>
            </w:tblPr>
            <w:tblGrid>
              <w:gridCol w:w="579"/>
              <w:gridCol w:w="1656"/>
              <w:gridCol w:w="4173"/>
            </w:tblGrid>
            <w:tr w:rsidR="007C2189" w:rsidRPr="00591B6C" w:rsidTr="006F4B81">
              <w:trPr>
                <w:tblHeader/>
              </w:trPr>
              <w:tc>
                <w:tcPr>
                  <w:tcW w:w="28.95pt" w:type="dxa"/>
                  <w:shd w:val="clear" w:color="auto" w:fill="FFCC99"/>
                </w:tcPr>
                <w:p w:rsidR="007C2189" w:rsidRPr="00AB11FB" w:rsidRDefault="007C2189" w:rsidP="006F4B81">
                  <w:pPr>
                    <w:pStyle w:val="TableCaptionSmall"/>
                    <w:jc w:val="both"/>
                    <w:rPr>
                      <w:sz w:val="17"/>
                    </w:rPr>
                  </w:pPr>
                  <w:r>
                    <w:rPr>
                      <w:sz w:val="17"/>
                    </w:rPr>
                    <w:t>STT</w:t>
                  </w:r>
                </w:p>
              </w:tc>
              <w:tc>
                <w:tcPr>
                  <w:tcW w:w="82.80pt" w:type="dxa"/>
                  <w:tcBorders>
                    <w:bottom w:val="single" w:sz="4" w:space="0" w:color="auto"/>
                  </w:tcBorders>
                  <w:shd w:val="clear" w:color="auto" w:fill="FFCC99"/>
                </w:tcPr>
                <w:p w:rsidR="007C2189" w:rsidRPr="00AB11FB" w:rsidRDefault="007C2189" w:rsidP="006F4B81">
                  <w:pPr>
                    <w:pStyle w:val="TableCaptionSmall"/>
                    <w:rPr>
                      <w:sz w:val="17"/>
                    </w:rPr>
                  </w:pPr>
                  <w:r>
                    <w:rPr>
                      <w:sz w:val="17"/>
                    </w:rPr>
                    <w:t>Thực hiện bởi</w:t>
                  </w:r>
                </w:p>
              </w:tc>
              <w:tc>
                <w:tcPr>
                  <w:tcW w:w="208.65pt" w:type="dxa"/>
                  <w:tcBorders>
                    <w:bottom w:val="single" w:sz="4" w:space="0" w:color="auto"/>
                  </w:tcBorders>
                  <w:shd w:val="clear" w:color="auto" w:fill="FFCC99"/>
                </w:tcPr>
                <w:p w:rsidR="007C2189" w:rsidRPr="00AB11FB" w:rsidRDefault="007C2189" w:rsidP="006F4B81">
                  <w:pPr>
                    <w:pStyle w:val="TableCaptionSmall"/>
                    <w:ind w:start="27.35pt"/>
                    <w:rPr>
                      <w:sz w:val="17"/>
                    </w:rPr>
                  </w:pPr>
                  <w:r>
                    <w:rPr>
                      <w:sz w:val="17"/>
                    </w:rPr>
                    <w:t>Hành động</w:t>
                  </w:r>
                </w:p>
              </w:tc>
            </w:tr>
            <w:tr w:rsidR="007C2189" w:rsidRPr="00591B6C" w:rsidTr="006F4B81">
              <w:tc>
                <w:tcPr>
                  <w:tcW w:w="28.95pt" w:type="dxa"/>
                </w:tcPr>
                <w:p w:rsidR="007C2189" w:rsidRPr="00591B6C" w:rsidRDefault="007C2189" w:rsidP="00D8770F">
                  <w:pPr>
                    <w:numPr>
                      <w:ilvl w:val="0"/>
                      <w:numId w:val="33"/>
                    </w:numPr>
                    <w:spacing w:before="6pt"/>
                    <w:jc w:val="center"/>
                    <w:rPr>
                      <w:sz w:val="19"/>
                    </w:rPr>
                  </w:pPr>
                </w:p>
              </w:tc>
              <w:tc>
                <w:tcPr>
                  <w:tcW w:w="82.80pt" w:type="dxa"/>
                  <w:tcBorders>
                    <w:end w:val="nil"/>
                  </w:tcBorders>
                </w:tcPr>
                <w:p w:rsidR="007C2189" w:rsidRPr="00591B6C" w:rsidRDefault="007C2189" w:rsidP="006F4B81">
                  <w:pPr>
                    <w:spacing w:after="2pt"/>
                    <w:ind w:start="5.25pt"/>
                    <w:rPr>
                      <w:sz w:val="19"/>
                    </w:rPr>
                  </w:pPr>
                  <w:r>
                    <w:rPr>
                      <w:sz w:val="19"/>
                    </w:rPr>
                    <w:t>GU</w:t>
                  </w:r>
                </w:p>
              </w:tc>
              <w:tc>
                <w:tcPr>
                  <w:tcW w:w="208.65pt" w:type="dxa"/>
                  <w:tcBorders>
                    <w:start w:val="nil"/>
                  </w:tcBorders>
                </w:tcPr>
                <w:p w:rsidR="007C2189" w:rsidRPr="007C3BBB" w:rsidRDefault="007C2189" w:rsidP="006F4B81">
                  <w:pPr>
                    <w:spacing w:after="2pt"/>
                    <w:ind w:start="5.25pt"/>
                    <w:rPr>
                      <w:sz w:val="19"/>
                    </w:rPr>
                  </w:pPr>
                  <w:r>
                    <w:rPr>
                      <w:sz w:val="19"/>
                    </w:rPr>
                    <w:t>bấm vào “Xem các đánh giá” với Cinema/Movie hiện tại</w:t>
                  </w:r>
                </w:p>
              </w:tc>
            </w:tr>
            <w:tr w:rsidR="007C2189" w:rsidRPr="00AA7415" w:rsidTr="006F4B81">
              <w:tc>
                <w:tcPr>
                  <w:tcW w:w="28.95pt" w:type="dxa"/>
                </w:tcPr>
                <w:p w:rsidR="007C2189" w:rsidRPr="00591B6C" w:rsidRDefault="007C2189" w:rsidP="00D8770F">
                  <w:pPr>
                    <w:numPr>
                      <w:ilvl w:val="0"/>
                      <w:numId w:val="33"/>
                    </w:numPr>
                    <w:spacing w:before="6pt"/>
                    <w:jc w:val="center"/>
                    <w:rPr>
                      <w:sz w:val="19"/>
                    </w:rPr>
                  </w:pPr>
                </w:p>
              </w:tc>
              <w:tc>
                <w:tcPr>
                  <w:tcW w:w="82.80pt" w:type="dxa"/>
                  <w:tcBorders>
                    <w:end w:val="nil"/>
                  </w:tcBorders>
                </w:tcPr>
                <w:p w:rsidR="007C2189" w:rsidRPr="00591B6C" w:rsidRDefault="007C2189" w:rsidP="006F4B81">
                  <w:pPr>
                    <w:spacing w:after="2pt"/>
                    <w:ind w:start="5.25pt"/>
                    <w:rPr>
                      <w:sz w:val="19"/>
                      <w:lang w:val="vi-VN"/>
                    </w:rPr>
                  </w:pPr>
                  <w:r>
                    <w:rPr>
                      <w:sz w:val="19"/>
                      <w:lang w:val="vi-VN"/>
                    </w:rPr>
                    <w:t>Hệ thống</w:t>
                  </w:r>
                </w:p>
              </w:tc>
              <w:tc>
                <w:tcPr>
                  <w:tcW w:w="208.65pt" w:type="dxa"/>
                  <w:tcBorders>
                    <w:start w:val="nil"/>
                  </w:tcBorders>
                </w:tcPr>
                <w:p w:rsidR="007C2189" w:rsidRPr="007C3BBB" w:rsidRDefault="007C2189" w:rsidP="006F4B81">
                  <w:pPr>
                    <w:spacing w:after="2pt"/>
                    <w:ind w:start="5.25pt"/>
                    <w:rPr>
                      <w:sz w:val="19"/>
                    </w:rPr>
                  </w:pPr>
                  <w:r>
                    <w:rPr>
                      <w:sz w:val="19"/>
                    </w:rPr>
                    <w:t>lấy thông tin các comments và hiển thị các comments</w:t>
                  </w:r>
                </w:p>
              </w:tc>
            </w:tr>
          </w:tbl>
          <w:p w:rsidR="007C2189" w:rsidRPr="00E2074F" w:rsidRDefault="007C2189" w:rsidP="006F4B81">
            <w:pPr>
              <w:pStyle w:val="Bang"/>
              <w:widowControl w:val="0"/>
              <w:spacing w:before="0pt" w:after="0pt"/>
              <w:rPr>
                <w:sz w:val="19"/>
              </w:rPr>
            </w:pPr>
          </w:p>
        </w:tc>
      </w:tr>
      <w:tr w:rsidR="007C2189" w:rsidRPr="00591B6C" w:rsidTr="006F4B81">
        <w:trPr>
          <w:trHeight w:val="462"/>
          <w:jc w:val="center"/>
        </w:trPr>
        <w:tc>
          <w:tcPr>
            <w:tcW w:w="122.05pt" w:type="dxa"/>
            <w:shd w:val="clear" w:color="auto" w:fill="C5F1E3"/>
          </w:tcPr>
          <w:p w:rsidR="007C2189" w:rsidRPr="00E2074F" w:rsidRDefault="007C2189" w:rsidP="006F4B81">
            <w:pPr>
              <w:pStyle w:val="TableCaption"/>
              <w:rPr>
                <w:sz w:val="19"/>
              </w:rPr>
            </w:pPr>
            <w:r>
              <w:rPr>
                <w:sz w:val="19"/>
              </w:rPr>
              <w:t>Luồng sự kiện thay thế</w:t>
            </w:r>
          </w:p>
        </w:tc>
        <w:tc>
          <w:tcPr>
            <w:tcW w:w="337.90pt" w:type="dxa"/>
            <w:gridSpan w:val="3"/>
          </w:tcPr>
          <w:p w:rsidR="007C2189" w:rsidRPr="00E2074F" w:rsidRDefault="007C2189" w:rsidP="006F4B81">
            <w:pPr>
              <w:pStyle w:val="Bang"/>
              <w:widowControl w:val="0"/>
              <w:rPr>
                <w:sz w:val="19"/>
              </w:rPr>
            </w:pPr>
            <w:r>
              <w:rPr>
                <w:sz w:val="19"/>
              </w:rPr>
              <w:t>Không</w:t>
            </w:r>
          </w:p>
        </w:tc>
      </w:tr>
    </w:tbl>
    <w:p w:rsidR="00DB5BB5" w:rsidRPr="00E12F83" w:rsidRDefault="00DB5BB5" w:rsidP="00DB5BB5"/>
    <w:p w:rsidR="0097153A" w:rsidRDefault="0097153A" w:rsidP="00D8770F">
      <w:pPr>
        <w:pStyle w:val="1"/>
        <w:numPr>
          <w:ilvl w:val="0"/>
          <w:numId w:val="2"/>
        </w:numPr>
        <w:rPr>
          <w:lang w:val="en-US"/>
        </w:rPr>
      </w:pPr>
      <w:bookmarkStart w:id="24" w:name="_Toc9297821"/>
      <w:r>
        <w:rPr>
          <w:lang w:val="en-US"/>
        </w:rPr>
        <w:lastRenderedPageBreak/>
        <w:t>Phân tích cấu trúc</w:t>
      </w:r>
      <w:bookmarkEnd w:id="24"/>
    </w:p>
    <w:p w:rsidR="00E12F83" w:rsidRDefault="00E12F83" w:rsidP="00D8770F">
      <w:pPr>
        <w:pStyle w:val="11"/>
        <w:numPr>
          <w:ilvl w:val="1"/>
          <w:numId w:val="2"/>
        </w:numPr>
        <w:ind w:start="78pt"/>
        <w:rPr>
          <w:lang w:val="en-US"/>
        </w:rPr>
      </w:pPr>
      <w:bookmarkStart w:id="25" w:name="_Toc9297822"/>
      <w:r>
        <w:rPr>
          <w:lang w:val="en-US"/>
        </w:rPr>
        <w:t>Xác định lớp tham gia lĩnh vực</w:t>
      </w:r>
      <w:bookmarkEnd w:id="25"/>
    </w:p>
    <w:p w:rsidR="007C2189" w:rsidRDefault="00FC4DF9" w:rsidP="007C2189">
      <w:pPr>
        <w:jc w:val="center"/>
      </w:pPr>
      <w:r w:rsidRPr="007C2189">
        <w:rPr>
          <w:noProof/>
          <w:sz w:val="28"/>
          <w:szCs w:val="28"/>
        </w:rPr>
        <w:drawing>
          <wp:inline distT="0" distB="0" distL="0" distR="0">
            <wp:extent cx="3985260" cy="4121785"/>
            <wp:effectExtent l="0" t="0" r="0" b="0"/>
            <wp:docPr id="6" name="Picture 12"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2" descr="A screenshot of a cell phon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85260" cy="4121785"/>
                    </a:xfrm>
                    <a:prstGeom prst="rect">
                      <a:avLst/>
                    </a:prstGeom>
                    <a:noFill/>
                    <a:ln>
                      <a:noFill/>
                    </a:ln>
                  </pic:spPr>
                </pic:pic>
              </a:graphicData>
            </a:graphic>
          </wp:inline>
        </w:drawing>
      </w:r>
    </w:p>
    <w:p w:rsidR="00E12F83" w:rsidRDefault="00E12F83" w:rsidP="00D8770F">
      <w:pPr>
        <w:pStyle w:val="11"/>
        <w:numPr>
          <w:ilvl w:val="1"/>
          <w:numId w:val="2"/>
        </w:numPr>
        <w:ind w:start="78pt"/>
        <w:rPr>
          <w:lang w:val="en-US"/>
        </w:rPr>
      </w:pPr>
      <w:bookmarkStart w:id="26" w:name="_Toc9297823"/>
      <w:r>
        <w:rPr>
          <w:lang w:val="en-US"/>
        </w:rPr>
        <w:t>Sơ đồ lớp tham gia Usecase</w:t>
      </w:r>
      <w:bookmarkEnd w:id="26"/>
    </w:p>
    <w:p w:rsidR="00E12F83" w:rsidRDefault="00E12F83" w:rsidP="00D8770F">
      <w:pPr>
        <w:pStyle w:val="111"/>
        <w:numPr>
          <w:ilvl w:val="2"/>
          <w:numId w:val="2"/>
        </w:numPr>
        <w:ind w:start="113.40pt" w:hanging="50.15pt"/>
        <w:rPr>
          <w:lang w:val="en-US"/>
        </w:rPr>
      </w:pPr>
      <w:bookmarkStart w:id="27" w:name="_Toc9297824"/>
      <w:r>
        <w:rPr>
          <w:lang w:val="en-US"/>
        </w:rPr>
        <w:t>UC</w:t>
      </w:r>
      <w:r w:rsidR="00DB3BEA">
        <w:rPr>
          <w:lang w:val="en-US"/>
        </w:rPr>
        <w:t>001 – “Login”</w:t>
      </w:r>
      <w:bookmarkEnd w:id="27"/>
    </w:p>
    <w:p w:rsidR="007C2189" w:rsidRDefault="00FC4DF9" w:rsidP="007C2189">
      <w:pPr>
        <w:jc w:val="center"/>
      </w:pPr>
      <w:r w:rsidRPr="007C2189">
        <w:rPr>
          <w:noProof/>
          <w:sz w:val="28"/>
          <w:szCs w:val="28"/>
        </w:rPr>
        <w:drawing>
          <wp:inline distT="0" distB="0" distL="0" distR="0">
            <wp:extent cx="5200015" cy="6236970"/>
            <wp:effectExtent l="0" t="0" r="635" b="0"/>
            <wp:docPr id="7" name="Picture 13" descr="A picture containing screensho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3" descr="A picture containing screensho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00015" cy="6236970"/>
                    </a:xfrm>
                    <a:prstGeom prst="rect">
                      <a:avLst/>
                    </a:prstGeom>
                    <a:noFill/>
                    <a:ln>
                      <a:noFill/>
                    </a:ln>
                  </pic:spPr>
                </pic:pic>
              </a:graphicData>
            </a:graphic>
          </wp:inline>
        </w:drawing>
      </w:r>
    </w:p>
    <w:p w:rsidR="00DB3BEA" w:rsidRDefault="00DB3BEA" w:rsidP="00D8770F">
      <w:pPr>
        <w:pStyle w:val="111"/>
        <w:numPr>
          <w:ilvl w:val="2"/>
          <w:numId w:val="2"/>
        </w:numPr>
        <w:ind w:start="113.40pt" w:hanging="50.15pt"/>
        <w:rPr>
          <w:lang w:val="en-US"/>
        </w:rPr>
      </w:pPr>
      <w:bookmarkStart w:id="28" w:name="_Toc9297825"/>
      <w:r>
        <w:rPr>
          <w:lang w:val="en-US"/>
        </w:rPr>
        <w:t>UC002 – “Sign Up”</w:t>
      </w:r>
      <w:bookmarkEnd w:id="28"/>
    </w:p>
    <w:p w:rsidR="007C2189" w:rsidRDefault="00FC4DF9" w:rsidP="007C2189">
      <w:pPr>
        <w:jc w:val="center"/>
      </w:pPr>
      <w:r w:rsidRPr="007C2189">
        <w:rPr>
          <w:noProof/>
          <w:sz w:val="28"/>
          <w:szCs w:val="28"/>
        </w:rPr>
        <w:drawing>
          <wp:inline distT="0" distB="0" distL="0" distR="0">
            <wp:extent cx="5158740" cy="7383145"/>
            <wp:effectExtent l="0" t="0" r="3810" b="8255"/>
            <wp:docPr id="8" name="Picture 14" descr="A picture containing screenshot, 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4" descr="A picture containing screenshot, 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58740" cy="7383145"/>
                    </a:xfrm>
                    <a:prstGeom prst="rect">
                      <a:avLst/>
                    </a:prstGeom>
                    <a:noFill/>
                    <a:ln>
                      <a:noFill/>
                    </a:ln>
                  </pic:spPr>
                </pic:pic>
              </a:graphicData>
            </a:graphic>
          </wp:inline>
        </w:drawing>
      </w:r>
    </w:p>
    <w:p w:rsidR="00DB3BEA" w:rsidRDefault="00DB3BEA" w:rsidP="00D8770F">
      <w:pPr>
        <w:pStyle w:val="111"/>
        <w:numPr>
          <w:ilvl w:val="2"/>
          <w:numId w:val="2"/>
        </w:numPr>
        <w:ind w:start="113.40pt" w:hanging="50.15pt"/>
        <w:rPr>
          <w:lang w:val="en-US"/>
        </w:rPr>
      </w:pPr>
      <w:bookmarkStart w:id="29" w:name="_Toc9297826"/>
      <w:r>
        <w:rPr>
          <w:lang w:val="en-US"/>
        </w:rPr>
        <w:t>UC003 – “Find Movie”</w:t>
      </w:r>
      <w:bookmarkEnd w:id="29"/>
    </w:p>
    <w:p w:rsidR="007C2189" w:rsidRDefault="00FC4DF9" w:rsidP="007C2189">
      <w:pPr>
        <w:jc w:val="center"/>
      </w:pPr>
      <w:r w:rsidRPr="007C2189">
        <w:rPr>
          <w:noProof/>
          <w:sz w:val="28"/>
          <w:szCs w:val="28"/>
        </w:rPr>
        <w:drawing>
          <wp:inline distT="0" distB="0" distL="0" distR="0">
            <wp:extent cx="5786755" cy="5418455"/>
            <wp:effectExtent l="0" t="0" r="4445" b="0"/>
            <wp:docPr id="9" name="Picture 15"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5" descr="A screenshot of a cell phon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86755" cy="5418455"/>
                    </a:xfrm>
                    <a:prstGeom prst="rect">
                      <a:avLst/>
                    </a:prstGeom>
                    <a:noFill/>
                    <a:ln>
                      <a:noFill/>
                    </a:ln>
                  </pic:spPr>
                </pic:pic>
              </a:graphicData>
            </a:graphic>
          </wp:inline>
        </w:drawing>
      </w:r>
    </w:p>
    <w:p w:rsidR="00DB3BEA" w:rsidRDefault="00DB3BEA" w:rsidP="00D8770F">
      <w:pPr>
        <w:pStyle w:val="111"/>
        <w:numPr>
          <w:ilvl w:val="2"/>
          <w:numId w:val="2"/>
        </w:numPr>
        <w:ind w:start="113.40pt" w:hanging="50.15pt"/>
        <w:rPr>
          <w:lang w:val="en-US"/>
        </w:rPr>
      </w:pPr>
      <w:bookmarkStart w:id="30" w:name="_Toc9297827"/>
      <w:r>
        <w:rPr>
          <w:lang w:val="en-US"/>
        </w:rPr>
        <w:t>UC004 – “Find Cinema”</w:t>
      </w:r>
      <w:bookmarkEnd w:id="30"/>
    </w:p>
    <w:p w:rsidR="007C2189" w:rsidRDefault="00FC4DF9" w:rsidP="007C2189">
      <w:pPr>
        <w:jc w:val="center"/>
      </w:pPr>
      <w:r w:rsidRPr="007C2189">
        <w:rPr>
          <w:noProof/>
          <w:sz w:val="28"/>
          <w:szCs w:val="28"/>
        </w:rPr>
        <w:drawing>
          <wp:inline distT="0" distB="0" distL="0" distR="0">
            <wp:extent cx="6632575" cy="3562350"/>
            <wp:effectExtent l="0" t="0" r="0" b="0"/>
            <wp:docPr id="10" name="Picture 16" descr="A close up of a map&#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6" descr="A close up of a map&#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32575" cy="3562350"/>
                    </a:xfrm>
                    <a:prstGeom prst="rect">
                      <a:avLst/>
                    </a:prstGeom>
                    <a:noFill/>
                    <a:ln>
                      <a:noFill/>
                    </a:ln>
                  </pic:spPr>
                </pic:pic>
              </a:graphicData>
            </a:graphic>
          </wp:inline>
        </w:drawing>
      </w:r>
    </w:p>
    <w:p w:rsidR="00DB3BEA" w:rsidRDefault="00DB3BEA" w:rsidP="00D8770F">
      <w:pPr>
        <w:pStyle w:val="111"/>
        <w:numPr>
          <w:ilvl w:val="2"/>
          <w:numId w:val="2"/>
        </w:numPr>
        <w:ind w:start="113.40pt" w:hanging="50.15pt"/>
        <w:rPr>
          <w:lang w:val="en-US"/>
        </w:rPr>
      </w:pPr>
      <w:bookmarkStart w:id="31" w:name="_Toc9297828"/>
      <w:r>
        <w:rPr>
          <w:lang w:val="en-US"/>
        </w:rPr>
        <w:t>UC006 – “CRUD Movies”</w:t>
      </w:r>
      <w:bookmarkEnd w:id="31"/>
    </w:p>
    <w:p w:rsidR="007C2189" w:rsidRDefault="00FC4DF9" w:rsidP="007C2189">
      <w:pPr>
        <w:jc w:val="center"/>
      </w:pPr>
      <w:r w:rsidRPr="007C2189">
        <w:rPr>
          <w:noProof/>
          <w:sz w:val="28"/>
          <w:szCs w:val="28"/>
        </w:rPr>
        <w:drawing>
          <wp:inline distT="0" distB="0" distL="0" distR="0">
            <wp:extent cx="6141720" cy="5745480"/>
            <wp:effectExtent l="0" t="0" r="0" b="7620"/>
            <wp:docPr id="11" name="Picture 17"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7" descr="A screenshot of a cell phon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41720" cy="5745480"/>
                    </a:xfrm>
                    <a:prstGeom prst="rect">
                      <a:avLst/>
                    </a:prstGeom>
                    <a:noFill/>
                    <a:ln>
                      <a:noFill/>
                    </a:ln>
                  </pic:spPr>
                </pic:pic>
              </a:graphicData>
            </a:graphic>
          </wp:inline>
        </w:drawing>
      </w:r>
    </w:p>
    <w:p w:rsidR="00DB3BEA" w:rsidRDefault="00DB3BEA" w:rsidP="00D8770F">
      <w:pPr>
        <w:pStyle w:val="111"/>
        <w:numPr>
          <w:ilvl w:val="2"/>
          <w:numId w:val="2"/>
        </w:numPr>
        <w:ind w:start="113.40pt" w:hanging="50.15pt"/>
        <w:rPr>
          <w:lang w:val="en-US"/>
        </w:rPr>
      </w:pPr>
      <w:bookmarkStart w:id="32" w:name="_Toc9297829"/>
      <w:r>
        <w:rPr>
          <w:lang w:val="en-US"/>
        </w:rPr>
        <w:t>UC007 – “CRUD Cinemas”</w:t>
      </w:r>
      <w:bookmarkEnd w:id="32"/>
    </w:p>
    <w:p w:rsidR="007C2189" w:rsidRDefault="00FC4DF9" w:rsidP="007C2189">
      <w:pPr>
        <w:jc w:val="center"/>
      </w:pPr>
      <w:r w:rsidRPr="007C2189">
        <w:rPr>
          <w:noProof/>
          <w:sz w:val="28"/>
          <w:szCs w:val="28"/>
        </w:rPr>
        <w:drawing>
          <wp:inline distT="0" distB="0" distL="0" distR="0">
            <wp:extent cx="6523355" cy="4735830"/>
            <wp:effectExtent l="0" t="0" r="0" b="7620"/>
            <wp:docPr id="12" name="Picture 18" descr="A picture containing text, map&#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8" descr="A picture containing text, map&#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23355" cy="4735830"/>
                    </a:xfrm>
                    <a:prstGeom prst="rect">
                      <a:avLst/>
                    </a:prstGeom>
                    <a:noFill/>
                    <a:ln>
                      <a:noFill/>
                    </a:ln>
                  </pic:spPr>
                </pic:pic>
              </a:graphicData>
            </a:graphic>
          </wp:inline>
        </w:drawing>
      </w:r>
    </w:p>
    <w:p w:rsidR="00DB3BEA" w:rsidRDefault="00DB3BEA" w:rsidP="00D8770F">
      <w:pPr>
        <w:pStyle w:val="111"/>
        <w:numPr>
          <w:ilvl w:val="2"/>
          <w:numId w:val="2"/>
        </w:numPr>
        <w:ind w:start="113.40pt" w:hanging="50.15pt"/>
        <w:rPr>
          <w:lang w:val="en-US"/>
        </w:rPr>
      </w:pPr>
      <w:bookmarkStart w:id="33" w:name="_Toc9297830"/>
      <w:r>
        <w:rPr>
          <w:lang w:val="en-US"/>
        </w:rPr>
        <w:t>UC008 – “CRUD Comments”</w:t>
      </w:r>
      <w:bookmarkEnd w:id="33"/>
    </w:p>
    <w:p w:rsidR="007C2189" w:rsidRDefault="00FC4DF9" w:rsidP="007C2189">
      <w:pPr>
        <w:jc w:val="center"/>
      </w:pPr>
      <w:r w:rsidRPr="007C2189">
        <w:rPr>
          <w:noProof/>
          <w:sz w:val="28"/>
          <w:szCs w:val="28"/>
        </w:rPr>
        <w:drawing>
          <wp:inline distT="0" distB="0" distL="0" distR="0">
            <wp:extent cx="5240655" cy="8011160"/>
            <wp:effectExtent l="0" t="0" r="0" b="8890"/>
            <wp:docPr id="13" name="Picture 19"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9" descr="A screenshot of a cell phon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40655" cy="8011160"/>
                    </a:xfrm>
                    <a:prstGeom prst="rect">
                      <a:avLst/>
                    </a:prstGeom>
                    <a:noFill/>
                    <a:ln>
                      <a:noFill/>
                    </a:ln>
                  </pic:spPr>
                </pic:pic>
              </a:graphicData>
            </a:graphic>
          </wp:inline>
        </w:drawing>
      </w:r>
    </w:p>
    <w:p w:rsidR="00DB3BEA" w:rsidRDefault="00DB3BEA" w:rsidP="00D8770F">
      <w:pPr>
        <w:pStyle w:val="111"/>
        <w:numPr>
          <w:ilvl w:val="2"/>
          <w:numId w:val="2"/>
        </w:numPr>
        <w:ind w:start="113.40pt" w:hanging="50.15pt"/>
        <w:rPr>
          <w:lang w:val="en-US"/>
        </w:rPr>
      </w:pPr>
      <w:bookmarkStart w:id="34" w:name="_Toc9297831"/>
      <w:r>
        <w:rPr>
          <w:lang w:val="en-US"/>
        </w:rPr>
        <w:t>UC009 – “CRUD Showtimes”</w:t>
      </w:r>
      <w:bookmarkEnd w:id="34"/>
    </w:p>
    <w:p w:rsidR="007C2189" w:rsidRDefault="00FC4DF9" w:rsidP="007C2189">
      <w:pPr>
        <w:jc w:val="center"/>
      </w:pPr>
      <w:r w:rsidRPr="007C2189">
        <w:rPr>
          <w:noProof/>
          <w:sz w:val="28"/>
          <w:szCs w:val="28"/>
        </w:rPr>
        <w:drawing>
          <wp:inline distT="0" distB="0" distL="0" distR="0">
            <wp:extent cx="4667250" cy="4639945"/>
            <wp:effectExtent l="0" t="0" r="0" b="8255"/>
            <wp:docPr id="14" name="Picture 20"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0" descr="A screenshot of a cell phon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4639945"/>
                    </a:xfrm>
                    <a:prstGeom prst="rect">
                      <a:avLst/>
                    </a:prstGeom>
                    <a:noFill/>
                    <a:ln>
                      <a:noFill/>
                    </a:ln>
                  </pic:spPr>
                </pic:pic>
              </a:graphicData>
            </a:graphic>
          </wp:inline>
        </w:drawing>
      </w:r>
    </w:p>
    <w:p w:rsidR="00DB3BEA" w:rsidRDefault="00DB3BEA" w:rsidP="00D8770F">
      <w:pPr>
        <w:pStyle w:val="111"/>
        <w:numPr>
          <w:ilvl w:val="2"/>
          <w:numId w:val="2"/>
        </w:numPr>
        <w:ind w:start="113.40pt" w:hanging="50.15pt"/>
        <w:rPr>
          <w:lang w:val="en-US"/>
        </w:rPr>
      </w:pPr>
      <w:bookmarkStart w:id="35" w:name="_Toc9297832"/>
      <w:r>
        <w:rPr>
          <w:lang w:val="en-US"/>
        </w:rPr>
        <w:t>UC010 – “CRUD Accounts”</w:t>
      </w:r>
      <w:bookmarkEnd w:id="35"/>
    </w:p>
    <w:p w:rsidR="007C2189" w:rsidRDefault="00FC4DF9" w:rsidP="007C2189">
      <w:pPr>
        <w:jc w:val="center"/>
      </w:pPr>
      <w:r w:rsidRPr="007C2189">
        <w:rPr>
          <w:noProof/>
          <w:sz w:val="28"/>
          <w:szCs w:val="28"/>
        </w:rPr>
        <w:drawing>
          <wp:inline distT="0" distB="0" distL="0" distR="0">
            <wp:extent cx="6550660" cy="3425825"/>
            <wp:effectExtent l="0" t="0" r="2540" b="3175"/>
            <wp:docPr id="15" name="Picture 21" descr="A close up of a map&#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1" descr="A close up of a map&#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50660" cy="3425825"/>
                    </a:xfrm>
                    <a:prstGeom prst="rect">
                      <a:avLst/>
                    </a:prstGeom>
                    <a:noFill/>
                    <a:ln>
                      <a:noFill/>
                    </a:ln>
                  </pic:spPr>
                </pic:pic>
              </a:graphicData>
            </a:graphic>
          </wp:inline>
        </w:drawing>
      </w:r>
    </w:p>
    <w:p w:rsidR="00DB3BEA" w:rsidRDefault="00DB3BEA" w:rsidP="00D8770F">
      <w:pPr>
        <w:pStyle w:val="111"/>
        <w:numPr>
          <w:ilvl w:val="2"/>
          <w:numId w:val="2"/>
        </w:numPr>
        <w:ind w:start="113.40pt" w:hanging="50.15pt"/>
        <w:rPr>
          <w:lang w:val="en-US"/>
        </w:rPr>
      </w:pPr>
      <w:bookmarkStart w:id="36" w:name="_Toc9297833"/>
      <w:r>
        <w:rPr>
          <w:lang w:val="en-US"/>
        </w:rPr>
        <w:t>UC011 – “U View Showtime”</w:t>
      </w:r>
      <w:bookmarkEnd w:id="36"/>
    </w:p>
    <w:p w:rsidR="007C2189" w:rsidRDefault="00FC4DF9" w:rsidP="007C2189">
      <w:pPr>
        <w:jc w:val="center"/>
      </w:pPr>
      <w:r w:rsidRPr="007C2189">
        <w:rPr>
          <w:noProof/>
          <w:sz w:val="28"/>
          <w:szCs w:val="28"/>
        </w:rPr>
        <w:drawing>
          <wp:inline distT="0" distB="0" distL="0" distR="0">
            <wp:extent cx="4298950" cy="4831080"/>
            <wp:effectExtent l="0" t="0" r="6350" b="7620"/>
            <wp:docPr id="16" name="Picture 22"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2" descr="A screenshot of a cell phon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98950" cy="4831080"/>
                    </a:xfrm>
                    <a:prstGeom prst="rect">
                      <a:avLst/>
                    </a:prstGeom>
                    <a:noFill/>
                    <a:ln>
                      <a:noFill/>
                    </a:ln>
                  </pic:spPr>
                </pic:pic>
              </a:graphicData>
            </a:graphic>
          </wp:inline>
        </w:drawing>
      </w:r>
    </w:p>
    <w:p w:rsidR="00DB3BEA" w:rsidRDefault="00DB3BEA" w:rsidP="00D8770F">
      <w:pPr>
        <w:pStyle w:val="111"/>
        <w:numPr>
          <w:ilvl w:val="2"/>
          <w:numId w:val="2"/>
        </w:numPr>
        <w:ind w:start="113.40pt" w:hanging="50.15pt"/>
        <w:rPr>
          <w:lang w:val="en-US"/>
        </w:rPr>
      </w:pPr>
      <w:bookmarkStart w:id="37" w:name="_Toc9297834"/>
      <w:r>
        <w:rPr>
          <w:lang w:val="en-US"/>
        </w:rPr>
        <w:t>UC012 – “U Create Comment”</w:t>
      </w:r>
      <w:bookmarkEnd w:id="37"/>
    </w:p>
    <w:p w:rsidR="007C2189" w:rsidRDefault="00FC4DF9" w:rsidP="007C2189">
      <w:r w:rsidRPr="007C2189">
        <w:rPr>
          <w:noProof/>
          <w:sz w:val="28"/>
          <w:szCs w:val="28"/>
        </w:rPr>
        <w:drawing>
          <wp:inline distT="0" distB="0" distL="0" distR="0">
            <wp:extent cx="6591935" cy="3302635"/>
            <wp:effectExtent l="0" t="0" r="0" b="0"/>
            <wp:docPr id="17" name="Picture 23" descr="A picture containing text, map&#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3" descr="A picture containing text, map&#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91935" cy="3302635"/>
                    </a:xfrm>
                    <a:prstGeom prst="rect">
                      <a:avLst/>
                    </a:prstGeom>
                    <a:noFill/>
                    <a:ln>
                      <a:noFill/>
                    </a:ln>
                  </pic:spPr>
                </pic:pic>
              </a:graphicData>
            </a:graphic>
          </wp:inline>
        </w:drawing>
      </w:r>
    </w:p>
    <w:p w:rsidR="00DB3BEA" w:rsidRDefault="00DB3BEA" w:rsidP="00D8770F">
      <w:pPr>
        <w:pStyle w:val="111"/>
        <w:numPr>
          <w:ilvl w:val="2"/>
          <w:numId w:val="2"/>
        </w:numPr>
        <w:ind w:start="113.40pt" w:hanging="50.15pt"/>
        <w:rPr>
          <w:lang w:val="en-US"/>
        </w:rPr>
      </w:pPr>
      <w:bookmarkStart w:id="38" w:name="_Toc9297835"/>
      <w:r>
        <w:rPr>
          <w:lang w:val="en-US"/>
        </w:rPr>
        <w:t>UC013 – “GU View Comment”</w:t>
      </w:r>
      <w:bookmarkEnd w:id="38"/>
    </w:p>
    <w:p w:rsidR="007C2189" w:rsidRDefault="007C2189" w:rsidP="007C2189">
      <w:pPr>
        <w:ind w:start="63.80pt"/>
      </w:pPr>
      <w:r>
        <w:t>*View comment movie</w:t>
      </w:r>
    </w:p>
    <w:p w:rsidR="007C2189" w:rsidRDefault="00FC4DF9" w:rsidP="007C2189">
      <w:pPr>
        <w:jc w:val="center"/>
      </w:pPr>
      <w:r w:rsidRPr="007C2189">
        <w:rPr>
          <w:noProof/>
          <w:sz w:val="28"/>
          <w:szCs w:val="28"/>
        </w:rPr>
        <w:drawing>
          <wp:inline distT="0" distB="0" distL="0" distR="0">
            <wp:extent cx="5977890" cy="4422140"/>
            <wp:effectExtent l="0" t="0" r="3810" b="0"/>
            <wp:docPr id="18" name="Picture 24"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4" descr="A screenshot of a cell phon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77890" cy="4422140"/>
                    </a:xfrm>
                    <a:prstGeom prst="rect">
                      <a:avLst/>
                    </a:prstGeom>
                    <a:noFill/>
                    <a:ln>
                      <a:noFill/>
                    </a:ln>
                  </pic:spPr>
                </pic:pic>
              </a:graphicData>
            </a:graphic>
          </wp:inline>
        </w:drawing>
      </w:r>
    </w:p>
    <w:p w:rsidR="007C2189" w:rsidRDefault="007C2189" w:rsidP="007C2189">
      <w:pPr>
        <w:spacing w:before="6pt" w:after="6pt"/>
        <w:ind w:start="63.80pt"/>
      </w:pPr>
      <w:r>
        <w:t>*View comment cinema</w:t>
      </w:r>
    </w:p>
    <w:p w:rsidR="007C2189" w:rsidRPr="00E12F83" w:rsidRDefault="00FC4DF9" w:rsidP="007C2189">
      <w:r w:rsidRPr="007C2189">
        <w:rPr>
          <w:noProof/>
          <w:sz w:val="28"/>
          <w:szCs w:val="28"/>
        </w:rPr>
        <w:drawing>
          <wp:inline distT="0" distB="0" distL="0" distR="0">
            <wp:extent cx="6577965" cy="3466465"/>
            <wp:effectExtent l="0" t="0" r="0" b="635"/>
            <wp:docPr id="19" name="Picture 25"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5" descr="A screenshot of a cell phon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77965" cy="3466465"/>
                    </a:xfrm>
                    <a:prstGeom prst="rect">
                      <a:avLst/>
                    </a:prstGeom>
                    <a:noFill/>
                    <a:ln>
                      <a:noFill/>
                    </a:ln>
                  </pic:spPr>
                </pic:pic>
              </a:graphicData>
            </a:graphic>
          </wp:inline>
        </w:drawing>
      </w:r>
    </w:p>
    <w:p w:rsidR="0097153A" w:rsidRDefault="0097153A" w:rsidP="00D8770F">
      <w:pPr>
        <w:pStyle w:val="1"/>
        <w:numPr>
          <w:ilvl w:val="0"/>
          <w:numId w:val="2"/>
        </w:numPr>
        <w:rPr>
          <w:lang w:val="en-US"/>
        </w:rPr>
      </w:pPr>
      <w:bookmarkStart w:id="39" w:name="_Toc9297836"/>
      <w:r>
        <w:rPr>
          <w:lang w:val="en-US"/>
        </w:rPr>
        <w:t>Phân tích sự tương tác</w:t>
      </w:r>
      <w:bookmarkEnd w:id="39"/>
    </w:p>
    <w:p w:rsidR="00DB3BEA" w:rsidRDefault="00DB3BEA" w:rsidP="00D8770F">
      <w:pPr>
        <w:pStyle w:val="11"/>
        <w:numPr>
          <w:ilvl w:val="1"/>
          <w:numId w:val="2"/>
        </w:numPr>
        <w:ind w:start="78pt"/>
        <w:rPr>
          <w:lang w:val="en-US"/>
        </w:rPr>
      </w:pPr>
      <w:bookmarkStart w:id="40" w:name="_Toc9297837"/>
      <w:r>
        <w:rPr>
          <w:lang w:val="en-US"/>
        </w:rPr>
        <w:t>UC001 – “Login”</w:t>
      </w:r>
      <w:bookmarkEnd w:id="40"/>
    </w:p>
    <w:p w:rsidR="007C2189" w:rsidRDefault="00FC4DF9" w:rsidP="007C2189">
      <w:pPr>
        <w:jc w:val="end"/>
      </w:pPr>
      <w:r w:rsidRPr="007C2189">
        <w:rPr>
          <w:noProof/>
          <w:sz w:val="28"/>
          <w:szCs w:val="28"/>
        </w:rPr>
        <w:drawing>
          <wp:inline distT="0" distB="0" distL="0" distR="0">
            <wp:extent cx="5963920" cy="3535045"/>
            <wp:effectExtent l="0" t="0" r="0" b="8255"/>
            <wp:docPr id="20" name="Picture 26"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6" descr="A screenshot of a cell phon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63920" cy="3535045"/>
                    </a:xfrm>
                    <a:prstGeom prst="rect">
                      <a:avLst/>
                    </a:prstGeom>
                    <a:noFill/>
                    <a:ln>
                      <a:noFill/>
                    </a:ln>
                  </pic:spPr>
                </pic:pic>
              </a:graphicData>
            </a:graphic>
          </wp:inline>
        </w:drawing>
      </w:r>
    </w:p>
    <w:p w:rsidR="007C2189" w:rsidRDefault="00DB3BEA" w:rsidP="00D8770F">
      <w:pPr>
        <w:pStyle w:val="11"/>
        <w:numPr>
          <w:ilvl w:val="1"/>
          <w:numId w:val="2"/>
        </w:numPr>
        <w:ind w:start="78pt"/>
        <w:rPr>
          <w:lang w:val="en-US"/>
        </w:rPr>
      </w:pPr>
      <w:bookmarkStart w:id="41" w:name="_Toc9297838"/>
      <w:r>
        <w:rPr>
          <w:lang w:val="en-US"/>
        </w:rPr>
        <w:t>UC002 – “Sign Up”</w:t>
      </w:r>
      <w:bookmarkEnd w:id="41"/>
    </w:p>
    <w:p w:rsidR="007C2189" w:rsidRDefault="00FC4DF9" w:rsidP="007C2189">
      <w:pPr>
        <w:jc w:val="end"/>
      </w:pPr>
      <w:r w:rsidRPr="007C2189">
        <w:rPr>
          <w:noProof/>
          <w:sz w:val="28"/>
          <w:szCs w:val="28"/>
        </w:rPr>
        <w:drawing>
          <wp:inline distT="0" distB="0" distL="0" distR="0">
            <wp:extent cx="5786755" cy="4217035"/>
            <wp:effectExtent l="0" t="0" r="4445" b="0"/>
            <wp:docPr id="21" name="Picture 27"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7" descr="A screenshot of a cell phon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86755" cy="4217035"/>
                    </a:xfrm>
                    <a:prstGeom prst="rect">
                      <a:avLst/>
                    </a:prstGeom>
                    <a:noFill/>
                    <a:ln>
                      <a:noFill/>
                    </a:ln>
                  </pic:spPr>
                </pic:pic>
              </a:graphicData>
            </a:graphic>
          </wp:inline>
        </w:drawing>
      </w:r>
    </w:p>
    <w:p w:rsidR="00DB3BEA" w:rsidRDefault="00DB3BEA" w:rsidP="00D8770F">
      <w:pPr>
        <w:pStyle w:val="11"/>
        <w:numPr>
          <w:ilvl w:val="1"/>
          <w:numId w:val="2"/>
        </w:numPr>
        <w:ind w:start="78pt"/>
        <w:rPr>
          <w:lang w:val="en-US"/>
        </w:rPr>
      </w:pPr>
      <w:bookmarkStart w:id="42" w:name="_Toc9297839"/>
      <w:r>
        <w:rPr>
          <w:lang w:val="en-US"/>
        </w:rPr>
        <w:t>UC003 – “Find Movie”</w:t>
      </w:r>
      <w:bookmarkEnd w:id="42"/>
    </w:p>
    <w:p w:rsidR="007C2189" w:rsidRDefault="00FC4DF9" w:rsidP="007C2189">
      <w:pPr>
        <w:jc w:val="end"/>
      </w:pPr>
      <w:r w:rsidRPr="007C2189">
        <w:rPr>
          <w:b/>
          <w:i/>
          <w:noProof/>
          <w:sz w:val="28"/>
          <w:szCs w:val="28"/>
        </w:rPr>
        <w:drawing>
          <wp:inline distT="0" distB="0" distL="0" distR="0">
            <wp:extent cx="5786755" cy="2279015"/>
            <wp:effectExtent l="0" t="0" r="4445" b="6985"/>
            <wp:docPr id="22" name="Picture 91" descr="A screenshot of a social media pos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91" descr="A screenshot of a social media pos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86755" cy="2279015"/>
                    </a:xfrm>
                    <a:prstGeom prst="rect">
                      <a:avLst/>
                    </a:prstGeom>
                    <a:noFill/>
                    <a:ln>
                      <a:noFill/>
                    </a:ln>
                  </pic:spPr>
                </pic:pic>
              </a:graphicData>
            </a:graphic>
          </wp:inline>
        </w:drawing>
      </w:r>
    </w:p>
    <w:p w:rsidR="00DB3BEA" w:rsidRDefault="00DB3BEA" w:rsidP="00D8770F">
      <w:pPr>
        <w:pStyle w:val="11"/>
        <w:numPr>
          <w:ilvl w:val="1"/>
          <w:numId w:val="2"/>
        </w:numPr>
        <w:ind w:start="78pt"/>
        <w:rPr>
          <w:lang w:val="en-US"/>
        </w:rPr>
      </w:pPr>
      <w:bookmarkStart w:id="43" w:name="_Toc9297840"/>
      <w:r>
        <w:rPr>
          <w:lang w:val="en-US"/>
        </w:rPr>
        <w:t>UC004 – “Find Cinema”</w:t>
      </w:r>
      <w:bookmarkEnd w:id="43"/>
    </w:p>
    <w:p w:rsidR="007C2189" w:rsidRDefault="00FC4DF9" w:rsidP="00265C52">
      <w:pPr>
        <w:jc w:val="end"/>
      </w:pPr>
      <w:r w:rsidRPr="00265C52">
        <w:rPr>
          <w:noProof/>
          <w:sz w:val="28"/>
          <w:szCs w:val="28"/>
        </w:rPr>
        <w:drawing>
          <wp:inline distT="0" distB="0" distL="0" distR="0">
            <wp:extent cx="5786755" cy="2279015"/>
            <wp:effectExtent l="0" t="0" r="4445" b="6985"/>
            <wp:docPr id="23" name="Picture 28" descr="A screenshot of a social media pos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8" descr="A screenshot of a social media pos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86755" cy="2279015"/>
                    </a:xfrm>
                    <a:prstGeom prst="rect">
                      <a:avLst/>
                    </a:prstGeom>
                    <a:noFill/>
                    <a:ln>
                      <a:noFill/>
                    </a:ln>
                  </pic:spPr>
                </pic:pic>
              </a:graphicData>
            </a:graphic>
          </wp:inline>
        </w:drawing>
      </w:r>
    </w:p>
    <w:p w:rsidR="00DB3BEA" w:rsidRDefault="00DB3BEA" w:rsidP="00D8770F">
      <w:pPr>
        <w:pStyle w:val="11"/>
        <w:numPr>
          <w:ilvl w:val="1"/>
          <w:numId w:val="2"/>
        </w:numPr>
        <w:spacing w:after="12pt"/>
        <w:ind w:start="77.95pt"/>
        <w:rPr>
          <w:lang w:val="en-US"/>
        </w:rPr>
      </w:pPr>
      <w:bookmarkStart w:id="44" w:name="_Toc9297841"/>
      <w:r>
        <w:rPr>
          <w:lang w:val="en-US"/>
        </w:rPr>
        <w:t>UC006 – “CRUD Movies”</w:t>
      </w:r>
      <w:bookmarkEnd w:id="44"/>
    </w:p>
    <w:p w:rsidR="00265C52" w:rsidRDefault="00265C52" w:rsidP="00265C52">
      <w:pPr>
        <w:ind w:firstLine="36pt"/>
        <w:rPr>
          <w:sz w:val="28"/>
          <w:szCs w:val="28"/>
        </w:rPr>
      </w:pPr>
      <w:r>
        <w:rPr>
          <w:sz w:val="28"/>
          <w:szCs w:val="28"/>
        </w:rPr>
        <w:t>*Xem</w:t>
      </w:r>
    </w:p>
    <w:p w:rsidR="00265C52" w:rsidRDefault="00FC4DF9" w:rsidP="00265C52">
      <w:pPr>
        <w:jc w:val="end"/>
        <w:rPr>
          <w:sz w:val="28"/>
          <w:szCs w:val="28"/>
        </w:rPr>
      </w:pPr>
      <w:r w:rsidRPr="00265C52">
        <w:rPr>
          <w:noProof/>
          <w:sz w:val="28"/>
          <w:szCs w:val="28"/>
        </w:rPr>
        <w:drawing>
          <wp:inline distT="0" distB="0" distL="0" distR="0">
            <wp:extent cx="5786755" cy="2347595"/>
            <wp:effectExtent l="0" t="0" r="4445" b="0"/>
            <wp:docPr id="24" name="Picture 92" descr="A screenshot of a social media pos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92" descr="A screenshot of a social media pos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86755" cy="2347595"/>
                    </a:xfrm>
                    <a:prstGeom prst="rect">
                      <a:avLst/>
                    </a:prstGeom>
                    <a:noFill/>
                    <a:ln>
                      <a:noFill/>
                    </a:ln>
                  </pic:spPr>
                </pic:pic>
              </a:graphicData>
            </a:graphic>
          </wp:inline>
        </w:drawing>
      </w:r>
    </w:p>
    <w:p w:rsidR="00265C52" w:rsidRDefault="00265C52" w:rsidP="00265C52">
      <w:pPr>
        <w:rPr>
          <w:sz w:val="28"/>
          <w:szCs w:val="28"/>
        </w:rPr>
      </w:pPr>
      <w:r>
        <w:rPr>
          <w:sz w:val="28"/>
          <w:szCs w:val="28"/>
        </w:rPr>
        <w:tab/>
      </w:r>
    </w:p>
    <w:p w:rsidR="00265C52" w:rsidRDefault="00265C52" w:rsidP="00265C52">
      <w:pPr>
        <w:ind w:firstLine="36pt"/>
        <w:rPr>
          <w:sz w:val="28"/>
          <w:szCs w:val="28"/>
        </w:rPr>
      </w:pPr>
      <w:r>
        <w:rPr>
          <w:sz w:val="28"/>
          <w:szCs w:val="28"/>
        </w:rPr>
        <w:br w:type="page"/>
        <w:t>*Thêm</w:t>
      </w:r>
    </w:p>
    <w:p w:rsidR="00265C52" w:rsidRDefault="00FC4DF9" w:rsidP="00265C52">
      <w:pPr>
        <w:jc w:val="end"/>
        <w:rPr>
          <w:sz w:val="28"/>
          <w:szCs w:val="28"/>
        </w:rPr>
      </w:pPr>
      <w:r w:rsidRPr="00265C52">
        <w:rPr>
          <w:noProof/>
          <w:sz w:val="28"/>
          <w:szCs w:val="28"/>
        </w:rPr>
        <w:drawing>
          <wp:inline distT="0" distB="0" distL="0" distR="0">
            <wp:extent cx="5786755" cy="2497455"/>
            <wp:effectExtent l="0" t="0" r="4445" b="0"/>
            <wp:docPr id="25" name="Picture 93" descr="A screenshot of a social media pos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93" descr="A screenshot of a social media pos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86755" cy="2497455"/>
                    </a:xfrm>
                    <a:prstGeom prst="rect">
                      <a:avLst/>
                    </a:prstGeom>
                    <a:noFill/>
                    <a:ln>
                      <a:noFill/>
                    </a:ln>
                  </pic:spPr>
                </pic:pic>
              </a:graphicData>
            </a:graphic>
          </wp:inline>
        </w:drawing>
      </w:r>
    </w:p>
    <w:p w:rsidR="00265C52" w:rsidRDefault="00265C52" w:rsidP="00265C52">
      <w:pPr>
        <w:rPr>
          <w:sz w:val="28"/>
          <w:szCs w:val="28"/>
        </w:rPr>
      </w:pPr>
      <w:r>
        <w:rPr>
          <w:sz w:val="28"/>
          <w:szCs w:val="28"/>
        </w:rPr>
        <w:tab/>
        <w:t>*Sửa</w:t>
      </w:r>
    </w:p>
    <w:p w:rsidR="00265C52" w:rsidRDefault="00FC4DF9" w:rsidP="00265C52">
      <w:pPr>
        <w:jc w:val="end"/>
        <w:rPr>
          <w:sz w:val="28"/>
          <w:szCs w:val="28"/>
        </w:rPr>
      </w:pPr>
      <w:r w:rsidRPr="00265C52">
        <w:rPr>
          <w:noProof/>
          <w:sz w:val="28"/>
          <w:szCs w:val="28"/>
        </w:rPr>
        <w:drawing>
          <wp:inline distT="0" distB="0" distL="0" distR="0">
            <wp:extent cx="5786755" cy="3411855"/>
            <wp:effectExtent l="0" t="0" r="4445" b="0"/>
            <wp:docPr id="26" name="Picture 94"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94" descr="A screenshot of a cell phon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6755" cy="3411855"/>
                    </a:xfrm>
                    <a:prstGeom prst="rect">
                      <a:avLst/>
                    </a:prstGeom>
                    <a:noFill/>
                    <a:ln>
                      <a:noFill/>
                    </a:ln>
                  </pic:spPr>
                </pic:pic>
              </a:graphicData>
            </a:graphic>
          </wp:inline>
        </w:drawing>
      </w:r>
    </w:p>
    <w:p w:rsidR="00265C52" w:rsidRDefault="00265C52" w:rsidP="00265C52">
      <w:pPr>
        <w:rPr>
          <w:sz w:val="28"/>
          <w:szCs w:val="28"/>
        </w:rPr>
      </w:pPr>
      <w:r>
        <w:rPr>
          <w:sz w:val="28"/>
          <w:szCs w:val="28"/>
        </w:rPr>
        <w:tab/>
        <w:t>*Xóa</w:t>
      </w:r>
    </w:p>
    <w:p w:rsidR="00265C52" w:rsidRPr="00265C52" w:rsidRDefault="00FC4DF9" w:rsidP="00265C52">
      <w:pPr>
        <w:jc w:val="end"/>
        <w:rPr>
          <w:sz w:val="28"/>
          <w:szCs w:val="28"/>
        </w:rPr>
      </w:pPr>
      <w:r w:rsidRPr="00265C52">
        <w:rPr>
          <w:noProof/>
          <w:sz w:val="28"/>
          <w:szCs w:val="28"/>
        </w:rPr>
        <w:drawing>
          <wp:inline distT="0" distB="0" distL="0" distR="0">
            <wp:extent cx="5800090" cy="2238375"/>
            <wp:effectExtent l="0" t="0" r="0" b="9525"/>
            <wp:docPr id="27" name="Picture 95" descr="A screenshot of a social media pos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95" descr="A screenshot of a social media pos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00090" cy="2238375"/>
                    </a:xfrm>
                    <a:prstGeom prst="rect">
                      <a:avLst/>
                    </a:prstGeom>
                    <a:noFill/>
                    <a:ln>
                      <a:noFill/>
                    </a:ln>
                  </pic:spPr>
                </pic:pic>
              </a:graphicData>
            </a:graphic>
          </wp:inline>
        </w:drawing>
      </w:r>
    </w:p>
    <w:p w:rsidR="00DB3BEA" w:rsidRDefault="00DB3BEA" w:rsidP="00D8770F">
      <w:pPr>
        <w:pStyle w:val="11"/>
        <w:numPr>
          <w:ilvl w:val="1"/>
          <w:numId w:val="2"/>
        </w:numPr>
        <w:spacing w:after="12pt"/>
        <w:ind w:start="77.95pt"/>
        <w:rPr>
          <w:lang w:val="en-US"/>
        </w:rPr>
      </w:pPr>
      <w:bookmarkStart w:id="45" w:name="_Toc9297842"/>
      <w:r>
        <w:rPr>
          <w:lang w:val="en-US"/>
        </w:rPr>
        <w:t>UC007 – “CRUD Cinemas”</w:t>
      </w:r>
      <w:bookmarkEnd w:id="45"/>
    </w:p>
    <w:p w:rsidR="00265C52" w:rsidRDefault="00265C52" w:rsidP="00265C52">
      <w:pPr>
        <w:ind w:firstLine="36pt"/>
        <w:rPr>
          <w:sz w:val="28"/>
          <w:szCs w:val="28"/>
        </w:rPr>
      </w:pPr>
      <w:r>
        <w:rPr>
          <w:sz w:val="28"/>
          <w:szCs w:val="28"/>
        </w:rPr>
        <w:t>*Xem</w:t>
      </w:r>
    </w:p>
    <w:p w:rsidR="00265C52" w:rsidRDefault="00FC4DF9" w:rsidP="00265C52">
      <w:pPr>
        <w:jc w:val="end"/>
        <w:rPr>
          <w:sz w:val="28"/>
          <w:szCs w:val="28"/>
        </w:rPr>
      </w:pPr>
      <w:r w:rsidRPr="00265C52">
        <w:rPr>
          <w:noProof/>
          <w:sz w:val="28"/>
          <w:szCs w:val="28"/>
        </w:rPr>
        <w:drawing>
          <wp:inline distT="0" distB="0" distL="0" distR="0">
            <wp:extent cx="5786755" cy="2347595"/>
            <wp:effectExtent l="0" t="0" r="4445" b="0"/>
            <wp:docPr id="28" name="Picture 29" descr="A screenshot of a social media pos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9" descr="A screenshot of a social media pos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86755" cy="2347595"/>
                    </a:xfrm>
                    <a:prstGeom prst="rect">
                      <a:avLst/>
                    </a:prstGeom>
                    <a:noFill/>
                    <a:ln>
                      <a:noFill/>
                    </a:ln>
                  </pic:spPr>
                </pic:pic>
              </a:graphicData>
            </a:graphic>
          </wp:inline>
        </w:drawing>
      </w:r>
    </w:p>
    <w:p w:rsidR="00265C52" w:rsidRDefault="00265C52" w:rsidP="00265C52">
      <w:pPr>
        <w:rPr>
          <w:sz w:val="28"/>
          <w:szCs w:val="28"/>
        </w:rPr>
      </w:pPr>
      <w:r>
        <w:rPr>
          <w:sz w:val="28"/>
          <w:szCs w:val="28"/>
        </w:rPr>
        <w:tab/>
        <w:t>*Thêm</w:t>
      </w:r>
    </w:p>
    <w:p w:rsidR="00265C52" w:rsidRDefault="00FC4DF9" w:rsidP="00265C52">
      <w:pPr>
        <w:jc w:val="end"/>
        <w:rPr>
          <w:sz w:val="28"/>
          <w:szCs w:val="28"/>
        </w:rPr>
      </w:pPr>
      <w:r w:rsidRPr="00265C52">
        <w:rPr>
          <w:noProof/>
          <w:sz w:val="28"/>
          <w:szCs w:val="28"/>
        </w:rPr>
        <w:drawing>
          <wp:inline distT="0" distB="0" distL="0" distR="0">
            <wp:extent cx="5786755" cy="2497455"/>
            <wp:effectExtent l="0" t="0" r="4445" b="0"/>
            <wp:docPr id="29" name="Picture 30" descr="A screenshot of a social media pos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0" descr="A screenshot of a social media pos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86755" cy="2497455"/>
                    </a:xfrm>
                    <a:prstGeom prst="rect">
                      <a:avLst/>
                    </a:prstGeom>
                    <a:noFill/>
                    <a:ln>
                      <a:noFill/>
                    </a:ln>
                  </pic:spPr>
                </pic:pic>
              </a:graphicData>
            </a:graphic>
          </wp:inline>
        </w:drawing>
      </w:r>
    </w:p>
    <w:p w:rsidR="00265C52" w:rsidRDefault="00265C52" w:rsidP="00265C52">
      <w:pPr>
        <w:rPr>
          <w:sz w:val="28"/>
          <w:szCs w:val="28"/>
        </w:rPr>
      </w:pPr>
      <w:r>
        <w:rPr>
          <w:sz w:val="28"/>
          <w:szCs w:val="28"/>
        </w:rPr>
        <w:tab/>
        <w:t>*Xóa</w:t>
      </w:r>
    </w:p>
    <w:p w:rsidR="00265C52" w:rsidRDefault="00FC4DF9" w:rsidP="00265C52">
      <w:pPr>
        <w:tabs>
          <w:tab w:val="start" w:pos="36pt"/>
          <w:tab w:val="start" w:pos="82.75pt"/>
        </w:tabs>
        <w:jc w:val="end"/>
        <w:rPr>
          <w:sz w:val="28"/>
          <w:szCs w:val="28"/>
        </w:rPr>
      </w:pPr>
      <w:r w:rsidRPr="00265C52">
        <w:rPr>
          <w:noProof/>
          <w:sz w:val="28"/>
          <w:szCs w:val="28"/>
        </w:rPr>
        <w:drawing>
          <wp:inline distT="0" distB="0" distL="0" distR="0">
            <wp:extent cx="5800090" cy="2238375"/>
            <wp:effectExtent l="0" t="0" r="0" b="9525"/>
            <wp:docPr id="30" name="Picture 32" descr="A screenshot of a social media pos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2" descr="A screenshot of a social media pos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00090" cy="2238375"/>
                    </a:xfrm>
                    <a:prstGeom prst="rect">
                      <a:avLst/>
                    </a:prstGeom>
                    <a:noFill/>
                    <a:ln>
                      <a:noFill/>
                    </a:ln>
                  </pic:spPr>
                </pic:pic>
              </a:graphicData>
            </a:graphic>
          </wp:inline>
        </w:drawing>
      </w:r>
    </w:p>
    <w:p w:rsidR="00265C52" w:rsidRDefault="00265C52" w:rsidP="00265C52">
      <w:pPr>
        <w:ind w:firstLine="36pt"/>
        <w:rPr>
          <w:sz w:val="28"/>
          <w:szCs w:val="28"/>
        </w:rPr>
      </w:pPr>
      <w:r>
        <w:rPr>
          <w:sz w:val="28"/>
          <w:szCs w:val="28"/>
        </w:rPr>
        <w:br w:type="page"/>
        <w:t>*Sửa</w:t>
      </w:r>
    </w:p>
    <w:p w:rsidR="00265C52" w:rsidRPr="00C02FC2" w:rsidRDefault="00FC4DF9" w:rsidP="00265C52">
      <w:pPr>
        <w:jc w:val="end"/>
        <w:rPr>
          <w:sz w:val="28"/>
          <w:szCs w:val="28"/>
        </w:rPr>
      </w:pPr>
      <w:r w:rsidRPr="00265C52">
        <w:rPr>
          <w:noProof/>
          <w:sz w:val="28"/>
          <w:szCs w:val="28"/>
        </w:rPr>
        <w:drawing>
          <wp:inline distT="0" distB="0" distL="0" distR="0">
            <wp:extent cx="5786755" cy="3507740"/>
            <wp:effectExtent l="0" t="0" r="4445" b="0"/>
            <wp:docPr id="31" name="Picture 31"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1" descr="A screenshot of a cell phon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86755" cy="3507740"/>
                    </a:xfrm>
                    <a:prstGeom prst="rect">
                      <a:avLst/>
                    </a:prstGeom>
                    <a:noFill/>
                    <a:ln>
                      <a:noFill/>
                    </a:ln>
                  </pic:spPr>
                </pic:pic>
              </a:graphicData>
            </a:graphic>
          </wp:inline>
        </w:drawing>
      </w:r>
    </w:p>
    <w:p w:rsidR="00265C52" w:rsidRDefault="00265C52" w:rsidP="00265C52"/>
    <w:p w:rsidR="00DB3BEA" w:rsidRDefault="00DB3BEA" w:rsidP="00D8770F">
      <w:pPr>
        <w:pStyle w:val="11"/>
        <w:numPr>
          <w:ilvl w:val="1"/>
          <w:numId w:val="2"/>
        </w:numPr>
        <w:spacing w:after="6pt"/>
        <w:ind w:start="77.95pt"/>
        <w:rPr>
          <w:lang w:val="en-US"/>
        </w:rPr>
      </w:pPr>
      <w:bookmarkStart w:id="46" w:name="_Toc9297843"/>
      <w:r>
        <w:rPr>
          <w:lang w:val="en-US"/>
        </w:rPr>
        <w:t>UC008 – “CRUD Comments”</w:t>
      </w:r>
      <w:bookmarkEnd w:id="46"/>
    </w:p>
    <w:p w:rsidR="00265C52" w:rsidRDefault="00265C52" w:rsidP="00265C52">
      <w:pPr>
        <w:ind w:start="18pt" w:firstLine="18pt"/>
        <w:rPr>
          <w:sz w:val="28"/>
          <w:szCs w:val="28"/>
        </w:rPr>
      </w:pPr>
      <w:r>
        <w:rPr>
          <w:sz w:val="28"/>
          <w:szCs w:val="28"/>
        </w:rPr>
        <w:t>*CRUD tất cả comment về phim</w:t>
      </w:r>
    </w:p>
    <w:p w:rsidR="00265C52" w:rsidRPr="00D84475" w:rsidRDefault="00FC4DF9" w:rsidP="00265C52">
      <w:pPr>
        <w:ind w:start="18pt"/>
        <w:rPr>
          <w:sz w:val="28"/>
          <w:szCs w:val="28"/>
        </w:rPr>
      </w:pPr>
      <w:r w:rsidRPr="00265C52">
        <w:rPr>
          <w:noProof/>
          <w:sz w:val="28"/>
          <w:szCs w:val="28"/>
        </w:rPr>
        <w:drawing>
          <wp:inline distT="0" distB="0" distL="0" distR="0">
            <wp:extent cx="5786755" cy="2374900"/>
            <wp:effectExtent l="0" t="0" r="4445" b="6350"/>
            <wp:docPr id="32" name="Picture 33"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3" descr="A screenshot of a cell phon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86755" cy="2374900"/>
                    </a:xfrm>
                    <a:prstGeom prst="rect">
                      <a:avLst/>
                    </a:prstGeom>
                    <a:noFill/>
                    <a:ln>
                      <a:noFill/>
                    </a:ln>
                  </pic:spPr>
                </pic:pic>
              </a:graphicData>
            </a:graphic>
          </wp:inline>
        </w:drawing>
      </w:r>
    </w:p>
    <w:p w:rsidR="00265C52" w:rsidRDefault="00265C52" w:rsidP="00265C52">
      <w:pPr>
        <w:ind w:start="18pt"/>
        <w:rPr>
          <w:sz w:val="28"/>
          <w:szCs w:val="28"/>
        </w:rPr>
      </w:pPr>
      <w:r>
        <w:rPr>
          <w:sz w:val="28"/>
          <w:szCs w:val="28"/>
        </w:rPr>
        <w:tab/>
        <w:t>*CRUD tất cả comment về rạp</w:t>
      </w:r>
    </w:p>
    <w:p w:rsidR="00265C52" w:rsidRDefault="00FC4DF9" w:rsidP="00265C52">
      <w:pPr>
        <w:ind w:start="18pt"/>
        <w:jc w:val="end"/>
        <w:rPr>
          <w:sz w:val="28"/>
          <w:szCs w:val="28"/>
        </w:rPr>
      </w:pPr>
      <w:r w:rsidRPr="00265C52">
        <w:rPr>
          <w:noProof/>
          <w:sz w:val="28"/>
          <w:szCs w:val="28"/>
        </w:rPr>
        <w:drawing>
          <wp:inline distT="0" distB="0" distL="0" distR="0">
            <wp:extent cx="5800090" cy="2197100"/>
            <wp:effectExtent l="0" t="0" r="0" b="0"/>
            <wp:docPr id="33" name="Picture 34" descr="A close up of a map&#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4" descr="A close up of a map&#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00090" cy="2197100"/>
                    </a:xfrm>
                    <a:prstGeom prst="rect">
                      <a:avLst/>
                    </a:prstGeom>
                    <a:noFill/>
                    <a:ln>
                      <a:noFill/>
                    </a:ln>
                  </pic:spPr>
                </pic:pic>
              </a:graphicData>
            </a:graphic>
          </wp:inline>
        </w:drawing>
      </w:r>
    </w:p>
    <w:p w:rsidR="00265C52" w:rsidRDefault="00265C52" w:rsidP="00265C52">
      <w:pPr>
        <w:ind w:start="18pt"/>
        <w:rPr>
          <w:sz w:val="28"/>
          <w:szCs w:val="28"/>
        </w:rPr>
      </w:pPr>
      <w:r>
        <w:rPr>
          <w:sz w:val="28"/>
          <w:szCs w:val="28"/>
        </w:rPr>
        <w:tab/>
        <w:t>*CRUD comment về 1 phim bất kỳ</w:t>
      </w:r>
    </w:p>
    <w:p w:rsidR="00265C52" w:rsidRDefault="00FC4DF9" w:rsidP="00265C52">
      <w:pPr>
        <w:ind w:start="18pt"/>
        <w:jc w:val="end"/>
        <w:rPr>
          <w:sz w:val="28"/>
          <w:szCs w:val="28"/>
        </w:rPr>
      </w:pPr>
      <w:r w:rsidRPr="00265C52">
        <w:rPr>
          <w:noProof/>
          <w:sz w:val="28"/>
          <w:szCs w:val="28"/>
        </w:rPr>
        <w:drawing>
          <wp:inline distT="0" distB="0" distL="0" distR="0">
            <wp:extent cx="5800090" cy="2238375"/>
            <wp:effectExtent l="0" t="0" r="0" b="9525"/>
            <wp:docPr id="34" name="Picture 35"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5" descr="A screenshot of a cell phon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00090" cy="2238375"/>
                    </a:xfrm>
                    <a:prstGeom prst="rect">
                      <a:avLst/>
                    </a:prstGeom>
                    <a:noFill/>
                    <a:ln>
                      <a:noFill/>
                    </a:ln>
                  </pic:spPr>
                </pic:pic>
              </a:graphicData>
            </a:graphic>
          </wp:inline>
        </w:drawing>
      </w:r>
    </w:p>
    <w:p w:rsidR="00265C52" w:rsidRDefault="00265C52" w:rsidP="00265C52">
      <w:pPr>
        <w:ind w:start="18pt"/>
        <w:rPr>
          <w:sz w:val="28"/>
          <w:szCs w:val="28"/>
        </w:rPr>
      </w:pPr>
      <w:r>
        <w:rPr>
          <w:sz w:val="28"/>
          <w:szCs w:val="28"/>
        </w:rPr>
        <w:tab/>
        <w:t>*CRUD comment về 1 rạp bất kỳ</w:t>
      </w:r>
    </w:p>
    <w:p w:rsidR="00265C52" w:rsidRPr="00D84475" w:rsidRDefault="00FC4DF9" w:rsidP="00265C52">
      <w:pPr>
        <w:ind w:start="18pt"/>
        <w:jc w:val="end"/>
        <w:rPr>
          <w:sz w:val="28"/>
          <w:szCs w:val="28"/>
        </w:rPr>
      </w:pPr>
      <w:r w:rsidRPr="00265C52">
        <w:rPr>
          <w:noProof/>
          <w:sz w:val="28"/>
          <w:szCs w:val="28"/>
        </w:rPr>
        <w:drawing>
          <wp:inline distT="0" distB="0" distL="0" distR="0">
            <wp:extent cx="5786755" cy="2087880"/>
            <wp:effectExtent l="0" t="0" r="4445" b="7620"/>
            <wp:docPr id="35" name="Picture 36" descr="A screenshot of a social media pos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6" descr="A screenshot of a social media pos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86755" cy="2087880"/>
                    </a:xfrm>
                    <a:prstGeom prst="rect">
                      <a:avLst/>
                    </a:prstGeom>
                    <a:noFill/>
                    <a:ln>
                      <a:noFill/>
                    </a:ln>
                  </pic:spPr>
                </pic:pic>
              </a:graphicData>
            </a:graphic>
          </wp:inline>
        </w:drawing>
      </w:r>
    </w:p>
    <w:p w:rsidR="007C2189" w:rsidRDefault="00616F7C" w:rsidP="00265C52">
      <w:r>
        <w:br w:type="page"/>
      </w:r>
    </w:p>
    <w:p w:rsidR="00265C52" w:rsidRPr="00616F7C" w:rsidRDefault="00DB3BEA" w:rsidP="00D8770F">
      <w:pPr>
        <w:pStyle w:val="11"/>
        <w:numPr>
          <w:ilvl w:val="1"/>
          <w:numId w:val="2"/>
        </w:numPr>
        <w:spacing w:after="12pt"/>
        <w:ind w:start="77.95pt"/>
        <w:rPr>
          <w:lang w:val="en-US"/>
        </w:rPr>
      </w:pPr>
      <w:bookmarkStart w:id="47" w:name="_Toc9297844"/>
      <w:r>
        <w:rPr>
          <w:lang w:val="en-US"/>
        </w:rPr>
        <w:t>UC009 – “CRUD Showtimes”</w:t>
      </w:r>
      <w:bookmarkEnd w:id="47"/>
    </w:p>
    <w:p w:rsidR="00265C52" w:rsidRDefault="00265C52" w:rsidP="00265C52">
      <w:pPr>
        <w:ind w:firstLine="36pt"/>
        <w:rPr>
          <w:sz w:val="28"/>
          <w:szCs w:val="28"/>
        </w:rPr>
      </w:pPr>
      <w:r>
        <w:rPr>
          <w:sz w:val="28"/>
          <w:szCs w:val="28"/>
        </w:rPr>
        <w:t>*Xem</w:t>
      </w:r>
    </w:p>
    <w:p w:rsidR="00265C52" w:rsidRDefault="00FC4DF9" w:rsidP="00265C52">
      <w:pPr>
        <w:jc w:val="end"/>
        <w:rPr>
          <w:sz w:val="28"/>
          <w:szCs w:val="28"/>
        </w:rPr>
      </w:pPr>
      <w:r w:rsidRPr="00265C52">
        <w:rPr>
          <w:noProof/>
          <w:sz w:val="28"/>
          <w:szCs w:val="28"/>
        </w:rPr>
        <w:drawing>
          <wp:inline distT="0" distB="0" distL="0" distR="0">
            <wp:extent cx="5800090" cy="2183765"/>
            <wp:effectExtent l="0" t="0" r="0" b="6985"/>
            <wp:docPr id="36" name="Picture 39"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9" descr="A screenshot of a cell phon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00090" cy="2183765"/>
                    </a:xfrm>
                    <a:prstGeom prst="rect">
                      <a:avLst/>
                    </a:prstGeom>
                    <a:noFill/>
                    <a:ln>
                      <a:noFill/>
                    </a:ln>
                  </pic:spPr>
                </pic:pic>
              </a:graphicData>
            </a:graphic>
          </wp:inline>
        </w:drawing>
      </w:r>
    </w:p>
    <w:p w:rsidR="00265C52" w:rsidRDefault="00265C52" w:rsidP="00265C52">
      <w:pPr>
        <w:rPr>
          <w:sz w:val="28"/>
          <w:szCs w:val="28"/>
        </w:rPr>
      </w:pPr>
      <w:r>
        <w:rPr>
          <w:sz w:val="28"/>
          <w:szCs w:val="28"/>
        </w:rPr>
        <w:tab/>
        <w:t>*Thêm</w:t>
      </w:r>
    </w:p>
    <w:p w:rsidR="00265C52" w:rsidRDefault="00FC4DF9" w:rsidP="00265C52">
      <w:pPr>
        <w:jc w:val="end"/>
        <w:rPr>
          <w:sz w:val="28"/>
          <w:szCs w:val="28"/>
        </w:rPr>
      </w:pPr>
      <w:r w:rsidRPr="00265C52">
        <w:rPr>
          <w:noProof/>
          <w:sz w:val="28"/>
          <w:szCs w:val="28"/>
        </w:rPr>
        <w:drawing>
          <wp:inline distT="0" distB="0" distL="0" distR="0">
            <wp:extent cx="5786755" cy="2142490"/>
            <wp:effectExtent l="0" t="0" r="4445" b="0"/>
            <wp:docPr id="37" name="Picture 40"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0" descr="A screenshot of a cell phon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86755" cy="2142490"/>
                    </a:xfrm>
                    <a:prstGeom prst="rect">
                      <a:avLst/>
                    </a:prstGeom>
                    <a:noFill/>
                    <a:ln>
                      <a:noFill/>
                    </a:ln>
                  </pic:spPr>
                </pic:pic>
              </a:graphicData>
            </a:graphic>
          </wp:inline>
        </w:drawing>
      </w:r>
    </w:p>
    <w:p w:rsidR="00265C52" w:rsidRDefault="00265C52" w:rsidP="00265C52">
      <w:pPr>
        <w:rPr>
          <w:sz w:val="28"/>
          <w:szCs w:val="28"/>
        </w:rPr>
      </w:pPr>
      <w:r>
        <w:rPr>
          <w:sz w:val="28"/>
          <w:szCs w:val="28"/>
        </w:rPr>
        <w:tab/>
        <w:t>*Sửa</w:t>
      </w:r>
    </w:p>
    <w:p w:rsidR="00265C52" w:rsidRDefault="00FC4DF9" w:rsidP="00265C52">
      <w:pPr>
        <w:jc w:val="end"/>
        <w:rPr>
          <w:sz w:val="28"/>
          <w:szCs w:val="28"/>
        </w:rPr>
      </w:pPr>
      <w:r w:rsidRPr="00265C52">
        <w:rPr>
          <w:noProof/>
          <w:sz w:val="28"/>
          <w:szCs w:val="28"/>
        </w:rPr>
        <w:drawing>
          <wp:inline distT="0" distB="0" distL="0" distR="0">
            <wp:extent cx="5786755" cy="2183765"/>
            <wp:effectExtent l="0" t="0" r="4445" b="6985"/>
            <wp:docPr id="38" name="Picture 41"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1" descr="A screenshot of a cell phon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86755" cy="2183765"/>
                    </a:xfrm>
                    <a:prstGeom prst="rect">
                      <a:avLst/>
                    </a:prstGeom>
                    <a:noFill/>
                    <a:ln>
                      <a:noFill/>
                    </a:ln>
                  </pic:spPr>
                </pic:pic>
              </a:graphicData>
            </a:graphic>
          </wp:inline>
        </w:drawing>
      </w:r>
    </w:p>
    <w:p w:rsidR="00265C52" w:rsidRDefault="00265C52" w:rsidP="00265C52">
      <w:pPr>
        <w:rPr>
          <w:sz w:val="28"/>
          <w:szCs w:val="28"/>
        </w:rPr>
      </w:pPr>
      <w:r>
        <w:rPr>
          <w:sz w:val="28"/>
          <w:szCs w:val="28"/>
        </w:rPr>
        <w:tab/>
      </w:r>
    </w:p>
    <w:p w:rsidR="00265C52" w:rsidRDefault="00265C52" w:rsidP="00265C52">
      <w:pPr>
        <w:ind w:firstLine="36pt"/>
        <w:rPr>
          <w:sz w:val="28"/>
          <w:szCs w:val="28"/>
        </w:rPr>
      </w:pPr>
      <w:r>
        <w:rPr>
          <w:sz w:val="28"/>
          <w:szCs w:val="28"/>
        </w:rPr>
        <w:br w:type="page"/>
        <w:t>*Xóa</w:t>
      </w:r>
    </w:p>
    <w:p w:rsidR="00265C52" w:rsidRPr="005447AA" w:rsidRDefault="00FC4DF9" w:rsidP="00265C52">
      <w:pPr>
        <w:jc w:val="end"/>
        <w:rPr>
          <w:sz w:val="28"/>
          <w:szCs w:val="28"/>
        </w:rPr>
      </w:pPr>
      <w:r w:rsidRPr="00265C52">
        <w:rPr>
          <w:noProof/>
          <w:sz w:val="28"/>
          <w:szCs w:val="28"/>
        </w:rPr>
        <w:drawing>
          <wp:inline distT="0" distB="0" distL="0" distR="0">
            <wp:extent cx="5786755" cy="2388235"/>
            <wp:effectExtent l="0" t="0" r="4445" b="0"/>
            <wp:docPr id="39" name="Picture 42"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2" descr="A screenshot of a cell phon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86755" cy="2388235"/>
                    </a:xfrm>
                    <a:prstGeom prst="rect">
                      <a:avLst/>
                    </a:prstGeom>
                    <a:noFill/>
                    <a:ln>
                      <a:noFill/>
                    </a:ln>
                  </pic:spPr>
                </pic:pic>
              </a:graphicData>
            </a:graphic>
          </wp:inline>
        </w:drawing>
      </w:r>
    </w:p>
    <w:p w:rsidR="007C2189" w:rsidRDefault="007C2189" w:rsidP="007C2189"/>
    <w:p w:rsidR="00DB3BEA" w:rsidRDefault="00DB3BEA" w:rsidP="00D8770F">
      <w:pPr>
        <w:pStyle w:val="11"/>
        <w:numPr>
          <w:ilvl w:val="1"/>
          <w:numId w:val="2"/>
        </w:numPr>
        <w:ind w:start="78pt"/>
        <w:rPr>
          <w:lang w:val="en-US"/>
        </w:rPr>
      </w:pPr>
      <w:bookmarkStart w:id="48" w:name="_Toc9297845"/>
      <w:r>
        <w:rPr>
          <w:lang w:val="en-US"/>
        </w:rPr>
        <w:t>UC010 – “CRUD Accounts”</w:t>
      </w:r>
      <w:bookmarkEnd w:id="48"/>
    </w:p>
    <w:p w:rsidR="00616F7C" w:rsidRDefault="00616F7C" w:rsidP="00616F7C">
      <w:pPr>
        <w:ind w:firstLine="36pt"/>
        <w:rPr>
          <w:sz w:val="28"/>
          <w:szCs w:val="28"/>
        </w:rPr>
      </w:pPr>
      <w:r>
        <w:rPr>
          <w:sz w:val="28"/>
          <w:szCs w:val="28"/>
        </w:rPr>
        <w:t>*Xem</w:t>
      </w:r>
    </w:p>
    <w:p w:rsidR="00616F7C" w:rsidRDefault="00FC4DF9" w:rsidP="00616F7C">
      <w:pPr>
        <w:jc w:val="end"/>
        <w:rPr>
          <w:sz w:val="28"/>
          <w:szCs w:val="28"/>
        </w:rPr>
      </w:pPr>
      <w:r w:rsidRPr="00616F7C">
        <w:rPr>
          <w:noProof/>
          <w:sz w:val="28"/>
          <w:szCs w:val="28"/>
        </w:rPr>
        <w:drawing>
          <wp:inline distT="0" distB="0" distL="0" distR="0">
            <wp:extent cx="5786755" cy="2142490"/>
            <wp:effectExtent l="0" t="0" r="4445" b="0"/>
            <wp:docPr id="40" name="Picture 37" descr="A screenshot of a social media pos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7" descr="A screenshot of a social media pos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86755" cy="2142490"/>
                    </a:xfrm>
                    <a:prstGeom prst="rect">
                      <a:avLst/>
                    </a:prstGeom>
                    <a:noFill/>
                    <a:ln>
                      <a:noFill/>
                    </a:ln>
                  </pic:spPr>
                </pic:pic>
              </a:graphicData>
            </a:graphic>
          </wp:inline>
        </w:drawing>
      </w:r>
    </w:p>
    <w:p w:rsidR="00616F7C" w:rsidRDefault="00616F7C" w:rsidP="00616F7C">
      <w:pPr>
        <w:rPr>
          <w:sz w:val="28"/>
          <w:szCs w:val="28"/>
        </w:rPr>
      </w:pPr>
      <w:r>
        <w:rPr>
          <w:sz w:val="28"/>
          <w:szCs w:val="28"/>
        </w:rPr>
        <w:tab/>
        <w:t>*Xóa</w:t>
      </w:r>
    </w:p>
    <w:p w:rsidR="00616F7C" w:rsidRPr="005447AA" w:rsidRDefault="00FC4DF9" w:rsidP="00616F7C">
      <w:pPr>
        <w:jc w:val="end"/>
        <w:rPr>
          <w:sz w:val="28"/>
          <w:szCs w:val="28"/>
        </w:rPr>
      </w:pPr>
      <w:r w:rsidRPr="00616F7C">
        <w:rPr>
          <w:noProof/>
          <w:sz w:val="28"/>
          <w:szCs w:val="28"/>
        </w:rPr>
        <w:drawing>
          <wp:inline distT="0" distB="0" distL="0" distR="0">
            <wp:extent cx="5786755" cy="1965325"/>
            <wp:effectExtent l="0" t="0" r="4445" b="0"/>
            <wp:docPr id="41" name="Picture 38" descr="A screenshot of a social media pos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8" descr="A screenshot of a social media pos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86755" cy="1965325"/>
                    </a:xfrm>
                    <a:prstGeom prst="rect">
                      <a:avLst/>
                    </a:prstGeom>
                    <a:noFill/>
                    <a:ln>
                      <a:noFill/>
                    </a:ln>
                  </pic:spPr>
                </pic:pic>
              </a:graphicData>
            </a:graphic>
          </wp:inline>
        </w:drawing>
      </w:r>
    </w:p>
    <w:p w:rsidR="007C2189" w:rsidRDefault="007C2189" w:rsidP="007C2189"/>
    <w:p w:rsidR="00616F7C" w:rsidRDefault="00616F7C" w:rsidP="007C2189"/>
    <w:p w:rsidR="00DB3BEA" w:rsidRDefault="00DB3BEA" w:rsidP="00D8770F">
      <w:pPr>
        <w:pStyle w:val="11"/>
        <w:numPr>
          <w:ilvl w:val="1"/>
          <w:numId w:val="2"/>
        </w:numPr>
        <w:ind w:start="78pt"/>
        <w:rPr>
          <w:lang w:val="en-US"/>
        </w:rPr>
      </w:pPr>
      <w:bookmarkStart w:id="49" w:name="_Toc9297846"/>
      <w:r>
        <w:rPr>
          <w:lang w:val="en-US"/>
        </w:rPr>
        <w:t>UC011 – “U View Showtime”</w:t>
      </w:r>
      <w:bookmarkEnd w:id="49"/>
    </w:p>
    <w:p w:rsidR="007C2189" w:rsidRDefault="007C2189" w:rsidP="007C2189">
      <w:pPr>
        <w:pStyle w:val="ListParagraph"/>
      </w:pPr>
    </w:p>
    <w:p w:rsidR="007C2189" w:rsidRDefault="00FC4DF9" w:rsidP="00616F7C">
      <w:pPr>
        <w:jc w:val="end"/>
      </w:pPr>
      <w:r w:rsidRPr="00616F7C">
        <w:rPr>
          <w:b/>
          <w:i/>
          <w:noProof/>
          <w:sz w:val="28"/>
          <w:szCs w:val="28"/>
        </w:rPr>
        <w:drawing>
          <wp:inline distT="0" distB="0" distL="0" distR="0">
            <wp:extent cx="5800090" cy="2224405"/>
            <wp:effectExtent l="0" t="0" r="0" b="4445"/>
            <wp:docPr id="42" name="Picture 43"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3" descr="A screenshot of a cell phon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00090" cy="2224405"/>
                    </a:xfrm>
                    <a:prstGeom prst="rect">
                      <a:avLst/>
                    </a:prstGeom>
                    <a:noFill/>
                    <a:ln>
                      <a:noFill/>
                    </a:ln>
                  </pic:spPr>
                </pic:pic>
              </a:graphicData>
            </a:graphic>
          </wp:inline>
        </w:drawing>
      </w:r>
    </w:p>
    <w:p w:rsidR="00DB3BEA" w:rsidRDefault="00DB3BEA" w:rsidP="00D8770F">
      <w:pPr>
        <w:pStyle w:val="11"/>
        <w:numPr>
          <w:ilvl w:val="1"/>
          <w:numId w:val="2"/>
        </w:numPr>
        <w:spacing w:after="12pt"/>
        <w:ind w:start="77.95pt"/>
        <w:rPr>
          <w:lang w:val="en-US"/>
        </w:rPr>
      </w:pPr>
      <w:bookmarkStart w:id="50" w:name="_Toc9297847"/>
      <w:r>
        <w:rPr>
          <w:lang w:val="en-US"/>
        </w:rPr>
        <w:t>UC012 – “U Create Comment”</w:t>
      </w:r>
      <w:bookmarkEnd w:id="50"/>
    </w:p>
    <w:p w:rsidR="00616F7C" w:rsidRDefault="00616F7C" w:rsidP="00616F7C">
      <w:pPr>
        <w:ind w:firstLine="36pt"/>
        <w:rPr>
          <w:sz w:val="28"/>
          <w:szCs w:val="28"/>
        </w:rPr>
      </w:pPr>
      <w:r>
        <w:rPr>
          <w:sz w:val="28"/>
          <w:szCs w:val="28"/>
        </w:rPr>
        <w:t>*Create comment cho phim</w:t>
      </w:r>
    </w:p>
    <w:p w:rsidR="00616F7C" w:rsidRDefault="00FC4DF9" w:rsidP="00616F7C">
      <w:pPr>
        <w:jc w:val="end"/>
        <w:rPr>
          <w:sz w:val="28"/>
          <w:szCs w:val="28"/>
        </w:rPr>
      </w:pPr>
      <w:r w:rsidRPr="00616F7C">
        <w:rPr>
          <w:noProof/>
          <w:sz w:val="28"/>
          <w:szCs w:val="28"/>
        </w:rPr>
        <w:drawing>
          <wp:inline distT="0" distB="0" distL="0" distR="0">
            <wp:extent cx="5786755" cy="2566035"/>
            <wp:effectExtent l="0" t="0" r="4445" b="5715"/>
            <wp:docPr id="43" name="Picture 44" descr="A screenshot of a social media pos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4" descr="A screenshot of a social media pos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86755" cy="2566035"/>
                    </a:xfrm>
                    <a:prstGeom prst="rect">
                      <a:avLst/>
                    </a:prstGeom>
                    <a:noFill/>
                    <a:ln>
                      <a:noFill/>
                    </a:ln>
                  </pic:spPr>
                </pic:pic>
              </a:graphicData>
            </a:graphic>
          </wp:inline>
        </w:drawing>
      </w:r>
    </w:p>
    <w:p w:rsidR="00616F7C" w:rsidRDefault="00616F7C" w:rsidP="00616F7C">
      <w:pPr>
        <w:rPr>
          <w:sz w:val="28"/>
          <w:szCs w:val="28"/>
        </w:rPr>
      </w:pPr>
      <w:r>
        <w:rPr>
          <w:sz w:val="28"/>
          <w:szCs w:val="28"/>
        </w:rPr>
        <w:tab/>
        <w:t>*Create comment cho rạp</w:t>
      </w:r>
    </w:p>
    <w:p w:rsidR="007C2189" w:rsidRDefault="00FC4DF9" w:rsidP="00616F7C">
      <w:pPr>
        <w:jc w:val="end"/>
      </w:pPr>
      <w:r w:rsidRPr="00616F7C">
        <w:rPr>
          <w:b/>
          <w:i/>
          <w:noProof/>
          <w:sz w:val="28"/>
          <w:szCs w:val="28"/>
        </w:rPr>
        <w:drawing>
          <wp:inline distT="0" distB="0" distL="0" distR="0">
            <wp:extent cx="5923280" cy="2374900"/>
            <wp:effectExtent l="0" t="0" r="1270" b="6350"/>
            <wp:docPr id="44" name="Picture 45" descr="A screenshot of a social media pos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5" descr="A screenshot of a social media pos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23280" cy="2374900"/>
                    </a:xfrm>
                    <a:prstGeom prst="rect">
                      <a:avLst/>
                    </a:prstGeom>
                    <a:noFill/>
                    <a:ln>
                      <a:noFill/>
                    </a:ln>
                  </pic:spPr>
                </pic:pic>
              </a:graphicData>
            </a:graphic>
          </wp:inline>
        </w:drawing>
      </w:r>
      <w:r w:rsidR="00616F7C">
        <w:rPr>
          <w:b/>
          <w:i/>
          <w:sz w:val="28"/>
          <w:szCs w:val="28"/>
        </w:rPr>
        <w:br/>
      </w:r>
    </w:p>
    <w:p w:rsidR="00DB3BEA" w:rsidRDefault="00DB3BEA" w:rsidP="00D8770F">
      <w:pPr>
        <w:pStyle w:val="11"/>
        <w:numPr>
          <w:ilvl w:val="1"/>
          <w:numId w:val="2"/>
        </w:numPr>
        <w:spacing w:after="12pt"/>
        <w:ind w:start="77.95pt"/>
        <w:rPr>
          <w:lang w:val="en-US"/>
        </w:rPr>
      </w:pPr>
      <w:bookmarkStart w:id="51" w:name="_Toc9297848"/>
      <w:r>
        <w:rPr>
          <w:lang w:val="en-US"/>
        </w:rPr>
        <w:t>UC013 – “GU View Comment”</w:t>
      </w:r>
      <w:bookmarkEnd w:id="51"/>
    </w:p>
    <w:p w:rsidR="00616F7C" w:rsidRDefault="00616F7C" w:rsidP="00616F7C">
      <w:pPr>
        <w:spacing w:after="6pt"/>
        <w:ind w:firstLine="36pt"/>
        <w:rPr>
          <w:sz w:val="28"/>
          <w:szCs w:val="28"/>
        </w:rPr>
      </w:pPr>
      <w:r>
        <w:rPr>
          <w:sz w:val="28"/>
          <w:szCs w:val="28"/>
        </w:rPr>
        <w:t>*View comment của phim</w:t>
      </w:r>
    </w:p>
    <w:p w:rsidR="00616F7C" w:rsidRDefault="00FC4DF9" w:rsidP="00616F7C">
      <w:pPr>
        <w:jc w:val="end"/>
        <w:rPr>
          <w:sz w:val="28"/>
          <w:szCs w:val="28"/>
        </w:rPr>
      </w:pPr>
      <w:r w:rsidRPr="00616F7C">
        <w:rPr>
          <w:noProof/>
          <w:sz w:val="28"/>
          <w:szCs w:val="28"/>
        </w:rPr>
        <w:drawing>
          <wp:inline distT="0" distB="0" distL="0" distR="0">
            <wp:extent cx="5786755" cy="2552065"/>
            <wp:effectExtent l="0" t="0" r="4445" b="635"/>
            <wp:docPr id="45" name="Picture 46" descr="A screenshot of a social media pos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6" descr="A screenshot of a social media pos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86755" cy="2552065"/>
                    </a:xfrm>
                    <a:prstGeom prst="rect">
                      <a:avLst/>
                    </a:prstGeom>
                    <a:noFill/>
                    <a:ln>
                      <a:noFill/>
                    </a:ln>
                  </pic:spPr>
                </pic:pic>
              </a:graphicData>
            </a:graphic>
          </wp:inline>
        </w:drawing>
      </w:r>
    </w:p>
    <w:p w:rsidR="00616F7C" w:rsidRDefault="00616F7C" w:rsidP="00616F7C">
      <w:pPr>
        <w:spacing w:before="12pt" w:after="6pt"/>
        <w:rPr>
          <w:sz w:val="28"/>
          <w:szCs w:val="28"/>
        </w:rPr>
      </w:pPr>
      <w:r>
        <w:rPr>
          <w:sz w:val="28"/>
          <w:szCs w:val="28"/>
        </w:rPr>
        <w:tab/>
        <w:t>*View comment của rạp</w:t>
      </w:r>
    </w:p>
    <w:p w:rsidR="00616F7C" w:rsidRPr="001B372D" w:rsidRDefault="00FC4DF9" w:rsidP="00616F7C">
      <w:pPr>
        <w:jc w:val="end"/>
        <w:rPr>
          <w:sz w:val="28"/>
          <w:szCs w:val="28"/>
        </w:rPr>
      </w:pPr>
      <w:r w:rsidRPr="00616F7C">
        <w:rPr>
          <w:noProof/>
          <w:sz w:val="28"/>
          <w:szCs w:val="28"/>
        </w:rPr>
        <w:drawing>
          <wp:inline distT="0" distB="0" distL="0" distR="0">
            <wp:extent cx="5786755" cy="2552065"/>
            <wp:effectExtent l="0" t="0" r="4445" b="635"/>
            <wp:docPr id="46" name="Picture 47" descr="A screenshot of a social media pos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7" descr="A screenshot of a social media pos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86755" cy="2552065"/>
                    </a:xfrm>
                    <a:prstGeom prst="rect">
                      <a:avLst/>
                    </a:prstGeom>
                    <a:noFill/>
                    <a:ln>
                      <a:noFill/>
                    </a:ln>
                  </pic:spPr>
                </pic:pic>
              </a:graphicData>
            </a:graphic>
          </wp:inline>
        </w:drawing>
      </w:r>
    </w:p>
    <w:p w:rsidR="007C2189" w:rsidRPr="00DB3BEA" w:rsidRDefault="007C2189" w:rsidP="007C2189"/>
    <w:p w:rsidR="0097153A" w:rsidRDefault="00C4230C" w:rsidP="00D8770F">
      <w:pPr>
        <w:pStyle w:val="I"/>
        <w:numPr>
          <w:ilvl w:val="0"/>
          <w:numId w:val="1"/>
        </w:numPr>
        <w:ind w:start="21.30pt"/>
        <w:rPr>
          <w:shd w:val="clear" w:color="auto" w:fill="auto"/>
        </w:rPr>
      </w:pPr>
      <w:bookmarkStart w:id="52" w:name="_Toc9297849"/>
      <w:r>
        <w:rPr>
          <w:shd w:val="clear" w:color="auto" w:fill="auto"/>
        </w:rPr>
        <w:t>THIẾT KẾ HỆ THỐNG</w:t>
      </w:r>
      <w:bookmarkEnd w:id="52"/>
    </w:p>
    <w:p w:rsidR="0097153A" w:rsidRDefault="0097153A" w:rsidP="00D8770F">
      <w:pPr>
        <w:pStyle w:val="1"/>
        <w:numPr>
          <w:ilvl w:val="0"/>
          <w:numId w:val="3"/>
        </w:numPr>
        <w:rPr>
          <w:lang w:val="en-US"/>
        </w:rPr>
      </w:pPr>
      <w:bookmarkStart w:id="53" w:name="_Toc9297850"/>
      <w:r>
        <w:rPr>
          <w:lang w:val="en-US"/>
        </w:rPr>
        <w:t>Thiết kế tổng thể</w:t>
      </w:r>
      <w:bookmarkEnd w:id="53"/>
    </w:p>
    <w:p w:rsidR="006B72D4" w:rsidRDefault="006B72D4" w:rsidP="006B72D4">
      <w:pPr>
        <w:ind w:start="21.30pt"/>
      </w:pPr>
      <w:r w:rsidRPr="006B72D4">
        <w:t>Kiến trúc của hệ thống dưới góc nhìn phân rã thành các hệ thống con được thể hiện qua sơ đồ sau:</w:t>
      </w:r>
    </w:p>
    <w:p w:rsidR="006B72D4" w:rsidRDefault="00FC4DF9" w:rsidP="006B72D4">
      <w:pPr>
        <w:ind w:start="21.30pt"/>
      </w:pPr>
      <w:r w:rsidRPr="006B72D4">
        <w:rPr>
          <w:noProof/>
          <w:sz w:val="28"/>
          <w:szCs w:val="28"/>
        </w:rPr>
        <w:drawing>
          <wp:inline distT="0" distB="0" distL="0" distR="0">
            <wp:extent cx="5800090" cy="3684905"/>
            <wp:effectExtent l="0" t="0" r="0" b="0"/>
            <wp:docPr id="47" name="Picture 48"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8" descr="A screenshot of a cell phon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00090" cy="3684905"/>
                    </a:xfrm>
                    <a:prstGeom prst="rect">
                      <a:avLst/>
                    </a:prstGeom>
                    <a:noFill/>
                    <a:ln>
                      <a:noFill/>
                    </a:ln>
                  </pic:spPr>
                </pic:pic>
              </a:graphicData>
            </a:graphic>
          </wp:inline>
        </w:drawing>
      </w:r>
    </w:p>
    <w:p w:rsidR="0097153A" w:rsidRDefault="0097153A" w:rsidP="00D8770F">
      <w:pPr>
        <w:pStyle w:val="1"/>
        <w:numPr>
          <w:ilvl w:val="0"/>
          <w:numId w:val="3"/>
        </w:numPr>
        <w:rPr>
          <w:lang w:val="en-US"/>
        </w:rPr>
      </w:pPr>
      <w:bookmarkStart w:id="54" w:name="_Toc9297851"/>
      <w:r>
        <w:rPr>
          <w:lang w:val="en-US"/>
        </w:rPr>
        <w:t>Thiết kế giao diện</w:t>
      </w:r>
      <w:bookmarkEnd w:id="54"/>
    </w:p>
    <w:p w:rsidR="006B72D4" w:rsidRDefault="006B72D4" w:rsidP="00D8770F">
      <w:pPr>
        <w:pStyle w:val="11"/>
        <w:numPr>
          <w:ilvl w:val="1"/>
          <w:numId w:val="3"/>
        </w:numPr>
        <w:rPr>
          <w:lang w:val="en-US"/>
        </w:rPr>
      </w:pPr>
      <w:bookmarkStart w:id="55" w:name="_Toc9297852"/>
      <w:r>
        <w:rPr>
          <w:lang w:val="en-US"/>
        </w:rPr>
        <w:t>Admin</w:t>
      </w:r>
      <w:bookmarkEnd w:id="55"/>
    </w:p>
    <w:p w:rsidR="006B72D4" w:rsidRDefault="006B72D4" w:rsidP="00D8770F">
      <w:pPr>
        <w:pStyle w:val="111"/>
        <w:numPr>
          <w:ilvl w:val="2"/>
          <w:numId w:val="3"/>
        </w:numPr>
        <w:rPr>
          <w:lang w:val="en-US"/>
        </w:rPr>
      </w:pPr>
      <w:bookmarkStart w:id="56" w:name="_Toc9297853"/>
      <w:r>
        <w:rPr>
          <w:lang w:val="en-US"/>
        </w:rPr>
        <w:t>CRUD Phim</w:t>
      </w:r>
      <w:bookmarkEnd w:id="56"/>
    </w:p>
    <w:p w:rsidR="006F4B81" w:rsidRDefault="006F4B81" w:rsidP="006F4B81">
      <w:pPr>
        <w:ind w:start="18pt" w:firstLine="36pt"/>
      </w:pPr>
      <w:r>
        <w:t>*Create</w:t>
      </w:r>
    </w:p>
    <w:p w:rsidR="006F4B81" w:rsidRDefault="006F4B81" w:rsidP="00D8770F">
      <w:pPr>
        <w:pStyle w:val="ListParagraph"/>
        <w:numPr>
          <w:ilvl w:val="0"/>
          <w:numId w:val="34"/>
        </w:numPr>
        <w:spacing w:line="12.95pt" w:lineRule="auto"/>
        <w:ind w:start="92.15pt" w:hanging="17.85pt"/>
        <w:contextualSpacing/>
      </w:pPr>
      <w:r>
        <w:t>Đặc tả:</w:t>
      </w:r>
    </w:p>
    <w:p w:rsidR="006F4B81" w:rsidRDefault="006F4B81" w:rsidP="00D8770F">
      <w:pPr>
        <w:pStyle w:val="ListParagraph"/>
        <w:numPr>
          <w:ilvl w:val="0"/>
          <w:numId w:val="35"/>
        </w:numPr>
        <w:spacing w:line="12.95pt" w:lineRule="auto"/>
        <w:ind w:hanging="17.85pt"/>
        <w:contextualSpacing/>
      </w:pPr>
      <w:r>
        <w:t>Trong giao diện “Quản lý” của Admin, bấm vào tab “Phim” để vào Giao diện CRUD Phim</w:t>
      </w:r>
    </w:p>
    <w:p w:rsidR="006F4B81" w:rsidRDefault="006F4B81" w:rsidP="00D8770F">
      <w:pPr>
        <w:pStyle w:val="ListParagraph"/>
        <w:numPr>
          <w:ilvl w:val="0"/>
          <w:numId w:val="35"/>
        </w:numPr>
        <w:spacing w:line="12.95pt" w:lineRule="auto"/>
        <w:ind w:hanging="17.85pt"/>
        <w:contextualSpacing/>
      </w:pPr>
      <w:r>
        <w:t>Bấm nút “Thêm phim”, màn hình sẽ hiển thị ra form “Tạo mới”</w:t>
      </w:r>
    </w:p>
    <w:p w:rsidR="006F4B81" w:rsidRDefault="006F4B81" w:rsidP="00D8770F">
      <w:pPr>
        <w:pStyle w:val="ListParagraph"/>
        <w:numPr>
          <w:ilvl w:val="0"/>
          <w:numId w:val="35"/>
        </w:numPr>
        <w:spacing w:line="12.95pt" w:lineRule="auto"/>
        <w:ind w:hanging="17.85pt"/>
        <w:contextualSpacing/>
      </w:pPr>
      <w:r>
        <w:t>Điền thông tin Phim, gồm “Tên phim”, “Thời lượng”, “Ảnh poster”, “Mô tả”, “Thể loại”, “Diễn viên”, Ngày chiếu”</w:t>
      </w:r>
    </w:p>
    <w:p w:rsidR="006F4B81" w:rsidRDefault="006F4B81" w:rsidP="00D8770F">
      <w:pPr>
        <w:pStyle w:val="ListParagraph"/>
        <w:numPr>
          <w:ilvl w:val="0"/>
          <w:numId w:val="35"/>
        </w:numPr>
        <w:spacing w:line="12.95pt" w:lineRule="auto"/>
        <w:ind w:hanging="17.85pt"/>
        <w:contextualSpacing/>
      </w:pPr>
      <w:r>
        <w:t>Bấm nút “Thêm” để thêm Phim hoặc “Huỷ” nếu không muốn thêm nữa</w:t>
      </w:r>
    </w:p>
    <w:p w:rsidR="006F4B81" w:rsidRDefault="006F4B81" w:rsidP="00D8770F">
      <w:pPr>
        <w:pStyle w:val="ListParagraph"/>
        <w:numPr>
          <w:ilvl w:val="0"/>
          <w:numId w:val="35"/>
        </w:numPr>
        <w:spacing w:line="12.95pt" w:lineRule="auto"/>
        <w:ind w:hanging="17.85pt"/>
        <w:contextualSpacing/>
      </w:pPr>
      <w:r>
        <w:t>Nếu lỗi, hiện ngay lỗi ở Giao diện Create Phim</w:t>
      </w:r>
    </w:p>
    <w:p w:rsidR="006F4B81" w:rsidRDefault="006F4B81" w:rsidP="00D8770F">
      <w:pPr>
        <w:pStyle w:val="ListParagraph"/>
        <w:numPr>
          <w:ilvl w:val="0"/>
          <w:numId w:val="35"/>
        </w:numPr>
        <w:spacing w:line="12.95pt" w:lineRule="auto"/>
        <w:ind w:hanging="17.85pt"/>
        <w:contextualSpacing/>
      </w:pPr>
      <w:r>
        <w:t>Nếu không lỗi, chuyển về giao diện “CRUD Phim” và thông báo “Đã thêm phim thành công”</w:t>
      </w:r>
    </w:p>
    <w:p w:rsidR="006F4B81" w:rsidRDefault="006F4B81" w:rsidP="00D8770F">
      <w:pPr>
        <w:pStyle w:val="ListParagraph"/>
        <w:numPr>
          <w:ilvl w:val="0"/>
          <w:numId w:val="34"/>
        </w:numPr>
        <w:spacing w:line="12.95pt" w:lineRule="auto"/>
        <w:ind w:start="92.15pt" w:hanging="17.85pt"/>
        <w:contextualSpacing/>
      </w:pPr>
      <w:r>
        <w:t>Độ phức tạp: Đơn giản</w:t>
      </w:r>
    </w:p>
    <w:p w:rsidR="006F4B81" w:rsidRDefault="00FC4DF9" w:rsidP="006F4B81">
      <w:pPr>
        <w:jc w:val="end"/>
      </w:pPr>
      <w:r w:rsidRPr="006F4B81">
        <w:rPr>
          <w:noProof/>
          <w:sz w:val="28"/>
          <w:szCs w:val="28"/>
        </w:rPr>
        <w:drawing>
          <wp:inline distT="0" distB="0" distL="0" distR="0">
            <wp:extent cx="5786755" cy="3752850"/>
            <wp:effectExtent l="0" t="0" r="4445" b="0"/>
            <wp:docPr id="48" name="Picture 49"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9" descr="A screenshot of a cell phon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86755" cy="3752850"/>
                    </a:xfrm>
                    <a:prstGeom prst="rect">
                      <a:avLst/>
                    </a:prstGeom>
                    <a:noFill/>
                    <a:ln>
                      <a:noFill/>
                    </a:ln>
                  </pic:spPr>
                </pic:pic>
              </a:graphicData>
            </a:graphic>
          </wp:inline>
        </w:drawing>
      </w:r>
    </w:p>
    <w:p w:rsidR="006F4B81" w:rsidRDefault="006F4B81" w:rsidP="006F4B81"/>
    <w:p w:rsidR="006F4B81" w:rsidRDefault="006F4B81" w:rsidP="006F4B81">
      <w:pPr>
        <w:ind w:firstLine="36pt"/>
      </w:pPr>
      <w:r>
        <w:t>*Read</w:t>
      </w:r>
    </w:p>
    <w:p w:rsidR="006F4B81" w:rsidRDefault="006F4B81" w:rsidP="00D8770F">
      <w:pPr>
        <w:pStyle w:val="ListParagraph"/>
        <w:numPr>
          <w:ilvl w:val="0"/>
          <w:numId w:val="34"/>
        </w:numPr>
        <w:spacing w:line="12.95pt" w:lineRule="auto"/>
        <w:ind w:start="92.15pt" w:hanging="17.85pt"/>
        <w:contextualSpacing/>
      </w:pPr>
      <w:r>
        <w:t>Đặc tả:</w:t>
      </w:r>
    </w:p>
    <w:p w:rsidR="006F4B81" w:rsidRDefault="006F4B81" w:rsidP="00D8770F">
      <w:pPr>
        <w:pStyle w:val="ListParagraph"/>
        <w:numPr>
          <w:ilvl w:val="0"/>
          <w:numId w:val="35"/>
        </w:numPr>
        <w:spacing w:line="12.95pt" w:lineRule="auto"/>
        <w:ind w:hanging="17.85pt"/>
        <w:contextualSpacing/>
      </w:pPr>
      <w:r>
        <w:t xml:space="preserve">Trong giao diện “Quản lý” của Admin, bấm vào tab “Phim” để vào Giao diện CRUD Phim </w:t>
      </w:r>
    </w:p>
    <w:p w:rsidR="006F4B81" w:rsidRDefault="006F4B81" w:rsidP="00D8770F">
      <w:pPr>
        <w:pStyle w:val="ListParagraph"/>
        <w:numPr>
          <w:ilvl w:val="0"/>
          <w:numId w:val="35"/>
        </w:numPr>
        <w:spacing w:line="12.95pt" w:lineRule="auto"/>
        <w:ind w:hanging="17.85pt"/>
        <w:contextualSpacing/>
      </w:pPr>
      <w:r>
        <w:t>Màn hình sẽ hiển thị danh sách Phim dưới dạng các Form gồm các thông tin “ID Phim”, “Tên phim”, “Thời lượng”, “Điểm”, “Ảnh poster”, “Mô tả”, “Thể loại”, “Diễn viên”, “Ngày chiếu”</w:t>
      </w:r>
    </w:p>
    <w:p w:rsidR="006F4B81" w:rsidRDefault="006F4B81" w:rsidP="00D8770F">
      <w:pPr>
        <w:pStyle w:val="ListParagraph"/>
        <w:numPr>
          <w:ilvl w:val="0"/>
          <w:numId w:val="35"/>
        </w:numPr>
        <w:spacing w:line="12.95pt" w:lineRule="auto"/>
        <w:ind w:hanging="17.85pt"/>
        <w:contextualSpacing/>
      </w:pPr>
      <w:r>
        <w:t>Mỗi form sẽ có 2 nút “Sửa” và “Xoá”</w:t>
      </w:r>
    </w:p>
    <w:p w:rsidR="006F4B81" w:rsidRDefault="006F4B81" w:rsidP="00D8770F">
      <w:pPr>
        <w:pStyle w:val="ListParagraph"/>
        <w:numPr>
          <w:ilvl w:val="0"/>
          <w:numId w:val="34"/>
        </w:numPr>
        <w:spacing w:line="12.95pt" w:lineRule="auto"/>
        <w:ind w:start="92.15pt" w:hanging="17.85pt"/>
        <w:contextualSpacing/>
      </w:pPr>
      <w:r>
        <w:t>Độ phức tạp: Đơn giản</w:t>
      </w:r>
    </w:p>
    <w:p w:rsidR="006F4B81" w:rsidRPr="00F85166" w:rsidRDefault="00FC4DF9" w:rsidP="006F4B81">
      <w:pPr>
        <w:jc w:val="end"/>
        <w:rPr>
          <w:sz w:val="28"/>
          <w:szCs w:val="28"/>
        </w:rPr>
      </w:pPr>
      <w:r w:rsidRPr="006F4B81">
        <w:rPr>
          <w:noProof/>
          <w:sz w:val="28"/>
          <w:szCs w:val="28"/>
        </w:rPr>
        <w:drawing>
          <wp:inline distT="0" distB="0" distL="0" distR="0">
            <wp:extent cx="5786755" cy="5090795"/>
            <wp:effectExtent l="0" t="0" r="4445" b="0"/>
            <wp:docPr id="49" name="Picture 50"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50" descr="A screenshot of a cell phon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86755" cy="5090795"/>
                    </a:xfrm>
                    <a:prstGeom prst="rect">
                      <a:avLst/>
                    </a:prstGeom>
                    <a:noFill/>
                    <a:ln>
                      <a:noFill/>
                    </a:ln>
                  </pic:spPr>
                </pic:pic>
              </a:graphicData>
            </a:graphic>
          </wp:inline>
        </w:drawing>
      </w:r>
    </w:p>
    <w:p w:rsidR="006F4B81" w:rsidRDefault="006F4B81" w:rsidP="006F4B81">
      <w:pPr>
        <w:rPr>
          <w:sz w:val="28"/>
          <w:szCs w:val="28"/>
        </w:rPr>
      </w:pPr>
    </w:p>
    <w:p w:rsidR="006F4B81" w:rsidRDefault="006F4B81" w:rsidP="006F4B81"/>
    <w:p w:rsidR="006F4B81" w:rsidRDefault="006F4B81" w:rsidP="006F4B81">
      <w:pPr>
        <w:ind w:firstLine="36pt"/>
      </w:pPr>
      <w:r>
        <w:t>*Update</w:t>
      </w:r>
    </w:p>
    <w:p w:rsidR="006F4B81" w:rsidRDefault="006F4B81" w:rsidP="00D8770F">
      <w:pPr>
        <w:pStyle w:val="ListParagraph"/>
        <w:numPr>
          <w:ilvl w:val="0"/>
          <w:numId w:val="34"/>
        </w:numPr>
        <w:spacing w:line="12.95pt" w:lineRule="auto"/>
        <w:ind w:start="92.15pt" w:hanging="17.85pt"/>
        <w:contextualSpacing/>
      </w:pPr>
      <w:r>
        <w:t>Đặc tả:</w:t>
      </w:r>
    </w:p>
    <w:p w:rsidR="006F4B81" w:rsidRDefault="006F4B81" w:rsidP="00D8770F">
      <w:pPr>
        <w:pStyle w:val="ListParagraph"/>
        <w:numPr>
          <w:ilvl w:val="0"/>
          <w:numId w:val="35"/>
        </w:numPr>
        <w:spacing w:line="12.95pt" w:lineRule="auto"/>
        <w:ind w:hanging="17.85pt"/>
        <w:contextualSpacing/>
      </w:pPr>
      <w:r>
        <w:t>Trong giao diện “Quản lý” của Admin, bấm vào tab “Phim” để màn hình hiển thị danh sách Form của Phim</w:t>
      </w:r>
    </w:p>
    <w:p w:rsidR="006F4B81" w:rsidRDefault="006F4B81" w:rsidP="00D8770F">
      <w:pPr>
        <w:pStyle w:val="ListParagraph"/>
        <w:numPr>
          <w:ilvl w:val="0"/>
          <w:numId w:val="35"/>
        </w:numPr>
        <w:spacing w:line="12.95pt" w:lineRule="auto"/>
        <w:ind w:hanging="17.85pt"/>
        <w:contextualSpacing/>
      </w:pPr>
      <w:r>
        <w:t>Chọn 1 Phim muốn sửa, bấm vào nút “Sửa”</w:t>
      </w:r>
    </w:p>
    <w:p w:rsidR="006F4B81" w:rsidRDefault="006F4B81" w:rsidP="00D8770F">
      <w:pPr>
        <w:pStyle w:val="ListParagraph"/>
        <w:numPr>
          <w:ilvl w:val="0"/>
          <w:numId w:val="35"/>
        </w:numPr>
        <w:spacing w:line="12.95pt" w:lineRule="auto"/>
        <w:ind w:hanging="17.85pt"/>
        <w:contextualSpacing/>
      </w:pPr>
      <w:r>
        <w:t>Chuyển sang giao diện “Sửa Phim” với Form gồm các trường: “Tên phim”, “Thời lượng”, “Ảnh poster”, “Mô tả”, “Thể loại”, “Diễn viên”, “Ngày chiếu”</w:t>
      </w:r>
    </w:p>
    <w:p w:rsidR="006F4B81" w:rsidRDefault="006F4B81" w:rsidP="00D8770F">
      <w:pPr>
        <w:pStyle w:val="ListParagraph"/>
        <w:numPr>
          <w:ilvl w:val="0"/>
          <w:numId w:val="35"/>
        </w:numPr>
        <w:spacing w:line="12.95pt" w:lineRule="auto"/>
        <w:ind w:hanging="17.85pt"/>
        <w:contextualSpacing/>
      </w:pPr>
      <w:r>
        <w:t>Sửa xong, người dùng có thể bấm nút “Huỷ” nếu muốn huỷ việc sửa; hoặc nút “Lưu” nếu muốn tiếp tục</w:t>
      </w:r>
    </w:p>
    <w:p w:rsidR="006F4B81" w:rsidRDefault="006F4B81" w:rsidP="00D8770F">
      <w:pPr>
        <w:pStyle w:val="ListParagraph"/>
        <w:numPr>
          <w:ilvl w:val="0"/>
          <w:numId w:val="35"/>
        </w:numPr>
        <w:spacing w:line="12.95pt" w:lineRule="auto"/>
        <w:ind w:hanging="17.85pt"/>
        <w:contextualSpacing/>
      </w:pPr>
      <w:r>
        <w:t>Nếu bấm nút “Lưu”, màn hình sẽ hiển thị thông báo thành công hoặc không thành công</w:t>
      </w:r>
    </w:p>
    <w:p w:rsidR="006F4B81" w:rsidRDefault="006F4B81" w:rsidP="00D8770F">
      <w:pPr>
        <w:pStyle w:val="ListParagraph"/>
        <w:numPr>
          <w:ilvl w:val="0"/>
          <w:numId w:val="34"/>
        </w:numPr>
        <w:spacing w:line="12.95pt" w:lineRule="auto"/>
        <w:ind w:start="92.15pt" w:hanging="17.85pt"/>
        <w:contextualSpacing/>
      </w:pPr>
      <w:r>
        <w:t>Độ phức tạp: Đơn giản</w:t>
      </w:r>
    </w:p>
    <w:p w:rsidR="006F4B81" w:rsidRPr="00F85166" w:rsidRDefault="00FC4DF9" w:rsidP="006F4B81">
      <w:pPr>
        <w:jc w:val="end"/>
        <w:rPr>
          <w:sz w:val="28"/>
          <w:szCs w:val="28"/>
        </w:rPr>
      </w:pPr>
      <w:r w:rsidRPr="006F4B81">
        <w:rPr>
          <w:noProof/>
          <w:sz w:val="28"/>
          <w:szCs w:val="28"/>
        </w:rPr>
        <w:drawing>
          <wp:inline distT="0" distB="0" distL="0" distR="0">
            <wp:extent cx="5786755" cy="3752850"/>
            <wp:effectExtent l="0" t="0" r="4445" b="0"/>
            <wp:docPr id="50" name="Picture 51"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51" descr="A screenshot of a cell phon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86755" cy="3752850"/>
                    </a:xfrm>
                    <a:prstGeom prst="rect">
                      <a:avLst/>
                    </a:prstGeom>
                    <a:noFill/>
                    <a:ln>
                      <a:noFill/>
                    </a:ln>
                  </pic:spPr>
                </pic:pic>
              </a:graphicData>
            </a:graphic>
          </wp:inline>
        </w:drawing>
      </w:r>
    </w:p>
    <w:p w:rsidR="006F4B81" w:rsidRPr="00F85166" w:rsidRDefault="006F4B81" w:rsidP="006F4B81">
      <w:pPr>
        <w:rPr>
          <w:sz w:val="28"/>
          <w:szCs w:val="28"/>
        </w:rPr>
      </w:pPr>
    </w:p>
    <w:p w:rsidR="006F4B81" w:rsidRDefault="006F4B81" w:rsidP="006F4B81"/>
    <w:p w:rsidR="006F4B81" w:rsidRDefault="006F4B81" w:rsidP="006F4B81">
      <w:pPr>
        <w:ind w:firstLine="36pt"/>
      </w:pPr>
      <w:r>
        <w:t>*Delete</w:t>
      </w:r>
    </w:p>
    <w:p w:rsidR="006F4B81" w:rsidRDefault="006F4B81" w:rsidP="00D8770F">
      <w:pPr>
        <w:pStyle w:val="ListParagraph"/>
        <w:numPr>
          <w:ilvl w:val="0"/>
          <w:numId w:val="34"/>
        </w:numPr>
        <w:spacing w:line="12.95pt" w:lineRule="auto"/>
        <w:ind w:start="92.15pt"/>
        <w:contextualSpacing/>
      </w:pPr>
      <w:r>
        <w:t>Đặc tả:</w:t>
      </w:r>
    </w:p>
    <w:p w:rsidR="006F4B81" w:rsidRDefault="006F4B81" w:rsidP="00D8770F">
      <w:pPr>
        <w:pStyle w:val="ListParagraph"/>
        <w:numPr>
          <w:ilvl w:val="0"/>
          <w:numId w:val="35"/>
        </w:numPr>
        <w:spacing w:line="12.95pt" w:lineRule="auto"/>
        <w:contextualSpacing/>
      </w:pPr>
      <w:r>
        <w:t>Trong giao diện “Quản lý” của Admin, bấm vào tab “Phim” để màn hình hiển thị danh sách Form của Phim</w:t>
      </w:r>
    </w:p>
    <w:p w:rsidR="006F4B81" w:rsidRDefault="006F4B81" w:rsidP="00D8770F">
      <w:pPr>
        <w:pStyle w:val="ListParagraph"/>
        <w:numPr>
          <w:ilvl w:val="0"/>
          <w:numId w:val="35"/>
        </w:numPr>
        <w:spacing w:line="12.95pt" w:lineRule="auto"/>
        <w:contextualSpacing/>
      </w:pPr>
      <w:r>
        <w:t>Chọn 1 Phim muốn sửa, bấm vào nút “Xoá”</w:t>
      </w:r>
    </w:p>
    <w:p w:rsidR="006F4B81" w:rsidRDefault="006F4B81" w:rsidP="00D8770F">
      <w:pPr>
        <w:pStyle w:val="ListParagraph"/>
        <w:numPr>
          <w:ilvl w:val="0"/>
          <w:numId w:val="35"/>
        </w:numPr>
        <w:spacing w:line="12.95pt" w:lineRule="auto"/>
        <w:contextualSpacing/>
      </w:pPr>
      <w:r>
        <w:t>Màn hình hiển thị modal confirm việc xoá Phim</w:t>
      </w:r>
    </w:p>
    <w:p w:rsidR="006F4B81" w:rsidRDefault="006F4B81" w:rsidP="00D8770F">
      <w:pPr>
        <w:pStyle w:val="ListParagraph"/>
        <w:numPr>
          <w:ilvl w:val="0"/>
          <w:numId w:val="35"/>
        </w:numPr>
        <w:spacing w:line="12.95pt" w:lineRule="auto"/>
        <w:contextualSpacing/>
      </w:pPr>
      <w:r>
        <w:t xml:space="preserve">Người dùng có thể chọn “Không” nếu muốn huỷ việc xoá, hoặc “Có” và màn hình sẽ hiển thị thông báo xoá Phim thành công </w:t>
      </w:r>
    </w:p>
    <w:p w:rsidR="006F4B81" w:rsidRDefault="006F4B81" w:rsidP="00D8770F">
      <w:pPr>
        <w:pStyle w:val="ListParagraph"/>
        <w:numPr>
          <w:ilvl w:val="0"/>
          <w:numId w:val="34"/>
        </w:numPr>
        <w:spacing w:line="12.95pt" w:lineRule="auto"/>
        <w:ind w:start="92.15pt"/>
        <w:contextualSpacing/>
      </w:pPr>
      <w:r>
        <w:t>Độ phức tạp: Đơn giản</w:t>
      </w:r>
    </w:p>
    <w:p w:rsidR="006F4B81" w:rsidRPr="00F85166" w:rsidRDefault="00FC4DF9" w:rsidP="006F4B81">
      <w:pPr>
        <w:jc w:val="end"/>
        <w:rPr>
          <w:sz w:val="28"/>
          <w:szCs w:val="28"/>
        </w:rPr>
      </w:pPr>
      <w:r w:rsidRPr="006F4B81">
        <w:rPr>
          <w:noProof/>
          <w:sz w:val="28"/>
          <w:szCs w:val="28"/>
        </w:rPr>
        <w:drawing>
          <wp:inline distT="0" distB="0" distL="0" distR="0">
            <wp:extent cx="5786755" cy="4203700"/>
            <wp:effectExtent l="0" t="0" r="4445" b="6350"/>
            <wp:docPr id="51" name="Picture 52"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52" descr="A screenshot of a cell phon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86755" cy="4203700"/>
                    </a:xfrm>
                    <a:prstGeom prst="rect">
                      <a:avLst/>
                    </a:prstGeom>
                    <a:noFill/>
                    <a:ln>
                      <a:noFill/>
                    </a:ln>
                  </pic:spPr>
                </pic:pic>
              </a:graphicData>
            </a:graphic>
          </wp:inline>
        </w:drawing>
      </w:r>
      <w:r w:rsidRPr="006F4B81">
        <w:rPr>
          <w:noProof/>
          <w:sz w:val="28"/>
          <w:szCs w:val="28"/>
        </w:rPr>
        <w:drawing>
          <wp:inline distT="0" distB="0" distL="0" distR="0">
            <wp:extent cx="5786755" cy="4203700"/>
            <wp:effectExtent l="0" t="0" r="4445" b="6350"/>
            <wp:docPr id="52" name="Picture 53"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53" descr="A screenshot of a cell phon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86755" cy="4203700"/>
                    </a:xfrm>
                    <a:prstGeom prst="rect">
                      <a:avLst/>
                    </a:prstGeom>
                    <a:noFill/>
                    <a:ln>
                      <a:noFill/>
                    </a:ln>
                  </pic:spPr>
                </pic:pic>
              </a:graphicData>
            </a:graphic>
          </wp:inline>
        </w:drawing>
      </w:r>
    </w:p>
    <w:p w:rsidR="006F4B81" w:rsidRDefault="006F4B81" w:rsidP="006F4B81"/>
    <w:p w:rsidR="006B72D4" w:rsidRDefault="006B72D4" w:rsidP="00D8770F">
      <w:pPr>
        <w:pStyle w:val="111"/>
        <w:numPr>
          <w:ilvl w:val="2"/>
          <w:numId w:val="3"/>
        </w:numPr>
        <w:rPr>
          <w:lang w:val="en-US"/>
        </w:rPr>
      </w:pPr>
      <w:bookmarkStart w:id="57" w:name="_Toc9297854"/>
      <w:r>
        <w:rPr>
          <w:lang w:val="en-US"/>
        </w:rPr>
        <w:t>CRUD Rạp</w:t>
      </w:r>
      <w:bookmarkEnd w:id="57"/>
    </w:p>
    <w:p w:rsidR="006F4B81" w:rsidRDefault="006F4B81" w:rsidP="006F4B81">
      <w:pPr>
        <w:ind w:firstLine="36pt"/>
      </w:pPr>
      <w:r>
        <w:t>*Create</w:t>
      </w:r>
    </w:p>
    <w:p w:rsidR="006F4B81" w:rsidRDefault="006F4B81" w:rsidP="00D8770F">
      <w:pPr>
        <w:pStyle w:val="ListParagraph"/>
        <w:numPr>
          <w:ilvl w:val="0"/>
          <w:numId w:val="34"/>
        </w:numPr>
        <w:spacing w:line="12.95pt" w:lineRule="auto"/>
        <w:ind w:start="92.15pt"/>
        <w:contextualSpacing/>
      </w:pPr>
      <w:r>
        <w:t>Đặc tả:</w:t>
      </w:r>
    </w:p>
    <w:p w:rsidR="006F4B81" w:rsidRDefault="006F4B81" w:rsidP="00D8770F">
      <w:pPr>
        <w:pStyle w:val="ListParagraph"/>
        <w:numPr>
          <w:ilvl w:val="0"/>
          <w:numId w:val="35"/>
        </w:numPr>
        <w:spacing w:line="12.95pt" w:lineRule="auto"/>
        <w:contextualSpacing/>
      </w:pPr>
      <w:r>
        <w:t>Trong giao diện “Quản lý” của Admin, bấm vào tab “Rạp” để vào Giao diện CRUD Rạp</w:t>
      </w:r>
    </w:p>
    <w:p w:rsidR="006F4B81" w:rsidRDefault="006F4B81" w:rsidP="00D8770F">
      <w:pPr>
        <w:pStyle w:val="ListParagraph"/>
        <w:numPr>
          <w:ilvl w:val="0"/>
          <w:numId w:val="35"/>
        </w:numPr>
        <w:spacing w:line="12.95pt" w:lineRule="auto"/>
        <w:contextualSpacing/>
      </w:pPr>
      <w:r>
        <w:t>Bấm nút “Thêm rạp”, màn hình sẽ hiển thị ra form “Tạo mới”</w:t>
      </w:r>
    </w:p>
    <w:p w:rsidR="006F4B81" w:rsidRDefault="006F4B81" w:rsidP="00D8770F">
      <w:pPr>
        <w:pStyle w:val="ListParagraph"/>
        <w:numPr>
          <w:ilvl w:val="0"/>
          <w:numId w:val="35"/>
        </w:numPr>
        <w:spacing w:line="12.95pt" w:lineRule="auto"/>
        <w:contextualSpacing/>
      </w:pPr>
      <w:r>
        <w:t>Điền thông tin Rạp, gồm “Tên rạp”, “Vùng miền”, “Nhóm rạp”, “Icon rạp”, “Mô tả”, “Địa chỉ”</w:t>
      </w:r>
    </w:p>
    <w:p w:rsidR="006F4B81" w:rsidRDefault="006F4B81" w:rsidP="00D8770F">
      <w:pPr>
        <w:pStyle w:val="ListParagraph"/>
        <w:numPr>
          <w:ilvl w:val="0"/>
          <w:numId w:val="35"/>
        </w:numPr>
        <w:spacing w:line="12.95pt" w:lineRule="auto"/>
        <w:contextualSpacing/>
      </w:pPr>
      <w:r>
        <w:t>Bấm nút “Thêm” để thêm Phim hoặc “Huỷ” nếu không muốn thêm nữa</w:t>
      </w:r>
    </w:p>
    <w:p w:rsidR="006F4B81" w:rsidRDefault="006F4B81" w:rsidP="00D8770F">
      <w:pPr>
        <w:pStyle w:val="ListParagraph"/>
        <w:numPr>
          <w:ilvl w:val="0"/>
          <w:numId w:val="35"/>
        </w:numPr>
        <w:spacing w:line="12.95pt" w:lineRule="auto"/>
        <w:contextualSpacing/>
      </w:pPr>
      <w:r>
        <w:t>Nếu lỗi, hiện ngay lỗi ở Giao diện Create Rạp</w:t>
      </w:r>
    </w:p>
    <w:p w:rsidR="006F4B81" w:rsidRDefault="006F4B81" w:rsidP="00D8770F">
      <w:pPr>
        <w:pStyle w:val="ListParagraph"/>
        <w:numPr>
          <w:ilvl w:val="0"/>
          <w:numId w:val="35"/>
        </w:numPr>
        <w:spacing w:line="12.95pt" w:lineRule="auto"/>
        <w:contextualSpacing/>
      </w:pPr>
      <w:r>
        <w:t>Nếu không lỗi, chuyển về giao diện “CRUD Rạp” và thông báo “Đã thêm rạp thành công</w:t>
      </w:r>
    </w:p>
    <w:p w:rsidR="006F4B81" w:rsidRDefault="006F4B81" w:rsidP="00D8770F">
      <w:pPr>
        <w:pStyle w:val="ListParagraph"/>
        <w:numPr>
          <w:ilvl w:val="0"/>
          <w:numId w:val="34"/>
        </w:numPr>
        <w:spacing w:line="12.95pt" w:lineRule="auto"/>
        <w:ind w:start="92.15pt"/>
        <w:contextualSpacing/>
      </w:pPr>
      <w:r>
        <w:t>Độ phức tạp: Đơn giản</w:t>
      </w:r>
    </w:p>
    <w:p w:rsidR="006F4B81" w:rsidRPr="00F85166" w:rsidRDefault="00FC4DF9" w:rsidP="006F4B81">
      <w:pPr>
        <w:jc w:val="end"/>
        <w:rPr>
          <w:sz w:val="28"/>
          <w:szCs w:val="28"/>
        </w:rPr>
      </w:pPr>
      <w:r w:rsidRPr="006F4B81">
        <w:rPr>
          <w:noProof/>
          <w:sz w:val="28"/>
          <w:szCs w:val="28"/>
        </w:rPr>
        <w:drawing>
          <wp:inline distT="0" distB="0" distL="0" distR="0">
            <wp:extent cx="5786755" cy="3453130"/>
            <wp:effectExtent l="0" t="0" r="4445" b="0"/>
            <wp:docPr id="53" name="Picture 54"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54" descr="A screenshot of a cell phon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86755" cy="3453130"/>
                    </a:xfrm>
                    <a:prstGeom prst="rect">
                      <a:avLst/>
                    </a:prstGeom>
                    <a:noFill/>
                    <a:ln>
                      <a:noFill/>
                    </a:ln>
                  </pic:spPr>
                </pic:pic>
              </a:graphicData>
            </a:graphic>
          </wp:inline>
        </w:drawing>
      </w:r>
    </w:p>
    <w:p w:rsidR="006F4B81" w:rsidRDefault="006F4B81" w:rsidP="006F4B81">
      <w:pPr>
        <w:rPr>
          <w:sz w:val="28"/>
          <w:szCs w:val="28"/>
        </w:rPr>
      </w:pPr>
    </w:p>
    <w:p w:rsidR="006F4B81" w:rsidRDefault="006F4B81" w:rsidP="006F4B81"/>
    <w:p w:rsidR="006F4B81" w:rsidRDefault="006F4B81" w:rsidP="006F4B81">
      <w:pPr>
        <w:ind w:firstLine="36pt"/>
      </w:pPr>
      <w:r>
        <w:t>*Read</w:t>
      </w:r>
    </w:p>
    <w:p w:rsidR="006F4B81" w:rsidRDefault="006F4B81" w:rsidP="00D8770F">
      <w:pPr>
        <w:pStyle w:val="ListParagraph"/>
        <w:numPr>
          <w:ilvl w:val="0"/>
          <w:numId w:val="34"/>
        </w:numPr>
        <w:spacing w:line="12.95pt" w:lineRule="auto"/>
        <w:ind w:start="92.15pt" w:hanging="17.85pt"/>
        <w:contextualSpacing/>
      </w:pPr>
      <w:r>
        <w:t>Đặc tả:</w:t>
      </w:r>
    </w:p>
    <w:p w:rsidR="006F4B81" w:rsidRDefault="006F4B81" w:rsidP="00D8770F">
      <w:pPr>
        <w:pStyle w:val="ListParagraph"/>
        <w:numPr>
          <w:ilvl w:val="0"/>
          <w:numId w:val="35"/>
        </w:numPr>
        <w:spacing w:line="12.95pt" w:lineRule="auto"/>
        <w:ind w:hanging="17.85pt"/>
        <w:contextualSpacing/>
      </w:pPr>
      <w:r>
        <w:t>Trong giao diện “Quản lý” của Admin, bấm vào tab “Rạp” để vào Giao diện CRUD Rạp</w:t>
      </w:r>
    </w:p>
    <w:p w:rsidR="006F4B81" w:rsidRDefault="006F4B81" w:rsidP="00D8770F">
      <w:pPr>
        <w:pStyle w:val="ListParagraph"/>
        <w:numPr>
          <w:ilvl w:val="0"/>
          <w:numId w:val="35"/>
        </w:numPr>
        <w:spacing w:line="12.95pt" w:lineRule="auto"/>
        <w:ind w:hanging="17.85pt"/>
        <w:contextualSpacing/>
      </w:pPr>
      <w:r>
        <w:t>Màn hình hiển thị danh sách các Rạp dưới dạng các Form, gồm các thông tin “Tên rạp”, “Vùng miền”, “Nhóm rạp”, “Icon rạp”, “Mô tả”, “Địa chỉ”</w:t>
      </w:r>
    </w:p>
    <w:p w:rsidR="006F4B81" w:rsidRDefault="006F4B81" w:rsidP="00D8770F">
      <w:pPr>
        <w:pStyle w:val="ListParagraph"/>
        <w:numPr>
          <w:ilvl w:val="0"/>
          <w:numId w:val="35"/>
        </w:numPr>
        <w:spacing w:line="12.95pt" w:lineRule="auto"/>
        <w:ind w:hanging="17.85pt"/>
        <w:contextualSpacing/>
      </w:pPr>
      <w:r>
        <w:t>Mỗi Form sẽ có 2 nút “Sửa” và “Xoá”</w:t>
      </w:r>
    </w:p>
    <w:p w:rsidR="006F4B81" w:rsidRDefault="006F4B81" w:rsidP="00D8770F">
      <w:pPr>
        <w:pStyle w:val="ListParagraph"/>
        <w:numPr>
          <w:ilvl w:val="0"/>
          <w:numId w:val="34"/>
        </w:numPr>
        <w:spacing w:line="12.95pt" w:lineRule="auto"/>
        <w:ind w:start="92.15pt" w:hanging="17.85pt"/>
        <w:contextualSpacing/>
      </w:pPr>
      <w:r>
        <w:t>Độ phức tạp: Đơn giản</w:t>
      </w:r>
    </w:p>
    <w:p w:rsidR="006F4B81" w:rsidRPr="00F85166" w:rsidRDefault="00FC4DF9" w:rsidP="006F4B81">
      <w:pPr>
        <w:jc w:val="end"/>
        <w:rPr>
          <w:sz w:val="28"/>
          <w:szCs w:val="28"/>
        </w:rPr>
      </w:pPr>
      <w:r w:rsidRPr="006F4B81">
        <w:rPr>
          <w:noProof/>
          <w:sz w:val="28"/>
          <w:szCs w:val="28"/>
        </w:rPr>
        <w:drawing>
          <wp:inline distT="0" distB="0" distL="0" distR="0">
            <wp:extent cx="5786755" cy="3657600"/>
            <wp:effectExtent l="0" t="0" r="4445" b="0"/>
            <wp:docPr id="54" name="Picture 55"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55" descr="A screenshot of a cell phon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86755" cy="3657600"/>
                    </a:xfrm>
                    <a:prstGeom prst="rect">
                      <a:avLst/>
                    </a:prstGeom>
                    <a:noFill/>
                    <a:ln>
                      <a:noFill/>
                    </a:ln>
                  </pic:spPr>
                </pic:pic>
              </a:graphicData>
            </a:graphic>
          </wp:inline>
        </w:drawing>
      </w:r>
    </w:p>
    <w:p w:rsidR="006F4B81" w:rsidRPr="00F85166" w:rsidRDefault="006F4B81" w:rsidP="006F4B81">
      <w:pPr>
        <w:rPr>
          <w:sz w:val="28"/>
          <w:szCs w:val="28"/>
        </w:rPr>
      </w:pPr>
    </w:p>
    <w:p w:rsidR="006F4B81" w:rsidRDefault="006F4B81" w:rsidP="006F4B81"/>
    <w:p w:rsidR="006F4B81" w:rsidRDefault="006F4B81" w:rsidP="006F4B81">
      <w:pPr>
        <w:ind w:firstLine="36pt"/>
      </w:pPr>
      <w:r>
        <w:t>*Update</w:t>
      </w:r>
    </w:p>
    <w:p w:rsidR="006F4B81" w:rsidRDefault="006F4B81" w:rsidP="00D8770F">
      <w:pPr>
        <w:pStyle w:val="ListParagraph"/>
        <w:numPr>
          <w:ilvl w:val="0"/>
          <w:numId w:val="34"/>
        </w:numPr>
        <w:spacing w:line="12.95pt" w:lineRule="auto"/>
        <w:ind w:start="92.15pt" w:hanging="17.85pt"/>
        <w:contextualSpacing/>
      </w:pPr>
      <w:r>
        <w:t>Đặc tả:</w:t>
      </w:r>
    </w:p>
    <w:p w:rsidR="006F4B81" w:rsidRDefault="006F4B81" w:rsidP="00D8770F">
      <w:pPr>
        <w:pStyle w:val="ListParagraph"/>
        <w:numPr>
          <w:ilvl w:val="0"/>
          <w:numId w:val="35"/>
        </w:numPr>
        <w:spacing w:line="12.95pt" w:lineRule="auto"/>
        <w:ind w:hanging="17.85pt"/>
        <w:contextualSpacing/>
      </w:pPr>
      <w:r>
        <w:t>Trong giao diện “Quản lý” của Admin, bấm vào tab “Rạp” để màn hình hiển thị danh sách Form của Rạp</w:t>
      </w:r>
    </w:p>
    <w:p w:rsidR="006F4B81" w:rsidRDefault="006F4B81" w:rsidP="00D8770F">
      <w:pPr>
        <w:pStyle w:val="ListParagraph"/>
        <w:numPr>
          <w:ilvl w:val="0"/>
          <w:numId w:val="35"/>
        </w:numPr>
        <w:spacing w:line="12.95pt" w:lineRule="auto"/>
        <w:ind w:hanging="17.85pt"/>
        <w:contextualSpacing/>
      </w:pPr>
      <w:r>
        <w:t>Chọn 1 Rạp muốn sửa, bấm vào nút “Sửa”</w:t>
      </w:r>
    </w:p>
    <w:p w:rsidR="006F4B81" w:rsidRDefault="006F4B81" w:rsidP="00D8770F">
      <w:pPr>
        <w:pStyle w:val="ListParagraph"/>
        <w:numPr>
          <w:ilvl w:val="0"/>
          <w:numId w:val="35"/>
        </w:numPr>
        <w:spacing w:line="12.95pt" w:lineRule="auto"/>
        <w:ind w:hanging="17.85pt"/>
        <w:contextualSpacing/>
      </w:pPr>
      <w:r>
        <w:t>Chuyển sang giao diện “Sửa Phim” với Form gồm các trường: “Tên rạp”, “Vùng miền”, “Nhóm rạp”, “Icon rạp”, “Mô tả”, “Địa chỉ”</w:t>
      </w:r>
    </w:p>
    <w:p w:rsidR="006F4B81" w:rsidRDefault="006F4B81" w:rsidP="00D8770F">
      <w:pPr>
        <w:pStyle w:val="ListParagraph"/>
        <w:numPr>
          <w:ilvl w:val="0"/>
          <w:numId w:val="35"/>
        </w:numPr>
        <w:spacing w:line="12.95pt" w:lineRule="auto"/>
        <w:ind w:hanging="17.85pt"/>
        <w:contextualSpacing/>
      </w:pPr>
      <w:r>
        <w:t>Sửa xong, người dùng có thể bấm nút “Huỷ” nếu muốn huỷ việc sửa; hoặc nút “Lưu” nếu muốn tiếp tục</w:t>
      </w:r>
    </w:p>
    <w:p w:rsidR="006F4B81" w:rsidRDefault="006F4B81" w:rsidP="00D8770F">
      <w:pPr>
        <w:pStyle w:val="ListParagraph"/>
        <w:numPr>
          <w:ilvl w:val="0"/>
          <w:numId w:val="35"/>
        </w:numPr>
        <w:spacing w:line="12.95pt" w:lineRule="auto"/>
        <w:ind w:hanging="17.85pt"/>
        <w:contextualSpacing/>
      </w:pPr>
      <w:r>
        <w:t>Nếu bấm nút “Lưu”, màn hình sẽ hiển thị thông báo thành công hoặc không thành công</w:t>
      </w:r>
    </w:p>
    <w:p w:rsidR="006F4B81" w:rsidRDefault="006F4B81" w:rsidP="00D8770F">
      <w:pPr>
        <w:pStyle w:val="ListParagraph"/>
        <w:numPr>
          <w:ilvl w:val="0"/>
          <w:numId w:val="34"/>
        </w:numPr>
        <w:spacing w:line="12.95pt" w:lineRule="auto"/>
        <w:ind w:start="92.15pt" w:hanging="17.85pt"/>
        <w:contextualSpacing/>
      </w:pPr>
      <w:r>
        <w:t>Độ phức tạp: Đơn giản</w:t>
      </w:r>
    </w:p>
    <w:p w:rsidR="006F4B81" w:rsidRPr="00F85166" w:rsidRDefault="00FC4DF9" w:rsidP="006F4B81">
      <w:pPr>
        <w:jc w:val="end"/>
        <w:rPr>
          <w:sz w:val="28"/>
          <w:szCs w:val="28"/>
        </w:rPr>
      </w:pPr>
      <w:r w:rsidRPr="006F4B81">
        <w:rPr>
          <w:noProof/>
          <w:sz w:val="28"/>
          <w:szCs w:val="28"/>
        </w:rPr>
        <w:drawing>
          <wp:inline distT="0" distB="0" distL="0" distR="0">
            <wp:extent cx="5786755" cy="3453130"/>
            <wp:effectExtent l="0" t="0" r="4445" b="0"/>
            <wp:docPr id="55" name="Picture 60"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0" descr="A screenshot of a cell phon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86755" cy="3453130"/>
                    </a:xfrm>
                    <a:prstGeom prst="rect">
                      <a:avLst/>
                    </a:prstGeom>
                    <a:noFill/>
                    <a:ln>
                      <a:noFill/>
                    </a:ln>
                  </pic:spPr>
                </pic:pic>
              </a:graphicData>
            </a:graphic>
          </wp:inline>
        </w:drawing>
      </w:r>
    </w:p>
    <w:p w:rsidR="006F4B81" w:rsidRPr="00F85166" w:rsidRDefault="00FC4DF9" w:rsidP="006F4B81">
      <w:pPr>
        <w:jc w:val="end"/>
        <w:rPr>
          <w:sz w:val="28"/>
          <w:szCs w:val="28"/>
        </w:rPr>
      </w:pPr>
      <w:r w:rsidRPr="006F4B81">
        <w:rPr>
          <w:noProof/>
          <w:sz w:val="28"/>
          <w:szCs w:val="28"/>
        </w:rPr>
        <w:drawing>
          <wp:inline distT="0" distB="0" distL="0" distR="0">
            <wp:extent cx="5786755" cy="3453130"/>
            <wp:effectExtent l="0" t="0" r="4445" b="0"/>
            <wp:docPr id="56" name="Picture 61"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1" descr="A screenshot of a cell phon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86755" cy="3453130"/>
                    </a:xfrm>
                    <a:prstGeom prst="rect">
                      <a:avLst/>
                    </a:prstGeom>
                    <a:noFill/>
                    <a:ln>
                      <a:noFill/>
                    </a:ln>
                  </pic:spPr>
                </pic:pic>
              </a:graphicData>
            </a:graphic>
          </wp:inline>
        </w:drawing>
      </w:r>
    </w:p>
    <w:p w:rsidR="006F4B81" w:rsidRPr="00F85166" w:rsidRDefault="006F4B81" w:rsidP="006F4B81">
      <w:pPr>
        <w:rPr>
          <w:sz w:val="28"/>
          <w:szCs w:val="28"/>
        </w:rPr>
      </w:pPr>
    </w:p>
    <w:p w:rsidR="006F4B81" w:rsidRDefault="006F4B81" w:rsidP="006F4B81"/>
    <w:p w:rsidR="006F4B81" w:rsidRDefault="006F4B81" w:rsidP="006F4B81">
      <w:pPr>
        <w:ind w:firstLine="36pt"/>
      </w:pPr>
      <w:r>
        <w:t>*Delete</w:t>
      </w:r>
    </w:p>
    <w:p w:rsidR="006F4B81" w:rsidRDefault="006F4B81" w:rsidP="00D8770F">
      <w:pPr>
        <w:pStyle w:val="ListParagraph"/>
        <w:numPr>
          <w:ilvl w:val="0"/>
          <w:numId w:val="34"/>
        </w:numPr>
        <w:spacing w:line="12.95pt" w:lineRule="auto"/>
        <w:ind w:start="92.15pt" w:hanging="17.85pt"/>
        <w:contextualSpacing/>
      </w:pPr>
      <w:r>
        <w:t>Đặc tả:</w:t>
      </w:r>
    </w:p>
    <w:p w:rsidR="006F4B81" w:rsidRDefault="006F4B81" w:rsidP="00D8770F">
      <w:pPr>
        <w:pStyle w:val="ListParagraph"/>
        <w:numPr>
          <w:ilvl w:val="0"/>
          <w:numId w:val="35"/>
        </w:numPr>
        <w:spacing w:line="12.95pt" w:lineRule="auto"/>
        <w:ind w:hanging="17.85pt"/>
        <w:contextualSpacing/>
      </w:pPr>
      <w:r>
        <w:t>Trong giao diện “Quản lý” của Admin, bấm vào tab “Rạp” để màn hình hiển thị danh sách Form của Rạp</w:t>
      </w:r>
    </w:p>
    <w:p w:rsidR="006F4B81" w:rsidRDefault="006F4B81" w:rsidP="00D8770F">
      <w:pPr>
        <w:pStyle w:val="ListParagraph"/>
        <w:numPr>
          <w:ilvl w:val="0"/>
          <w:numId w:val="35"/>
        </w:numPr>
        <w:spacing w:line="12.95pt" w:lineRule="auto"/>
        <w:ind w:hanging="17.85pt"/>
        <w:contextualSpacing/>
      </w:pPr>
      <w:r>
        <w:t>Chọn 1 Rạp muốn sửa, bấm vào nút “Xoá”</w:t>
      </w:r>
    </w:p>
    <w:p w:rsidR="006F4B81" w:rsidRDefault="006F4B81" w:rsidP="00D8770F">
      <w:pPr>
        <w:pStyle w:val="ListParagraph"/>
        <w:numPr>
          <w:ilvl w:val="0"/>
          <w:numId w:val="35"/>
        </w:numPr>
        <w:spacing w:line="12.95pt" w:lineRule="auto"/>
        <w:ind w:hanging="17.85pt"/>
        <w:contextualSpacing/>
      </w:pPr>
      <w:r>
        <w:t>Màn hình hiển thị modal confirm việc xoá Rạp</w:t>
      </w:r>
    </w:p>
    <w:p w:rsidR="006F4B81" w:rsidRDefault="006F4B81" w:rsidP="00D8770F">
      <w:pPr>
        <w:pStyle w:val="ListParagraph"/>
        <w:numPr>
          <w:ilvl w:val="0"/>
          <w:numId w:val="35"/>
        </w:numPr>
        <w:spacing w:line="12.95pt" w:lineRule="auto"/>
        <w:ind w:hanging="17.85pt"/>
        <w:contextualSpacing/>
      </w:pPr>
      <w:r>
        <w:t>Người dùng có thể chọn “Không” nếu muốn huỷ việc xoá, hoặc “Có” và màn hình sẽ hiển thị thông báo xoá Rạp thành công</w:t>
      </w:r>
    </w:p>
    <w:p w:rsidR="006F4B81" w:rsidRDefault="006F4B81" w:rsidP="00D8770F">
      <w:pPr>
        <w:pStyle w:val="ListParagraph"/>
        <w:numPr>
          <w:ilvl w:val="0"/>
          <w:numId w:val="34"/>
        </w:numPr>
        <w:spacing w:line="12.95pt" w:lineRule="auto"/>
        <w:ind w:start="92.15pt" w:hanging="17.85pt"/>
        <w:contextualSpacing/>
      </w:pPr>
      <w:r>
        <w:t>Độ phức tạp: Đơn giản</w:t>
      </w:r>
    </w:p>
    <w:p w:rsidR="006F4B81" w:rsidRPr="00F85166" w:rsidRDefault="00FC4DF9" w:rsidP="006F4B81">
      <w:pPr>
        <w:jc w:val="end"/>
        <w:rPr>
          <w:sz w:val="28"/>
          <w:szCs w:val="28"/>
        </w:rPr>
      </w:pPr>
      <w:r w:rsidRPr="006F4B81">
        <w:rPr>
          <w:noProof/>
          <w:sz w:val="28"/>
          <w:szCs w:val="28"/>
        </w:rPr>
        <w:drawing>
          <wp:inline distT="0" distB="0" distL="0" distR="0">
            <wp:extent cx="5786755" cy="3657600"/>
            <wp:effectExtent l="0" t="0" r="4445" b="0"/>
            <wp:docPr id="57" name="Picture 62"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2" descr="A screenshot of a cell phon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86755" cy="3657600"/>
                    </a:xfrm>
                    <a:prstGeom prst="rect">
                      <a:avLst/>
                    </a:prstGeom>
                    <a:noFill/>
                    <a:ln>
                      <a:noFill/>
                    </a:ln>
                  </pic:spPr>
                </pic:pic>
              </a:graphicData>
            </a:graphic>
          </wp:inline>
        </w:drawing>
      </w:r>
      <w:r w:rsidRPr="006F4B81">
        <w:rPr>
          <w:noProof/>
          <w:sz w:val="28"/>
          <w:szCs w:val="28"/>
        </w:rPr>
        <w:drawing>
          <wp:inline distT="0" distB="0" distL="0" distR="0">
            <wp:extent cx="5786755" cy="3657600"/>
            <wp:effectExtent l="0" t="0" r="4445" b="0"/>
            <wp:docPr id="58" name="Picture 63"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3" descr="A screenshot of a cell phon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86755" cy="3657600"/>
                    </a:xfrm>
                    <a:prstGeom prst="rect">
                      <a:avLst/>
                    </a:prstGeom>
                    <a:noFill/>
                    <a:ln>
                      <a:noFill/>
                    </a:ln>
                  </pic:spPr>
                </pic:pic>
              </a:graphicData>
            </a:graphic>
          </wp:inline>
        </w:drawing>
      </w:r>
    </w:p>
    <w:p w:rsidR="006F4B81" w:rsidRPr="00F85166" w:rsidRDefault="006F4B81" w:rsidP="006F4B81">
      <w:pPr>
        <w:rPr>
          <w:sz w:val="28"/>
          <w:szCs w:val="28"/>
        </w:rPr>
      </w:pPr>
    </w:p>
    <w:p w:rsidR="006F4B81" w:rsidRDefault="006F4B81" w:rsidP="006F4B81"/>
    <w:p w:rsidR="006B72D4" w:rsidRDefault="006B72D4" w:rsidP="00D8770F">
      <w:pPr>
        <w:pStyle w:val="111"/>
        <w:numPr>
          <w:ilvl w:val="2"/>
          <w:numId w:val="3"/>
        </w:numPr>
        <w:rPr>
          <w:lang w:val="en-US"/>
        </w:rPr>
      </w:pPr>
      <w:bookmarkStart w:id="58" w:name="_Toc9297855"/>
      <w:r>
        <w:rPr>
          <w:lang w:val="en-US"/>
        </w:rPr>
        <w:t>CRUD Đánh giá</w:t>
      </w:r>
      <w:bookmarkEnd w:id="58"/>
    </w:p>
    <w:p w:rsidR="006F4B81" w:rsidRDefault="00504D13" w:rsidP="00504D13">
      <w:pPr>
        <w:ind w:firstLine="36pt"/>
      </w:pPr>
      <w:r>
        <w:t>*Read</w:t>
      </w:r>
    </w:p>
    <w:p w:rsidR="00504D13" w:rsidRDefault="00504D13" w:rsidP="00D8770F">
      <w:pPr>
        <w:pStyle w:val="ListParagraph"/>
        <w:numPr>
          <w:ilvl w:val="0"/>
          <w:numId w:val="34"/>
        </w:numPr>
        <w:spacing w:line="12.95pt" w:lineRule="auto"/>
        <w:ind w:start="92.15pt" w:hanging="17.85pt"/>
        <w:contextualSpacing/>
      </w:pPr>
      <w:r>
        <w:t>Đặc tả:</w:t>
      </w:r>
    </w:p>
    <w:p w:rsidR="00504D13" w:rsidRDefault="00504D13" w:rsidP="00D8770F">
      <w:pPr>
        <w:pStyle w:val="ListParagraph"/>
        <w:numPr>
          <w:ilvl w:val="0"/>
          <w:numId w:val="35"/>
        </w:numPr>
        <w:spacing w:line="12.95pt" w:lineRule="auto"/>
        <w:ind w:hanging="17.85pt"/>
        <w:contextualSpacing/>
      </w:pPr>
      <w:r>
        <w:t>Trong giao diện “Quản lý” của Admin, bấm vào tab “Đánh giá” để vào Giao diện CRUD Đánh giá</w:t>
      </w:r>
    </w:p>
    <w:p w:rsidR="00504D13" w:rsidRDefault="00504D13" w:rsidP="00D8770F">
      <w:pPr>
        <w:pStyle w:val="ListParagraph"/>
        <w:numPr>
          <w:ilvl w:val="0"/>
          <w:numId w:val="35"/>
        </w:numPr>
        <w:spacing w:line="12.95pt" w:lineRule="auto"/>
        <w:ind w:hanging="17.85pt"/>
        <w:contextualSpacing/>
      </w:pPr>
      <w:r>
        <w:t>Màn hình hiển thị danh sách các Đánh giá dưới dạng Table, gồm các thông tin “ID”, “Ẩn”, “Điểm”, “Nội dung”, “Action”</w:t>
      </w:r>
    </w:p>
    <w:p w:rsidR="00504D13" w:rsidRDefault="00504D13" w:rsidP="00D8770F">
      <w:pPr>
        <w:pStyle w:val="ListParagraph"/>
        <w:numPr>
          <w:ilvl w:val="0"/>
          <w:numId w:val="35"/>
        </w:numPr>
        <w:spacing w:line="12.95pt" w:lineRule="auto"/>
        <w:ind w:hanging="17.85pt"/>
        <w:contextualSpacing/>
      </w:pPr>
      <w:r>
        <w:t>Mỗi dòng của Table sẽ có nút “Xoá” ở trường “Action”</w:t>
      </w:r>
    </w:p>
    <w:p w:rsidR="00504D13" w:rsidRDefault="00504D13" w:rsidP="00D8770F">
      <w:pPr>
        <w:pStyle w:val="ListParagraph"/>
        <w:numPr>
          <w:ilvl w:val="0"/>
          <w:numId w:val="34"/>
        </w:numPr>
        <w:spacing w:line="12.95pt" w:lineRule="auto"/>
        <w:ind w:start="92.15pt" w:hanging="17.85pt"/>
        <w:contextualSpacing/>
      </w:pPr>
      <w:r>
        <w:t>Độ phức tạp: Đơn giản</w:t>
      </w:r>
    </w:p>
    <w:p w:rsidR="00504D13" w:rsidRDefault="00FC4DF9" w:rsidP="00504D13">
      <w:pPr>
        <w:jc w:val="end"/>
      </w:pPr>
      <w:r w:rsidRPr="00504D13">
        <w:rPr>
          <w:noProof/>
          <w:sz w:val="28"/>
          <w:szCs w:val="28"/>
        </w:rPr>
        <w:drawing>
          <wp:inline distT="0" distB="0" distL="0" distR="0">
            <wp:extent cx="5786755" cy="3329940"/>
            <wp:effectExtent l="0" t="0" r="4445" b="3810"/>
            <wp:docPr id="59" name="Picture 64"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4" descr="A screenshot of a cell phon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86755" cy="3329940"/>
                    </a:xfrm>
                    <a:prstGeom prst="rect">
                      <a:avLst/>
                    </a:prstGeom>
                    <a:noFill/>
                    <a:ln>
                      <a:noFill/>
                    </a:ln>
                  </pic:spPr>
                </pic:pic>
              </a:graphicData>
            </a:graphic>
          </wp:inline>
        </w:drawing>
      </w:r>
    </w:p>
    <w:p w:rsidR="00504D13" w:rsidRDefault="00504D13" w:rsidP="006F4B81"/>
    <w:p w:rsidR="00504D13" w:rsidRDefault="00504D13" w:rsidP="00504D13">
      <w:pPr>
        <w:ind w:firstLine="36pt"/>
      </w:pPr>
      <w:r>
        <w:t>*Update</w:t>
      </w:r>
    </w:p>
    <w:p w:rsidR="00504D13" w:rsidRDefault="00504D13" w:rsidP="00D8770F">
      <w:pPr>
        <w:pStyle w:val="ListParagraph"/>
        <w:numPr>
          <w:ilvl w:val="0"/>
          <w:numId w:val="34"/>
        </w:numPr>
        <w:spacing w:line="12.95pt" w:lineRule="auto"/>
        <w:ind w:start="92.15pt" w:hanging="17.85pt"/>
        <w:contextualSpacing/>
      </w:pPr>
      <w:r>
        <w:t>Đặc tả:</w:t>
      </w:r>
    </w:p>
    <w:p w:rsidR="00504D13" w:rsidRDefault="00504D13" w:rsidP="00D8770F">
      <w:pPr>
        <w:pStyle w:val="ListParagraph"/>
        <w:numPr>
          <w:ilvl w:val="0"/>
          <w:numId w:val="35"/>
        </w:numPr>
        <w:spacing w:line="12.95pt" w:lineRule="auto"/>
        <w:ind w:hanging="17.85pt"/>
        <w:contextualSpacing/>
      </w:pPr>
      <w:r>
        <w:t>Trong giao diện “Quản lý” của Admin, bấm vào tab “Đánh giá” để màn hình hiển thị danh sách Form của Đánh giá</w:t>
      </w:r>
    </w:p>
    <w:p w:rsidR="00504D13" w:rsidRDefault="00504D13" w:rsidP="00D8770F">
      <w:pPr>
        <w:pStyle w:val="ListParagraph"/>
        <w:numPr>
          <w:ilvl w:val="0"/>
          <w:numId w:val="35"/>
        </w:numPr>
        <w:spacing w:line="12.95pt" w:lineRule="auto"/>
        <w:ind w:hanging="17.85pt"/>
        <w:contextualSpacing/>
      </w:pPr>
      <w:r>
        <w:t>Chọn 1 Đánh giá muốn ẩn đi, tích vào Box ở cột “Ẩn” và Đánh giá đó đã được ẩn đi</w:t>
      </w:r>
    </w:p>
    <w:p w:rsidR="00504D13" w:rsidRDefault="00504D13" w:rsidP="00D8770F">
      <w:pPr>
        <w:pStyle w:val="ListParagraph"/>
        <w:numPr>
          <w:ilvl w:val="0"/>
          <w:numId w:val="34"/>
        </w:numPr>
        <w:spacing w:line="12.95pt" w:lineRule="auto"/>
        <w:ind w:start="92.15pt" w:hanging="17.85pt"/>
        <w:contextualSpacing/>
      </w:pPr>
      <w:r>
        <w:t>Độ phức tạp: Đơn giản</w:t>
      </w:r>
    </w:p>
    <w:p w:rsidR="00504D13" w:rsidRDefault="00504D13" w:rsidP="006F4B81"/>
    <w:p w:rsidR="00504D13" w:rsidRDefault="00FC4DF9" w:rsidP="00504D13">
      <w:pPr>
        <w:jc w:val="end"/>
        <w:rPr>
          <w:noProof/>
          <w:sz w:val="28"/>
          <w:szCs w:val="28"/>
        </w:rPr>
      </w:pPr>
      <w:r w:rsidRPr="00504D13">
        <w:rPr>
          <w:noProof/>
          <w:sz w:val="28"/>
          <w:szCs w:val="28"/>
        </w:rPr>
        <w:drawing>
          <wp:inline distT="0" distB="0" distL="0" distR="0">
            <wp:extent cx="5786755" cy="3329940"/>
            <wp:effectExtent l="0" t="0" r="4445" b="3810"/>
            <wp:docPr id="60" name="Picture 64"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4" descr="A screenshot of a cell phon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86755" cy="3329940"/>
                    </a:xfrm>
                    <a:prstGeom prst="rect">
                      <a:avLst/>
                    </a:prstGeom>
                    <a:noFill/>
                    <a:ln>
                      <a:noFill/>
                    </a:ln>
                  </pic:spPr>
                </pic:pic>
              </a:graphicData>
            </a:graphic>
          </wp:inline>
        </w:drawing>
      </w:r>
    </w:p>
    <w:p w:rsidR="00504D13" w:rsidRDefault="00504D13" w:rsidP="00504D13">
      <w:pPr>
        <w:jc w:val="end"/>
      </w:pPr>
    </w:p>
    <w:p w:rsidR="00504D13" w:rsidRDefault="00504D13" w:rsidP="00504D13">
      <w:pPr>
        <w:ind w:firstLine="36pt"/>
      </w:pPr>
      <w:r>
        <w:t>*Delete</w:t>
      </w:r>
    </w:p>
    <w:p w:rsidR="00504D13" w:rsidRDefault="00504D13" w:rsidP="00D8770F">
      <w:pPr>
        <w:pStyle w:val="ListParagraph"/>
        <w:numPr>
          <w:ilvl w:val="0"/>
          <w:numId w:val="34"/>
        </w:numPr>
        <w:spacing w:line="12.95pt" w:lineRule="auto"/>
        <w:ind w:start="92.15pt" w:hanging="17.85pt"/>
        <w:contextualSpacing/>
      </w:pPr>
      <w:r>
        <w:t>Đặc tả:</w:t>
      </w:r>
    </w:p>
    <w:p w:rsidR="00504D13" w:rsidRDefault="00504D13" w:rsidP="00D8770F">
      <w:pPr>
        <w:pStyle w:val="ListParagraph"/>
        <w:numPr>
          <w:ilvl w:val="0"/>
          <w:numId w:val="35"/>
        </w:numPr>
        <w:spacing w:line="12.95pt" w:lineRule="auto"/>
        <w:ind w:hanging="17.85pt"/>
        <w:contextualSpacing/>
      </w:pPr>
      <w:r>
        <w:t>Trong giao diện “Quản lý” của Admin, bấm vào tab “Đánh giá” để màn hình hiển thị danh sách Table của Đánh giá</w:t>
      </w:r>
    </w:p>
    <w:p w:rsidR="00504D13" w:rsidRDefault="00504D13" w:rsidP="00D8770F">
      <w:pPr>
        <w:pStyle w:val="ListParagraph"/>
        <w:numPr>
          <w:ilvl w:val="0"/>
          <w:numId w:val="35"/>
        </w:numPr>
        <w:spacing w:line="12.95pt" w:lineRule="auto"/>
        <w:ind w:hanging="17.85pt"/>
        <w:contextualSpacing/>
      </w:pPr>
      <w:r>
        <w:t>Chọn 1 Đánh giá muốn xoá, bấm nút “Xoá” ở trường “Action”, màn hình hiển thị modal confirm việc xoá Đánh giá</w:t>
      </w:r>
    </w:p>
    <w:p w:rsidR="00504D13" w:rsidRDefault="00504D13" w:rsidP="00D8770F">
      <w:pPr>
        <w:pStyle w:val="ListParagraph"/>
        <w:numPr>
          <w:ilvl w:val="0"/>
          <w:numId w:val="35"/>
        </w:numPr>
        <w:spacing w:line="12.95pt" w:lineRule="auto"/>
        <w:ind w:hanging="17.85pt"/>
        <w:contextualSpacing/>
      </w:pPr>
      <w:r>
        <w:t>Bấm “Không” nếu muốn huỷ việc xoá; hoặc bấm “Có” và màn hình sẽ hiển thị thông báo xoá thành công</w:t>
      </w:r>
    </w:p>
    <w:p w:rsidR="00504D13" w:rsidRDefault="00504D13" w:rsidP="00D8770F">
      <w:pPr>
        <w:pStyle w:val="ListParagraph"/>
        <w:numPr>
          <w:ilvl w:val="0"/>
          <w:numId w:val="34"/>
        </w:numPr>
        <w:spacing w:line="12.95pt" w:lineRule="auto"/>
        <w:ind w:start="92.15pt" w:hanging="17.85pt"/>
        <w:contextualSpacing/>
      </w:pPr>
      <w:r>
        <w:t>Độ phức tạp: Đơn giản</w:t>
      </w:r>
    </w:p>
    <w:p w:rsidR="00504D13" w:rsidRPr="00F85166" w:rsidRDefault="00FC4DF9" w:rsidP="00D8770F">
      <w:pPr>
        <w:numPr>
          <w:ilvl w:val="0"/>
          <w:numId w:val="34"/>
        </w:numPr>
        <w:ind w:start="21.30pt"/>
        <w:jc w:val="end"/>
        <w:rPr>
          <w:sz w:val="28"/>
          <w:szCs w:val="28"/>
        </w:rPr>
      </w:pPr>
      <w:r w:rsidRPr="00504D13">
        <w:rPr>
          <w:noProof/>
          <w:sz w:val="28"/>
          <w:szCs w:val="28"/>
        </w:rPr>
        <w:drawing>
          <wp:inline distT="0" distB="0" distL="0" distR="0">
            <wp:extent cx="5786755" cy="3329940"/>
            <wp:effectExtent l="0" t="0" r="4445" b="3810"/>
            <wp:docPr id="61" name="Picture 65"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5" descr="A screenshot of a cell phon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86755" cy="3329940"/>
                    </a:xfrm>
                    <a:prstGeom prst="rect">
                      <a:avLst/>
                    </a:prstGeom>
                    <a:noFill/>
                    <a:ln>
                      <a:noFill/>
                    </a:ln>
                  </pic:spPr>
                </pic:pic>
              </a:graphicData>
            </a:graphic>
          </wp:inline>
        </w:drawing>
      </w:r>
      <w:r w:rsidRPr="00504D13">
        <w:rPr>
          <w:noProof/>
          <w:sz w:val="28"/>
          <w:szCs w:val="28"/>
        </w:rPr>
        <w:drawing>
          <wp:inline distT="0" distB="0" distL="0" distR="0">
            <wp:extent cx="5786755" cy="3329940"/>
            <wp:effectExtent l="0" t="0" r="4445" b="3810"/>
            <wp:docPr id="62" name="Picture 66"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6" descr="A screenshot of a cell phon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86755" cy="3329940"/>
                    </a:xfrm>
                    <a:prstGeom prst="rect">
                      <a:avLst/>
                    </a:prstGeom>
                    <a:noFill/>
                    <a:ln>
                      <a:noFill/>
                    </a:ln>
                  </pic:spPr>
                </pic:pic>
              </a:graphicData>
            </a:graphic>
          </wp:inline>
        </w:drawing>
      </w:r>
    </w:p>
    <w:p w:rsidR="00504D13" w:rsidRDefault="00504D13" w:rsidP="006F4B81"/>
    <w:p w:rsidR="00504D13" w:rsidRDefault="00504D13" w:rsidP="006F4B81"/>
    <w:p w:rsidR="006B72D4" w:rsidRDefault="006B72D4" w:rsidP="00D8770F">
      <w:pPr>
        <w:pStyle w:val="111"/>
        <w:numPr>
          <w:ilvl w:val="2"/>
          <w:numId w:val="3"/>
        </w:numPr>
        <w:rPr>
          <w:lang w:val="en-US"/>
        </w:rPr>
      </w:pPr>
      <w:bookmarkStart w:id="59" w:name="_Toc9297856"/>
      <w:r>
        <w:rPr>
          <w:lang w:val="en-US"/>
        </w:rPr>
        <w:t>CRUD Suất chiếu</w:t>
      </w:r>
      <w:bookmarkEnd w:id="59"/>
    </w:p>
    <w:p w:rsidR="006F4B81" w:rsidRDefault="00504D13" w:rsidP="00B27C84">
      <w:pPr>
        <w:pStyle w:val="ListParagraph"/>
        <w:ind w:start="18pt" w:firstLine="36pt"/>
      </w:pPr>
      <w:r>
        <w:t>*Read</w:t>
      </w:r>
    </w:p>
    <w:p w:rsidR="00B27C84" w:rsidRDefault="00B27C84" w:rsidP="00D8770F">
      <w:pPr>
        <w:pStyle w:val="ListParagraph"/>
        <w:numPr>
          <w:ilvl w:val="0"/>
          <w:numId w:val="34"/>
        </w:numPr>
        <w:ind w:start="92.15pt" w:hanging="17.85pt"/>
        <w:contextualSpacing/>
      </w:pPr>
      <w:r>
        <w:t>Đặc tả:</w:t>
      </w:r>
    </w:p>
    <w:p w:rsidR="00B27C84" w:rsidRDefault="00B27C84" w:rsidP="00D8770F">
      <w:pPr>
        <w:pStyle w:val="ListParagraph"/>
        <w:numPr>
          <w:ilvl w:val="0"/>
          <w:numId w:val="35"/>
        </w:numPr>
        <w:ind w:hanging="17.85pt"/>
        <w:contextualSpacing/>
      </w:pPr>
      <w:r>
        <w:t>Trong giao diện “Quản lý” của Admin, bấm vào tab “Suất chiếu” để vào Giao diện CRUD Suất chiếu</w:t>
      </w:r>
    </w:p>
    <w:p w:rsidR="00B27C84" w:rsidRDefault="00B27C84" w:rsidP="00D8770F">
      <w:pPr>
        <w:pStyle w:val="ListParagraph"/>
        <w:numPr>
          <w:ilvl w:val="0"/>
          <w:numId w:val="35"/>
        </w:numPr>
        <w:ind w:hanging="17.85pt"/>
        <w:contextualSpacing/>
      </w:pPr>
      <w:r>
        <w:t>Màn hình hiển thị danh sách các Suất chiếu dưới dạng Table, gồm các thông tin “ID Phim”, “ID Rạp”, “Ngày chiếu”, “Suất chiếu”,  “Action”</w:t>
      </w:r>
    </w:p>
    <w:p w:rsidR="00B27C84" w:rsidRDefault="00B27C84" w:rsidP="00D8770F">
      <w:pPr>
        <w:pStyle w:val="ListParagraph"/>
        <w:numPr>
          <w:ilvl w:val="0"/>
          <w:numId w:val="35"/>
        </w:numPr>
        <w:ind w:hanging="17.85pt"/>
        <w:contextualSpacing/>
      </w:pPr>
      <w:r>
        <w:t>Mỗi dòng của Table sẽ có nút “Xoá” ở trường “Action”</w:t>
      </w:r>
    </w:p>
    <w:p w:rsidR="00B27C84" w:rsidRDefault="00B27C84" w:rsidP="00D8770F">
      <w:pPr>
        <w:pStyle w:val="ListParagraph"/>
        <w:numPr>
          <w:ilvl w:val="0"/>
          <w:numId w:val="34"/>
        </w:numPr>
        <w:ind w:start="92.15pt" w:hanging="17.85pt"/>
        <w:contextualSpacing/>
      </w:pPr>
      <w:r>
        <w:t>Độ phức tạp: Đơn giản</w:t>
      </w:r>
    </w:p>
    <w:p w:rsidR="00B27C84" w:rsidRPr="00F85166" w:rsidRDefault="00FC4DF9" w:rsidP="00B27C84">
      <w:pPr>
        <w:jc w:val="end"/>
        <w:rPr>
          <w:sz w:val="28"/>
          <w:szCs w:val="28"/>
        </w:rPr>
      </w:pPr>
      <w:r w:rsidRPr="00B27C84">
        <w:rPr>
          <w:noProof/>
          <w:sz w:val="28"/>
          <w:szCs w:val="28"/>
        </w:rPr>
        <w:drawing>
          <wp:inline distT="0" distB="0" distL="0" distR="0">
            <wp:extent cx="5786755" cy="3329940"/>
            <wp:effectExtent l="0" t="0" r="4445" b="3810"/>
            <wp:docPr id="63" name="Picture 67"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7" descr="A screenshot of a cell phone&#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86755" cy="3329940"/>
                    </a:xfrm>
                    <a:prstGeom prst="rect">
                      <a:avLst/>
                    </a:prstGeom>
                    <a:noFill/>
                    <a:ln>
                      <a:noFill/>
                    </a:ln>
                  </pic:spPr>
                </pic:pic>
              </a:graphicData>
            </a:graphic>
          </wp:inline>
        </w:drawing>
      </w:r>
    </w:p>
    <w:p w:rsidR="00504D13" w:rsidRDefault="00504D13" w:rsidP="00504D13">
      <w:pPr>
        <w:pStyle w:val="ListParagraph"/>
        <w:ind w:start="0pt"/>
      </w:pPr>
    </w:p>
    <w:p w:rsidR="00504D13" w:rsidRDefault="00504D13" w:rsidP="00504D13">
      <w:pPr>
        <w:pStyle w:val="ListParagraph"/>
        <w:ind w:start="0pt"/>
      </w:pPr>
    </w:p>
    <w:p w:rsidR="00504D13" w:rsidRDefault="00504D13" w:rsidP="00B27C84">
      <w:pPr>
        <w:pStyle w:val="ListParagraph"/>
        <w:ind w:start="18pt" w:firstLine="36pt"/>
      </w:pPr>
      <w:r>
        <w:t>*Delete</w:t>
      </w:r>
    </w:p>
    <w:p w:rsidR="00B27C84" w:rsidRDefault="00B27C84" w:rsidP="00D8770F">
      <w:pPr>
        <w:pStyle w:val="ListParagraph"/>
        <w:numPr>
          <w:ilvl w:val="0"/>
          <w:numId w:val="34"/>
        </w:numPr>
        <w:spacing w:line="12.95pt" w:lineRule="auto"/>
        <w:ind w:start="92.15pt"/>
        <w:contextualSpacing/>
      </w:pPr>
      <w:r>
        <w:t>Đặc tả:</w:t>
      </w:r>
    </w:p>
    <w:p w:rsidR="00B27C84" w:rsidRDefault="00B27C84" w:rsidP="00D8770F">
      <w:pPr>
        <w:pStyle w:val="ListParagraph"/>
        <w:numPr>
          <w:ilvl w:val="0"/>
          <w:numId w:val="35"/>
        </w:numPr>
        <w:spacing w:line="12.95pt" w:lineRule="auto"/>
        <w:contextualSpacing/>
      </w:pPr>
      <w:r>
        <w:t>Trong giao diện “Quản lý” của Admin, bấm vào tab “Suất chiếu” để màn hình hiển thị danh sách Table của Suất chiếu</w:t>
      </w:r>
    </w:p>
    <w:p w:rsidR="00B27C84" w:rsidRDefault="00B27C84" w:rsidP="00D8770F">
      <w:pPr>
        <w:pStyle w:val="ListParagraph"/>
        <w:numPr>
          <w:ilvl w:val="0"/>
          <w:numId w:val="35"/>
        </w:numPr>
        <w:spacing w:line="12.95pt" w:lineRule="auto"/>
        <w:contextualSpacing/>
      </w:pPr>
      <w:r>
        <w:t>Chọn 1 Suất chiếu muốn xoá, bấm nút “Xoá” ở trường “Action”, màn hình hiển thị modal confirm việc xoá Suất chiếu</w:t>
      </w:r>
    </w:p>
    <w:p w:rsidR="00B27C84" w:rsidRDefault="00B27C84" w:rsidP="00D8770F">
      <w:pPr>
        <w:pStyle w:val="ListParagraph"/>
        <w:numPr>
          <w:ilvl w:val="0"/>
          <w:numId w:val="35"/>
        </w:numPr>
        <w:spacing w:line="12.95pt" w:lineRule="auto"/>
        <w:contextualSpacing/>
      </w:pPr>
      <w:r>
        <w:t>Bấm “Không” nếu muốn huỷ việc xoá; hoặc bấm “Có” và màn hình sẽ hiển thị thông báo xoá thành công</w:t>
      </w:r>
    </w:p>
    <w:p w:rsidR="00B27C84" w:rsidRDefault="00B27C84" w:rsidP="00D8770F">
      <w:pPr>
        <w:pStyle w:val="ListParagraph"/>
        <w:numPr>
          <w:ilvl w:val="0"/>
          <w:numId w:val="34"/>
        </w:numPr>
        <w:spacing w:line="12.95pt" w:lineRule="auto"/>
        <w:ind w:start="92.15pt"/>
        <w:contextualSpacing/>
      </w:pPr>
      <w:r>
        <w:t>Độ phức tạp: Đơn giản</w:t>
      </w:r>
    </w:p>
    <w:p w:rsidR="00B27C84" w:rsidRPr="00F85166" w:rsidRDefault="00FC4DF9" w:rsidP="00B27C84">
      <w:pPr>
        <w:jc w:val="end"/>
        <w:rPr>
          <w:sz w:val="28"/>
          <w:szCs w:val="28"/>
        </w:rPr>
      </w:pPr>
      <w:r w:rsidRPr="00B27C84">
        <w:rPr>
          <w:noProof/>
          <w:sz w:val="28"/>
          <w:szCs w:val="28"/>
        </w:rPr>
        <w:drawing>
          <wp:inline distT="0" distB="0" distL="0" distR="0">
            <wp:extent cx="5786755" cy="3329940"/>
            <wp:effectExtent l="0" t="0" r="4445" b="3810"/>
            <wp:docPr id="64" name="Picture 68"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8" descr="A screenshot of a cell phon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86755" cy="3329940"/>
                    </a:xfrm>
                    <a:prstGeom prst="rect">
                      <a:avLst/>
                    </a:prstGeom>
                    <a:noFill/>
                    <a:ln>
                      <a:noFill/>
                    </a:ln>
                  </pic:spPr>
                </pic:pic>
              </a:graphicData>
            </a:graphic>
          </wp:inline>
        </w:drawing>
      </w:r>
      <w:r w:rsidRPr="00B27C84">
        <w:rPr>
          <w:noProof/>
          <w:sz w:val="28"/>
          <w:szCs w:val="28"/>
        </w:rPr>
        <w:drawing>
          <wp:inline distT="0" distB="0" distL="0" distR="0">
            <wp:extent cx="5786755" cy="3329940"/>
            <wp:effectExtent l="0" t="0" r="4445" b="3810"/>
            <wp:docPr id="65" name="Picture 69"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9" descr="A screenshot of a cell phon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86755" cy="3329940"/>
                    </a:xfrm>
                    <a:prstGeom prst="rect">
                      <a:avLst/>
                    </a:prstGeom>
                    <a:noFill/>
                    <a:ln>
                      <a:noFill/>
                    </a:ln>
                  </pic:spPr>
                </pic:pic>
              </a:graphicData>
            </a:graphic>
          </wp:inline>
        </w:drawing>
      </w:r>
    </w:p>
    <w:p w:rsidR="00B27C84" w:rsidRPr="00F85166" w:rsidRDefault="00B27C84" w:rsidP="00B27C84">
      <w:pPr>
        <w:rPr>
          <w:sz w:val="28"/>
          <w:szCs w:val="28"/>
        </w:rPr>
      </w:pPr>
    </w:p>
    <w:p w:rsidR="00504D13" w:rsidRDefault="00504D13" w:rsidP="00504D13">
      <w:pPr>
        <w:pStyle w:val="ListParagraph"/>
        <w:ind w:start="0pt"/>
      </w:pPr>
    </w:p>
    <w:p w:rsidR="006F4B81" w:rsidRDefault="006F4B81" w:rsidP="006F4B81"/>
    <w:p w:rsidR="006B72D4" w:rsidRDefault="006B72D4" w:rsidP="00D8770F">
      <w:pPr>
        <w:pStyle w:val="111"/>
        <w:numPr>
          <w:ilvl w:val="2"/>
          <w:numId w:val="3"/>
        </w:numPr>
        <w:rPr>
          <w:lang w:val="en-US"/>
        </w:rPr>
      </w:pPr>
      <w:bookmarkStart w:id="60" w:name="_Toc9297857"/>
      <w:r>
        <w:rPr>
          <w:lang w:val="en-US"/>
        </w:rPr>
        <w:t>CRUD Tài khoản</w:t>
      </w:r>
      <w:bookmarkEnd w:id="60"/>
    </w:p>
    <w:p w:rsidR="006F4B81" w:rsidRDefault="00B27C84" w:rsidP="00B27C84">
      <w:pPr>
        <w:ind w:start="18pt" w:firstLine="36pt"/>
      </w:pPr>
      <w:r>
        <w:t>*Read</w:t>
      </w:r>
    </w:p>
    <w:p w:rsidR="00B27C84" w:rsidRDefault="00B27C84" w:rsidP="00D8770F">
      <w:pPr>
        <w:pStyle w:val="ListParagraph"/>
        <w:numPr>
          <w:ilvl w:val="0"/>
          <w:numId w:val="34"/>
        </w:numPr>
        <w:spacing w:line="12.95pt" w:lineRule="auto"/>
        <w:ind w:start="92.15pt" w:hanging="17.85pt"/>
        <w:contextualSpacing/>
      </w:pPr>
      <w:r>
        <w:t>Đặc tả:</w:t>
      </w:r>
    </w:p>
    <w:p w:rsidR="00B27C84" w:rsidRDefault="00B27C84" w:rsidP="00D8770F">
      <w:pPr>
        <w:pStyle w:val="ListParagraph"/>
        <w:numPr>
          <w:ilvl w:val="0"/>
          <w:numId w:val="35"/>
        </w:numPr>
        <w:spacing w:line="12.95pt" w:lineRule="auto"/>
        <w:ind w:hanging="17.85pt"/>
        <w:contextualSpacing/>
      </w:pPr>
      <w:r>
        <w:t>Trong giao diện “Quản lý” của Admin, bấm vào tab “Tài khoản” để vào Giao diện CRUD Tài khoản</w:t>
      </w:r>
    </w:p>
    <w:p w:rsidR="00B27C84" w:rsidRDefault="00B27C84" w:rsidP="00D8770F">
      <w:pPr>
        <w:pStyle w:val="ListParagraph"/>
        <w:numPr>
          <w:ilvl w:val="0"/>
          <w:numId w:val="35"/>
        </w:numPr>
        <w:spacing w:line="12.95pt" w:lineRule="auto"/>
        <w:ind w:hanging="17.85pt"/>
        <w:contextualSpacing/>
      </w:pPr>
      <w:r>
        <w:t>Màn hình hiển thị danh sách các Suất chiếu dưới dạng Table, gồm các thông tin “ID”, “Họ”, “Tên”, “Username”,  “Email”, “Ngày sinh”, “Giới tính”, “SĐT”, “Action”</w:t>
      </w:r>
    </w:p>
    <w:p w:rsidR="00B27C84" w:rsidRDefault="00B27C84" w:rsidP="00D8770F">
      <w:pPr>
        <w:pStyle w:val="ListParagraph"/>
        <w:numPr>
          <w:ilvl w:val="0"/>
          <w:numId w:val="35"/>
        </w:numPr>
        <w:spacing w:line="12.95pt" w:lineRule="auto"/>
        <w:ind w:hanging="17.85pt"/>
        <w:contextualSpacing/>
      </w:pPr>
      <w:r>
        <w:t>Mỗi dòng của Table sẽ có nút “Xoá” ở trường “Action”</w:t>
      </w:r>
    </w:p>
    <w:p w:rsidR="00B27C84" w:rsidRDefault="00B27C84" w:rsidP="00D8770F">
      <w:pPr>
        <w:pStyle w:val="ListParagraph"/>
        <w:numPr>
          <w:ilvl w:val="0"/>
          <w:numId w:val="34"/>
        </w:numPr>
        <w:spacing w:line="12.95pt" w:lineRule="auto"/>
        <w:ind w:start="92.15pt" w:hanging="17.85pt"/>
        <w:contextualSpacing/>
      </w:pPr>
      <w:r>
        <w:t>Độ phức tạp: Đơn giản</w:t>
      </w:r>
    </w:p>
    <w:p w:rsidR="00B27C84" w:rsidRPr="00F85166" w:rsidRDefault="00FC4DF9" w:rsidP="00B27C84">
      <w:pPr>
        <w:jc w:val="end"/>
        <w:rPr>
          <w:sz w:val="28"/>
          <w:szCs w:val="28"/>
        </w:rPr>
      </w:pPr>
      <w:r w:rsidRPr="00B27C84">
        <w:rPr>
          <w:noProof/>
          <w:sz w:val="28"/>
          <w:szCs w:val="28"/>
        </w:rPr>
        <w:drawing>
          <wp:inline distT="0" distB="0" distL="0" distR="0">
            <wp:extent cx="5786755" cy="3329940"/>
            <wp:effectExtent l="0" t="0" r="4445" b="3810"/>
            <wp:docPr id="66" name="Picture 70"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70" descr="A screenshot of a cell phon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86755" cy="3329940"/>
                    </a:xfrm>
                    <a:prstGeom prst="rect">
                      <a:avLst/>
                    </a:prstGeom>
                    <a:noFill/>
                    <a:ln>
                      <a:noFill/>
                    </a:ln>
                  </pic:spPr>
                </pic:pic>
              </a:graphicData>
            </a:graphic>
          </wp:inline>
        </w:drawing>
      </w:r>
    </w:p>
    <w:p w:rsidR="00B27C84" w:rsidRPr="00F85166" w:rsidRDefault="00B27C84" w:rsidP="00B27C84">
      <w:pPr>
        <w:rPr>
          <w:sz w:val="28"/>
          <w:szCs w:val="28"/>
        </w:rPr>
      </w:pPr>
    </w:p>
    <w:p w:rsidR="00B27C84" w:rsidRDefault="00B27C84" w:rsidP="006F4B81"/>
    <w:p w:rsidR="00B27C84" w:rsidRDefault="00B27C84" w:rsidP="006F4B81"/>
    <w:p w:rsidR="00B27C84" w:rsidRDefault="00B27C84" w:rsidP="00B27C84">
      <w:pPr>
        <w:ind w:start="18pt" w:firstLine="36pt"/>
      </w:pPr>
      <w:r>
        <w:t>*Delete</w:t>
      </w:r>
    </w:p>
    <w:p w:rsidR="00B27C84" w:rsidRDefault="00B27C84" w:rsidP="00D8770F">
      <w:pPr>
        <w:pStyle w:val="ListParagraph"/>
        <w:numPr>
          <w:ilvl w:val="0"/>
          <w:numId w:val="34"/>
        </w:numPr>
        <w:spacing w:line="12.95pt" w:lineRule="auto"/>
        <w:ind w:start="92.15pt" w:hanging="17.85pt"/>
        <w:contextualSpacing/>
      </w:pPr>
      <w:r>
        <w:t>Đặc tả:</w:t>
      </w:r>
    </w:p>
    <w:p w:rsidR="00B27C84" w:rsidRDefault="00B27C84" w:rsidP="00D8770F">
      <w:pPr>
        <w:pStyle w:val="ListParagraph"/>
        <w:numPr>
          <w:ilvl w:val="0"/>
          <w:numId w:val="35"/>
        </w:numPr>
        <w:spacing w:line="12.95pt" w:lineRule="auto"/>
        <w:ind w:hanging="17.85pt"/>
        <w:contextualSpacing/>
      </w:pPr>
      <w:r>
        <w:t>Trong giao diện “Quản lý” của Admin, bấm vào tab “Tài khoản” để màn hình hiển thị danh sách Table của Tài khoản</w:t>
      </w:r>
    </w:p>
    <w:p w:rsidR="00B27C84" w:rsidRDefault="00B27C84" w:rsidP="00D8770F">
      <w:pPr>
        <w:pStyle w:val="ListParagraph"/>
        <w:numPr>
          <w:ilvl w:val="0"/>
          <w:numId w:val="35"/>
        </w:numPr>
        <w:spacing w:line="12.95pt" w:lineRule="auto"/>
        <w:ind w:hanging="17.85pt"/>
        <w:contextualSpacing/>
      </w:pPr>
      <w:r>
        <w:t>Chọn 1 Tài khoản muốn xoá, bấm nút “Xoá” ở trường “Action”, màn hình hiển thị modal confirm việc xoá Tài khoản</w:t>
      </w:r>
    </w:p>
    <w:p w:rsidR="00B27C84" w:rsidRDefault="00B27C84" w:rsidP="00D8770F">
      <w:pPr>
        <w:pStyle w:val="ListParagraph"/>
        <w:numPr>
          <w:ilvl w:val="0"/>
          <w:numId w:val="35"/>
        </w:numPr>
        <w:spacing w:line="12.95pt" w:lineRule="auto"/>
        <w:ind w:hanging="17.85pt"/>
        <w:contextualSpacing/>
      </w:pPr>
      <w:r>
        <w:t>Bấm “Không” nếu muốn huỷ việc xoá; hoặc bấm “Có” và màn hình sẽ hiển thị thông báo xoá thành công</w:t>
      </w:r>
    </w:p>
    <w:p w:rsidR="00B27C84" w:rsidRDefault="00B27C84" w:rsidP="00D8770F">
      <w:pPr>
        <w:pStyle w:val="ListParagraph"/>
        <w:numPr>
          <w:ilvl w:val="0"/>
          <w:numId w:val="34"/>
        </w:numPr>
        <w:spacing w:line="12.95pt" w:lineRule="auto"/>
        <w:ind w:start="92.15pt" w:hanging="17.85pt"/>
        <w:contextualSpacing/>
      </w:pPr>
      <w:r>
        <w:t>Độ phức tạp: Đơn giản</w:t>
      </w:r>
    </w:p>
    <w:p w:rsidR="00B27C84" w:rsidRDefault="00FC4DF9" w:rsidP="00B27C84">
      <w:pPr>
        <w:jc w:val="end"/>
      </w:pPr>
      <w:r w:rsidRPr="00B27C84">
        <w:rPr>
          <w:noProof/>
          <w:sz w:val="28"/>
          <w:szCs w:val="28"/>
        </w:rPr>
        <w:drawing>
          <wp:inline distT="0" distB="0" distL="0" distR="0">
            <wp:extent cx="5786755" cy="3329940"/>
            <wp:effectExtent l="0" t="0" r="4445" b="3810"/>
            <wp:docPr id="67" name="Picture 71"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71" descr="A screenshot of a cell phon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86755" cy="3329940"/>
                    </a:xfrm>
                    <a:prstGeom prst="rect">
                      <a:avLst/>
                    </a:prstGeom>
                    <a:noFill/>
                    <a:ln>
                      <a:noFill/>
                    </a:ln>
                  </pic:spPr>
                </pic:pic>
              </a:graphicData>
            </a:graphic>
          </wp:inline>
        </w:drawing>
      </w:r>
      <w:r w:rsidRPr="00B27C84">
        <w:rPr>
          <w:noProof/>
          <w:sz w:val="28"/>
          <w:szCs w:val="28"/>
        </w:rPr>
        <w:drawing>
          <wp:inline distT="0" distB="0" distL="0" distR="0">
            <wp:extent cx="5786755" cy="3329940"/>
            <wp:effectExtent l="0" t="0" r="4445" b="3810"/>
            <wp:docPr id="68" name="Picture 72"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72" descr="A screenshot of a cell phone&#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86755" cy="3329940"/>
                    </a:xfrm>
                    <a:prstGeom prst="rect">
                      <a:avLst/>
                    </a:prstGeom>
                    <a:noFill/>
                    <a:ln>
                      <a:noFill/>
                    </a:ln>
                  </pic:spPr>
                </pic:pic>
              </a:graphicData>
            </a:graphic>
          </wp:inline>
        </w:drawing>
      </w:r>
    </w:p>
    <w:p w:rsidR="00B27C84" w:rsidRPr="006B72D4" w:rsidRDefault="00B27C84" w:rsidP="006F4B81"/>
    <w:p w:rsidR="006B72D4" w:rsidRDefault="006B72D4" w:rsidP="00D8770F">
      <w:pPr>
        <w:pStyle w:val="11"/>
        <w:numPr>
          <w:ilvl w:val="1"/>
          <w:numId w:val="3"/>
        </w:numPr>
        <w:rPr>
          <w:lang w:val="en-US"/>
        </w:rPr>
      </w:pPr>
      <w:bookmarkStart w:id="61" w:name="_Toc9297858"/>
      <w:r>
        <w:rPr>
          <w:lang w:val="en-US"/>
        </w:rPr>
        <w:t>Guest</w:t>
      </w:r>
      <w:bookmarkEnd w:id="61"/>
    </w:p>
    <w:p w:rsidR="006F4B81" w:rsidRDefault="006F4B81" w:rsidP="00D8770F">
      <w:pPr>
        <w:pStyle w:val="111"/>
        <w:numPr>
          <w:ilvl w:val="2"/>
          <w:numId w:val="3"/>
        </w:numPr>
        <w:rPr>
          <w:lang w:val="en-US"/>
        </w:rPr>
      </w:pPr>
      <w:bookmarkStart w:id="62" w:name="_Toc9297859"/>
      <w:r>
        <w:rPr>
          <w:lang w:val="en-US"/>
        </w:rPr>
        <w:t>Đăng nhập</w:t>
      </w:r>
      <w:bookmarkEnd w:id="62"/>
    </w:p>
    <w:p w:rsidR="00B27C84" w:rsidRDefault="00B27C84" w:rsidP="00D8770F">
      <w:pPr>
        <w:pStyle w:val="ListParagraph"/>
        <w:numPr>
          <w:ilvl w:val="0"/>
          <w:numId w:val="34"/>
        </w:numPr>
        <w:spacing w:line="12.95pt" w:lineRule="auto"/>
        <w:ind w:start="92.15pt" w:hanging="17.85pt"/>
        <w:contextualSpacing/>
      </w:pPr>
      <w:r>
        <w:t>Đặc tả:</w:t>
      </w:r>
    </w:p>
    <w:p w:rsidR="00B27C84" w:rsidRDefault="00B27C84" w:rsidP="00D8770F">
      <w:pPr>
        <w:pStyle w:val="ListParagraph"/>
        <w:numPr>
          <w:ilvl w:val="0"/>
          <w:numId w:val="35"/>
        </w:numPr>
        <w:spacing w:line="12.95pt" w:lineRule="auto"/>
        <w:ind w:hanging="17.85pt"/>
        <w:contextualSpacing/>
      </w:pPr>
      <w:r>
        <w:t>Trong giao diện “Trang chủ” có nút “Đăng nhập”</w:t>
      </w:r>
    </w:p>
    <w:p w:rsidR="00B27C84" w:rsidRDefault="00B27C84" w:rsidP="00D8770F">
      <w:pPr>
        <w:pStyle w:val="ListParagraph"/>
        <w:numPr>
          <w:ilvl w:val="0"/>
          <w:numId w:val="35"/>
        </w:numPr>
        <w:spacing w:line="12.95pt" w:lineRule="auto"/>
        <w:ind w:hanging="17.85pt"/>
        <w:contextualSpacing/>
      </w:pPr>
      <w:r>
        <w:t>Bấm nút “Đăng nhập” chuyển đến Giao diện “Đăng nhập”, Guest điền “Tên đăng nhập” và “Mật khẩu” vào form rồi bấm nút “Đăng nhập”</w:t>
      </w:r>
    </w:p>
    <w:p w:rsidR="00B27C84" w:rsidRDefault="00B27C84" w:rsidP="00D8770F">
      <w:pPr>
        <w:pStyle w:val="ListParagraph"/>
        <w:numPr>
          <w:ilvl w:val="0"/>
          <w:numId w:val="35"/>
        </w:numPr>
        <w:spacing w:line="12.95pt" w:lineRule="auto"/>
        <w:ind w:hanging="17.85pt"/>
        <w:contextualSpacing/>
      </w:pPr>
      <w:r>
        <w:t>Nếu lỗi, hiện ngay lỗi ở Giao diện Đăng nhập</w:t>
      </w:r>
    </w:p>
    <w:p w:rsidR="00B27C84" w:rsidRDefault="00B27C84" w:rsidP="00D8770F">
      <w:pPr>
        <w:pStyle w:val="ListParagraph"/>
        <w:numPr>
          <w:ilvl w:val="0"/>
          <w:numId w:val="35"/>
        </w:numPr>
        <w:spacing w:line="12.95pt" w:lineRule="auto"/>
        <w:ind w:hanging="17.85pt"/>
        <w:contextualSpacing/>
      </w:pPr>
      <w:r>
        <w:t>Nếu không lỗi, chuyển về giao diện “Trang chủ” với “tên đăng nhập” vừa đăng nhập</w:t>
      </w:r>
    </w:p>
    <w:p w:rsidR="00B27C84" w:rsidRDefault="00B27C84" w:rsidP="00D8770F">
      <w:pPr>
        <w:pStyle w:val="ListParagraph"/>
        <w:numPr>
          <w:ilvl w:val="0"/>
          <w:numId w:val="34"/>
        </w:numPr>
        <w:spacing w:line="12.95pt" w:lineRule="auto"/>
        <w:ind w:start="92.15pt" w:hanging="17.85pt"/>
        <w:contextualSpacing/>
      </w:pPr>
      <w:r>
        <w:t>Độ phức tạp: Đơn giản</w:t>
      </w:r>
    </w:p>
    <w:p w:rsidR="00B27C84" w:rsidRPr="00F85166" w:rsidRDefault="00FC4DF9" w:rsidP="00B27C84">
      <w:pPr>
        <w:jc w:val="end"/>
        <w:rPr>
          <w:sz w:val="28"/>
          <w:szCs w:val="28"/>
        </w:rPr>
      </w:pPr>
      <w:r w:rsidRPr="00B27C84">
        <w:rPr>
          <w:noProof/>
          <w:sz w:val="28"/>
          <w:szCs w:val="28"/>
        </w:rPr>
        <w:drawing>
          <wp:inline distT="0" distB="0" distL="0" distR="0">
            <wp:extent cx="5786755" cy="3794125"/>
            <wp:effectExtent l="0" t="0" r="4445" b="0"/>
            <wp:docPr id="69" name="Picture 74"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74" descr="A screenshot of a cell phon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86755" cy="3794125"/>
                    </a:xfrm>
                    <a:prstGeom prst="rect">
                      <a:avLst/>
                    </a:prstGeom>
                    <a:noFill/>
                    <a:ln>
                      <a:noFill/>
                    </a:ln>
                  </pic:spPr>
                </pic:pic>
              </a:graphicData>
            </a:graphic>
          </wp:inline>
        </w:drawing>
      </w:r>
    </w:p>
    <w:p w:rsidR="00B27C84" w:rsidRDefault="00B27C84" w:rsidP="00B27C84">
      <w:pPr>
        <w:rPr>
          <w:sz w:val="28"/>
          <w:szCs w:val="28"/>
        </w:rPr>
      </w:pPr>
    </w:p>
    <w:p w:rsidR="00B27C84" w:rsidRDefault="00B27C84" w:rsidP="00B27C84"/>
    <w:p w:rsidR="006F4B81" w:rsidRDefault="006F4B81" w:rsidP="00D8770F">
      <w:pPr>
        <w:pStyle w:val="111"/>
        <w:numPr>
          <w:ilvl w:val="2"/>
          <w:numId w:val="3"/>
        </w:numPr>
        <w:rPr>
          <w:lang w:val="en-US"/>
        </w:rPr>
      </w:pPr>
      <w:bookmarkStart w:id="63" w:name="_Toc9297860"/>
      <w:r>
        <w:rPr>
          <w:lang w:val="en-US"/>
        </w:rPr>
        <w:t>Đăng ký</w:t>
      </w:r>
      <w:bookmarkEnd w:id="63"/>
    </w:p>
    <w:p w:rsidR="00B27C84" w:rsidRDefault="00B27C84" w:rsidP="00D8770F">
      <w:pPr>
        <w:pStyle w:val="ListParagraph"/>
        <w:numPr>
          <w:ilvl w:val="0"/>
          <w:numId w:val="34"/>
        </w:numPr>
        <w:spacing w:line="12.95pt" w:lineRule="auto"/>
        <w:ind w:start="92.15pt" w:hanging="17.85pt"/>
        <w:contextualSpacing/>
      </w:pPr>
      <w:r>
        <w:t>Đặc tả:</w:t>
      </w:r>
    </w:p>
    <w:p w:rsidR="00B27C84" w:rsidRDefault="00B27C84" w:rsidP="00D8770F">
      <w:pPr>
        <w:pStyle w:val="ListParagraph"/>
        <w:numPr>
          <w:ilvl w:val="0"/>
          <w:numId w:val="36"/>
        </w:numPr>
        <w:spacing w:line="12.95pt" w:lineRule="auto"/>
        <w:ind w:hanging="17.85pt"/>
        <w:contextualSpacing/>
      </w:pPr>
      <w:r>
        <w:t>Trong giao diện “Trang chủ” có nút “Đăng ký”</w:t>
      </w:r>
    </w:p>
    <w:p w:rsidR="00B27C84" w:rsidRDefault="00B27C84" w:rsidP="00D8770F">
      <w:pPr>
        <w:pStyle w:val="ListParagraph"/>
        <w:numPr>
          <w:ilvl w:val="0"/>
          <w:numId w:val="36"/>
        </w:numPr>
        <w:spacing w:line="12.95pt" w:lineRule="auto"/>
        <w:ind w:hanging="17.85pt"/>
        <w:contextualSpacing/>
      </w:pPr>
      <w:r>
        <w:t>Bấm nút “Đăng ký” sẽ chuyển đến Giao diện “Đăng ký”, Guest điền thông tin vào form rồi bấm nút “Đăng ký”</w:t>
      </w:r>
    </w:p>
    <w:p w:rsidR="00B27C84" w:rsidRDefault="00B27C84" w:rsidP="00D8770F">
      <w:pPr>
        <w:pStyle w:val="ListParagraph"/>
        <w:numPr>
          <w:ilvl w:val="0"/>
          <w:numId w:val="36"/>
        </w:numPr>
        <w:spacing w:line="12.95pt" w:lineRule="auto"/>
        <w:ind w:hanging="17.85pt"/>
        <w:contextualSpacing/>
      </w:pPr>
      <w:r>
        <w:t>Các trường thông tin gồm “Email”, “Username”, “Mật khẩu”, “Xác nhận MK”, “Ngày sinh”, “Họ tên”, “Giới tính”, “SĐT”</w:t>
      </w:r>
    </w:p>
    <w:p w:rsidR="00B27C84" w:rsidRDefault="00B27C84" w:rsidP="00D8770F">
      <w:pPr>
        <w:pStyle w:val="ListParagraph"/>
        <w:numPr>
          <w:ilvl w:val="0"/>
          <w:numId w:val="36"/>
        </w:numPr>
        <w:spacing w:line="12.95pt" w:lineRule="auto"/>
        <w:ind w:hanging="17.85pt"/>
        <w:contextualSpacing/>
      </w:pPr>
      <w:r>
        <w:t>Nếu lỗi, hiện ngay lỗi ở Giao diện Đăng ký</w:t>
      </w:r>
    </w:p>
    <w:p w:rsidR="00B27C84" w:rsidRDefault="00B27C84" w:rsidP="00D8770F">
      <w:pPr>
        <w:pStyle w:val="ListParagraph"/>
        <w:numPr>
          <w:ilvl w:val="0"/>
          <w:numId w:val="36"/>
        </w:numPr>
        <w:spacing w:line="12.95pt" w:lineRule="auto"/>
        <w:ind w:hanging="17.85pt"/>
        <w:contextualSpacing/>
      </w:pPr>
      <w:r>
        <w:t>Nếu không lỗi, chuyển về giao diện “Trang chủ” với thông báo “Đăng ký thành công”</w:t>
      </w:r>
    </w:p>
    <w:p w:rsidR="00B27C84" w:rsidRDefault="00B27C84" w:rsidP="00D8770F">
      <w:pPr>
        <w:pStyle w:val="ListParagraph"/>
        <w:numPr>
          <w:ilvl w:val="0"/>
          <w:numId w:val="34"/>
        </w:numPr>
        <w:spacing w:line="12.95pt" w:lineRule="auto"/>
        <w:ind w:start="92.15pt" w:hanging="17.85pt"/>
        <w:contextualSpacing/>
      </w:pPr>
      <w:r>
        <w:t>Độ phức tạp: Đơn giản</w:t>
      </w:r>
    </w:p>
    <w:p w:rsidR="00B27C84" w:rsidRPr="00F85166" w:rsidRDefault="00FC4DF9" w:rsidP="00B27C84">
      <w:pPr>
        <w:jc w:val="end"/>
        <w:rPr>
          <w:sz w:val="28"/>
          <w:szCs w:val="28"/>
        </w:rPr>
      </w:pPr>
      <w:r w:rsidRPr="00B27C84">
        <w:rPr>
          <w:noProof/>
          <w:sz w:val="28"/>
          <w:szCs w:val="28"/>
        </w:rPr>
        <w:drawing>
          <wp:inline distT="0" distB="0" distL="0" distR="0">
            <wp:extent cx="5786755" cy="3794125"/>
            <wp:effectExtent l="0" t="0" r="4445" b="0"/>
            <wp:docPr id="70" name="Picture 75"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75" descr="A screenshot of a cell phon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86755" cy="3794125"/>
                    </a:xfrm>
                    <a:prstGeom prst="rect">
                      <a:avLst/>
                    </a:prstGeom>
                    <a:noFill/>
                    <a:ln>
                      <a:noFill/>
                    </a:ln>
                  </pic:spPr>
                </pic:pic>
              </a:graphicData>
            </a:graphic>
          </wp:inline>
        </w:drawing>
      </w:r>
    </w:p>
    <w:p w:rsidR="00B27C84" w:rsidRDefault="00B27C84" w:rsidP="00B27C84">
      <w:pPr>
        <w:pStyle w:val="ListParagraph"/>
        <w:ind w:start="0pt"/>
      </w:pPr>
    </w:p>
    <w:p w:rsidR="00B27C84" w:rsidRDefault="00B27C84" w:rsidP="00B27C84"/>
    <w:p w:rsidR="006F4B81" w:rsidRDefault="006F4B81" w:rsidP="00D8770F">
      <w:pPr>
        <w:pStyle w:val="111"/>
        <w:numPr>
          <w:ilvl w:val="2"/>
          <w:numId w:val="3"/>
        </w:numPr>
        <w:rPr>
          <w:lang w:val="en-US"/>
        </w:rPr>
      </w:pPr>
      <w:bookmarkStart w:id="64" w:name="_Toc9297861"/>
      <w:r>
        <w:rPr>
          <w:lang w:val="en-US"/>
        </w:rPr>
        <w:t>Trang chủ</w:t>
      </w:r>
      <w:bookmarkEnd w:id="64"/>
    </w:p>
    <w:p w:rsidR="00B27C84" w:rsidRDefault="00B27C84" w:rsidP="00D8770F">
      <w:pPr>
        <w:pStyle w:val="ListParagraph"/>
        <w:numPr>
          <w:ilvl w:val="0"/>
          <w:numId w:val="34"/>
        </w:numPr>
        <w:spacing w:line="12.95pt" w:lineRule="auto"/>
        <w:ind w:start="92.15pt" w:hanging="17.85pt"/>
        <w:contextualSpacing/>
      </w:pPr>
      <w:r>
        <w:t>Đặc tả:</w:t>
      </w:r>
    </w:p>
    <w:p w:rsidR="00B27C84" w:rsidRDefault="00B27C84" w:rsidP="00D8770F">
      <w:pPr>
        <w:pStyle w:val="ListParagraph"/>
        <w:numPr>
          <w:ilvl w:val="0"/>
          <w:numId w:val="36"/>
        </w:numPr>
        <w:spacing w:line="12.95pt" w:lineRule="auto"/>
        <w:ind w:hanging="17.85pt"/>
        <w:contextualSpacing/>
      </w:pPr>
      <w:r>
        <w:t>Header Giao diện “Trang chủ” gồm:</w:t>
      </w:r>
    </w:p>
    <w:p w:rsidR="00B27C84" w:rsidRDefault="00B27C84" w:rsidP="00D8770F">
      <w:pPr>
        <w:pStyle w:val="ListParagraph"/>
        <w:numPr>
          <w:ilvl w:val="0"/>
          <w:numId w:val="37"/>
        </w:numPr>
        <w:spacing w:line="12.95pt" w:lineRule="auto"/>
        <w:ind w:hanging="17.85pt"/>
        <w:contextualSpacing/>
      </w:pPr>
      <w:r>
        <w:t>4 nút “Đăng ký”, “Đăng nhập”, “Tìm kiếm phim”, “Tìm kiếm Rạp” nếu là Guest</w:t>
      </w:r>
    </w:p>
    <w:p w:rsidR="00B27C84" w:rsidRDefault="00B27C84" w:rsidP="00D8770F">
      <w:pPr>
        <w:pStyle w:val="ListParagraph"/>
        <w:numPr>
          <w:ilvl w:val="0"/>
          <w:numId w:val="37"/>
        </w:numPr>
        <w:spacing w:line="12.95pt" w:lineRule="auto"/>
        <w:ind w:hanging="17.85pt"/>
        <w:contextualSpacing/>
      </w:pPr>
      <w:r>
        <w:t>Username, “Đăng Xuất”, “Tìm kiếm phim”, “Tìm kiếm Rạp” nếu là User</w:t>
      </w:r>
    </w:p>
    <w:p w:rsidR="00B27C84" w:rsidRDefault="00B27C84" w:rsidP="00D8770F">
      <w:pPr>
        <w:pStyle w:val="ListParagraph"/>
        <w:numPr>
          <w:ilvl w:val="0"/>
          <w:numId w:val="37"/>
        </w:numPr>
        <w:spacing w:line="12.95pt" w:lineRule="auto"/>
        <w:ind w:hanging="17.85pt"/>
        <w:contextualSpacing/>
      </w:pPr>
      <w:r>
        <w:t>Username, “Đăng Xuất”, “Tìm kiếm phim”, “Tìm kiếm Rạp” và “Quản lý” nếu là Admin</w:t>
      </w:r>
    </w:p>
    <w:p w:rsidR="00B27C84" w:rsidRDefault="00B27C84" w:rsidP="00D8770F">
      <w:pPr>
        <w:pStyle w:val="ListParagraph"/>
        <w:numPr>
          <w:ilvl w:val="0"/>
          <w:numId w:val="36"/>
        </w:numPr>
        <w:spacing w:line="12.95pt" w:lineRule="auto"/>
        <w:ind w:hanging="17.85pt"/>
        <w:contextualSpacing/>
      </w:pPr>
      <w:r>
        <w:t>Body Giao diện “Trang chủ” hiện danh sách các phim đang chiếu tại các rạp</w:t>
      </w:r>
    </w:p>
    <w:p w:rsidR="00B27C84" w:rsidRDefault="00B27C84" w:rsidP="00D8770F">
      <w:pPr>
        <w:pStyle w:val="ListParagraph"/>
        <w:numPr>
          <w:ilvl w:val="0"/>
          <w:numId w:val="34"/>
        </w:numPr>
        <w:spacing w:line="12.95pt" w:lineRule="auto"/>
        <w:ind w:start="92.15pt" w:hanging="17.85pt"/>
        <w:contextualSpacing/>
      </w:pPr>
      <w:r>
        <w:t>Độ phức tạp: Chuẩn</w:t>
      </w:r>
    </w:p>
    <w:p w:rsidR="00B27C84" w:rsidRPr="00F85166" w:rsidRDefault="00FC4DF9" w:rsidP="00B27C84">
      <w:pPr>
        <w:jc w:val="end"/>
        <w:rPr>
          <w:sz w:val="28"/>
          <w:szCs w:val="28"/>
        </w:rPr>
      </w:pPr>
      <w:r w:rsidRPr="00B27C84">
        <w:rPr>
          <w:noProof/>
          <w:sz w:val="28"/>
          <w:szCs w:val="28"/>
        </w:rPr>
        <w:drawing>
          <wp:inline distT="0" distB="0" distL="0" distR="0">
            <wp:extent cx="5786755" cy="4380865"/>
            <wp:effectExtent l="0" t="0" r="4445" b="635"/>
            <wp:docPr id="71" name="Picture 76"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76" descr="A screenshot of a cell phon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86755" cy="4380865"/>
                    </a:xfrm>
                    <a:prstGeom prst="rect">
                      <a:avLst/>
                    </a:prstGeom>
                    <a:noFill/>
                    <a:ln>
                      <a:noFill/>
                    </a:ln>
                  </pic:spPr>
                </pic:pic>
              </a:graphicData>
            </a:graphic>
          </wp:inline>
        </w:drawing>
      </w:r>
    </w:p>
    <w:p w:rsidR="00B27C84" w:rsidRPr="00F85166" w:rsidRDefault="00B27C84" w:rsidP="00B27C84">
      <w:pPr>
        <w:rPr>
          <w:sz w:val="28"/>
          <w:szCs w:val="28"/>
        </w:rPr>
      </w:pPr>
    </w:p>
    <w:p w:rsidR="00B27C84" w:rsidRDefault="00B27C84" w:rsidP="00B27C84"/>
    <w:p w:rsidR="006F4B81" w:rsidRDefault="006F4B81" w:rsidP="00D8770F">
      <w:pPr>
        <w:pStyle w:val="111"/>
        <w:numPr>
          <w:ilvl w:val="2"/>
          <w:numId w:val="3"/>
        </w:numPr>
        <w:rPr>
          <w:lang w:val="en-US"/>
        </w:rPr>
      </w:pPr>
      <w:bookmarkStart w:id="65" w:name="_Toc9297862"/>
      <w:r>
        <w:rPr>
          <w:lang w:val="en-US"/>
        </w:rPr>
        <w:t>Tìm kiếm rạp</w:t>
      </w:r>
      <w:bookmarkEnd w:id="65"/>
    </w:p>
    <w:p w:rsidR="00B27C84" w:rsidRDefault="00B27C84" w:rsidP="00D8770F">
      <w:pPr>
        <w:pStyle w:val="ListParagraph"/>
        <w:numPr>
          <w:ilvl w:val="0"/>
          <w:numId w:val="34"/>
        </w:numPr>
        <w:spacing w:before="12pt" w:after="12pt" w:line="12.95pt" w:lineRule="auto"/>
        <w:ind w:start="92.15pt"/>
        <w:contextualSpacing/>
      </w:pPr>
      <w:r>
        <w:t>Đặc tả:</w:t>
      </w:r>
    </w:p>
    <w:p w:rsidR="00B27C84" w:rsidRDefault="00B27C84" w:rsidP="00D8770F">
      <w:pPr>
        <w:pStyle w:val="ListParagraph"/>
        <w:numPr>
          <w:ilvl w:val="0"/>
          <w:numId w:val="36"/>
        </w:numPr>
        <w:spacing w:before="12pt" w:after="12pt" w:line="12.95pt" w:lineRule="auto"/>
        <w:contextualSpacing/>
      </w:pPr>
      <w:r>
        <w:t>Trong giao diện “Trang chủ” có nút “Tìm kiếm Rạp”</w:t>
      </w:r>
    </w:p>
    <w:p w:rsidR="00B27C84" w:rsidRDefault="00B27C84" w:rsidP="00D8770F">
      <w:pPr>
        <w:pStyle w:val="ListParagraph"/>
        <w:numPr>
          <w:ilvl w:val="0"/>
          <w:numId w:val="36"/>
        </w:numPr>
        <w:spacing w:before="12pt" w:after="12pt" w:line="12.95pt" w:lineRule="auto"/>
        <w:contextualSpacing/>
      </w:pPr>
      <w:r>
        <w:t>Điền “Tên rạp” hoặc chọn trường muốn tìm kiếm, tỉnh thành như “Hà Nội” và nhóm rạp như “CGV”  rồi bấm nút “Tìm”</w:t>
      </w:r>
    </w:p>
    <w:p w:rsidR="00B27C84" w:rsidRDefault="00B27C84" w:rsidP="00D8770F">
      <w:pPr>
        <w:pStyle w:val="ListParagraph"/>
        <w:numPr>
          <w:ilvl w:val="0"/>
          <w:numId w:val="36"/>
        </w:numPr>
        <w:spacing w:before="12pt" w:after="12pt" w:line="12.95pt" w:lineRule="auto"/>
        <w:contextualSpacing/>
      </w:pPr>
      <w:r>
        <w:t>Hiển thị kết quả trên giao diện “Trang chủ”</w:t>
      </w:r>
    </w:p>
    <w:p w:rsidR="00B27C84" w:rsidRDefault="00B27C84" w:rsidP="00D8770F">
      <w:pPr>
        <w:pStyle w:val="ListParagraph"/>
        <w:numPr>
          <w:ilvl w:val="0"/>
          <w:numId w:val="34"/>
        </w:numPr>
        <w:spacing w:before="12pt" w:after="12pt" w:line="12.95pt" w:lineRule="auto"/>
        <w:ind w:start="92.15pt"/>
        <w:contextualSpacing/>
      </w:pPr>
      <w:r>
        <w:t>Độ phức tạp: Chuẩn</w:t>
      </w:r>
    </w:p>
    <w:p w:rsidR="00B27C84" w:rsidRPr="00F85166" w:rsidRDefault="00FC4DF9" w:rsidP="00B27C84">
      <w:pPr>
        <w:rPr>
          <w:sz w:val="28"/>
          <w:szCs w:val="28"/>
        </w:rPr>
      </w:pPr>
      <w:r w:rsidRPr="00B27C84">
        <w:rPr>
          <w:noProof/>
          <w:sz w:val="28"/>
          <w:szCs w:val="28"/>
        </w:rPr>
        <w:drawing>
          <wp:inline distT="0" distB="0" distL="0" distR="0">
            <wp:extent cx="5786755" cy="3602990"/>
            <wp:effectExtent l="0" t="0" r="4445" b="0"/>
            <wp:docPr id="72" name="Picture 77"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77" descr="A screenshot of a cell phon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86755" cy="3602990"/>
                    </a:xfrm>
                    <a:prstGeom prst="rect">
                      <a:avLst/>
                    </a:prstGeom>
                    <a:noFill/>
                    <a:ln>
                      <a:noFill/>
                    </a:ln>
                  </pic:spPr>
                </pic:pic>
              </a:graphicData>
            </a:graphic>
          </wp:inline>
        </w:drawing>
      </w:r>
    </w:p>
    <w:p w:rsidR="00B27C84" w:rsidRPr="00F85166" w:rsidRDefault="00B27C84" w:rsidP="00B27C84">
      <w:pPr>
        <w:rPr>
          <w:sz w:val="28"/>
          <w:szCs w:val="28"/>
        </w:rPr>
      </w:pPr>
    </w:p>
    <w:p w:rsidR="00B27C84" w:rsidRDefault="00B27C84" w:rsidP="00B27C84"/>
    <w:p w:rsidR="006F4B81" w:rsidRDefault="006F4B81" w:rsidP="00D8770F">
      <w:pPr>
        <w:pStyle w:val="111"/>
        <w:numPr>
          <w:ilvl w:val="2"/>
          <w:numId w:val="3"/>
        </w:numPr>
        <w:rPr>
          <w:lang w:val="en-US"/>
        </w:rPr>
      </w:pPr>
      <w:bookmarkStart w:id="66" w:name="_Toc9297863"/>
      <w:r>
        <w:rPr>
          <w:lang w:val="en-US"/>
        </w:rPr>
        <w:t>Tìm kiếm phim</w:t>
      </w:r>
      <w:bookmarkEnd w:id="66"/>
    </w:p>
    <w:p w:rsidR="00B27C84" w:rsidRDefault="00B27C84" w:rsidP="00D8770F">
      <w:pPr>
        <w:pStyle w:val="ListParagraph"/>
        <w:numPr>
          <w:ilvl w:val="0"/>
          <w:numId w:val="34"/>
        </w:numPr>
        <w:spacing w:before="12pt" w:after="12pt" w:line="12.95pt" w:lineRule="auto"/>
        <w:ind w:start="92.15pt"/>
        <w:contextualSpacing/>
      </w:pPr>
      <w:r>
        <w:t>Đặc tả:</w:t>
      </w:r>
    </w:p>
    <w:p w:rsidR="00B27C84" w:rsidRDefault="00B27C84" w:rsidP="00D8770F">
      <w:pPr>
        <w:pStyle w:val="ListParagraph"/>
        <w:numPr>
          <w:ilvl w:val="0"/>
          <w:numId w:val="36"/>
        </w:numPr>
        <w:spacing w:before="12pt" w:after="12pt" w:line="12.95pt" w:lineRule="auto"/>
        <w:contextualSpacing/>
      </w:pPr>
      <w:r>
        <w:t>Trong giao diện “Trang chủ” có nút “Tìm kiếm Phim”</w:t>
      </w:r>
    </w:p>
    <w:p w:rsidR="00B27C84" w:rsidRDefault="00B27C84" w:rsidP="00D8770F">
      <w:pPr>
        <w:pStyle w:val="ListParagraph"/>
        <w:numPr>
          <w:ilvl w:val="0"/>
          <w:numId w:val="36"/>
        </w:numPr>
        <w:spacing w:before="12pt" w:after="12pt" w:line="12.95pt" w:lineRule="auto"/>
        <w:contextualSpacing/>
      </w:pPr>
      <w:r>
        <w:t>Điền “Tên phim” hoặc chọn “Thể loại” của phim rồi bấm nút “Tìm”</w:t>
      </w:r>
    </w:p>
    <w:p w:rsidR="00B27C84" w:rsidRDefault="00B27C84" w:rsidP="00D8770F">
      <w:pPr>
        <w:pStyle w:val="ListParagraph"/>
        <w:numPr>
          <w:ilvl w:val="0"/>
          <w:numId w:val="36"/>
        </w:numPr>
        <w:spacing w:before="12pt" w:after="12pt" w:line="12.95pt" w:lineRule="auto"/>
        <w:contextualSpacing/>
      </w:pPr>
      <w:r>
        <w:t>Hiển thị kết quả trên giao diện “Trang chủ”</w:t>
      </w:r>
    </w:p>
    <w:p w:rsidR="00B27C84" w:rsidRDefault="00B27C84" w:rsidP="00D8770F">
      <w:pPr>
        <w:pStyle w:val="ListParagraph"/>
        <w:numPr>
          <w:ilvl w:val="0"/>
          <w:numId w:val="34"/>
        </w:numPr>
        <w:spacing w:before="12pt" w:after="12pt" w:line="12.95pt" w:lineRule="auto"/>
        <w:ind w:start="92.15pt"/>
        <w:contextualSpacing/>
      </w:pPr>
      <w:r>
        <w:t>Độ phức tạp: Chuẩn</w:t>
      </w:r>
    </w:p>
    <w:p w:rsidR="00B27C84" w:rsidRPr="00F85166" w:rsidRDefault="00FC4DF9" w:rsidP="00B27C84">
      <w:pPr>
        <w:jc w:val="end"/>
        <w:rPr>
          <w:sz w:val="28"/>
          <w:szCs w:val="28"/>
        </w:rPr>
      </w:pPr>
      <w:r w:rsidRPr="00B27C84">
        <w:rPr>
          <w:noProof/>
          <w:sz w:val="28"/>
          <w:szCs w:val="28"/>
        </w:rPr>
        <w:drawing>
          <wp:inline distT="0" distB="0" distL="0" distR="0">
            <wp:extent cx="5786755" cy="3589655"/>
            <wp:effectExtent l="0" t="0" r="4445" b="0"/>
            <wp:docPr id="73" name="Picture 80"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80" descr="A screenshot of a cell phon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86755" cy="3589655"/>
                    </a:xfrm>
                    <a:prstGeom prst="rect">
                      <a:avLst/>
                    </a:prstGeom>
                    <a:noFill/>
                    <a:ln>
                      <a:noFill/>
                    </a:ln>
                  </pic:spPr>
                </pic:pic>
              </a:graphicData>
            </a:graphic>
          </wp:inline>
        </w:drawing>
      </w:r>
    </w:p>
    <w:p w:rsidR="00B27C84" w:rsidRPr="00F85166" w:rsidRDefault="00FC4DF9" w:rsidP="00B27C84">
      <w:pPr>
        <w:jc w:val="end"/>
        <w:rPr>
          <w:sz w:val="28"/>
          <w:szCs w:val="28"/>
        </w:rPr>
      </w:pPr>
      <w:r w:rsidRPr="00B27C84">
        <w:rPr>
          <w:noProof/>
          <w:sz w:val="28"/>
          <w:szCs w:val="28"/>
        </w:rPr>
        <w:drawing>
          <wp:inline distT="0" distB="0" distL="0" distR="0">
            <wp:extent cx="5786755" cy="3602990"/>
            <wp:effectExtent l="0" t="0" r="4445" b="0"/>
            <wp:docPr id="74" name="Picture 81"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81" descr="A screenshot of a cell phone&#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86755" cy="3602990"/>
                    </a:xfrm>
                    <a:prstGeom prst="rect">
                      <a:avLst/>
                    </a:prstGeom>
                    <a:noFill/>
                    <a:ln>
                      <a:noFill/>
                    </a:ln>
                  </pic:spPr>
                </pic:pic>
              </a:graphicData>
            </a:graphic>
          </wp:inline>
        </w:drawing>
      </w:r>
    </w:p>
    <w:p w:rsidR="00B27C84" w:rsidRPr="00F85166" w:rsidRDefault="00B27C84" w:rsidP="00B27C84">
      <w:pPr>
        <w:rPr>
          <w:sz w:val="28"/>
          <w:szCs w:val="28"/>
        </w:rPr>
      </w:pPr>
    </w:p>
    <w:p w:rsidR="00B27C84" w:rsidRDefault="00B27C84" w:rsidP="00B27C84"/>
    <w:p w:rsidR="00B27C84" w:rsidRDefault="00B27C84" w:rsidP="00B27C84"/>
    <w:p w:rsidR="00B27C84" w:rsidRDefault="00B27C84" w:rsidP="00B27C84"/>
    <w:p w:rsidR="00B27C84" w:rsidRDefault="00B27C84" w:rsidP="00B27C84"/>
    <w:p w:rsidR="00B27C84" w:rsidRDefault="006F4B81" w:rsidP="00D8770F">
      <w:pPr>
        <w:pStyle w:val="111"/>
        <w:numPr>
          <w:ilvl w:val="2"/>
          <w:numId w:val="3"/>
        </w:numPr>
        <w:rPr>
          <w:lang w:val="en-US"/>
        </w:rPr>
      </w:pPr>
      <w:bookmarkStart w:id="67" w:name="_Toc9297864"/>
      <w:r>
        <w:rPr>
          <w:lang w:val="en-US"/>
        </w:rPr>
        <w:t>Xem chi tiết rạp</w:t>
      </w:r>
      <w:bookmarkEnd w:id="67"/>
    </w:p>
    <w:p w:rsidR="00B27C84" w:rsidRDefault="00B27C84" w:rsidP="00D8770F">
      <w:pPr>
        <w:pStyle w:val="ListParagraph"/>
        <w:numPr>
          <w:ilvl w:val="0"/>
          <w:numId w:val="34"/>
        </w:numPr>
        <w:spacing w:before="12pt" w:after="12pt" w:line="12.95pt" w:lineRule="auto"/>
        <w:ind w:start="92.15pt"/>
        <w:contextualSpacing/>
      </w:pPr>
      <w:r>
        <w:t>Đặc tả:</w:t>
      </w:r>
    </w:p>
    <w:p w:rsidR="00B27C84" w:rsidRDefault="00B27C84" w:rsidP="00D8770F">
      <w:pPr>
        <w:pStyle w:val="ListParagraph"/>
        <w:numPr>
          <w:ilvl w:val="0"/>
          <w:numId w:val="36"/>
        </w:numPr>
        <w:spacing w:before="12pt" w:after="12pt" w:line="12.95pt" w:lineRule="auto"/>
        <w:contextualSpacing/>
      </w:pPr>
      <w:r>
        <w:t>Trong danh sách Rạp, người dùng ấn vào 1 Rạp</w:t>
      </w:r>
    </w:p>
    <w:p w:rsidR="00B27C84" w:rsidRDefault="00B27C84" w:rsidP="00D8770F">
      <w:pPr>
        <w:pStyle w:val="ListParagraph"/>
        <w:numPr>
          <w:ilvl w:val="0"/>
          <w:numId w:val="36"/>
        </w:numPr>
        <w:spacing w:before="12pt" w:after="12pt" w:line="12.95pt" w:lineRule="auto"/>
        <w:contextualSpacing/>
      </w:pPr>
      <w:r>
        <w:t>Hiển thị giao diện “Chi tiết Rạp”, hiển thị tất cả thông tin về Rạp đó</w:t>
      </w:r>
    </w:p>
    <w:p w:rsidR="00B27C84" w:rsidRDefault="00B27C84" w:rsidP="00D8770F">
      <w:pPr>
        <w:pStyle w:val="ListParagraph"/>
        <w:numPr>
          <w:ilvl w:val="0"/>
          <w:numId w:val="36"/>
        </w:numPr>
        <w:spacing w:before="12pt" w:after="12pt" w:line="12.95pt" w:lineRule="auto"/>
        <w:contextualSpacing/>
      </w:pPr>
      <w:r>
        <w:t>Các thông tin bao gồm “Tên”, “Địa chỉ”, Mô tả”, “Đánh giá Rạp”</w:t>
      </w:r>
    </w:p>
    <w:p w:rsidR="00B27C84" w:rsidRDefault="00B27C84" w:rsidP="00D8770F">
      <w:pPr>
        <w:pStyle w:val="ListParagraph"/>
        <w:numPr>
          <w:ilvl w:val="0"/>
          <w:numId w:val="34"/>
        </w:numPr>
        <w:spacing w:before="12pt" w:after="12pt" w:line="12.95pt" w:lineRule="auto"/>
        <w:ind w:start="92.15pt"/>
        <w:contextualSpacing/>
      </w:pPr>
      <w:r>
        <w:t>Độ phức tạp: Chuẩn</w:t>
      </w:r>
    </w:p>
    <w:p w:rsidR="00B27C84" w:rsidRPr="00F85166" w:rsidRDefault="00FC4DF9" w:rsidP="00B27C84">
      <w:pPr>
        <w:jc w:val="end"/>
        <w:rPr>
          <w:sz w:val="28"/>
          <w:szCs w:val="28"/>
        </w:rPr>
      </w:pPr>
      <w:r w:rsidRPr="00B27C84">
        <w:rPr>
          <w:noProof/>
          <w:sz w:val="28"/>
          <w:szCs w:val="28"/>
        </w:rPr>
        <w:drawing>
          <wp:inline distT="0" distB="0" distL="0" distR="0">
            <wp:extent cx="5786755" cy="5295265"/>
            <wp:effectExtent l="0" t="0" r="4445" b="635"/>
            <wp:docPr id="75" name="Picture 82"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82" descr="A screenshot of a cell phone&#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86755" cy="5295265"/>
                    </a:xfrm>
                    <a:prstGeom prst="rect">
                      <a:avLst/>
                    </a:prstGeom>
                    <a:noFill/>
                    <a:ln>
                      <a:noFill/>
                    </a:ln>
                  </pic:spPr>
                </pic:pic>
              </a:graphicData>
            </a:graphic>
          </wp:inline>
        </w:drawing>
      </w:r>
    </w:p>
    <w:p w:rsidR="00B27C84" w:rsidRPr="00F85166" w:rsidRDefault="00B27C84" w:rsidP="00B27C84">
      <w:pPr>
        <w:rPr>
          <w:sz w:val="28"/>
          <w:szCs w:val="28"/>
        </w:rPr>
      </w:pPr>
    </w:p>
    <w:p w:rsidR="00B27C84" w:rsidRDefault="00B27C84" w:rsidP="00B27C84"/>
    <w:p w:rsidR="00B27C84" w:rsidRDefault="00B27C84" w:rsidP="00B27C84"/>
    <w:p w:rsidR="006F4B81" w:rsidRDefault="006F4B81" w:rsidP="00D8770F">
      <w:pPr>
        <w:pStyle w:val="111"/>
        <w:numPr>
          <w:ilvl w:val="2"/>
          <w:numId w:val="3"/>
        </w:numPr>
        <w:rPr>
          <w:lang w:val="en-US"/>
        </w:rPr>
      </w:pPr>
      <w:bookmarkStart w:id="68" w:name="_Toc9297865"/>
      <w:r>
        <w:rPr>
          <w:lang w:val="en-US"/>
        </w:rPr>
        <w:t>Xem chi tiết phim</w:t>
      </w:r>
      <w:bookmarkEnd w:id="68"/>
    </w:p>
    <w:p w:rsidR="00B27C84" w:rsidRDefault="00B27C84" w:rsidP="00D8770F">
      <w:pPr>
        <w:pStyle w:val="ListParagraph"/>
        <w:numPr>
          <w:ilvl w:val="0"/>
          <w:numId w:val="38"/>
        </w:numPr>
        <w:spacing w:before="12pt" w:after="12pt" w:line="12.95pt" w:lineRule="auto"/>
        <w:ind w:start="92.15pt"/>
        <w:contextualSpacing/>
      </w:pPr>
      <w:r>
        <w:t>Đặc tả:</w:t>
      </w:r>
    </w:p>
    <w:p w:rsidR="00B27C84" w:rsidRDefault="00B27C84" w:rsidP="00D8770F">
      <w:pPr>
        <w:pStyle w:val="ListParagraph"/>
        <w:numPr>
          <w:ilvl w:val="0"/>
          <w:numId w:val="36"/>
        </w:numPr>
        <w:spacing w:before="12pt" w:after="12pt" w:line="12.95pt" w:lineRule="auto"/>
        <w:contextualSpacing/>
      </w:pPr>
      <w:r>
        <w:t>Trong danh sách Phim, người dùng ấn vào 1 Phim</w:t>
      </w:r>
    </w:p>
    <w:p w:rsidR="00B27C84" w:rsidRDefault="00B27C84" w:rsidP="00D8770F">
      <w:pPr>
        <w:pStyle w:val="ListParagraph"/>
        <w:numPr>
          <w:ilvl w:val="0"/>
          <w:numId w:val="36"/>
        </w:numPr>
        <w:spacing w:before="12pt" w:after="12pt" w:line="12.95pt" w:lineRule="auto"/>
        <w:contextualSpacing/>
      </w:pPr>
      <w:r>
        <w:t>Hiển thị giao diện “Chi tiết Phim”, hiển thị tất cả thông tin về Phim đó</w:t>
      </w:r>
    </w:p>
    <w:p w:rsidR="00B27C84" w:rsidRDefault="00B27C84" w:rsidP="00D8770F">
      <w:pPr>
        <w:pStyle w:val="ListParagraph"/>
        <w:numPr>
          <w:ilvl w:val="0"/>
          <w:numId w:val="36"/>
        </w:numPr>
        <w:spacing w:before="12pt" w:after="12pt" w:line="12.95pt" w:lineRule="auto"/>
        <w:contextualSpacing/>
      </w:pPr>
      <w:r>
        <w:t>Có 4 tab bao gồm: “Trailer”, “Lịch chiếu”, “Thông tin”, “Đánh giá”</w:t>
      </w:r>
    </w:p>
    <w:p w:rsidR="00B27C84" w:rsidRDefault="00B27C84" w:rsidP="00D8770F">
      <w:pPr>
        <w:pStyle w:val="ListParagraph"/>
        <w:numPr>
          <w:ilvl w:val="0"/>
          <w:numId w:val="34"/>
        </w:numPr>
        <w:spacing w:before="12pt" w:after="12pt" w:line="12.95pt" w:lineRule="auto"/>
        <w:ind w:start="92.15pt"/>
        <w:contextualSpacing/>
      </w:pPr>
      <w:r>
        <w:t>Độ phức tạp: Phức tạp</w:t>
      </w:r>
    </w:p>
    <w:p w:rsidR="00B27C84" w:rsidRPr="00AE1C96" w:rsidRDefault="00FC4DF9" w:rsidP="00B27C84">
      <w:pPr>
        <w:jc w:val="end"/>
        <w:rPr>
          <w:sz w:val="28"/>
          <w:szCs w:val="28"/>
        </w:rPr>
      </w:pPr>
      <w:r w:rsidRPr="00B27C84">
        <w:rPr>
          <w:noProof/>
          <w:sz w:val="28"/>
          <w:szCs w:val="28"/>
        </w:rPr>
        <w:drawing>
          <wp:inline distT="0" distB="0" distL="0" distR="0">
            <wp:extent cx="5909310" cy="5131435"/>
            <wp:effectExtent l="0" t="0" r="0" b="0"/>
            <wp:docPr id="76" name="Picture 84"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84" descr="A screenshot of a cell phone&#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09310" cy="5131435"/>
                    </a:xfrm>
                    <a:prstGeom prst="rect">
                      <a:avLst/>
                    </a:prstGeom>
                    <a:noFill/>
                    <a:ln>
                      <a:noFill/>
                    </a:ln>
                  </pic:spPr>
                </pic:pic>
              </a:graphicData>
            </a:graphic>
          </wp:inline>
        </w:drawing>
      </w:r>
    </w:p>
    <w:p w:rsidR="00B27C84" w:rsidRDefault="00FC4DF9" w:rsidP="00B27C84">
      <w:pPr>
        <w:jc w:val="end"/>
        <w:rPr>
          <w:noProof/>
          <w:sz w:val="28"/>
          <w:szCs w:val="28"/>
        </w:rPr>
      </w:pPr>
      <w:r w:rsidRPr="00B27C84">
        <w:rPr>
          <w:noProof/>
          <w:sz w:val="28"/>
          <w:szCs w:val="28"/>
        </w:rPr>
        <w:drawing>
          <wp:inline distT="0" distB="0" distL="0" distR="0">
            <wp:extent cx="5950585" cy="4312920"/>
            <wp:effectExtent l="0" t="0" r="0" b="0"/>
            <wp:docPr id="77" name="Picture 85"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85" descr="A screenshot of a cell phon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50585" cy="4312920"/>
                    </a:xfrm>
                    <a:prstGeom prst="rect">
                      <a:avLst/>
                    </a:prstGeom>
                    <a:noFill/>
                    <a:ln>
                      <a:noFill/>
                    </a:ln>
                  </pic:spPr>
                </pic:pic>
              </a:graphicData>
            </a:graphic>
          </wp:inline>
        </w:drawing>
      </w:r>
    </w:p>
    <w:p w:rsidR="00B27C84" w:rsidRPr="00AE1C96" w:rsidRDefault="00B27C84" w:rsidP="00B27C84">
      <w:pPr>
        <w:jc w:val="end"/>
        <w:rPr>
          <w:sz w:val="28"/>
          <w:szCs w:val="28"/>
        </w:rPr>
      </w:pPr>
    </w:p>
    <w:p w:rsidR="00B27C84" w:rsidRPr="00B27C84" w:rsidRDefault="00FC4DF9" w:rsidP="00B27C84">
      <w:pPr>
        <w:jc w:val="end"/>
        <w:rPr>
          <w:sz w:val="28"/>
          <w:szCs w:val="28"/>
        </w:rPr>
      </w:pPr>
      <w:r w:rsidRPr="00B27C84">
        <w:rPr>
          <w:noProof/>
          <w:sz w:val="28"/>
          <w:szCs w:val="28"/>
        </w:rPr>
        <w:drawing>
          <wp:inline distT="0" distB="0" distL="0" distR="0">
            <wp:extent cx="5950585" cy="4231005"/>
            <wp:effectExtent l="0" t="0" r="0" b="0"/>
            <wp:docPr id="78" name="Picture 86"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86" descr="A screenshot of a cell phone&#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50585" cy="4231005"/>
                    </a:xfrm>
                    <a:prstGeom prst="rect">
                      <a:avLst/>
                    </a:prstGeom>
                    <a:noFill/>
                    <a:ln>
                      <a:noFill/>
                    </a:ln>
                  </pic:spPr>
                </pic:pic>
              </a:graphicData>
            </a:graphic>
          </wp:inline>
        </w:drawing>
      </w:r>
    </w:p>
    <w:p w:rsidR="006F4B81" w:rsidRDefault="006F4B81" w:rsidP="00D8770F">
      <w:pPr>
        <w:pStyle w:val="111"/>
        <w:numPr>
          <w:ilvl w:val="2"/>
          <w:numId w:val="3"/>
        </w:numPr>
        <w:rPr>
          <w:lang w:val="en-US"/>
        </w:rPr>
      </w:pPr>
      <w:bookmarkStart w:id="69" w:name="_Toc9297866"/>
      <w:r>
        <w:rPr>
          <w:lang w:val="en-US"/>
        </w:rPr>
        <w:t>Xem các đánh giá</w:t>
      </w:r>
      <w:bookmarkEnd w:id="69"/>
    </w:p>
    <w:p w:rsidR="00B27C84" w:rsidRDefault="00B27C84" w:rsidP="00D8770F">
      <w:pPr>
        <w:pStyle w:val="ListParagraph"/>
        <w:numPr>
          <w:ilvl w:val="0"/>
          <w:numId w:val="34"/>
        </w:numPr>
        <w:spacing w:before="12pt" w:after="12pt" w:line="12.95pt" w:lineRule="auto"/>
        <w:ind w:start="92.15pt"/>
        <w:contextualSpacing/>
      </w:pPr>
      <w:r>
        <w:t>Đặc tả:</w:t>
      </w:r>
    </w:p>
    <w:p w:rsidR="00B27C84" w:rsidRDefault="00B27C84" w:rsidP="00D8770F">
      <w:pPr>
        <w:pStyle w:val="ListParagraph"/>
        <w:numPr>
          <w:ilvl w:val="0"/>
          <w:numId w:val="36"/>
        </w:numPr>
        <w:spacing w:before="12pt" w:after="12pt" w:line="12.95pt" w:lineRule="auto"/>
        <w:contextualSpacing/>
      </w:pPr>
      <w:r>
        <w:t>Trong “Chi tiết Phim” hoặc “Chi tiết Rạp”, có tab “Đánh giá”</w:t>
      </w:r>
    </w:p>
    <w:p w:rsidR="00B27C84" w:rsidRDefault="00B27C84" w:rsidP="00D8770F">
      <w:pPr>
        <w:pStyle w:val="ListParagraph"/>
        <w:numPr>
          <w:ilvl w:val="0"/>
          <w:numId w:val="36"/>
        </w:numPr>
        <w:spacing w:before="12pt" w:after="12pt" w:line="12.95pt" w:lineRule="auto"/>
        <w:contextualSpacing/>
      </w:pPr>
      <w:r>
        <w:t>Bấm vào tab ấy  và các Đánh giá sẽ hiện lên</w:t>
      </w:r>
    </w:p>
    <w:p w:rsidR="00B27C84" w:rsidRDefault="00B27C84" w:rsidP="00D8770F">
      <w:pPr>
        <w:pStyle w:val="ListParagraph"/>
        <w:numPr>
          <w:ilvl w:val="0"/>
          <w:numId w:val="36"/>
        </w:numPr>
        <w:spacing w:before="12pt" w:after="12pt" w:line="12.95pt" w:lineRule="auto"/>
        <w:contextualSpacing/>
      </w:pPr>
      <w:r>
        <w:t>Cùng với đó là nút “Đăng nhập để đánh giá” dành cho Guest</w:t>
      </w:r>
    </w:p>
    <w:p w:rsidR="00B27C84" w:rsidRDefault="00B27C84" w:rsidP="00D8770F">
      <w:pPr>
        <w:pStyle w:val="ListParagraph"/>
        <w:numPr>
          <w:ilvl w:val="0"/>
          <w:numId w:val="34"/>
        </w:numPr>
        <w:spacing w:before="12pt" w:after="12pt" w:line="12.95pt" w:lineRule="auto"/>
        <w:ind w:start="92.15pt"/>
        <w:contextualSpacing/>
      </w:pPr>
      <w:r>
        <w:t>Độ phức tạp: Đơn giản</w:t>
      </w:r>
    </w:p>
    <w:p w:rsidR="00B27C84" w:rsidRPr="00AE1C96" w:rsidRDefault="00FC4DF9" w:rsidP="00B27C84">
      <w:pPr>
        <w:jc w:val="end"/>
        <w:rPr>
          <w:sz w:val="28"/>
          <w:szCs w:val="28"/>
        </w:rPr>
      </w:pPr>
      <w:r w:rsidRPr="00B27C84">
        <w:rPr>
          <w:noProof/>
          <w:sz w:val="28"/>
          <w:szCs w:val="28"/>
        </w:rPr>
        <w:drawing>
          <wp:inline distT="0" distB="0" distL="0" distR="0">
            <wp:extent cx="5786755" cy="5513705"/>
            <wp:effectExtent l="0" t="0" r="4445" b="0"/>
            <wp:docPr id="79" name="Picture 87"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87" descr="A screenshot of a cell phone&#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86755" cy="5513705"/>
                    </a:xfrm>
                    <a:prstGeom prst="rect">
                      <a:avLst/>
                    </a:prstGeom>
                    <a:noFill/>
                    <a:ln>
                      <a:noFill/>
                    </a:ln>
                  </pic:spPr>
                </pic:pic>
              </a:graphicData>
            </a:graphic>
          </wp:inline>
        </w:drawing>
      </w:r>
    </w:p>
    <w:p w:rsidR="00B27C84" w:rsidRPr="00AE1C96" w:rsidRDefault="00B27C84" w:rsidP="00B27C84">
      <w:pPr>
        <w:rPr>
          <w:sz w:val="28"/>
          <w:szCs w:val="28"/>
        </w:rPr>
      </w:pPr>
    </w:p>
    <w:p w:rsidR="00B27C84" w:rsidRDefault="00B27C84" w:rsidP="00B27C84">
      <w:pPr>
        <w:pStyle w:val="ListParagraph"/>
      </w:pPr>
    </w:p>
    <w:p w:rsidR="00B27C84" w:rsidRPr="006F4B81" w:rsidRDefault="00B27C84" w:rsidP="00B27C84"/>
    <w:p w:rsidR="006B72D4" w:rsidRDefault="006B72D4" w:rsidP="00D8770F">
      <w:pPr>
        <w:pStyle w:val="11"/>
        <w:numPr>
          <w:ilvl w:val="1"/>
          <w:numId w:val="3"/>
        </w:numPr>
        <w:rPr>
          <w:lang w:val="en-US"/>
        </w:rPr>
      </w:pPr>
      <w:bookmarkStart w:id="70" w:name="_Toc9297867"/>
      <w:r>
        <w:rPr>
          <w:lang w:val="en-US"/>
        </w:rPr>
        <w:t>User</w:t>
      </w:r>
      <w:bookmarkEnd w:id="70"/>
    </w:p>
    <w:p w:rsidR="006F4B81" w:rsidRDefault="006F4B81" w:rsidP="00D8770F">
      <w:pPr>
        <w:pStyle w:val="111"/>
        <w:numPr>
          <w:ilvl w:val="2"/>
          <w:numId w:val="3"/>
        </w:numPr>
        <w:rPr>
          <w:lang w:val="en-US"/>
        </w:rPr>
      </w:pPr>
      <w:bookmarkStart w:id="71" w:name="_Toc9297868"/>
      <w:r>
        <w:rPr>
          <w:lang w:val="en-US"/>
        </w:rPr>
        <w:t>Giống của Guest từ 2.2.3 đến 2.2.8</w:t>
      </w:r>
      <w:bookmarkEnd w:id="71"/>
    </w:p>
    <w:p w:rsidR="006F4B81" w:rsidRDefault="006F4B81" w:rsidP="00D8770F">
      <w:pPr>
        <w:pStyle w:val="111"/>
        <w:numPr>
          <w:ilvl w:val="2"/>
          <w:numId w:val="3"/>
        </w:numPr>
        <w:rPr>
          <w:lang w:val="en-US"/>
        </w:rPr>
      </w:pPr>
      <w:bookmarkStart w:id="72" w:name="_Toc9297869"/>
      <w:r>
        <w:rPr>
          <w:lang w:val="en-US"/>
        </w:rPr>
        <w:t>Xem các suất chiếu</w:t>
      </w:r>
      <w:bookmarkEnd w:id="72"/>
    </w:p>
    <w:p w:rsidR="00B27C84" w:rsidRDefault="00B27C84" w:rsidP="00D8770F">
      <w:pPr>
        <w:pStyle w:val="ListParagraph"/>
        <w:numPr>
          <w:ilvl w:val="0"/>
          <w:numId w:val="38"/>
        </w:numPr>
        <w:spacing w:before="12pt" w:after="12pt" w:line="12.95pt" w:lineRule="auto"/>
        <w:ind w:start="92.15pt"/>
        <w:contextualSpacing/>
      </w:pPr>
      <w:r>
        <w:t>Đặc tả:</w:t>
      </w:r>
    </w:p>
    <w:p w:rsidR="00B27C84" w:rsidRDefault="00B27C84" w:rsidP="00D8770F">
      <w:pPr>
        <w:pStyle w:val="ListParagraph"/>
        <w:numPr>
          <w:ilvl w:val="0"/>
          <w:numId w:val="36"/>
        </w:numPr>
        <w:spacing w:before="12pt" w:after="12pt" w:line="12.95pt" w:lineRule="auto"/>
        <w:contextualSpacing/>
      </w:pPr>
      <w:r>
        <w:t>Trong Giao diện “Chi tiết Phim”, người dùng ấn vào tab “Lịch chiếu”</w:t>
      </w:r>
    </w:p>
    <w:p w:rsidR="00B27C84" w:rsidRDefault="00B27C84" w:rsidP="00D8770F">
      <w:pPr>
        <w:pStyle w:val="ListParagraph"/>
        <w:numPr>
          <w:ilvl w:val="0"/>
          <w:numId w:val="36"/>
        </w:numPr>
        <w:spacing w:before="12pt" w:after="12pt" w:line="12.95pt" w:lineRule="auto"/>
        <w:contextualSpacing/>
      </w:pPr>
      <w:r>
        <w:t>Trong tab ấy, có 2 dropdown list gồm “Cụm rạp” và “Tên rạp”</w:t>
      </w:r>
    </w:p>
    <w:p w:rsidR="00B27C84" w:rsidRDefault="00B27C84" w:rsidP="00D8770F">
      <w:pPr>
        <w:pStyle w:val="ListParagraph"/>
        <w:numPr>
          <w:ilvl w:val="0"/>
          <w:numId w:val="36"/>
        </w:numPr>
        <w:spacing w:before="12pt" w:after="12pt" w:line="12.95pt" w:lineRule="auto"/>
        <w:contextualSpacing/>
      </w:pPr>
      <w:r>
        <w:t>Chọn từ 2 dropdown list xong sẽ hiện ra các suất chiếu</w:t>
      </w:r>
    </w:p>
    <w:p w:rsidR="00B27C84" w:rsidRDefault="00B27C84" w:rsidP="00D8770F">
      <w:pPr>
        <w:pStyle w:val="ListParagraph"/>
        <w:numPr>
          <w:ilvl w:val="0"/>
          <w:numId w:val="36"/>
        </w:numPr>
        <w:spacing w:before="12pt" w:after="12pt" w:line="12.95pt" w:lineRule="auto"/>
        <w:contextualSpacing/>
      </w:pPr>
      <w:r>
        <w:t>Đối với Guest thì tab “Lịch chiếu” này chỉ hiển thị “Đăng nhập để xem suất chiếu”</w:t>
      </w:r>
    </w:p>
    <w:p w:rsidR="00B27C84" w:rsidRDefault="00B27C84" w:rsidP="00D8770F">
      <w:pPr>
        <w:pStyle w:val="ListParagraph"/>
        <w:numPr>
          <w:ilvl w:val="0"/>
          <w:numId w:val="34"/>
        </w:numPr>
        <w:spacing w:before="12pt" w:after="12pt" w:line="12.95pt" w:lineRule="auto"/>
        <w:ind w:start="92.15pt"/>
        <w:contextualSpacing/>
      </w:pPr>
      <w:r>
        <w:t>Độ phức tạp: Chuẩn</w:t>
      </w:r>
    </w:p>
    <w:p w:rsidR="00B27C84" w:rsidRPr="00B27C84" w:rsidRDefault="00FC4DF9" w:rsidP="00B27C84">
      <w:pPr>
        <w:jc w:val="end"/>
        <w:rPr>
          <w:sz w:val="28"/>
          <w:szCs w:val="28"/>
        </w:rPr>
      </w:pPr>
      <w:r w:rsidRPr="00B27C84">
        <w:rPr>
          <w:noProof/>
          <w:sz w:val="28"/>
          <w:szCs w:val="28"/>
        </w:rPr>
        <w:drawing>
          <wp:inline distT="0" distB="0" distL="0" distR="0">
            <wp:extent cx="5786755" cy="5131435"/>
            <wp:effectExtent l="0" t="0" r="4445" b="0"/>
            <wp:docPr id="80" name="Picture 88"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88" descr="A screenshot of a cell phone&#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86755" cy="5131435"/>
                    </a:xfrm>
                    <a:prstGeom prst="rect">
                      <a:avLst/>
                    </a:prstGeom>
                    <a:noFill/>
                    <a:ln>
                      <a:noFill/>
                    </a:ln>
                  </pic:spPr>
                </pic:pic>
              </a:graphicData>
            </a:graphic>
          </wp:inline>
        </w:drawing>
      </w:r>
    </w:p>
    <w:p w:rsidR="006F4B81" w:rsidRDefault="006F4B81" w:rsidP="00D8770F">
      <w:pPr>
        <w:pStyle w:val="111"/>
        <w:numPr>
          <w:ilvl w:val="2"/>
          <w:numId w:val="3"/>
        </w:numPr>
        <w:rPr>
          <w:lang w:val="en-US"/>
        </w:rPr>
      </w:pPr>
      <w:bookmarkStart w:id="73" w:name="_Toc9297870"/>
      <w:r>
        <w:rPr>
          <w:lang w:val="en-US"/>
        </w:rPr>
        <w:t>Thêm đánh giá</w:t>
      </w:r>
      <w:bookmarkEnd w:id="73"/>
    </w:p>
    <w:p w:rsidR="00B27C84" w:rsidRDefault="00B27C84" w:rsidP="00D8770F">
      <w:pPr>
        <w:pStyle w:val="ListParagraph"/>
        <w:numPr>
          <w:ilvl w:val="0"/>
          <w:numId w:val="38"/>
        </w:numPr>
        <w:spacing w:before="12pt" w:after="12pt" w:line="12.95pt" w:lineRule="auto"/>
        <w:ind w:start="92.15pt"/>
        <w:contextualSpacing/>
      </w:pPr>
      <w:r>
        <w:t>Đặc tả:</w:t>
      </w:r>
    </w:p>
    <w:p w:rsidR="00B27C84" w:rsidRDefault="00B27C84" w:rsidP="00D8770F">
      <w:pPr>
        <w:pStyle w:val="ListParagraph"/>
        <w:numPr>
          <w:ilvl w:val="0"/>
          <w:numId w:val="36"/>
        </w:numPr>
        <w:spacing w:before="12pt" w:after="12pt" w:line="12.95pt" w:lineRule="auto"/>
        <w:contextualSpacing/>
      </w:pPr>
      <w:r>
        <w:t>Trong Giao diện “Chi tiết Phim” hoặc “Chi tiết Rạp”, người dùng ấn vào tab “Đánh giá”</w:t>
      </w:r>
    </w:p>
    <w:p w:rsidR="00B27C84" w:rsidRDefault="00B27C84" w:rsidP="00D8770F">
      <w:pPr>
        <w:pStyle w:val="ListParagraph"/>
        <w:numPr>
          <w:ilvl w:val="0"/>
          <w:numId w:val="36"/>
        </w:numPr>
        <w:spacing w:before="12pt" w:after="12pt" w:line="12.95pt" w:lineRule="auto"/>
        <w:contextualSpacing/>
      </w:pPr>
      <w:r>
        <w:t>Người dùng đánh giá bằng cách tích số ngôi sao (tượng trưng cho số điểm) và gõ vào mục bình luận, sau đó bấm vào nút “Gửi đánh giá”</w:t>
      </w:r>
    </w:p>
    <w:p w:rsidR="00B27C84" w:rsidRDefault="00B27C84" w:rsidP="00D8770F">
      <w:pPr>
        <w:pStyle w:val="ListParagraph"/>
        <w:numPr>
          <w:ilvl w:val="0"/>
          <w:numId w:val="36"/>
        </w:numPr>
        <w:spacing w:before="12pt" w:after="12pt" w:line="12.95pt" w:lineRule="auto"/>
        <w:contextualSpacing/>
      </w:pPr>
      <w:r>
        <w:t>Đối với Guest thì tab “Đánh giá” này chỉ hiển thị “Đăng nhập để thêm đánh giá”</w:t>
      </w:r>
    </w:p>
    <w:p w:rsidR="00B27C84" w:rsidRDefault="00B27C84" w:rsidP="00D8770F">
      <w:pPr>
        <w:pStyle w:val="ListParagraph"/>
        <w:numPr>
          <w:ilvl w:val="0"/>
          <w:numId w:val="34"/>
        </w:numPr>
        <w:spacing w:before="12pt" w:after="12pt" w:line="12.95pt" w:lineRule="auto"/>
        <w:ind w:start="92.15pt"/>
        <w:contextualSpacing/>
      </w:pPr>
      <w:r>
        <w:t>Độ phức tạp: Phức tạp</w:t>
      </w:r>
    </w:p>
    <w:p w:rsidR="00B27C84" w:rsidRPr="00AE1C96" w:rsidRDefault="00FC4DF9" w:rsidP="00B27C84">
      <w:pPr>
        <w:jc w:val="end"/>
        <w:rPr>
          <w:sz w:val="28"/>
          <w:szCs w:val="28"/>
        </w:rPr>
      </w:pPr>
      <w:r w:rsidRPr="00B27C84">
        <w:rPr>
          <w:noProof/>
          <w:sz w:val="28"/>
          <w:szCs w:val="28"/>
        </w:rPr>
        <w:drawing>
          <wp:inline distT="0" distB="0" distL="0" distR="0">
            <wp:extent cx="5786755" cy="5636260"/>
            <wp:effectExtent l="0" t="0" r="4445" b="2540"/>
            <wp:docPr id="81" name="Picture 89"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89" descr="A screenshot of a cell phone&#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86755" cy="5636260"/>
                    </a:xfrm>
                    <a:prstGeom prst="rect">
                      <a:avLst/>
                    </a:prstGeom>
                    <a:noFill/>
                    <a:ln>
                      <a:noFill/>
                    </a:ln>
                  </pic:spPr>
                </pic:pic>
              </a:graphicData>
            </a:graphic>
          </wp:inline>
        </w:drawing>
      </w:r>
    </w:p>
    <w:p w:rsidR="00B27C84" w:rsidRPr="00AE1C96" w:rsidRDefault="00FC4DF9" w:rsidP="00B27C84">
      <w:pPr>
        <w:jc w:val="end"/>
        <w:rPr>
          <w:sz w:val="28"/>
          <w:szCs w:val="28"/>
        </w:rPr>
      </w:pPr>
      <w:r w:rsidRPr="00B27C84">
        <w:rPr>
          <w:noProof/>
          <w:sz w:val="28"/>
          <w:szCs w:val="28"/>
        </w:rPr>
        <w:drawing>
          <wp:inline distT="0" distB="0" distL="0" distR="0">
            <wp:extent cx="5786755" cy="5963920"/>
            <wp:effectExtent l="0" t="0" r="4445" b="0"/>
            <wp:docPr id="82" name="Picture 90"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90" descr="A screenshot of a cell phone&#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86755" cy="5963920"/>
                    </a:xfrm>
                    <a:prstGeom prst="rect">
                      <a:avLst/>
                    </a:prstGeom>
                    <a:noFill/>
                    <a:ln>
                      <a:noFill/>
                    </a:ln>
                  </pic:spPr>
                </pic:pic>
              </a:graphicData>
            </a:graphic>
          </wp:inline>
        </w:drawing>
      </w:r>
    </w:p>
    <w:p w:rsidR="00B27C84" w:rsidRPr="00AE1C96" w:rsidRDefault="00B27C84" w:rsidP="00B27C84">
      <w:pPr>
        <w:rPr>
          <w:sz w:val="28"/>
          <w:szCs w:val="28"/>
        </w:rPr>
      </w:pPr>
    </w:p>
    <w:p w:rsidR="00B27C84" w:rsidRDefault="00B27C84" w:rsidP="00B27C84">
      <w:pPr>
        <w:pStyle w:val="ListParagraph"/>
      </w:pPr>
    </w:p>
    <w:p w:rsidR="00B27C84" w:rsidRDefault="00B27C84" w:rsidP="00B27C84"/>
    <w:p w:rsidR="00267C72" w:rsidRDefault="00267C72" w:rsidP="00B27C84"/>
    <w:p w:rsidR="00267C72" w:rsidRDefault="00267C72" w:rsidP="00B27C84"/>
    <w:p w:rsidR="00267C72" w:rsidRDefault="00267C72" w:rsidP="00B27C84"/>
    <w:p w:rsidR="00267C72" w:rsidRDefault="00267C72" w:rsidP="00B27C84"/>
    <w:p w:rsidR="00267C72" w:rsidRDefault="00267C72" w:rsidP="00B27C84"/>
    <w:p w:rsidR="00267C72" w:rsidRPr="006F4B81" w:rsidRDefault="00267C72" w:rsidP="00B27C84"/>
    <w:p w:rsidR="0097153A" w:rsidRDefault="0097153A" w:rsidP="00D8770F">
      <w:pPr>
        <w:pStyle w:val="1"/>
        <w:numPr>
          <w:ilvl w:val="0"/>
          <w:numId w:val="3"/>
        </w:numPr>
        <w:spacing w:after="0pt"/>
        <w:ind w:start="35.70pt" w:hanging="17.85pt"/>
        <w:rPr>
          <w:lang w:val="en-US"/>
        </w:rPr>
      </w:pPr>
      <w:bookmarkStart w:id="74" w:name="_Toc9297871"/>
      <w:r>
        <w:rPr>
          <w:lang w:val="en-US"/>
        </w:rPr>
        <w:t>Thiết kế chi tiết lớp</w:t>
      </w:r>
      <w:bookmarkEnd w:id="74"/>
    </w:p>
    <w:p w:rsidR="00A70F29" w:rsidRPr="00A70F29" w:rsidRDefault="00A70F29" w:rsidP="00D8770F">
      <w:pPr>
        <w:pStyle w:val="11"/>
        <w:numPr>
          <w:ilvl w:val="1"/>
          <w:numId w:val="3"/>
        </w:numPr>
        <w:spacing w:before="3pt"/>
      </w:pPr>
      <w:bookmarkStart w:id="75" w:name="_Toc9297872"/>
      <w:r>
        <w:t>Lớp boundary</w:t>
      </w:r>
      <w:bookmarkEnd w:id="75"/>
    </w:p>
    <w:tbl>
      <w:tblPr>
        <w:tblW w:w="499.25pt" w:type="dxa"/>
        <w:tblBorders>
          <w:top w:val="single" w:sz="4" w:space="0" w:color="000000"/>
          <w:start w:val="single" w:sz="4" w:space="0" w:color="000000"/>
          <w:bottom w:val="single" w:sz="4" w:space="0" w:color="000000"/>
          <w:end w:val="single" w:sz="4" w:space="0" w:color="000000"/>
          <w:insideH w:val="single" w:sz="4" w:space="0" w:color="000000"/>
          <w:insideV w:val="single" w:sz="4" w:space="0" w:color="000000"/>
        </w:tblBorders>
        <w:tblLook w:firstRow="1" w:lastRow="0" w:firstColumn="1" w:lastColumn="0" w:noHBand="0" w:noVBand="1"/>
      </w:tblPr>
      <w:tblGrid>
        <w:gridCol w:w="1243"/>
        <w:gridCol w:w="1878"/>
        <w:gridCol w:w="1458"/>
        <w:gridCol w:w="1842"/>
        <w:gridCol w:w="1296"/>
        <w:gridCol w:w="2268"/>
      </w:tblGrid>
      <w:tr w:rsidR="00267C72" w:rsidRPr="00D8770F" w:rsidTr="00D8770F">
        <w:tc>
          <w:tcPr>
            <w:tcW w:w="62.75pt" w:type="dxa"/>
            <w:shd w:val="clear" w:color="auto" w:fill="E7E6E6"/>
          </w:tcPr>
          <w:p w:rsidR="00267C72" w:rsidRPr="00D8770F" w:rsidRDefault="00267C72" w:rsidP="005E4177">
            <w:pPr>
              <w:rPr>
                <w:b/>
                <w:sz w:val="28"/>
                <w:szCs w:val="28"/>
              </w:rPr>
            </w:pPr>
            <w:r w:rsidRPr="00D8770F">
              <w:rPr>
                <w:b/>
                <w:sz w:val="28"/>
                <w:szCs w:val="28"/>
              </w:rPr>
              <w:t>Tên lớp</w:t>
            </w:r>
          </w:p>
        </w:tc>
        <w:tc>
          <w:tcPr>
            <w:tcW w:w="436.50pt" w:type="dxa"/>
            <w:gridSpan w:val="5"/>
            <w:shd w:val="clear" w:color="auto" w:fill="auto"/>
          </w:tcPr>
          <w:p w:rsidR="00267C72" w:rsidRPr="00D8770F" w:rsidRDefault="00267C72" w:rsidP="005E4177">
            <w:pPr>
              <w:rPr>
                <w:b/>
                <w:sz w:val="28"/>
                <w:szCs w:val="28"/>
              </w:rPr>
            </w:pPr>
            <w:r w:rsidRPr="00D8770F">
              <w:rPr>
                <w:b/>
                <w:sz w:val="28"/>
                <w:szCs w:val="28"/>
              </w:rPr>
              <w:t>DangKy</w:t>
            </w:r>
          </w:p>
        </w:tc>
      </w:tr>
      <w:tr w:rsidR="00267C72" w:rsidRPr="00D8770F" w:rsidTr="00D8770F">
        <w:tc>
          <w:tcPr>
            <w:tcW w:w="62.75pt" w:type="dxa"/>
            <w:shd w:val="clear" w:color="auto" w:fill="E7E6E6"/>
          </w:tcPr>
          <w:p w:rsidR="00267C72" w:rsidRPr="00D8770F" w:rsidRDefault="00267C72" w:rsidP="005E4177">
            <w:pPr>
              <w:rPr>
                <w:b/>
                <w:sz w:val="28"/>
                <w:szCs w:val="28"/>
              </w:rPr>
            </w:pPr>
            <w:r w:rsidRPr="00D8770F">
              <w:rPr>
                <w:b/>
                <w:sz w:val="28"/>
                <w:szCs w:val="28"/>
              </w:rPr>
              <w:t>Mục đích sử dụng của lớp</w:t>
            </w:r>
          </w:p>
        </w:tc>
        <w:tc>
          <w:tcPr>
            <w:tcW w:w="436.50pt" w:type="dxa"/>
            <w:gridSpan w:val="5"/>
            <w:shd w:val="clear" w:color="auto" w:fill="FFFFFF"/>
          </w:tcPr>
          <w:p w:rsidR="00267C72" w:rsidRPr="00D8770F" w:rsidRDefault="00267C72" w:rsidP="005E4177">
            <w:pPr>
              <w:rPr>
                <w:sz w:val="28"/>
                <w:szCs w:val="28"/>
              </w:rPr>
            </w:pPr>
            <w:r w:rsidRPr="00D8770F">
              <w:rPr>
                <w:sz w:val="28"/>
                <w:szCs w:val="28"/>
              </w:rPr>
              <w:t>Cung cấp giao diện đăng ký tài khoản cho người dùng</w:t>
            </w:r>
          </w:p>
        </w:tc>
      </w:tr>
      <w:tr w:rsidR="00267C72" w:rsidRPr="00D8770F" w:rsidTr="00D8770F">
        <w:trPr>
          <w:trHeight w:val="132"/>
        </w:trPr>
        <w:tc>
          <w:tcPr>
            <w:tcW w:w="62.75pt" w:type="dxa"/>
            <w:vMerge w:val="restart"/>
            <w:shd w:val="clear" w:color="auto" w:fill="E7E6E6"/>
          </w:tcPr>
          <w:p w:rsidR="00267C72" w:rsidRPr="00D8770F" w:rsidRDefault="00267C72" w:rsidP="005E4177">
            <w:pPr>
              <w:rPr>
                <w:b/>
                <w:sz w:val="28"/>
                <w:szCs w:val="28"/>
              </w:rPr>
            </w:pPr>
            <w:r w:rsidRPr="00D8770F">
              <w:rPr>
                <w:b/>
                <w:sz w:val="28"/>
                <w:szCs w:val="28"/>
              </w:rPr>
              <w:t>Thuộc tính</w:t>
            </w:r>
          </w:p>
        </w:tc>
        <w:tc>
          <w:tcPr>
            <w:tcW w:w="94.50pt" w:type="dxa"/>
            <w:shd w:val="clear" w:color="auto" w:fill="E7E6E6"/>
          </w:tcPr>
          <w:p w:rsidR="00267C72" w:rsidRPr="00D8770F" w:rsidRDefault="00267C72" w:rsidP="005E4177">
            <w:pPr>
              <w:rPr>
                <w:b/>
                <w:sz w:val="28"/>
                <w:szCs w:val="28"/>
              </w:rPr>
            </w:pPr>
            <w:r w:rsidRPr="00D8770F">
              <w:rPr>
                <w:b/>
                <w:sz w:val="28"/>
                <w:szCs w:val="28"/>
              </w:rPr>
              <w:t>Tên thuộc tính</w:t>
            </w:r>
          </w:p>
        </w:tc>
        <w:tc>
          <w:tcPr>
            <w:tcW w:w="153pt" w:type="dxa"/>
            <w:gridSpan w:val="2"/>
            <w:shd w:val="clear" w:color="auto" w:fill="E7E6E6"/>
          </w:tcPr>
          <w:p w:rsidR="00267C72" w:rsidRPr="00D8770F" w:rsidRDefault="00267C72" w:rsidP="005E4177">
            <w:pPr>
              <w:rPr>
                <w:b/>
                <w:sz w:val="28"/>
                <w:szCs w:val="28"/>
              </w:rPr>
            </w:pPr>
            <w:r w:rsidRPr="00D8770F">
              <w:rPr>
                <w:b/>
                <w:sz w:val="28"/>
                <w:szCs w:val="28"/>
              </w:rPr>
              <w:t>Phạm vi</w:t>
            </w:r>
          </w:p>
        </w:tc>
        <w:tc>
          <w:tcPr>
            <w:tcW w:w="67.50pt" w:type="dxa"/>
            <w:shd w:val="clear" w:color="auto" w:fill="E7E6E6"/>
          </w:tcPr>
          <w:p w:rsidR="00267C72" w:rsidRPr="00D8770F" w:rsidRDefault="00267C72" w:rsidP="005E4177">
            <w:pPr>
              <w:rPr>
                <w:b/>
                <w:sz w:val="28"/>
                <w:szCs w:val="28"/>
              </w:rPr>
            </w:pPr>
            <w:r w:rsidRPr="00D8770F">
              <w:rPr>
                <w:b/>
                <w:sz w:val="28"/>
                <w:szCs w:val="28"/>
              </w:rPr>
              <w:t>Kiểu dữ liệu</w:t>
            </w:r>
          </w:p>
        </w:tc>
        <w:tc>
          <w:tcPr>
            <w:tcW w:w="121.50pt" w:type="dxa"/>
            <w:shd w:val="clear" w:color="auto" w:fill="E7E6E6"/>
          </w:tcPr>
          <w:p w:rsidR="00267C72" w:rsidRPr="00D8770F" w:rsidRDefault="00267C72" w:rsidP="005E4177">
            <w:pPr>
              <w:rPr>
                <w:b/>
                <w:sz w:val="28"/>
                <w:szCs w:val="28"/>
              </w:rPr>
            </w:pPr>
            <w:r w:rsidRPr="00D8770F">
              <w:rPr>
                <w:b/>
                <w:sz w:val="28"/>
                <w:szCs w:val="28"/>
              </w:rPr>
              <w:t>Mục đích sử dụng</w:t>
            </w:r>
          </w:p>
        </w:tc>
      </w:tr>
      <w:tr w:rsidR="00267C72" w:rsidRPr="00D8770F" w:rsidTr="00D8770F">
        <w:trPr>
          <w:trHeight w:val="132"/>
        </w:trPr>
        <w:tc>
          <w:tcPr>
            <w:tcW w:w="62.75pt" w:type="dxa"/>
            <w:vMerge/>
            <w:shd w:val="clear" w:color="auto" w:fill="E7E6E6"/>
          </w:tcPr>
          <w:p w:rsidR="00267C72" w:rsidRPr="00D8770F" w:rsidRDefault="00267C72" w:rsidP="005E4177">
            <w:pPr>
              <w:rPr>
                <w:b/>
                <w:sz w:val="28"/>
                <w:szCs w:val="28"/>
              </w:rPr>
            </w:pPr>
          </w:p>
        </w:tc>
        <w:tc>
          <w:tcPr>
            <w:tcW w:w="94.50pt" w:type="dxa"/>
            <w:shd w:val="clear" w:color="auto" w:fill="auto"/>
          </w:tcPr>
          <w:p w:rsidR="00267C72" w:rsidRPr="00D8770F" w:rsidRDefault="00267C72" w:rsidP="005E4177">
            <w:pPr>
              <w:rPr>
                <w:sz w:val="28"/>
                <w:szCs w:val="28"/>
              </w:rPr>
            </w:pPr>
            <w:r w:rsidRPr="00D8770F">
              <w:rPr>
                <w:sz w:val="28"/>
                <w:szCs w:val="28"/>
              </w:rPr>
              <w:t>tenDangNhap</w:t>
            </w:r>
          </w:p>
        </w:tc>
        <w:tc>
          <w:tcPr>
            <w:tcW w:w="153pt" w:type="dxa"/>
            <w:gridSpan w:val="2"/>
            <w:shd w:val="clear" w:color="auto" w:fill="auto"/>
          </w:tcPr>
          <w:p w:rsidR="00267C72" w:rsidRPr="00D8770F" w:rsidRDefault="00267C72" w:rsidP="005E4177">
            <w:pPr>
              <w:rPr>
                <w:sz w:val="28"/>
                <w:szCs w:val="28"/>
              </w:rPr>
            </w:pPr>
            <w:r w:rsidRPr="00D8770F">
              <w:rPr>
                <w:sz w:val="28"/>
                <w:szCs w:val="28"/>
              </w:rPr>
              <w:t>Private</w:t>
            </w:r>
          </w:p>
        </w:tc>
        <w:tc>
          <w:tcPr>
            <w:tcW w:w="67.50pt" w:type="dxa"/>
            <w:shd w:val="clear" w:color="auto" w:fill="auto"/>
          </w:tcPr>
          <w:p w:rsidR="00267C72" w:rsidRPr="00D8770F" w:rsidRDefault="00267C72" w:rsidP="005E4177">
            <w:pPr>
              <w:rPr>
                <w:sz w:val="28"/>
                <w:szCs w:val="28"/>
              </w:rPr>
            </w:pPr>
            <w:r w:rsidRPr="00D8770F">
              <w:rPr>
                <w:sz w:val="28"/>
                <w:szCs w:val="28"/>
              </w:rPr>
              <w:t>String</w:t>
            </w:r>
          </w:p>
        </w:tc>
        <w:tc>
          <w:tcPr>
            <w:tcW w:w="121.50pt" w:type="dxa"/>
            <w:shd w:val="clear" w:color="auto" w:fill="auto"/>
          </w:tcPr>
          <w:p w:rsidR="00267C72" w:rsidRPr="00D8770F" w:rsidRDefault="00267C72" w:rsidP="005E4177">
            <w:pPr>
              <w:rPr>
                <w:sz w:val="28"/>
                <w:szCs w:val="28"/>
              </w:rPr>
            </w:pPr>
            <w:r w:rsidRPr="00D8770F">
              <w:rPr>
                <w:sz w:val="28"/>
                <w:szCs w:val="28"/>
              </w:rPr>
              <w:t>Tên dùng để đăng nhập</w:t>
            </w:r>
          </w:p>
        </w:tc>
      </w:tr>
      <w:tr w:rsidR="00267C72" w:rsidRPr="00D8770F" w:rsidTr="00D8770F">
        <w:trPr>
          <w:trHeight w:val="132"/>
        </w:trPr>
        <w:tc>
          <w:tcPr>
            <w:tcW w:w="62.75pt" w:type="dxa"/>
            <w:vMerge/>
            <w:shd w:val="clear" w:color="auto" w:fill="E7E6E6"/>
          </w:tcPr>
          <w:p w:rsidR="00267C72" w:rsidRPr="00D8770F" w:rsidRDefault="00267C72" w:rsidP="005E4177">
            <w:pPr>
              <w:rPr>
                <w:b/>
                <w:sz w:val="28"/>
                <w:szCs w:val="28"/>
              </w:rPr>
            </w:pPr>
          </w:p>
        </w:tc>
        <w:tc>
          <w:tcPr>
            <w:tcW w:w="94.50pt" w:type="dxa"/>
            <w:shd w:val="clear" w:color="auto" w:fill="auto"/>
          </w:tcPr>
          <w:p w:rsidR="00267C72" w:rsidRPr="00D8770F" w:rsidRDefault="00267C72" w:rsidP="005E4177">
            <w:pPr>
              <w:rPr>
                <w:sz w:val="28"/>
                <w:szCs w:val="28"/>
              </w:rPr>
            </w:pPr>
            <w:r w:rsidRPr="00D8770F">
              <w:rPr>
                <w:sz w:val="28"/>
                <w:szCs w:val="28"/>
              </w:rPr>
              <w:t>matKhau</w:t>
            </w:r>
          </w:p>
        </w:tc>
        <w:tc>
          <w:tcPr>
            <w:tcW w:w="153pt" w:type="dxa"/>
            <w:gridSpan w:val="2"/>
            <w:shd w:val="clear" w:color="auto" w:fill="auto"/>
          </w:tcPr>
          <w:p w:rsidR="00267C72" w:rsidRPr="00D8770F" w:rsidRDefault="00267C72" w:rsidP="005E4177">
            <w:pPr>
              <w:rPr>
                <w:sz w:val="28"/>
                <w:szCs w:val="28"/>
              </w:rPr>
            </w:pPr>
            <w:r w:rsidRPr="00D8770F">
              <w:rPr>
                <w:sz w:val="28"/>
                <w:szCs w:val="28"/>
              </w:rPr>
              <w:t>Private</w:t>
            </w:r>
          </w:p>
        </w:tc>
        <w:tc>
          <w:tcPr>
            <w:tcW w:w="67.50pt" w:type="dxa"/>
            <w:shd w:val="clear" w:color="auto" w:fill="auto"/>
          </w:tcPr>
          <w:p w:rsidR="00267C72" w:rsidRPr="00D8770F" w:rsidRDefault="00267C72" w:rsidP="005E4177">
            <w:pPr>
              <w:rPr>
                <w:sz w:val="28"/>
                <w:szCs w:val="28"/>
              </w:rPr>
            </w:pPr>
            <w:r w:rsidRPr="00D8770F">
              <w:rPr>
                <w:sz w:val="28"/>
                <w:szCs w:val="28"/>
              </w:rPr>
              <w:t>String</w:t>
            </w:r>
          </w:p>
        </w:tc>
        <w:tc>
          <w:tcPr>
            <w:tcW w:w="121.50pt" w:type="dxa"/>
            <w:shd w:val="clear" w:color="auto" w:fill="auto"/>
          </w:tcPr>
          <w:p w:rsidR="00267C72" w:rsidRPr="00D8770F" w:rsidRDefault="00267C72" w:rsidP="005E4177">
            <w:pPr>
              <w:rPr>
                <w:sz w:val="28"/>
                <w:szCs w:val="28"/>
              </w:rPr>
            </w:pPr>
            <w:r w:rsidRPr="00D8770F">
              <w:rPr>
                <w:sz w:val="28"/>
                <w:szCs w:val="28"/>
              </w:rPr>
              <w:t>Mật khẩu đăng nhập</w:t>
            </w:r>
          </w:p>
        </w:tc>
      </w:tr>
      <w:tr w:rsidR="00267C72" w:rsidRPr="00D8770F" w:rsidTr="00D8770F">
        <w:trPr>
          <w:trHeight w:val="132"/>
        </w:trPr>
        <w:tc>
          <w:tcPr>
            <w:tcW w:w="62.75pt" w:type="dxa"/>
            <w:vMerge w:val="restart"/>
            <w:shd w:val="clear" w:color="auto" w:fill="E7E6E6"/>
          </w:tcPr>
          <w:p w:rsidR="00267C72" w:rsidRPr="00D8770F" w:rsidRDefault="00267C72" w:rsidP="005E4177">
            <w:pPr>
              <w:rPr>
                <w:b/>
                <w:sz w:val="28"/>
                <w:szCs w:val="28"/>
              </w:rPr>
            </w:pPr>
            <w:r w:rsidRPr="00D8770F">
              <w:rPr>
                <w:b/>
                <w:sz w:val="28"/>
                <w:szCs w:val="28"/>
              </w:rPr>
              <w:t>Phương thức</w:t>
            </w:r>
          </w:p>
        </w:tc>
        <w:tc>
          <w:tcPr>
            <w:tcW w:w="94.50pt" w:type="dxa"/>
            <w:shd w:val="clear" w:color="auto" w:fill="E7E6E6"/>
          </w:tcPr>
          <w:p w:rsidR="00267C72" w:rsidRPr="00D8770F" w:rsidRDefault="00267C72" w:rsidP="005E4177">
            <w:pPr>
              <w:rPr>
                <w:b/>
                <w:sz w:val="28"/>
                <w:szCs w:val="28"/>
              </w:rPr>
            </w:pPr>
            <w:r w:rsidRPr="00D8770F">
              <w:rPr>
                <w:b/>
                <w:sz w:val="28"/>
                <w:szCs w:val="28"/>
              </w:rPr>
              <w:t>Tên phương thức</w:t>
            </w:r>
          </w:p>
        </w:tc>
        <w:tc>
          <w:tcPr>
            <w:tcW w:w="76.50pt" w:type="dxa"/>
            <w:shd w:val="clear" w:color="auto" w:fill="E7E6E6"/>
          </w:tcPr>
          <w:p w:rsidR="00267C72" w:rsidRPr="00D8770F" w:rsidRDefault="00267C72" w:rsidP="005E4177">
            <w:pPr>
              <w:rPr>
                <w:b/>
                <w:sz w:val="28"/>
                <w:szCs w:val="28"/>
              </w:rPr>
            </w:pPr>
            <w:r w:rsidRPr="00D8770F">
              <w:rPr>
                <w:b/>
                <w:sz w:val="28"/>
                <w:szCs w:val="28"/>
              </w:rPr>
              <w:t>Phạm vi</w:t>
            </w:r>
          </w:p>
        </w:tc>
        <w:tc>
          <w:tcPr>
            <w:tcW w:w="76.50pt" w:type="dxa"/>
            <w:shd w:val="clear" w:color="auto" w:fill="E7E6E6"/>
          </w:tcPr>
          <w:p w:rsidR="00267C72" w:rsidRPr="00D8770F" w:rsidRDefault="00267C72" w:rsidP="005E4177">
            <w:pPr>
              <w:rPr>
                <w:b/>
                <w:sz w:val="28"/>
                <w:szCs w:val="28"/>
              </w:rPr>
            </w:pPr>
            <w:r w:rsidRPr="00D8770F">
              <w:rPr>
                <w:b/>
                <w:sz w:val="28"/>
                <w:szCs w:val="28"/>
              </w:rPr>
              <w:t>Danh sách tham số</w:t>
            </w:r>
          </w:p>
        </w:tc>
        <w:tc>
          <w:tcPr>
            <w:tcW w:w="67.50pt" w:type="dxa"/>
            <w:shd w:val="clear" w:color="auto" w:fill="E7E6E6"/>
          </w:tcPr>
          <w:p w:rsidR="00267C72" w:rsidRPr="00D8770F" w:rsidRDefault="00267C72" w:rsidP="005E4177">
            <w:pPr>
              <w:rPr>
                <w:b/>
                <w:sz w:val="28"/>
                <w:szCs w:val="28"/>
              </w:rPr>
            </w:pPr>
            <w:r w:rsidRPr="00D8770F">
              <w:rPr>
                <w:b/>
                <w:sz w:val="28"/>
                <w:szCs w:val="28"/>
              </w:rPr>
              <w:t>Kiểu dữ liệu trả về</w:t>
            </w:r>
          </w:p>
        </w:tc>
        <w:tc>
          <w:tcPr>
            <w:tcW w:w="121.50pt" w:type="dxa"/>
            <w:shd w:val="clear" w:color="auto" w:fill="E7E6E6"/>
          </w:tcPr>
          <w:p w:rsidR="00267C72" w:rsidRPr="00D8770F" w:rsidRDefault="00267C72" w:rsidP="005E4177">
            <w:pPr>
              <w:rPr>
                <w:b/>
                <w:sz w:val="28"/>
                <w:szCs w:val="28"/>
              </w:rPr>
            </w:pPr>
            <w:r w:rsidRPr="00D8770F">
              <w:rPr>
                <w:b/>
                <w:sz w:val="28"/>
                <w:szCs w:val="28"/>
              </w:rPr>
              <w:t>Mục đích sử dụng</w:t>
            </w:r>
          </w:p>
        </w:tc>
      </w:tr>
      <w:tr w:rsidR="00267C72" w:rsidRPr="00D8770F" w:rsidTr="00D8770F">
        <w:trPr>
          <w:trHeight w:val="132"/>
        </w:trPr>
        <w:tc>
          <w:tcPr>
            <w:tcW w:w="62.75pt" w:type="dxa"/>
            <w:vMerge/>
            <w:shd w:val="clear" w:color="auto" w:fill="E7E6E6"/>
          </w:tcPr>
          <w:p w:rsidR="00267C72" w:rsidRPr="00D8770F" w:rsidRDefault="00267C72" w:rsidP="005E4177">
            <w:pPr>
              <w:rPr>
                <w:sz w:val="28"/>
                <w:szCs w:val="28"/>
              </w:rPr>
            </w:pPr>
          </w:p>
        </w:tc>
        <w:tc>
          <w:tcPr>
            <w:tcW w:w="94.50pt" w:type="dxa"/>
            <w:shd w:val="clear" w:color="auto" w:fill="auto"/>
          </w:tcPr>
          <w:p w:rsidR="00267C72" w:rsidRPr="00D8770F" w:rsidRDefault="00267C72" w:rsidP="005E4177">
            <w:pPr>
              <w:rPr>
                <w:sz w:val="28"/>
                <w:szCs w:val="28"/>
              </w:rPr>
            </w:pPr>
            <w:r w:rsidRPr="00D8770F">
              <w:rPr>
                <w:sz w:val="28"/>
                <w:szCs w:val="28"/>
              </w:rPr>
              <w:t>guiDangKy</w:t>
            </w:r>
          </w:p>
        </w:tc>
        <w:tc>
          <w:tcPr>
            <w:tcW w:w="76.50pt" w:type="dxa"/>
            <w:shd w:val="clear" w:color="auto" w:fill="auto"/>
          </w:tcPr>
          <w:p w:rsidR="00267C72" w:rsidRPr="00D8770F" w:rsidRDefault="00267C72" w:rsidP="005E4177">
            <w:pPr>
              <w:rPr>
                <w:sz w:val="28"/>
                <w:szCs w:val="28"/>
              </w:rPr>
            </w:pPr>
            <w:r w:rsidRPr="00D8770F">
              <w:rPr>
                <w:sz w:val="28"/>
                <w:szCs w:val="28"/>
              </w:rPr>
              <w:t>Public</w:t>
            </w:r>
          </w:p>
        </w:tc>
        <w:tc>
          <w:tcPr>
            <w:tcW w:w="76.50pt" w:type="dxa"/>
            <w:shd w:val="clear" w:color="auto" w:fill="auto"/>
          </w:tcPr>
          <w:p w:rsidR="00267C72" w:rsidRPr="00D8770F" w:rsidRDefault="00267C72" w:rsidP="005E4177">
            <w:pPr>
              <w:rPr>
                <w:sz w:val="28"/>
                <w:szCs w:val="28"/>
              </w:rPr>
            </w:pPr>
            <w:r w:rsidRPr="00D8770F">
              <w:rPr>
                <w:sz w:val="28"/>
                <w:szCs w:val="28"/>
              </w:rPr>
              <w:t>tenDangNhap, matKhau</w:t>
            </w:r>
          </w:p>
        </w:tc>
        <w:tc>
          <w:tcPr>
            <w:tcW w:w="67.50pt" w:type="dxa"/>
            <w:shd w:val="clear" w:color="auto" w:fill="auto"/>
          </w:tcPr>
          <w:p w:rsidR="00267C72" w:rsidRPr="00D8770F" w:rsidRDefault="00267C72" w:rsidP="005E4177">
            <w:pPr>
              <w:rPr>
                <w:sz w:val="28"/>
                <w:szCs w:val="28"/>
              </w:rPr>
            </w:pPr>
            <w:r w:rsidRPr="00D8770F">
              <w:rPr>
                <w:sz w:val="28"/>
                <w:szCs w:val="28"/>
              </w:rPr>
              <w:t>Void</w:t>
            </w:r>
          </w:p>
        </w:tc>
        <w:tc>
          <w:tcPr>
            <w:tcW w:w="121.50pt" w:type="dxa"/>
            <w:shd w:val="clear" w:color="auto" w:fill="auto"/>
          </w:tcPr>
          <w:p w:rsidR="00267C72" w:rsidRPr="00D8770F" w:rsidRDefault="00267C72" w:rsidP="005E4177">
            <w:pPr>
              <w:rPr>
                <w:sz w:val="28"/>
                <w:szCs w:val="28"/>
              </w:rPr>
            </w:pPr>
            <w:r w:rsidRPr="00D8770F">
              <w:rPr>
                <w:sz w:val="28"/>
                <w:szCs w:val="28"/>
              </w:rPr>
              <w:t>Gửi đăng ký lên hệ thống</w:t>
            </w:r>
          </w:p>
        </w:tc>
      </w:tr>
      <w:tr w:rsidR="00267C72" w:rsidRPr="00D8770F" w:rsidTr="00D8770F">
        <w:trPr>
          <w:trHeight w:val="132"/>
        </w:trPr>
        <w:tc>
          <w:tcPr>
            <w:tcW w:w="62.75pt" w:type="dxa"/>
            <w:vMerge/>
            <w:shd w:val="clear" w:color="auto" w:fill="E7E6E6"/>
          </w:tcPr>
          <w:p w:rsidR="00267C72" w:rsidRPr="00D8770F" w:rsidRDefault="00267C72" w:rsidP="005E4177">
            <w:pPr>
              <w:rPr>
                <w:sz w:val="28"/>
                <w:szCs w:val="28"/>
              </w:rPr>
            </w:pPr>
          </w:p>
        </w:tc>
        <w:tc>
          <w:tcPr>
            <w:tcW w:w="94.50pt" w:type="dxa"/>
            <w:shd w:val="clear" w:color="auto" w:fill="auto"/>
          </w:tcPr>
          <w:p w:rsidR="00267C72" w:rsidRPr="00D8770F" w:rsidRDefault="00267C72" w:rsidP="005E4177">
            <w:pPr>
              <w:rPr>
                <w:sz w:val="28"/>
                <w:szCs w:val="28"/>
              </w:rPr>
            </w:pPr>
            <w:r w:rsidRPr="00D8770F">
              <w:rPr>
                <w:sz w:val="28"/>
                <w:szCs w:val="28"/>
              </w:rPr>
              <w:t>chuyenHuong</w:t>
            </w:r>
          </w:p>
        </w:tc>
        <w:tc>
          <w:tcPr>
            <w:tcW w:w="76.50pt" w:type="dxa"/>
            <w:shd w:val="clear" w:color="auto" w:fill="auto"/>
          </w:tcPr>
          <w:p w:rsidR="00267C72" w:rsidRPr="00D8770F" w:rsidRDefault="00267C72" w:rsidP="005E4177">
            <w:pPr>
              <w:rPr>
                <w:sz w:val="28"/>
                <w:szCs w:val="28"/>
              </w:rPr>
            </w:pPr>
            <w:r w:rsidRPr="00D8770F">
              <w:rPr>
                <w:sz w:val="28"/>
                <w:szCs w:val="28"/>
              </w:rPr>
              <w:t>Public</w:t>
            </w:r>
          </w:p>
        </w:tc>
        <w:tc>
          <w:tcPr>
            <w:tcW w:w="76.50pt" w:type="dxa"/>
            <w:shd w:val="clear" w:color="auto" w:fill="auto"/>
          </w:tcPr>
          <w:p w:rsidR="00267C72" w:rsidRPr="00D8770F" w:rsidRDefault="00267C72" w:rsidP="005E4177">
            <w:pPr>
              <w:rPr>
                <w:sz w:val="28"/>
                <w:szCs w:val="28"/>
              </w:rPr>
            </w:pPr>
            <w:r w:rsidRPr="00D8770F">
              <w:rPr>
                <w:sz w:val="28"/>
                <w:szCs w:val="28"/>
              </w:rPr>
              <w:t>None</w:t>
            </w:r>
          </w:p>
        </w:tc>
        <w:tc>
          <w:tcPr>
            <w:tcW w:w="67.50pt" w:type="dxa"/>
            <w:shd w:val="clear" w:color="auto" w:fill="auto"/>
          </w:tcPr>
          <w:p w:rsidR="00267C72" w:rsidRPr="00D8770F" w:rsidRDefault="00267C72" w:rsidP="005E4177">
            <w:pPr>
              <w:rPr>
                <w:sz w:val="28"/>
                <w:szCs w:val="28"/>
              </w:rPr>
            </w:pPr>
            <w:r w:rsidRPr="00D8770F">
              <w:rPr>
                <w:sz w:val="28"/>
                <w:szCs w:val="28"/>
              </w:rPr>
              <w:t>Void</w:t>
            </w:r>
          </w:p>
        </w:tc>
        <w:tc>
          <w:tcPr>
            <w:tcW w:w="121.50pt" w:type="dxa"/>
            <w:shd w:val="clear" w:color="auto" w:fill="auto"/>
          </w:tcPr>
          <w:p w:rsidR="00267C72" w:rsidRPr="00D8770F" w:rsidRDefault="00267C72" w:rsidP="005E4177">
            <w:pPr>
              <w:rPr>
                <w:sz w:val="28"/>
                <w:szCs w:val="28"/>
              </w:rPr>
            </w:pPr>
            <w:r w:rsidRPr="00D8770F">
              <w:rPr>
                <w:sz w:val="28"/>
                <w:szCs w:val="28"/>
              </w:rPr>
              <w:t>Chuyển về trang đăng nhập</w:t>
            </w:r>
          </w:p>
        </w:tc>
      </w:tr>
    </w:tbl>
    <w:p w:rsidR="00267C72" w:rsidRPr="00267C72" w:rsidRDefault="00267C72" w:rsidP="00267C72">
      <w:pPr>
        <w:rPr>
          <w:sz w:val="28"/>
          <w:szCs w:val="28"/>
        </w:rPr>
      </w:pPr>
    </w:p>
    <w:tbl>
      <w:tblPr>
        <w:tblW w:w="499.25pt" w:type="dxa"/>
        <w:tblBorders>
          <w:top w:val="single" w:sz="4" w:space="0" w:color="000000"/>
          <w:start w:val="single" w:sz="4" w:space="0" w:color="000000"/>
          <w:bottom w:val="single" w:sz="4" w:space="0" w:color="000000"/>
          <w:end w:val="single" w:sz="4" w:space="0" w:color="000000"/>
          <w:insideH w:val="single" w:sz="4" w:space="0" w:color="000000"/>
          <w:insideV w:val="single" w:sz="4" w:space="0" w:color="000000"/>
        </w:tblBorders>
        <w:tblLook w:firstRow="1" w:lastRow="0" w:firstColumn="1" w:lastColumn="0" w:noHBand="0" w:noVBand="1"/>
      </w:tblPr>
      <w:tblGrid>
        <w:gridCol w:w="1235"/>
        <w:gridCol w:w="2083"/>
        <w:gridCol w:w="1407"/>
        <w:gridCol w:w="1842"/>
        <w:gridCol w:w="1309"/>
        <w:gridCol w:w="2109"/>
      </w:tblGrid>
      <w:tr w:rsidR="00267C72" w:rsidRPr="00D8770F" w:rsidTr="00D8770F">
        <w:tc>
          <w:tcPr>
            <w:tcW w:w="62.75pt" w:type="dxa"/>
            <w:shd w:val="clear" w:color="auto" w:fill="E7E6E6"/>
          </w:tcPr>
          <w:p w:rsidR="00267C72" w:rsidRPr="00D8770F" w:rsidRDefault="00267C72" w:rsidP="005E4177">
            <w:pPr>
              <w:rPr>
                <w:b/>
                <w:sz w:val="28"/>
                <w:szCs w:val="28"/>
              </w:rPr>
            </w:pPr>
            <w:r w:rsidRPr="00D8770F">
              <w:rPr>
                <w:b/>
                <w:sz w:val="28"/>
                <w:szCs w:val="28"/>
              </w:rPr>
              <w:t>Tên lớp</w:t>
            </w:r>
          </w:p>
        </w:tc>
        <w:tc>
          <w:tcPr>
            <w:tcW w:w="436.50pt" w:type="dxa"/>
            <w:gridSpan w:val="5"/>
            <w:shd w:val="clear" w:color="auto" w:fill="auto"/>
          </w:tcPr>
          <w:p w:rsidR="00267C72" w:rsidRPr="00D8770F" w:rsidRDefault="00267C72" w:rsidP="005E4177">
            <w:pPr>
              <w:rPr>
                <w:b/>
                <w:sz w:val="28"/>
                <w:szCs w:val="28"/>
              </w:rPr>
            </w:pPr>
            <w:r w:rsidRPr="00D8770F">
              <w:rPr>
                <w:b/>
                <w:sz w:val="28"/>
                <w:szCs w:val="28"/>
              </w:rPr>
              <w:t>DangNhap</w:t>
            </w:r>
          </w:p>
        </w:tc>
      </w:tr>
      <w:tr w:rsidR="00267C72" w:rsidRPr="00D8770F" w:rsidTr="00D8770F">
        <w:tc>
          <w:tcPr>
            <w:tcW w:w="62.75pt" w:type="dxa"/>
            <w:shd w:val="clear" w:color="auto" w:fill="E7E6E6"/>
          </w:tcPr>
          <w:p w:rsidR="00267C72" w:rsidRPr="00D8770F" w:rsidRDefault="00267C72" w:rsidP="005E4177">
            <w:pPr>
              <w:rPr>
                <w:b/>
                <w:sz w:val="28"/>
                <w:szCs w:val="28"/>
              </w:rPr>
            </w:pPr>
            <w:r w:rsidRPr="00D8770F">
              <w:rPr>
                <w:b/>
                <w:sz w:val="28"/>
                <w:szCs w:val="28"/>
              </w:rPr>
              <w:t>Mục đích sử dụng của lớp</w:t>
            </w:r>
          </w:p>
        </w:tc>
        <w:tc>
          <w:tcPr>
            <w:tcW w:w="436.50pt" w:type="dxa"/>
            <w:gridSpan w:val="5"/>
            <w:shd w:val="clear" w:color="auto" w:fill="FFFFFF"/>
          </w:tcPr>
          <w:p w:rsidR="00267C72" w:rsidRPr="00D8770F" w:rsidRDefault="00267C72" w:rsidP="005E4177">
            <w:pPr>
              <w:rPr>
                <w:sz w:val="28"/>
                <w:szCs w:val="28"/>
              </w:rPr>
            </w:pPr>
            <w:r w:rsidRPr="00D8770F">
              <w:rPr>
                <w:sz w:val="28"/>
                <w:szCs w:val="28"/>
              </w:rPr>
              <w:t>Đăng nhập vào hệ thống</w:t>
            </w:r>
          </w:p>
        </w:tc>
      </w:tr>
      <w:tr w:rsidR="00267C72" w:rsidRPr="00D8770F" w:rsidTr="00D8770F">
        <w:trPr>
          <w:trHeight w:val="132"/>
        </w:trPr>
        <w:tc>
          <w:tcPr>
            <w:tcW w:w="62.75pt" w:type="dxa"/>
            <w:vMerge w:val="restart"/>
            <w:shd w:val="clear" w:color="auto" w:fill="E7E6E6"/>
          </w:tcPr>
          <w:p w:rsidR="00267C72" w:rsidRPr="00D8770F" w:rsidRDefault="00267C72" w:rsidP="005E4177">
            <w:pPr>
              <w:rPr>
                <w:b/>
                <w:sz w:val="28"/>
                <w:szCs w:val="28"/>
              </w:rPr>
            </w:pPr>
            <w:r w:rsidRPr="00D8770F">
              <w:rPr>
                <w:b/>
                <w:sz w:val="28"/>
                <w:szCs w:val="28"/>
              </w:rPr>
              <w:t>Thuộc tính</w:t>
            </w:r>
          </w:p>
        </w:tc>
        <w:tc>
          <w:tcPr>
            <w:tcW w:w="94.50pt" w:type="dxa"/>
            <w:shd w:val="clear" w:color="auto" w:fill="E7E6E6"/>
          </w:tcPr>
          <w:p w:rsidR="00267C72" w:rsidRPr="00D8770F" w:rsidRDefault="00267C72" w:rsidP="005E4177">
            <w:pPr>
              <w:rPr>
                <w:b/>
                <w:sz w:val="28"/>
                <w:szCs w:val="28"/>
              </w:rPr>
            </w:pPr>
            <w:r w:rsidRPr="00D8770F">
              <w:rPr>
                <w:b/>
                <w:sz w:val="28"/>
                <w:szCs w:val="28"/>
              </w:rPr>
              <w:t>Tên thuộc tính</w:t>
            </w:r>
          </w:p>
        </w:tc>
        <w:tc>
          <w:tcPr>
            <w:tcW w:w="153pt" w:type="dxa"/>
            <w:gridSpan w:val="2"/>
            <w:shd w:val="clear" w:color="auto" w:fill="E7E6E6"/>
          </w:tcPr>
          <w:p w:rsidR="00267C72" w:rsidRPr="00D8770F" w:rsidRDefault="00267C72" w:rsidP="005E4177">
            <w:pPr>
              <w:rPr>
                <w:b/>
                <w:sz w:val="28"/>
                <w:szCs w:val="28"/>
              </w:rPr>
            </w:pPr>
            <w:r w:rsidRPr="00D8770F">
              <w:rPr>
                <w:b/>
                <w:sz w:val="28"/>
                <w:szCs w:val="28"/>
              </w:rPr>
              <w:t>Phạm vi</w:t>
            </w:r>
          </w:p>
        </w:tc>
        <w:tc>
          <w:tcPr>
            <w:tcW w:w="67.50pt" w:type="dxa"/>
            <w:shd w:val="clear" w:color="auto" w:fill="E7E6E6"/>
          </w:tcPr>
          <w:p w:rsidR="00267C72" w:rsidRPr="00D8770F" w:rsidRDefault="00267C72" w:rsidP="005E4177">
            <w:pPr>
              <w:rPr>
                <w:b/>
                <w:sz w:val="28"/>
                <w:szCs w:val="28"/>
              </w:rPr>
            </w:pPr>
            <w:r w:rsidRPr="00D8770F">
              <w:rPr>
                <w:b/>
                <w:sz w:val="28"/>
                <w:szCs w:val="28"/>
              </w:rPr>
              <w:t>Kiểu dữ liệu</w:t>
            </w:r>
          </w:p>
        </w:tc>
        <w:tc>
          <w:tcPr>
            <w:tcW w:w="121.50pt" w:type="dxa"/>
            <w:shd w:val="clear" w:color="auto" w:fill="E7E6E6"/>
          </w:tcPr>
          <w:p w:rsidR="00267C72" w:rsidRPr="00D8770F" w:rsidRDefault="00267C72" w:rsidP="005E4177">
            <w:pPr>
              <w:rPr>
                <w:b/>
                <w:sz w:val="28"/>
                <w:szCs w:val="28"/>
              </w:rPr>
            </w:pPr>
            <w:r w:rsidRPr="00D8770F">
              <w:rPr>
                <w:b/>
                <w:sz w:val="28"/>
                <w:szCs w:val="28"/>
              </w:rPr>
              <w:t>Mục đích sử dụng</w:t>
            </w:r>
          </w:p>
        </w:tc>
      </w:tr>
      <w:tr w:rsidR="00267C72" w:rsidRPr="00D8770F" w:rsidTr="00D8770F">
        <w:trPr>
          <w:trHeight w:val="132"/>
        </w:trPr>
        <w:tc>
          <w:tcPr>
            <w:tcW w:w="62.75pt" w:type="dxa"/>
            <w:vMerge/>
            <w:shd w:val="clear" w:color="auto" w:fill="E7E6E6"/>
          </w:tcPr>
          <w:p w:rsidR="00267C72" w:rsidRPr="00D8770F" w:rsidRDefault="00267C72" w:rsidP="005E4177">
            <w:pPr>
              <w:rPr>
                <w:b/>
                <w:sz w:val="28"/>
                <w:szCs w:val="28"/>
              </w:rPr>
            </w:pPr>
          </w:p>
        </w:tc>
        <w:tc>
          <w:tcPr>
            <w:tcW w:w="94.50pt" w:type="dxa"/>
            <w:shd w:val="clear" w:color="auto" w:fill="auto"/>
          </w:tcPr>
          <w:p w:rsidR="00267C72" w:rsidRPr="00D8770F" w:rsidRDefault="00267C72" w:rsidP="005E4177">
            <w:pPr>
              <w:rPr>
                <w:sz w:val="28"/>
                <w:szCs w:val="28"/>
              </w:rPr>
            </w:pPr>
            <w:r w:rsidRPr="00D8770F">
              <w:rPr>
                <w:sz w:val="28"/>
                <w:szCs w:val="28"/>
              </w:rPr>
              <w:t>tenDangNhap</w:t>
            </w:r>
          </w:p>
        </w:tc>
        <w:tc>
          <w:tcPr>
            <w:tcW w:w="153pt" w:type="dxa"/>
            <w:gridSpan w:val="2"/>
            <w:shd w:val="clear" w:color="auto" w:fill="auto"/>
          </w:tcPr>
          <w:p w:rsidR="00267C72" w:rsidRPr="00D8770F" w:rsidRDefault="00267C72" w:rsidP="005E4177">
            <w:pPr>
              <w:rPr>
                <w:sz w:val="28"/>
                <w:szCs w:val="28"/>
              </w:rPr>
            </w:pPr>
            <w:r w:rsidRPr="00D8770F">
              <w:rPr>
                <w:sz w:val="28"/>
                <w:szCs w:val="28"/>
              </w:rPr>
              <w:t>Private</w:t>
            </w:r>
          </w:p>
        </w:tc>
        <w:tc>
          <w:tcPr>
            <w:tcW w:w="67.50pt" w:type="dxa"/>
            <w:shd w:val="clear" w:color="auto" w:fill="auto"/>
          </w:tcPr>
          <w:p w:rsidR="00267C72" w:rsidRPr="00D8770F" w:rsidRDefault="00267C72" w:rsidP="005E4177">
            <w:pPr>
              <w:rPr>
                <w:sz w:val="28"/>
                <w:szCs w:val="28"/>
              </w:rPr>
            </w:pPr>
            <w:r w:rsidRPr="00D8770F">
              <w:rPr>
                <w:sz w:val="28"/>
                <w:szCs w:val="28"/>
              </w:rPr>
              <w:t>String</w:t>
            </w:r>
          </w:p>
        </w:tc>
        <w:tc>
          <w:tcPr>
            <w:tcW w:w="121.50pt" w:type="dxa"/>
            <w:shd w:val="clear" w:color="auto" w:fill="auto"/>
          </w:tcPr>
          <w:p w:rsidR="00267C72" w:rsidRPr="00D8770F" w:rsidRDefault="00267C72" w:rsidP="005E4177">
            <w:pPr>
              <w:rPr>
                <w:sz w:val="28"/>
                <w:szCs w:val="28"/>
              </w:rPr>
            </w:pPr>
            <w:r w:rsidRPr="00D8770F">
              <w:rPr>
                <w:sz w:val="28"/>
                <w:szCs w:val="28"/>
              </w:rPr>
              <w:t>Tên dùng để đăng nhập</w:t>
            </w:r>
          </w:p>
        </w:tc>
      </w:tr>
      <w:tr w:rsidR="00267C72" w:rsidRPr="00D8770F" w:rsidTr="00D8770F">
        <w:trPr>
          <w:trHeight w:val="132"/>
        </w:trPr>
        <w:tc>
          <w:tcPr>
            <w:tcW w:w="62.75pt" w:type="dxa"/>
            <w:vMerge/>
            <w:shd w:val="clear" w:color="auto" w:fill="E7E6E6"/>
          </w:tcPr>
          <w:p w:rsidR="00267C72" w:rsidRPr="00D8770F" w:rsidRDefault="00267C72" w:rsidP="005E4177">
            <w:pPr>
              <w:rPr>
                <w:b/>
                <w:sz w:val="28"/>
                <w:szCs w:val="28"/>
              </w:rPr>
            </w:pPr>
          </w:p>
        </w:tc>
        <w:tc>
          <w:tcPr>
            <w:tcW w:w="94.50pt" w:type="dxa"/>
            <w:shd w:val="clear" w:color="auto" w:fill="auto"/>
          </w:tcPr>
          <w:p w:rsidR="00267C72" w:rsidRPr="00D8770F" w:rsidRDefault="00267C72" w:rsidP="005E4177">
            <w:pPr>
              <w:rPr>
                <w:sz w:val="28"/>
                <w:szCs w:val="28"/>
              </w:rPr>
            </w:pPr>
            <w:r w:rsidRPr="00D8770F">
              <w:rPr>
                <w:sz w:val="28"/>
                <w:szCs w:val="28"/>
              </w:rPr>
              <w:t>matKhau</w:t>
            </w:r>
          </w:p>
        </w:tc>
        <w:tc>
          <w:tcPr>
            <w:tcW w:w="153pt" w:type="dxa"/>
            <w:gridSpan w:val="2"/>
            <w:shd w:val="clear" w:color="auto" w:fill="auto"/>
          </w:tcPr>
          <w:p w:rsidR="00267C72" w:rsidRPr="00D8770F" w:rsidRDefault="00267C72" w:rsidP="005E4177">
            <w:pPr>
              <w:rPr>
                <w:sz w:val="28"/>
                <w:szCs w:val="28"/>
              </w:rPr>
            </w:pPr>
            <w:r w:rsidRPr="00D8770F">
              <w:rPr>
                <w:sz w:val="28"/>
                <w:szCs w:val="28"/>
              </w:rPr>
              <w:t>Private</w:t>
            </w:r>
          </w:p>
        </w:tc>
        <w:tc>
          <w:tcPr>
            <w:tcW w:w="67.50pt" w:type="dxa"/>
            <w:shd w:val="clear" w:color="auto" w:fill="auto"/>
          </w:tcPr>
          <w:p w:rsidR="00267C72" w:rsidRPr="00D8770F" w:rsidRDefault="00267C72" w:rsidP="005E4177">
            <w:pPr>
              <w:rPr>
                <w:sz w:val="28"/>
                <w:szCs w:val="28"/>
              </w:rPr>
            </w:pPr>
            <w:r w:rsidRPr="00D8770F">
              <w:rPr>
                <w:sz w:val="28"/>
                <w:szCs w:val="28"/>
              </w:rPr>
              <w:t>String</w:t>
            </w:r>
          </w:p>
        </w:tc>
        <w:tc>
          <w:tcPr>
            <w:tcW w:w="121.50pt" w:type="dxa"/>
            <w:shd w:val="clear" w:color="auto" w:fill="auto"/>
          </w:tcPr>
          <w:p w:rsidR="00267C72" w:rsidRPr="00D8770F" w:rsidRDefault="00267C72" w:rsidP="005E4177">
            <w:pPr>
              <w:rPr>
                <w:sz w:val="28"/>
                <w:szCs w:val="28"/>
              </w:rPr>
            </w:pPr>
            <w:r w:rsidRPr="00D8770F">
              <w:rPr>
                <w:sz w:val="28"/>
                <w:szCs w:val="28"/>
              </w:rPr>
              <w:t>Mật khẩu đăng nhập</w:t>
            </w:r>
          </w:p>
        </w:tc>
      </w:tr>
      <w:tr w:rsidR="00267C72" w:rsidRPr="00D8770F" w:rsidTr="00D8770F">
        <w:trPr>
          <w:trHeight w:val="132"/>
        </w:trPr>
        <w:tc>
          <w:tcPr>
            <w:tcW w:w="62.75pt" w:type="dxa"/>
            <w:vMerge w:val="restart"/>
            <w:shd w:val="clear" w:color="auto" w:fill="E7E6E6"/>
          </w:tcPr>
          <w:p w:rsidR="00267C72" w:rsidRPr="00D8770F" w:rsidRDefault="00267C72" w:rsidP="005E4177">
            <w:pPr>
              <w:rPr>
                <w:b/>
                <w:sz w:val="28"/>
                <w:szCs w:val="28"/>
              </w:rPr>
            </w:pPr>
            <w:r w:rsidRPr="00D8770F">
              <w:rPr>
                <w:b/>
                <w:sz w:val="28"/>
                <w:szCs w:val="28"/>
              </w:rPr>
              <w:t>Phương thức</w:t>
            </w:r>
          </w:p>
        </w:tc>
        <w:tc>
          <w:tcPr>
            <w:tcW w:w="94.50pt" w:type="dxa"/>
            <w:shd w:val="clear" w:color="auto" w:fill="E7E6E6"/>
          </w:tcPr>
          <w:p w:rsidR="00267C72" w:rsidRPr="00D8770F" w:rsidRDefault="00267C72" w:rsidP="005E4177">
            <w:pPr>
              <w:rPr>
                <w:b/>
                <w:sz w:val="28"/>
                <w:szCs w:val="28"/>
              </w:rPr>
            </w:pPr>
            <w:r w:rsidRPr="00D8770F">
              <w:rPr>
                <w:b/>
                <w:sz w:val="28"/>
                <w:szCs w:val="28"/>
              </w:rPr>
              <w:t>Tên phương thức</w:t>
            </w:r>
          </w:p>
        </w:tc>
        <w:tc>
          <w:tcPr>
            <w:tcW w:w="76.50pt" w:type="dxa"/>
            <w:shd w:val="clear" w:color="auto" w:fill="E7E6E6"/>
          </w:tcPr>
          <w:p w:rsidR="00267C72" w:rsidRPr="00D8770F" w:rsidRDefault="00267C72" w:rsidP="005E4177">
            <w:pPr>
              <w:rPr>
                <w:b/>
                <w:sz w:val="28"/>
                <w:szCs w:val="28"/>
              </w:rPr>
            </w:pPr>
            <w:r w:rsidRPr="00D8770F">
              <w:rPr>
                <w:b/>
                <w:sz w:val="28"/>
                <w:szCs w:val="28"/>
              </w:rPr>
              <w:t>Phạm vi</w:t>
            </w:r>
          </w:p>
        </w:tc>
        <w:tc>
          <w:tcPr>
            <w:tcW w:w="76.50pt" w:type="dxa"/>
            <w:shd w:val="clear" w:color="auto" w:fill="E7E6E6"/>
          </w:tcPr>
          <w:p w:rsidR="00267C72" w:rsidRPr="00D8770F" w:rsidRDefault="00267C72" w:rsidP="005E4177">
            <w:pPr>
              <w:rPr>
                <w:b/>
                <w:sz w:val="28"/>
                <w:szCs w:val="28"/>
              </w:rPr>
            </w:pPr>
            <w:r w:rsidRPr="00D8770F">
              <w:rPr>
                <w:b/>
                <w:sz w:val="28"/>
                <w:szCs w:val="28"/>
              </w:rPr>
              <w:t>Danh sách tham số</w:t>
            </w:r>
          </w:p>
        </w:tc>
        <w:tc>
          <w:tcPr>
            <w:tcW w:w="67.50pt" w:type="dxa"/>
            <w:shd w:val="clear" w:color="auto" w:fill="E7E6E6"/>
          </w:tcPr>
          <w:p w:rsidR="00267C72" w:rsidRPr="00D8770F" w:rsidRDefault="00267C72" w:rsidP="005E4177">
            <w:pPr>
              <w:rPr>
                <w:b/>
                <w:sz w:val="28"/>
                <w:szCs w:val="28"/>
              </w:rPr>
            </w:pPr>
            <w:r w:rsidRPr="00D8770F">
              <w:rPr>
                <w:b/>
                <w:sz w:val="28"/>
                <w:szCs w:val="28"/>
              </w:rPr>
              <w:t>Kiểu dữ liệu trả về</w:t>
            </w:r>
          </w:p>
        </w:tc>
        <w:tc>
          <w:tcPr>
            <w:tcW w:w="121.50pt" w:type="dxa"/>
            <w:shd w:val="clear" w:color="auto" w:fill="E7E6E6"/>
          </w:tcPr>
          <w:p w:rsidR="00267C72" w:rsidRPr="00D8770F" w:rsidRDefault="00267C72" w:rsidP="005E4177">
            <w:pPr>
              <w:rPr>
                <w:b/>
                <w:sz w:val="28"/>
                <w:szCs w:val="28"/>
              </w:rPr>
            </w:pPr>
            <w:r w:rsidRPr="00D8770F">
              <w:rPr>
                <w:b/>
                <w:sz w:val="28"/>
                <w:szCs w:val="28"/>
              </w:rPr>
              <w:t>Mục đích sử dụng</w:t>
            </w:r>
          </w:p>
        </w:tc>
      </w:tr>
      <w:tr w:rsidR="00267C72" w:rsidRPr="00D8770F" w:rsidTr="00D8770F">
        <w:trPr>
          <w:trHeight w:val="132"/>
        </w:trPr>
        <w:tc>
          <w:tcPr>
            <w:tcW w:w="62.75pt" w:type="dxa"/>
            <w:vMerge/>
            <w:shd w:val="clear" w:color="auto" w:fill="E7E6E6"/>
          </w:tcPr>
          <w:p w:rsidR="00267C72" w:rsidRPr="00D8770F" w:rsidRDefault="00267C72" w:rsidP="005E4177">
            <w:pPr>
              <w:rPr>
                <w:sz w:val="28"/>
                <w:szCs w:val="28"/>
              </w:rPr>
            </w:pPr>
          </w:p>
        </w:tc>
        <w:tc>
          <w:tcPr>
            <w:tcW w:w="94.50pt" w:type="dxa"/>
            <w:shd w:val="clear" w:color="auto" w:fill="auto"/>
          </w:tcPr>
          <w:p w:rsidR="00267C72" w:rsidRPr="00D8770F" w:rsidRDefault="00267C72" w:rsidP="005E4177">
            <w:pPr>
              <w:rPr>
                <w:sz w:val="28"/>
                <w:szCs w:val="28"/>
              </w:rPr>
            </w:pPr>
            <w:r w:rsidRPr="00D8770F">
              <w:rPr>
                <w:sz w:val="28"/>
                <w:szCs w:val="28"/>
              </w:rPr>
              <w:t>xacNhan</w:t>
            </w:r>
          </w:p>
        </w:tc>
        <w:tc>
          <w:tcPr>
            <w:tcW w:w="76.50pt" w:type="dxa"/>
            <w:shd w:val="clear" w:color="auto" w:fill="auto"/>
          </w:tcPr>
          <w:p w:rsidR="00267C72" w:rsidRPr="00D8770F" w:rsidRDefault="00267C72" w:rsidP="005E4177">
            <w:pPr>
              <w:rPr>
                <w:sz w:val="28"/>
                <w:szCs w:val="28"/>
              </w:rPr>
            </w:pPr>
            <w:r w:rsidRPr="00D8770F">
              <w:rPr>
                <w:sz w:val="28"/>
                <w:szCs w:val="28"/>
              </w:rPr>
              <w:t>Public</w:t>
            </w:r>
          </w:p>
        </w:tc>
        <w:tc>
          <w:tcPr>
            <w:tcW w:w="76.50pt" w:type="dxa"/>
            <w:shd w:val="clear" w:color="auto" w:fill="auto"/>
          </w:tcPr>
          <w:p w:rsidR="00267C72" w:rsidRPr="00D8770F" w:rsidRDefault="00267C72" w:rsidP="005E4177">
            <w:pPr>
              <w:rPr>
                <w:sz w:val="28"/>
                <w:szCs w:val="28"/>
              </w:rPr>
            </w:pPr>
            <w:r w:rsidRPr="00D8770F">
              <w:rPr>
                <w:sz w:val="28"/>
                <w:szCs w:val="28"/>
              </w:rPr>
              <w:t>tenDangNhap, matKhau</w:t>
            </w:r>
          </w:p>
        </w:tc>
        <w:tc>
          <w:tcPr>
            <w:tcW w:w="67.50pt" w:type="dxa"/>
            <w:shd w:val="clear" w:color="auto" w:fill="auto"/>
          </w:tcPr>
          <w:p w:rsidR="00267C72" w:rsidRPr="00D8770F" w:rsidRDefault="00267C72" w:rsidP="005E4177">
            <w:pPr>
              <w:rPr>
                <w:sz w:val="28"/>
                <w:szCs w:val="28"/>
              </w:rPr>
            </w:pPr>
            <w:r w:rsidRPr="00D8770F">
              <w:rPr>
                <w:sz w:val="28"/>
                <w:szCs w:val="28"/>
              </w:rPr>
              <w:t>Boolean</w:t>
            </w:r>
          </w:p>
        </w:tc>
        <w:tc>
          <w:tcPr>
            <w:tcW w:w="121.50pt" w:type="dxa"/>
            <w:shd w:val="clear" w:color="auto" w:fill="auto"/>
          </w:tcPr>
          <w:p w:rsidR="00267C72" w:rsidRPr="00D8770F" w:rsidRDefault="00267C72" w:rsidP="005E4177">
            <w:pPr>
              <w:rPr>
                <w:sz w:val="28"/>
                <w:szCs w:val="28"/>
              </w:rPr>
            </w:pPr>
            <w:r w:rsidRPr="00D8770F">
              <w:rPr>
                <w:sz w:val="28"/>
                <w:szCs w:val="28"/>
              </w:rPr>
              <w:t>Kiểm tra thông tin đăng nhập</w:t>
            </w:r>
          </w:p>
        </w:tc>
      </w:tr>
      <w:tr w:rsidR="00267C72" w:rsidRPr="00D8770F" w:rsidTr="00D8770F">
        <w:trPr>
          <w:trHeight w:val="132"/>
        </w:trPr>
        <w:tc>
          <w:tcPr>
            <w:tcW w:w="62.75pt" w:type="dxa"/>
            <w:vMerge/>
            <w:shd w:val="clear" w:color="auto" w:fill="E7E6E6"/>
          </w:tcPr>
          <w:p w:rsidR="00267C72" w:rsidRPr="00D8770F" w:rsidRDefault="00267C72" w:rsidP="005E4177">
            <w:pPr>
              <w:rPr>
                <w:sz w:val="28"/>
                <w:szCs w:val="28"/>
              </w:rPr>
            </w:pPr>
          </w:p>
        </w:tc>
        <w:tc>
          <w:tcPr>
            <w:tcW w:w="94.50pt" w:type="dxa"/>
            <w:shd w:val="clear" w:color="auto" w:fill="auto"/>
          </w:tcPr>
          <w:p w:rsidR="00267C72" w:rsidRPr="00D8770F" w:rsidRDefault="00267C72" w:rsidP="005E4177">
            <w:pPr>
              <w:rPr>
                <w:sz w:val="28"/>
                <w:szCs w:val="28"/>
              </w:rPr>
            </w:pPr>
            <w:r w:rsidRPr="00D8770F">
              <w:rPr>
                <w:sz w:val="28"/>
                <w:szCs w:val="28"/>
              </w:rPr>
              <w:t>quenMatKhau</w:t>
            </w:r>
          </w:p>
        </w:tc>
        <w:tc>
          <w:tcPr>
            <w:tcW w:w="76.50pt" w:type="dxa"/>
            <w:shd w:val="clear" w:color="auto" w:fill="auto"/>
          </w:tcPr>
          <w:p w:rsidR="00267C72" w:rsidRPr="00D8770F" w:rsidRDefault="00267C72" w:rsidP="005E4177">
            <w:pPr>
              <w:rPr>
                <w:sz w:val="28"/>
                <w:szCs w:val="28"/>
              </w:rPr>
            </w:pPr>
            <w:r w:rsidRPr="00D8770F">
              <w:rPr>
                <w:sz w:val="28"/>
                <w:szCs w:val="28"/>
              </w:rPr>
              <w:t>Public</w:t>
            </w:r>
          </w:p>
        </w:tc>
        <w:tc>
          <w:tcPr>
            <w:tcW w:w="76.50pt" w:type="dxa"/>
            <w:shd w:val="clear" w:color="auto" w:fill="auto"/>
          </w:tcPr>
          <w:p w:rsidR="00267C72" w:rsidRPr="00D8770F" w:rsidRDefault="00267C72" w:rsidP="005E4177">
            <w:pPr>
              <w:rPr>
                <w:sz w:val="28"/>
                <w:szCs w:val="28"/>
              </w:rPr>
            </w:pPr>
            <w:r w:rsidRPr="00D8770F">
              <w:rPr>
                <w:sz w:val="28"/>
                <w:szCs w:val="28"/>
              </w:rPr>
              <w:t>None</w:t>
            </w:r>
          </w:p>
        </w:tc>
        <w:tc>
          <w:tcPr>
            <w:tcW w:w="67.50pt" w:type="dxa"/>
            <w:shd w:val="clear" w:color="auto" w:fill="auto"/>
          </w:tcPr>
          <w:p w:rsidR="00267C72" w:rsidRPr="00D8770F" w:rsidRDefault="00267C72" w:rsidP="005E4177">
            <w:pPr>
              <w:rPr>
                <w:sz w:val="28"/>
                <w:szCs w:val="28"/>
              </w:rPr>
            </w:pPr>
            <w:r w:rsidRPr="00D8770F">
              <w:rPr>
                <w:sz w:val="28"/>
                <w:szCs w:val="28"/>
              </w:rPr>
              <w:t>Void</w:t>
            </w:r>
          </w:p>
        </w:tc>
        <w:tc>
          <w:tcPr>
            <w:tcW w:w="121.50pt" w:type="dxa"/>
            <w:shd w:val="clear" w:color="auto" w:fill="auto"/>
          </w:tcPr>
          <w:p w:rsidR="00267C72" w:rsidRPr="00D8770F" w:rsidRDefault="00267C72" w:rsidP="005E4177">
            <w:pPr>
              <w:rPr>
                <w:sz w:val="28"/>
                <w:szCs w:val="28"/>
              </w:rPr>
            </w:pPr>
            <w:r w:rsidRPr="00D8770F">
              <w:rPr>
                <w:sz w:val="28"/>
                <w:szCs w:val="28"/>
              </w:rPr>
              <w:t>Hiện giao diện lấy lại mật khẩu</w:t>
            </w:r>
          </w:p>
        </w:tc>
      </w:tr>
      <w:tr w:rsidR="00267C72" w:rsidRPr="00D8770F" w:rsidTr="00D8770F">
        <w:trPr>
          <w:trHeight w:val="132"/>
        </w:trPr>
        <w:tc>
          <w:tcPr>
            <w:tcW w:w="62.75pt" w:type="dxa"/>
            <w:vMerge/>
            <w:shd w:val="clear" w:color="auto" w:fill="E7E6E6"/>
          </w:tcPr>
          <w:p w:rsidR="00267C72" w:rsidRPr="00D8770F" w:rsidRDefault="00267C72" w:rsidP="005E4177">
            <w:pPr>
              <w:rPr>
                <w:sz w:val="28"/>
                <w:szCs w:val="28"/>
              </w:rPr>
            </w:pPr>
          </w:p>
        </w:tc>
        <w:tc>
          <w:tcPr>
            <w:tcW w:w="94.50pt" w:type="dxa"/>
            <w:shd w:val="clear" w:color="auto" w:fill="auto"/>
          </w:tcPr>
          <w:p w:rsidR="00267C72" w:rsidRPr="00D8770F" w:rsidRDefault="00267C72" w:rsidP="005E4177">
            <w:pPr>
              <w:rPr>
                <w:sz w:val="28"/>
                <w:szCs w:val="28"/>
              </w:rPr>
            </w:pPr>
            <w:r w:rsidRPr="00D8770F">
              <w:rPr>
                <w:sz w:val="28"/>
                <w:szCs w:val="28"/>
              </w:rPr>
              <w:t>layLaiMatKhau</w:t>
            </w:r>
          </w:p>
        </w:tc>
        <w:tc>
          <w:tcPr>
            <w:tcW w:w="76.50pt" w:type="dxa"/>
            <w:shd w:val="clear" w:color="auto" w:fill="auto"/>
          </w:tcPr>
          <w:p w:rsidR="00267C72" w:rsidRPr="00D8770F" w:rsidRDefault="00267C72" w:rsidP="005E4177">
            <w:pPr>
              <w:rPr>
                <w:sz w:val="28"/>
                <w:szCs w:val="28"/>
              </w:rPr>
            </w:pPr>
            <w:r w:rsidRPr="00D8770F">
              <w:rPr>
                <w:sz w:val="28"/>
                <w:szCs w:val="28"/>
              </w:rPr>
              <w:t>Public</w:t>
            </w:r>
          </w:p>
        </w:tc>
        <w:tc>
          <w:tcPr>
            <w:tcW w:w="76.50pt" w:type="dxa"/>
            <w:shd w:val="clear" w:color="auto" w:fill="auto"/>
          </w:tcPr>
          <w:p w:rsidR="00267C72" w:rsidRPr="00D8770F" w:rsidRDefault="00267C72" w:rsidP="005E4177">
            <w:pPr>
              <w:rPr>
                <w:sz w:val="28"/>
                <w:szCs w:val="28"/>
              </w:rPr>
            </w:pPr>
            <w:r w:rsidRPr="00D8770F">
              <w:rPr>
                <w:sz w:val="28"/>
                <w:szCs w:val="28"/>
              </w:rPr>
              <w:t>email</w:t>
            </w:r>
          </w:p>
        </w:tc>
        <w:tc>
          <w:tcPr>
            <w:tcW w:w="67.50pt" w:type="dxa"/>
            <w:shd w:val="clear" w:color="auto" w:fill="auto"/>
          </w:tcPr>
          <w:p w:rsidR="00267C72" w:rsidRPr="00D8770F" w:rsidRDefault="00267C72" w:rsidP="005E4177">
            <w:pPr>
              <w:rPr>
                <w:sz w:val="28"/>
                <w:szCs w:val="28"/>
              </w:rPr>
            </w:pPr>
            <w:r w:rsidRPr="00D8770F">
              <w:rPr>
                <w:sz w:val="28"/>
                <w:szCs w:val="28"/>
              </w:rPr>
              <w:t>Void</w:t>
            </w:r>
          </w:p>
        </w:tc>
        <w:tc>
          <w:tcPr>
            <w:tcW w:w="121.50pt" w:type="dxa"/>
            <w:shd w:val="clear" w:color="auto" w:fill="auto"/>
          </w:tcPr>
          <w:p w:rsidR="00267C72" w:rsidRPr="00D8770F" w:rsidRDefault="00267C72" w:rsidP="005E4177">
            <w:pPr>
              <w:rPr>
                <w:sz w:val="28"/>
                <w:szCs w:val="28"/>
              </w:rPr>
            </w:pPr>
            <w:r w:rsidRPr="00D8770F">
              <w:rPr>
                <w:sz w:val="28"/>
                <w:szCs w:val="28"/>
              </w:rPr>
              <w:t>Cho phép người dùng lấy lại mật khẩu</w:t>
            </w:r>
          </w:p>
        </w:tc>
      </w:tr>
      <w:tr w:rsidR="00267C72" w:rsidRPr="00D8770F" w:rsidTr="00D8770F">
        <w:trPr>
          <w:trHeight w:val="132"/>
        </w:trPr>
        <w:tc>
          <w:tcPr>
            <w:tcW w:w="62.75pt" w:type="dxa"/>
            <w:vMerge/>
            <w:shd w:val="clear" w:color="auto" w:fill="E7E6E6"/>
          </w:tcPr>
          <w:p w:rsidR="00267C72" w:rsidRPr="00D8770F" w:rsidRDefault="00267C72" w:rsidP="005E4177">
            <w:pPr>
              <w:rPr>
                <w:sz w:val="28"/>
                <w:szCs w:val="28"/>
              </w:rPr>
            </w:pPr>
          </w:p>
        </w:tc>
        <w:tc>
          <w:tcPr>
            <w:tcW w:w="94.50pt" w:type="dxa"/>
            <w:shd w:val="clear" w:color="auto" w:fill="auto"/>
          </w:tcPr>
          <w:p w:rsidR="00267C72" w:rsidRPr="00D8770F" w:rsidRDefault="00267C72" w:rsidP="005E4177">
            <w:pPr>
              <w:rPr>
                <w:sz w:val="28"/>
                <w:szCs w:val="28"/>
              </w:rPr>
            </w:pPr>
            <w:r w:rsidRPr="00D8770F">
              <w:rPr>
                <w:sz w:val="28"/>
                <w:szCs w:val="28"/>
              </w:rPr>
              <w:t>datMoiMatKhau</w:t>
            </w:r>
          </w:p>
        </w:tc>
        <w:tc>
          <w:tcPr>
            <w:tcW w:w="76.50pt" w:type="dxa"/>
            <w:shd w:val="clear" w:color="auto" w:fill="auto"/>
          </w:tcPr>
          <w:p w:rsidR="00267C72" w:rsidRPr="00D8770F" w:rsidRDefault="00267C72" w:rsidP="005E4177">
            <w:pPr>
              <w:rPr>
                <w:sz w:val="28"/>
                <w:szCs w:val="28"/>
              </w:rPr>
            </w:pPr>
            <w:r w:rsidRPr="00D8770F">
              <w:rPr>
                <w:sz w:val="28"/>
                <w:szCs w:val="28"/>
              </w:rPr>
              <w:t>Public</w:t>
            </w:r>
          </w:p>
        </w:tc>
        <w:tc>
          <w:tcPr>
            <w:tcW w:w="76.50pt" w:type="dxa"/>
            <w:shd w:val="clear" w:color="auto" w:fill="auto"/>
          </w:tcPr>
          <w:p w:rsidR="00267C72" w:rsidRPr="00D8770F" w:rsidRDefault="00267C72" w:rsidP="005E4177">
            <w:pPr>
              <w:rPr>
                <w:sz w:val="28"/>
                <w:szCs w:val="28"/>
              </w:rPr>
            </w:pPr>
            <w:r w:rsidRPr="00D8770F">
              <w:rPr>
                <w:sz w:val="28"/>
                <w:szCs w:val="28"/>
              </w:rPr>
              <w:t>maXacNhan</w:t>
            </w:r>
          </w:p>
        </w:tc>
        <w:tc>
          <w:tcPr>
            <w:tcW w:w="67.50pt" w:type="dxa"/>
            <w:shd w:val="clear" w:color="auto" w:fill="auto"/>
          </w:tcPr>
          <w:p w:rsidR="00267C72" w:rsidRPr="00D8770F" w:rsidRDefault="00267C72" w:rsidP="005E4177">
            <w:pPr>
              <w:rPr>
                <w:sz w:val="28"/>
                <w:szCs w:val="28"/>
              </w:rPr>
            </w:pPr>
            <w:r w:rsidRPr="00D8770F">
              <w:rPr>
                <w:sz w:val="28"/>
                <w:szCs w:val="28"/>
              </w:rPr>
              <w:t>Void</w:t>
            </w:r>
          </w:p>
        </w:tc>
        <w:tc>
          <w:tcPr>
            <w:tcW w:w="121.50pt" w:type="dxa"/>
            <w:shd w:val="clear" w:color="auto" w:fill="auto"/>
          </w:tcPr>
          <w:p w:rsidR="00267C72" w:rsidRPr="00D8770F" w:rsidRDefault="00267C72" w:rsidP="005E4177">
            <w:pPr>
              <w:rPr>
                <w:sz w:val="28"/>
                <w:szCs w:val="28"/>
              </w:rPr>
            </w:pPr>
            <w:r w:rsidRPr="00D8770F">
              <w:rPr>
                <w:sz w:val="28"/>
                <w:szCs w:val="28"/>
              </w:rPr>
              <w:t>Đặt lại mật khẩu mới</w:t>
            </w:r>
          </w:p>
        </w:tc>
      </w:tr>
    </w:tbl>
    <w:p w:rsidR="00267C72" w:rsidRPr="00267C72" w:rsidRDefault="00267C72" w:rsidP="00267C72">
      <w:pPr>
        <w:rPr>
          <w:sz w:val="28"/>
          <w:szCs w:val="28"/>
        </w:rPr>
      </w:pPr>
    </w:p>
    <w:tbl>
      <w:tblPr>
        <w:tblW w:w="499.25pt" w:type="dxa"/>
        <w:tblBorders>
          <w:top w:val="single" w:sz="4" w:space="0" w:color="000000"/>
          <w:start w:val="single" w:sz="4" w:space="0" w:color="000000"/>
          <w:bottom w:val="single" w:sz="4" w:space="0" w:color="000000"/>
          <w:end w:val="single" w:sz="4" w:space="0" w:color="000000"/>
          <w:insideH w:val="single" w:sz="4" w:space="0" w:color="000000"/>
          <w:insideV w:val="single" w:sz="4" w:space="0" w:color="000000"/>
        </w:tblBorders>
        <w:tblLook w:firstRow="1" w:lastRow="0" w:firstColumn="1" w:lastColumn="0" w:noHBand="0" w:noVBand="1"/>
      </w:tblPr>
      <w:tblGrid>
        <w:gridCol w:w="1241"/>
        <w:gridCol w:w="2331"/>
        <w:gridCol w:w="1441"/>
        <w:gridCol w:w="1474"/>
        <w:gridCol w:w="1267"/>
        <w:gridCol w:w="2231"/>
      </w:tblGrid>
      <w:tr w:rsidR="00267C72" w:rsidRPr="00D8770F" w:rsidTr="00D8770F">
        <w:tc>
          <w:tcPr>
            <w:tcW w:w="62.75pt" w:type="dxa"/>
            <w:shd w:val="clear" w:color="auto" w:fill="E7E6E6"/>
          </w:tcPr>
          <w:p w:rsidR="00267C72" w:rsidRPr="00D8770F" w:rsidRDefault="00267C72" w:rsidP="005E4177">
            <w:pPr>
              <w:rPr>
                <w:b/>
                <w:sz w:val="28"/>
                <w:szCs w:val="28"/>
              </w:rPr>
            </w:pPr>
            <w:r w:rsidRPr="00D8770F">
              <w:rPr>
                <w:b/>
                <w:sz w:val="28"/>
                <w:szCs w:val="28"/>
              </w:rPr>
              <w:t>Tên lớp</w:t>
            </w:r>
          </w:p>
        </w:tc>
        <w:tc>
          <w:tcPr>
            <w:tcW w:w="436.50pt" w:type="dxa"/>
            <w:gridSpan w:val="5"/>
            <w:shd w:val="clear" w:color="auto" w:fill="auto"/>
          </w:tcPr>
          <w:p w:rsidR="00267C72" w:rsidRPr="00D8770F" w:rsidRDefault="00267C72" w:rsidP="005E4177">
            <w:pPr>
              <w:rPr>
                <w:b/>
                <w:sz w:val="28"/>
                <w:szCs w:val="28"/>
              </w:rPr>
            </w:pPr>
            <w:r w:rsidRPr="00D8770F">
              <w:rPr>
                <w:b/>
                <w:sz w:val="28"/>
                <w:szCs w:val="28"/>
              </w:rPr>
              <w:t>TrangChu</w:t>
            </w:r>
          </w:p>
        </w:tc>
      </w:tr>
      <w:tr w:rsidR="00267C72" w:rsidRPr="00D8770F" w:rsidTr="00D8770F">
        <w:tc>
          <w:tcPr>
            <w:tcW w:w="62.75pt" w:type="dxa"/>
            <w:shd w:val="clear" w:color="auto" w:fill="E7E6E6"/>
          </w:tcPr>
          <w:p w:rsidR="00267C72" w:rsidRPr="00D8770F" w:rsidRDefault="00267C72" w:rsidP="005E4177">
            <w:pPr>
              <w:rPr>
                <w:b/>
                <w:sz w:val="28"/>
                <w:szCs w:val="28"/>
              </w:rPr>
            </w:pPr>
            <w:r w:rsidRPr="00D8770F">
              <w:rPr>
                <w:b/>
                <w:sz w:val="28"/>
                <w:szCs w:val="28"/>
              </w:rPr>
              <w:t>Mục đích sử dụng của lớp</w:t>
            </w:r>
          </w:p>
        </w:tc>
        <w:tc>
          <w:tcPr>
            <w:tcW w:w="436.50pt" w:type="dxa"/>
            <w:gridSpan w:val="5"/>
            <w:shd w:val="clear" w:color="auto" w:fill="FFFFFF"/>
          </w:tcPr>
          <w:p w:rsidR="00267C72" w:rsidRPr="00D8770F" w:rsidRDefault="00267C72" w:rsidP="005E4177">
            <w:pPr>
              <w:rPr>
                <w:sz w:val="28"/>
                <w:szCs w:val="28"/>
              </w:rPr>
            </w:pPr>
            <w:r w:rsidRPr="00D8770F">
              <w:rPr>
                <w:sz w:val="28"/>
                <w:szCs w:val="28"/>
              </w:rPr>
              <w:t>Cung cấp giao diện trang chủ cho người dùng</w:t>
            </w:r>
          </w:p>
        </w:tc>
      </w:tr>
      <w:tr w:rsidR="00267C72" w:rsidRPr="00D8770F" w:rsidTr="00D8770F">
        <w:trPr>
          <w:trHeight w:val="132"/>
        </w:trPr>
        <w:tc>
          <w:tcPr>
            <w:tcW w:w="62.75pt" w:type="dxa"/>
            <w:vMerge w:val="restart"/>
            <w:shd w:val="clear" w:color="auto" w:fill="E7E6E6"/>
          </w:tcPr>
          <w:p w:rsidR="00267C72" w:rsidRPr="00D8770F" w:rsidRDefault="00267C72" w:rsidP="005E4177">
            <w:pPr>
              <w:rPr>
                <w:b/>
                <w:sz w:val="28"/>
                <w:szCs w:val="28"/>
              </w:rPr>
            </w:pPr>
            <w:r w:rsidRPr="00D8770F">
              <w:rPr>
                <w:b/>
                <w:sz w:val="28"/>
                <w:szCs w:val="28"/>
              </w:rPr>
              <w:t>Thuộc tính</w:t>
            </w:r>
          </w:p>
        </w:tc>
        <w:tc>
          <w:tcPr>
            <w:tcW w:w="94.50pt" w:type="dxa"/>
            <w:shd w:val="clear" w:color="auto" w:fill="E7E6E6"/>
          </w:tcPr>
          <w:p w:rsidR="00267C72" w:rsidRPr="00D8770F" w:rsidRDefault="00267C72" w:rsidP="005E4177">
            <w:pPr>
              <w:rPr>
                <w:b/>
                <w:sz w:val="28"/>
                <w:szCs w:val="28"/>
              </w:rPr>
            </w:pPr>
            <w:r w:rsidRPr="00D8770F">
              <w:rPr>
                <w:b/>
                <w:sz w:val="28"/>
                <w:szCs w:val="28"/>
              </w:rPr>
              <w:t>Tên thuộc tính</w:t>
            </w:r>
          </w:p>
        </w:tc>
        <w:tc>
          <w:tcPr>
            <w:tcW w:w="153pt" w:type="dxa"/>
            <w:gridSpan w:val="2"/>
            <w:shd w:val="clear" w:color="auto" w:fill="E7E6E6"/>
          </w:tcPr>
          <w:p w:rsidR="00267C72" w:rsidRPr="00D8770F" w:rsidRDefault="00267C72" w:rsidP="005E4177">
            <w:pPr>
              <w:rPr>
                <w:b/>
                <w:sz w:val="28"/>
                <w:szCs w:val="28"/>
              </w:rPr>
            </w:pPr>
            <w:r w:rsidRPr="00D8770F">
              <w:rPr>
                <w:b/>
                <w:sz w:val="28"/>
                <w:szCs w:val="28"/>
              </w:rPr>
              <w:t>Phạm vi</w:t>
            </w:r>
          </w:p>
        </w:tc>
        <w:tc>
          <w:tcPr>
            <w:tcW w:w="67.50pt" w:type="dxa"/>
            <w:shd w:val="clear" w:color="auto" w:fill="E7E6E6"/>
          </w:tcPr>
          <w:p w:rsidR="00267C72" w:rsidRPr="00D8770F" w:rsidRDefault="00267C72" w:rsidP="005E4177">
            <w:pPr>
              <w:rPr>
                <w:b/>
                <w:sz w:val="28"/>
                <w:szCs w:val="28"/>
              </w:rPr>
            </w:pPr>
            <w:r w:rsidRPr="00D8770F">
              <w:rPr>
                <w:b/>
                <w:sz w:val="28"/>
                <w:szCs w:val="28"/>
              </w:rPr>
              <w:t>Kiểu dữ liệu</w:t>
            </w:r>
          </w:p>
        </w:tc>
        <w:tc>
          <w:tcPr>
            <w:tcW w:w="121.50pt" w:type="dxa"/>
            <w:shd w:val="clear" w:color="auto" w:fill="E7E6E6"/>
          </w:tcPr>
          <w:p w:rsidR="00267C72" w:rsidRPr="00D8770F" w:rsidRDefault="00267C72" w:rsidP="005E4177">
            <w:pPr>
              <w:rPr>
                <w:b/>
                <w:sz w:val="28"/>
                <w:szCs w:val="28"/>
              </w:rPr>
            </w:pPr>
            <w:r w:rsidRPr="00D8770F">
              <w:rPr>
                <w:b/>
                <w:sz w:val="28"/>
                <w:szCs w:val="28"/>
              </w:rPr>
              <w:t>Mục đích sử dụng</w:t>
            </w:r>
          </w:p>
        </w:tc>
      </w:tr>
      <w:tr w:rsidR="00267C72" w:rsidRPr="00D8770F" w:rsidTr="00D8770F">
        <w:trPr>
          <w:trHeight w:val="132"/>
        </w:trPr>
        <w:tc>
          <w:tcPr>
            <w:tcW w:w="62.75pt" w:type="dxa"/>
            <w:vMerge/>
            <w:shd w:val="clear" w:color="auto" w:fill="E7E6E6"/>
          </w:tcPr>
          <w:p w:rsidR="00267C72" w:rsidRPr="00D8770F" w:rsidRDefault="00267C72" w:rsidP="005E4177">
            <w:pPr>
              <w:rPr>
                <w:b/>
                <w:sz w:val="28"/>
                <w:szCs w:val="28"/>
              </w:rPr>
            </w:pPr>
          </w:p>
        </w:tc>
        <w:tc>
          <w:tcPr>
            <w:tcW w:w="94.50pt" w:type="dxa"/>
            <w:shd w:val="clear" w:color="auto" w:fill="auto"/>
          </w:tcPr>
          <w:p w:rsidR="00267C72" w:rsidRPr="00D8770F" w:rsidRDefault="00267C72" w:rsidP="005E4177">
            <w:pPr>
              <w:rPr>
                <w:sz w:val="28"/>
                <w:szCs w:val="28"/>
              </w:rPr>
            </w:pPr>
          </w:p>
        </w:tc>
        <w:tc>
          <w:tcPr>
            <w:tcW w:w="153pt" w:type="dxa"/>
            <w:gridSpan w:val="2"/>
            <w:shd w:val="clear" w:color="auto" w:fill="auto"/>
          </w:tcPr>
          <w:p w:rsidR="00267C72" w:rsidRPr="00D8770F" w:rsidRDefault="00267C72" w:rsidP="005E4177">
            <w:pPr>
              <w:rPr>
                <w:sz w:val="28"/>
                <w:szCs w:val="28"/>
              </w:rPr>
            </w:pPr>
          </w:p>
        </w:tc>
        <w:tc>
          <w:tcPr>
            <w:tcW w:w="67.50pt" w:type="dxa"/>
            <w:shd w:val="clear" w:color="auto" w:fill="auto"/>
          </w:tcPr>
          <w:p w:rsidR="00267C72" w:rsidRPr="00D8770F" w:rsidRDefault="00267C72" w:rsidP="005E4177">
            <w:pPr>
              <w:rPr>
                <w:sz w:val="28"/>
                <w:szCs w:val="28"/>
              </w:rPr>
            </w:pPr>
          </w:p>
        </w:tc>
        <w:tc>
          <w:tcPr>
            <w:tcW w:w="121.50pt" w:type="dxa"/>
            <w:shd w:val="clear" w:color="auto" w:fill="auto"/>
          </w:tcPr>
          <w:p w:rsidR="00267C72" w:rsidRPr="00D8770F" w:rsidRDefault="00267C72" w:rsidP="005E4177">
            <w:pPr>
              <w:rPr>
                <w:sz w:val="28"/>
                <w:szCs w:val="28"/>
              </w:rPr>
            </w:pPr>
          </w:p>
        </w:tc>
      </w:tr>
      <w:tr w:rsidR="00267C72" w:rsidRPr="00D8770F" w:rsidTr="00D8770F">
        <w:trPr>
          <w:trHeight w:val="132"/>
        </w:trPr>
        <w:tc>
          <w:tcPr>
            <w:tcW w:w="62.75pt" w:type="dxa"/>
            <w:vMerge w:val="restart"/>
            <w:shd w:val="clear" w:color="auto" w:fill="E7E6E6"/>
          </w:tcPr>
          <w:p w:rsidR="00267C72" w:rsidRPr="00D8770F" w:rsidRDefault="00267C72" w:rsidP="005E4177">
            <w:pPr>
              <w:rPr>
                <w:b/>
                <w:sz w:val="28"/>
                <w:szCs w:val="28"/>
              </w:rPr>
            </w:pPr>
            <w:r w:rsidRPr="00D8770F">
              <w:rPr>
                <w:b/>
                <w:sz w:val="28"/>
                <w:szCs w:val="28"/>
              </w:rPr>
              <w:t>Phương thức</w:t>
            </w:r>
          </w:p>
        </w:tc>
        <w:tc>
          <w:tcPr>
            <w:tcW w:w="94.50pt" w:type="dxa"/>
            <w:shd w:val="clear" w:color="auto" w:fill="E7E6E6"/>
          </w:tcPr>
          <w:p w:rsidR="00267C72" w:rsidRPr="00D8770F" w:rsidRDefault="00267C72" w:rsidP="005E4177">
            <w:pPr>
              <w:rPr>
                <w:b/>
                <w:sz w:val="28"/>
                <w:szCs w:val="28"/>
              </w:rPr>
            </w:pPr>
            <w:r w:rsidRPr="00D8770F">
              <w:rPr>
                <w:b/>
                <w:sz w:val="28"/>
                <w:szCs w:val="28"/>
              </w:rPr>
              <w:t>Tên phương thức</w:t>
            </w:r>
          </w:p>
        </w:tc>
        <w:tc>
          <w:tcPr>
            <w:tcW w:w="76.50pt" w:type="dxa"/>
            <w:shd w:val="clear" w:color="auto" w:fill="E7E6E6"/>
          </w:tcPr>
          <w:p w:rsidR="00267C72" w:rsidRPr="00D8770F" w:rsidRDefault="00267C72" w:rsidP="005E4177">
            <w:pPr>
              <w:rPr>
                <w:b/>
                <w:sz w:val="28"/>
                <w:szCs w:val="28"/>
              </w:rPr>
            </w:pPr>
            <w:r w:rsidRPr="00D8770F">
              <w:rPr>
                <w:b/>
                <w:sz w:val="28"/>
                <w:szCs w:val="28"/>
              </w:rPr>
              <w:t>Phạm vi</w:t>
            </w:r>
          </w:p>
        </w:tc>
        <w:tc>
          <w:tcPr>
            <w:tcW w:w="76.50pt" w:type="dxa"/>
            <w:shd w:val="clear" w:color="auto" w:fill="E7E6E6"/>
          </w:tcPr>
          <w:p w:rsidR="00267C72" w:rsidRPr="00D8770F" w:rsidRDefault="00267C72" w:rsidP="005E4177">
            <w:pPr>
              <w:rPr>
                <w:b/>
                <w:sz w:val="28"/>
                <w:szCs w:val="28"/>
              </w:rPr>
            </w:pPr>
            <w:r w:rsidRPr="00D8770F">
              <w:rPr>
                <w:b/>
                <w:sz w:val="28"/>
                <w:szCs w:val="28"/>
              </w:rPr>
              <w:t>Danh sách tham số</w:t>
            </w:r>
          </w:p>
        </w:tc>
        <w:tc>
          <w:tcPr>
            <w:tcW w:w="67.50pt" w:type="dxa"/>
            <w:shd w:val="clear" w:color="auto" w:fill="E7E6E6"/>
          </w:tcPr>
          <w:p w:rsidR="00267C72" w:rsidRPr="00D8770F" w:rsidRDefault="00267C72" w:rsidP="005E4177">
            <w:pPr>
              <w:rPr>
                <w:b/>
                <w:sz w:val="28"/>
                <w:szCs w:val="28"/>
              </w:rPr>
            </w:pPr>
            <w:r w:rsidRPr="00D8770F">
              <w:rPr>
                <w:b/>
                <w:sz w:val="28"/>
                <w:szCs w:val="28"/>
              </w:rPr>
              <w:t>Kiểu dữ liệu trả về</w:t>
            </w:r>
          </w:p>
        </w:tc>
        <w:tc>
          <w:tcPr>
            <w:tcW w:w="121.50pt" w:type="dxa"/>
            <w:shd w:val="clear" w:color="auto" w:fill="E7E6E6"/>
          </w:tcPr>
          <w:p w:rsidR="00267C72" w:rsidRPr="00D8770F" w:rsidRDefault="00267C72" w:rsidP="005E4177">
            <w:pPr>
              <w:rPr>
                <w:b/>
                <w:sz w:val="28"/>
                <w:szCs w:val="28"/>
              </w:rPr>
            </w:pPr>
            <w:r w:rsidRPr="00D8770F">
              <w:rPr>
                <w:b/>
                <w:sz w:val="28"/>
                <w:szCs w:val="28"/>
              </w:rPr>
              <w:t>Mục đích sử dụng</w:t>
            </w:r>
          </w:p>
        </w:tc>
      </w:tr>
      <w:tr w:rsidR="00267C72" w:rsidRPr="00D8770F" w:rsidTr="00D8770F">
        <w:trPr>
          <w:trHeight w:val="132"/>
        </w:trPr>
        <w:tc>
          <w:tcPr>
            <w:tcW w:w="62.75pt" w:type="dxa"/>
            <w:vMerge/>
            <w:shd w:val="clear" w:color="auto" w:fill="E7E6E6"/>
          </w:tcPr>
          <w:p w:rsidR="00267C72" w:rsidRPr="00D8770F" w:rsidRDefault="00267C72" w:rsidP="005E4177">
            <w:pPr>
              <w:rPr>
                <w:sz w:val="28"/>
                <w:szCs w:val="28"/>
              </w:rPr>
            </w:pPr>
          </w:p>
        </w:tc>
        <w:tc>
          <w:tcPr>
            <w:tcW w:w="94.50pt" w:type="dxa"/>
            <w:shd w:val="clear" w:color="auto" w:fill="auto"/>
          </w:tcPr>
          <w:p w:rsidR="00267C72" w:rsidRPr="00D8770F" w:rsidRDefault="00267C72" w:rsidP="005E4177">
            <w:pPr>
              <w:rPr>
                <w:sz w:val="28"/>
                <w:szCs w:val="28"/>
              </w:rPr>
            </w:pPr>
            <w:r w:rsidRPr="00D8770F">
              <w:rPr>
                <w:sz w:val="28"/>
                <w:szCs w:val="28"/>
              </w:rPr>
              <w:t>dangKy</w:t>
            </w:r>
          </w:p>
        </w:tc>
        <w:tc>
          <w:tcPr>
            <w:tcW w:w="76.50pt" w:type="dxa"/>
            <w:shd w:val="clear" w:color="auto" w:fill="auto"/>
          </w:tcPr>
          <w:p w:rsidR="00267C72" w:rsidRPr="00D8770F" w:rsidRDefault="00267C72" w:rsidP="005E4177">
            <w:pPr>
              <w:rPr>
                <w:sz w:val="28"/>
                <w:szCs w:val="28"/>
              </w:rPr>
            </w:pPr>
            <w:r w:rsidRPr="00D8770F">
              <w:rPr>
                <w:sz w:val="28"/>
                <w:szCs w:val="28"/>
              </w:rPr>
              <w:t>Public</w:t>
            </w:r>
          </w:p>
        </w:tc>
        <w:tc>
          <w:tcPr>
            <w:tcW w:w="76.50pt" w:type="dxa"/>
            <w:shd w:val="clear" w:color="auto" w:fill="auto"/>
          </w:tcPr>
          <w:p w:rsidR="00267C72" w:rsidRPr="00D8770F" w:rsidRDefault="00267C72" w:rsidP="005E4177">
            <w:pPr>
              <w:rPr>
                <w:sz w:val="28"/>
                <w:szCs w:val="28"/>
              </w:rPr>
            </w:pPr>
            <w:r w:rsidRPr="00D8770F">
              <w:rPr>
                <w:sz w:val="28"/>
                <w:szCs w:val="28"/>
              </w:rPr>
              <w:t>None</w:t>
            </w:r>
          </w:p>
        </w:tc>
        <w:tc>
          <w:tcPr>
            <w:tcW w:w="67.50pt" w:type="dxa"/>
            <w:shd w:val="clear" w:color="auto" w:fill="auto"/>
          </w:tcPr>
          <w:p w:rsidR="00267C72" w:rsidRPr="00D8770F" w:rsidRDefault="00267C72" w:rsidP="005E4177">
            <w:pPr>
              <w:rPr>
                <w:sz w:val="28"/>
                <w:szCs w:val="28"/>
              </w:rPr>
            </w:pPr>
            <w:r w:rsidRPr="00D8770F">
              <w:rPr>
                <w:sz w:val="28"/>
                <w:szCs w:val="28"/>
              </w:rPr>
              <w:t>Void</w:t>
            </w:r>
          </w:p>
        </w:tc>
        <w:tc>
          <w:tcPr>
            <w:tcW w:w="121.50pt" w:type="dxa"/>
            <w:shd w:val="clear" w:color="auto" w:fill="auto"/>
          </w:tcPr>
          <w:p w:rsidR="00267C72" w:rsidRPr="00D8770F" w:rsidRDefault="00267C72" w:rsidP="005E4177">
            <w:pPr>
              <w:rPr>
                <w:sz w:val="28"/>
                <w:szCs w:val="28"/>
              </w:rPr>
            </w:pPr>
            <w:r w:rsidRPr="00D8770F">
              <w:rPr>
                <w:sz w:val="28"/>
                <w:szCs w:val="28"/>
              </w:rPr>
              <w:t>Chuyển sang trang đăng ký, chỉ dành cho khách</w:t>
            </w:r>
          </w:p>
        </w:tc>
      </w:tr>
      <w:tr w:rsidR="00267C72" w:rsidRPr="00D8770F" w:rsidTr="00D8770F">
        <w:trPr>
          <w:trHeight w:val="132"/>
        </w:trPr>
        <w:tc>
          <w:tcPr>
            <w:tcW w:w="62.75pt" w:type="dxa"/>
            <w:vMerge/>
            <w:shd w:val="clear" w:color="auto" w:fill="E7E6E6"/>
          </w:tcPr>
          <w:p w:rsidR="00267C72" w:rsidRPr="00D8770F" w:rsidRDefault="00267C72" w:rsidP="005E4177">
            <w:pPr>
              <w:rPr>
                <w:sz w:val="28"/>
                <w:szCs w:val="28"/>
              </w:rPr>
            </w:pPr>
          </w:p>
        </w:tc>
        <w:tc>
          <w:tcPr>
            <w:tcW w:w="94.50pt" w:type="dxa"/>
            <w:shd w:val="clear" w:color="auto" w:fill="auto"/>
          </w:tcPr>
          <w:p w:rsidR="00267C72" w:rsidRPr="00D8770F" w:rsidRDefault="00267C72" w:rsidP="005E4177">
            <w:pPr>
              <w:rPr>
                <w:sz w:val="28"/>
                <w:szCs w:val="28"/>
                <w:lang w:val="fr-FR"/>
              </w:rPr>
            </w:pPr>
            <w:r w:rsidRPr="00D8770F">
              <w:rPr>
                <w:sz w:val="28"/>
                <w:szCs w:val="28"/>
                <w:lang w:val="fr-FR"/>
              </w:rPr>
              <w:t>dangNhap</w:t>
            </w:r>
          </w:p>
        </w:tc>
        <w:tc>
          <w:tcPr>
            <w:tcW w:w="76.50pt" w:type="dxa"/>
            <w:shd w:val="clear" w:color="auto" w:fill="auto"/>
          </w:tcPr>
          <w:p w:rsidR="00267C72" w:rsidRPr="00D8770F" w:rsidRDefault="00267C72" w:rsidP="005E4177">
            <w:pPr>
              <w:rPr>
                <w:sz w:val="28"/>
                <w:szCs w:val="28"/>
                <w:lang w:val="fr-FR"/>
              </w:rPr>
            </w:pPr>
            <w:r w:rsidRPr="00D8770F">
              <w:rPr>
                <w:sz w:val="28"/>
                <w:szCs w:val="28"/>
                <w:lang w:val="fr-FR"/>
              </w:rPr>
              <w:t>Public</w:t>
            </w:r>
          </w:p>
        </w:tc>
        <w:tc>
          <w:tcPr>
            <w:tcW w:w="76.50pt" w:type="dxa"/>
            <w:shd w:val="clear" w:color="auto" w:fill="auto"/>
          </w:tcPr>
          <w:p w:rsidR="00267C72" w:rsidRPr="00D8770F" w:rsidRDefault="00267C72" w:rsidP="005E4177">
            <w:pPr>
              <w:rPr>
                <w:sz w:val="28"/>
                <w:szCs w:val="28"/>
                <w:lang w:val="fr-FR"/>
              </w:rPr>
            </w:pPr>
            <w:r w:rsidRPr="00D8770F">
              <w:rPr>
                <w:sz w:val="28"/>
                <w:szCs w:val="28"/>
                <w:lang w:val="fr-FR"/>
              </w:rPr>
              <w:t>None</w:t>
            </w:r>
          </w:p>
        </w:tc>
        <w:tc>
          <w:tcPr>
            <w:tcW w:w="67.50pt" w:type="dxa"/>
            <w:shd w:val="clear" w:color="auto" w:fill="auto"/>
          </w:tcPr>
          <w:p w:rsidR="00267C72" w:rsidRPr="00D8770F" w:rsidRDefault="00267C72" w:rsidP="005E4177">
            <w:pPr>
              <w:rPr>
                <w:sz w:val="28"/>
                <w:szCs w:val="28"/>
                <w:lang w:val="fr-FR"/>
              </w:rPr>
            </w:pPr>
            <w:r w:rsidRPr="00D8770F">
              <w:rPr>
                <w:sz w:val="28"/>
                <w:szCs w:val="28"/>
                <w:lang w:val="fr-FR"/>
              </w:rPr>
              <w:t>Void</w:t>
            </w:r>
          </w:p>
        </w:tc>
        <w:tc>
          <w:tcPr>
            <w:tcW w:w="121.50pt" w:type="dxa"/>
            <w:shd w:val="clear" w:color="auto" w:fill="auto"/>
          </w:tcPr>
          <w:p w:rsidR="00267C72" w:rsidRPr="00D8770F" w:rsidRDefault="00267C72" w:rsidP="005E4177">
            <w:pPr>
              <w:rPr>
                <w:sz w:val="28"/>
                <w:szCs w:val="28"/>
                <w:lang w:val="fr-FR"/>
              </w:rPr>
            </w:pPr>
            <w:r w:rsidRPr="00D8770F">
              <w:rPr>
                <w:sz w:val="28"/>
                <w:szCs w:val="28"/>
                <w:lang w:val="fr-FR"/>
              </w:rPr>
              <w:t>Chuyển sang trang đăng nhập, chỉ dành cho khách</w:t>
            </w:r>
          </w:p>
        </w:tc>
      </w:tr>
      <w:tr w:rsidR="00267C72" w:rsidRPr="00D8770F" w:rsidTr="00D8770F">
        <w:trPr>
          <w:trHeight w:val="132"/>
        </w:trPr>
        <w:tc>
          <w:tcPr>
            <w:tcW w:w="62.75pt" w:type="dxa"/>
            <w:vMerge/>
            <w:shd w:val="clear" w:color="auto" w:fill="E7E6E6"/>
          </w:tcPr>
          <w:p w:rsidR="00267C72" w:rsidRPr="00D8770F" w:rsidRDefault="00267C72" w:rsidP="005E4177">
            <w:pPr>
              <w:rPr>
                <w:sz w:val="28"/>
                <w:szCs w:val="28"/>
                <w:lang w:val="fr-FR"/>
              </w:rPr>
            </w:pPr>
          </w:p>
        </w:tc>
        <w:tc>
          <w:tcPr>
            <w:tcW w:w="94.50pt" w:type="dxa"/>
            <w:shd w:val="clear" w:color="auto" w:fill="auto"/>
          </w:tcPr>
          <w:p w:rsidR="00267C72" w:rsidRPr="00D8770F" w:rsidRDefault="00267C72" w:rsidP="005E4177">
            <w:pPr>
              <w:rPr>
                <w:sz w:val="28"/>
                <w:szCs w:val="28"/>
                <w:lang w:val="fr-FR"/>
              </w:rPr>
            </w:pPr>
            <w:r w:rsidRPr="00D8770F">
              <w:rPr>
                <w:sz w:val="28"/>
                <w:szCs w:val="28"/>
                <w:lang w:val="fr-FR"/>
              </w:rPr>
              <w:t>dangXuat</w:t>
            </w:r>
          </w:p>
        </w:tc>
        <w:tc>
          <w:tcPr>
            <w:tcW w:w="76.50pt" w:type="dxa"/>
            <w:shd w:val="clear" w:color="auto" w:fill="auto"/>
          </w:tcPr>
          <w:p w:rsidR="00267C72" w:rsidRPr="00D8770F" w:rsidRDefault="00267C72" w:rsidP="005E4177">
            <w:pPr>
              <w:rPr>
                <w:sz w:val="28"/>
                <w:szCs w:val="28"/>
                <w:lang w:val="fr-FR"/>
              </w:rPr>
            </w:pPr>
            <w:r w:rsidRPr="00D8770F">
              <w:rPr>
                <w:sz w:val="28"/>
                <w:szCs w:val="28"/>
                <w:lang w:val="fr-FR"/>
              </w:rPr>
              <w:t>Public</w:t>
            </w:r>
          </w:p>
        </w:tc>
        <w:tc>
          <w:tcPr>
            <w:tcW w:w="76.50pt" w:type="dxa"/>
            <w:shd w:val="clear" w:color="auto" w:fill="auto"/>
          </w:tcPr>
          <w:p w:rsidR="00267C72" w:rsidRPr="00D8770F" w:rsidRDefault="00267C72" w:rsidP="005E4177">
            <w:pPr>
              <w:rPr>
                <w:sz w:val="28"/>
                <w:szCs w:val="28"/>
                <w:lang w:val="fr-FR"/>
              </w:rPr>
            </w:pPr>
            <w:r w:rsidRPr="00D8770F">
              <w:rPr>
                <w:sz w:val="28"/>
                <w:szCs w:val="28"/>
                <w:lang w:val="fr-FR"/>
              </w:rPr>
              <w:t>None</w:t>
            </w:r>
          </w:p>
        </w:tc>
        <w:tc>
          <w:tcPr>
            <w:tcW w:w="67.50pt" w:type="dxa"/>
            <w:shd w:val="clear" w:color="auto" w:fill="auto"/>
          </w:tcPr>
          <w:p w:rsidR="00267C72" w:rsidRPr="00D8770F" w:rsidRDefault="00267C72" w:rsidP="005E4177">
            <w:pPr>
              <w:rPr>
                <w:sz w:val="28"/>
                <w:szCs w:val="28"/>
                <w:lang w:val="fr-FR"/>
              </w:rPr>
            </w:pPr>
            <w:r w:rsidRPr="00D8770F">
              <w:rPr>
                <w:sz w:val="28"/>
                <w:szCs w:val="28"/>
                <w:lang w:val="fr-FR"/>
              </w:rPr>
              <w:t>Void</w:t>
            </w:r>
          </w:p>
        </w:tc>
        <w:tc>
          <w:tcPr>
            <w:tcW w:w="121.50pt" w:type="dxa"/>
            <w:shd w:val="clear" w:color="auto" w:fill="auto"/>
          </w:tcPr>
          <w:p w:rsidR="00267C72" w:rsidRPr="00D8770F" w:rsidRDefault="00267C72" w:rsidP="005E4177">
            <w:pPr>
              <w:rPr>
                <w:sz w:val="28"/>
                <w:szCs w:val="28"/>
                <w:lang w:val="fr-FR"/>
              </w:rPr>
            </w:pPr>
            <w:r w:rsidRPr="00D8770F">
              <w:rPr>
                <w:sz w:val="28"/>
                <w:szCs w:val="28"/>
                <w:lang w:val="fr-FR"/>
              </w:rPr>
              <w:t>Đăng xuất tài khoản, chuyển về trang đăng nhập, chỉ dành cho người dùng đã đăng nhập</w:t>
            </w:r>
          </w:p>
        </w:tc>
      </w:tr>
      <w:tr w:rsidR="00267C72" w:rsidRPr="00D8770F" w:rsidTr="00D8770F">
        <w:trPr>
          <w:trHeight w:val="132"/>
        </w:trPr>
        <w:tc>
          <w:tcPr>
            <w:tcW w:w="62.75pt" w:type="dxa"/>
            <w:vMerge/>
            <w:shd w:val="clear" w:color="auto" w:fill="E7E6E6"/>
          </w:tcPr>
          <w:p w:rsidR="00267C72" w:rsidRPr="00D8770F" w:rsidRDefault="00267C72" w:rsidP="005E4177">
            <w:pPr>
              <w:rPr>
                <w:sz w:val="28"/>
                <w:szCs w:val="28"/>
                <w:lang w:val="fr-FR"/>
              </w:rPr>
            </w:pPr>
          </w:p>
        </w:tc>
        <w:tc>
          <w:tcPr>
            <w:tcW w:w="94.50pt" w:type="dxa"/>
            <w:shd w:val="clear" w:color="auto" w:fill="auto"/>
          </w:tcPr>
          <w:p w:rsidR="00267C72" w:rsidRPr="00D8770F" w:rsidRDefault="00267C72" w:rsidP="005E4177">
            <w:pPr>
              <w:rPr>
                <w:sz w:val="28"/>
                <w:szCs w:val="28"/>
                <w:lang w:val="fr-FR"/>
              </w:rPr>
            </w:pPr>
            <w:r w:rsidRPr="00D8770F">
              <w:rPr>
                <w:sz w:val="28"/>
                <w:szCs w:val="28"/>
                <w:lang w:val="fr-FR"/>
              </w:rPr>
              <w:t>timKiemPhim</w:t>
            </w:r>
          </w:p>
        </w:tc>
        <w:tc>
          <w:tcPr>
            <w:tcW w:w="76.50pt" w:type="dxa"/>
            <w:shd w:val="clear" w:color="auto" w:fill="auto"/>
          </w:tcPr>
          <w:p w:rsidR="00267C72" w:rsidRPr="00D8770F" w:rsidRDefault="00267C72" w:rsidP="005E4177">
            <w:pPr>
              <w:rPr>
                <w:sz w:val="28"/>
                <w:szCs w:val="28"/>
                <w:lang w:val="fr-FR"/>
              </w:rPr>
            </w:pPr>
            <w:r w:rsidRPr="00D8770F">
              <w:rPr>
                <w:sz w:val="28"/>
                <w:szCs w:val="28"/>
                <w:lang w:val="fr-FR"/>
              </w:rPr>
              <w:t>Public</w:t>
            </w:r>
          </w:p>
        </w:tc>
        <w:tc>
          <w:tcPr>
            <w:tcW w:w="76.50pt" w:type="dxa"/>
            <w:shd w:val="clear" w:color="auto" w:fill="auto"/>
          </w:tcPr>
          <w:p w:rsidR="00267C72" w:rsidRPr="00D8770F" w:rsidRDefault="00267C72" w:rsidP="005E4177">
            <w:pPr>
              <w:rPr>
                <w:sz w:val="28"/>
                <w:szCs w:val="28"/>
                <w:lang w:val="fr-FR"/>
              </w:rPr>
            </w:pPr>
            <w:r w:rsidRPr="00D8770F">
              <w:rPr>
                <w:sz w:val="28"/>
                <w:szCs w:val="28"/>
                <w:lang w:val="fr-FR"/>
              </w:rPr>
              <w:t>tenPhim</w:t>
            </w:r>
          </w:p>
        </w:tc>
        <w:tc>
          <w:tcPr>
            <w:tcW w:w="67.50pt" w:type="dxa"/>
            <w:shd w:val="clear" w:color="auto" w:fill="auto"/>
          </w:tcPr>
          <w:p w:rsidR="00267C72" w:rsidRPr="00D8770F" w:rsidRDefault="00267C72" w:rsidP="005E4177">
            <w:pPr>
              <w:rPr>
                <w:sz w:val="28"/>
                <w:szCs w:val="28"/>
                <w:lang w:val="fr-FR"/>
              </w:rPr>
            </w:pPr>
            <w:r w:rsidRPr="00D8770F">
              <w:rPr>
                <w:sz w:val="28"/>
                <w:szCs w:val="28"/>
                <w:lang w:val="fr-FR"/>
              </w:rPr>
              <w:t>Void</w:t>
            </w:r>
          </w:p>
        </w:tc>
        <w:tc>
          <w:tcPr>
            <w:tcW w:w="121.50pt" w:type="dxa"/>
            <w:shd w:val="clear" w:color="auto" w:fill="auto"/>
          </w:tcPr>
          <w:p w:rsidR="00267C72" w:rsidRPr="00D8770F" w:rsidRDefault="00267C72" w:rsidP="005E4177">
            <w:pPr>
              <w:rPr>
                <w:sz w:val="28"/>
                <w:szCs w:val="28"/>
                <w:lang w:val="fr-FR"/>
              </w:rPr>
            </w:pPr>
            <w:r w:rsidRPr="00D8770F">
              <w:rPr>
                <w:sz w:val="28"/>
                <w:szCs w:val="28"/>
                <w:lang w:val="fr-FR"/>
              </w:rPr>
              <w:t>Tìm kiếm và chuyển sang trang danh sách phim</w:t>
            </w:r>
          </w:p>
        </w:tc>
      </w:tr>
      <w:tr w:rsidR="00267C72" w:rsidRPr="00D8770F" w:rsidTr="00D8770F">
        <w:trPr>
          <w:trHeight w:val="132"/>
        </w:trPr>
        <w:tc>
          <w:tcPr>
            <w:tcW w:w="62.75pt" w:type="dxa"/>
            <w:vMerge/>
            <w:shd w:val="clear" w:color="auto" w:fill="E7E6E6"/>
          </w:tcPr>
          <w:p w:rsidR="00267C72" w:rsidRPr="00D8770F" w:rsidRDefault="00267C72" w:rsidP="005E4177">
            <w:pPr>
              <w:rPr>
                <w:sz w:val="28"/>
                <w:szCs w:val="28"/>
                <w:lang w:val="fr-FR"/>
              </w:rPr>
            </w:pPr>
          </w:p>
        </w:tc>
        <w:tc>
          <w:tcPr>
            <w:tcW w:w="94.50pt" w:type="dxa"/>
            <w:shd w:val="clear" w:color="auto" w:fill="auto"/>
          </w:tcPr>
          <w:p w:rsidR="00267C72" w:rsidRPr="00D8770F" w:rsidRDefault="00267C72" w:rsidP="005E4177">
            <w:pPr>
              <w:rPr>
                <w:sz w:val="28"/>
                <w:szCs w:val="28"/>
                <w:lang w:val="fr-FR"/>
              </w:rPr>
            </w:pPr>
            <w:r w:rsidRPr="00D8770F">
              <w:rPr>
                <w:sz w:val="28"/>
                <w:szCs w:val="28"/>
                <w:lang w:val="fr-FR"/>
              </w:rPr>
              <w:t>timKiemRap</w:t>
            </w:r>
          </w:p>
        </w:tc>
        <w:tc>
          <w:tcPr>
            <w:tcW w:w="76.50pt" w:type="dxa"/>
            <w:shd w:val="clear" w:color="auto" w:fill="auto"/>
          </w:tcPr>
          <w:p w:rsidR="00267C72" w:rsidRPr="00D8770F" w:rsidRDefault="00267C72" w:rsidP="005E4177">
            <w:pPr>
              <w:rPr>
                <w:sz w:val="28"/>
                <w:szCs w:val="28"/>
                <w:lang w:val="fr-FR"/>
              </w:rPr>
            </w:pPr>
            <w:r w:rsidRPr="00D8770F">
              <w:rPr>
                <w:sz w:val="28"/>
                <w:szCs w:val="28"/>
                <w:lang w:val="fr-FR"/>
              </w:rPr>
              <w:t>Public</w:t>
            </w:r>
          </w:p>
        </w:tc>
        <w:tc>
          <w:tcPr>
            <w:tcW w:w="76.50pt" w:type="dxa"/>
            <w:shd w:val="clear" w:color="auto" w:fill="auto"/>
          </w:tcPr>
          <w:p w:rsidR="00267C72" w:rsidRPr="00D8770F" w:rsidRDefault="00267C72" w:rsidP="005E4177">
            <w:pPr>
              <w:rPr>
                <w:sz w:val="28"/>
                <w:szCs w:val="28"/>
                <w:lang w:val="fr-FR"/>
              </w:rPr>
            </w:pPr>
            <w:r w:rsidRPr="00D8770F">
              <w:rPr>
                <w:sz w:val="28"/>
                <w:szCs w:val="28"/>
                <w:lang w:val="fr-FR"/>
              </w:rPr>
              <w:t>tenRap</w:t>
            </w:r>
          </w:p>
        </w:tc>
        <w:tc>
          <w:tcPr>
            <w:tcW w:w="67.50pt" w:type="dxa"/>
            <w:shd w:val="clear" w:color="auto" w:fill="auto"/>
          </w:tcPr>
          <w:p w:rsidR="00267C72" w:rsidRPr="00D8770F" w:rsidRDefault="00267C72" w:rsidP="005E4177">
            <w:pPr>
              <w:rPr>
                <w:sz w:val="28"/>
                <w:szCs w:val="28"/>
                <w:lang w:val="fr-FR"/>
              </w:rPr>
            </w:pPr>
            <w:r w:rsidRPr="00D8770F">
              <w:rPr>
                <w:sz w:val="28"/>
                <w:szCs w:val="28"/>
                <w:lang w:val="fr-FR"/>
              </w:rPr>
              <w:t>Void</w:t>
            </w:r>
          </w:p>
        </w:tc>
        <w:tc>
          <w:tcPr>
            <w:tcW w:w="121.50pt" w:type="dxa"/>
            <w:shd w:val="clear" w:color="auto" w:fill="auto"/>
          </w:tcPr>
          <w:p w:rsidR="00267C72" w:rsidRPr="00D8770F" w:rsidRDefault="00267C72" w:rsidP="005E4177">
            <w:pPr>
              <w:rPr>
                <w:sz w:val="28"/>
                <w:szCs w:val="28"/>
                <w:lang w:val="fr-FR"/>
              </w:rPr>
            </w:pPr>
            <w:r w:rsidRPr="00D8770F">
              <w:rPr>
                <w:sz w:val="28"/>
                <w:szCs w:val="28"/>
                <w:lang w:val="fr-FR"/>
              </w:rPr>
              <w:t>Tìm kiếm và chuyển sang trang danh sách rạp</w:t>
            </w:r>
          </w:p>
        </w:tc>
      </w:tr>
      <w:tr w:rsidR="00267C72" w:rsidRPr="00D8770F" w:rsidTr="00D8770F">
        <w:trPr>
          <w:trHeight w:val="132"/>
        </w:trPr>
        <w:tc>
          <w:tcPr>
            <w:tcW w:w="62.75pt" w:type="dxa"/>
            <w:vMerge/>
            <w:shd w:val="clear" w:color="auto" w:fill="E7E6E6"/>
          </w:tcPr>
          <w:p w:rsidR="00267C72" w:rsidRPr="00D8770F" w:rsidRDefault="00267C72" w:rsidP="005E4177">
            <w:pPr>
              <w:rPr>
                <w:sz w:val="28"/>
                <w:szCs w:val="28"/>
                <w:lang w:val="fr-FR"/>
              </w:rPr>
            </w:pPr>
          </w:p>
        </w:tc>
        <w:tc>
          <w:tcPr>
            <w:tcW w:w="94.50pt" w:type="dxa"/>
            <w:shd w:val="clear" w:color="auto" w:fill="auto"/>
          </w:tcPr>
          <w:p w:rsidR="00267C72" w:rsidRPr="00D8770F" w:rsidRDefault="00267C72" w:rsidP="005E4177">
            <w:pPr>
              <w:rPr>
                <w:sz w:val="28"/>
                <w:szCs w:val="28"/>
                <w:lang w:val="fr-FR"/>
              </w:rPr>
            </w:pPr>
            <w:r w:rsidRPr="00D8770F">
              <w:rPr>
                <w:sz w:val="28"/>
                <w:szCs w:val="28"/>
                <w:lang w:val="fr-FR"/>
              </w:rPr>
              <w:t>chuyenToiQuanLy</w:t>
            </w:r>
          </w:p>
        </w:tc>
        <w:tc>
          <w:tcPr>
            <w:tcW w:w="76.50pt" w:type="dxa"/>
            <w:shd w:val="clear" w:color="auto" w:fill="auto"/>
          </w:tcPr>
          <w:p w:rsidR="00267C72" w:rsidRPr="00D8770F" w:rsidRDefault="00267C72" w:rsidP="005E4177">
            <w:pPr>
              <w:rPr>
                <w:sz w:val="28"/>
                <w:szCs w:val="28"/>
                <w:lang w:val="fr-FR"/>
              </w:rPr>
            </w:pPr>
            <w:r w:rsidRPr="00D8770F">
              <w:rPr>
                <w:sz w:val="28"/>
                <w:szCs w:val="28"/>
                <w:lang w:val="fr-FR"/>
              </w:rPr>
              <w:t>Public</w:t>
            </w:r>
          </w:p>
        </w:tc>
        <w:tc>
          <w:tcPr>
            <w:tcW w:w="76.50pt" w:type="dxa"/>
            <w:shd w:val="clear" w:color="auto" w:fill="auto"/>
          </w:tcPr>
          <w:p w:rsidR="00267C72" w:rsidRPr="00D8770F" w:rsidRDefault="00267C72" w:rsidP="005E4177">
            <w:pPr>
              <w:rPr>
                <w:sz w:val="28"/>
                <w:szCs w:val="28"/>
                <w:lang w:val="fr-FR"/>
              </w:rPr>
            </w:pPr>
            <w:r w:rsidRPr="00D8770F">
              <w:rPr>
                <w:sz w:val="28"/>
                <w:szCs w:val="28"/>
                <w:lang w:val="fr-FR"/>
              </w:rPr>
              <w:t>None</w:t>
            </w:r>
          </w:p>
        </w:tc>
        <w:tc>
          <w:tcPr>
            <w:tcW w:w="67.50pt" w:type="dxa"/>
            <w:shd w:val="clear" w:color="auto" w:fill="auto"/>
          </w:tcPr>
          <w:p w:rsidR="00267C72" w:rsidRPr="00D8770F" w:rsidRDefault="00267C72" w:rsidP="005E4177">
            <w:pPr>
              <w:rPr>
                <w:sz w:val="28"/>
                <w:szCs w:val="28"/>
                <w:lang w:val="fr-FR"/>
              </w:rPr>
            </w:pPr>
            <w:r w:rsidRPr="00D8770F">
              <w:rPr>
                <w:sz w:val="28"/>
                <w:szCs w:val="28"/>
                <w:lang w:val="fr-FR"/>
              </w:rPr>
              <w:t>Void</w:t>
            </w:r>
          </w:p>
        </w:tc>
        <w:tc>
          <w:tcPr>
            <w:tcW w:w="121.50pt" w:type="dxa"/>
            <w:shd w:val="clear" w:color="auto" w:fill="auto"/>
          </w:tcPr>
          <w:p w:rsidR="00267C72" w:rsidRPr="00D8770F" w:rsidRDefault="00267C72" w:rsidP="005E4177">
            <w:pPr>
              <w:rPr>
                <w:sz w:val="28"/>
                <w:szCs w:val="28"/>
                <w:lang w:val="fr-FR"/>
              </w:rPr>
            </w:pPr>
            <w:r w:rsidRPr="00D8770F">
              <w:rPr>
                <w:sz w:val="28"/>
                <w:szCs w:val="28"/>
                <w:lang w:val="fr-FR"/>
              </w:rPr>
              <w:t>Chuyển tới giao diện của quản lý, chỉ dành cho người dùng đã đăng nhập với tư cách admin</w:t>
            </w:r>
          </w:p>
        </w:tc>
      </w:tr>
    </w:tbl>
    <w:p w:rsidR="00267C72" w:rsidRPr="00267C72" w:rsidRDefault="00267C72" w:rsidP="00267C72">
      <w:pPr>
        <w:rPr>
          <w:sz w:val="28"/>
          <w:szCs w:val="28"/>
          <w:lang w:val="fr-FR"/>
        </w:rPr>
      </w:pPr>
    </w:p>
    <w:tbl>
      <w:tblPr>
        <w:tblW w:w="499.25pt" w:type="dxa"/>
        <w:tblBorders>
          <w:top w:val="single" w:sz="4" w:space="0" w:color="000000"/>
          <w:start w:val="single" w:sz="4" w:space="0" w:color="000000"/>
          <w:bottom w:val="single" w:sz="4" w:space="0" w:color="000000"/>
          <w:end w:val="single" w:sz="4" w:space="0" w:color="000000"/>
          <w:insideH w:val="single" w:sz="4" w:space="0" w:color="000000"/>
          <w:insideV w:val="single" w:sz="4" w:space="0" w:color="000000"/>
        </w:tblBorders>
        <w:tblLook w:firstRow="1" w:lastRow="0" w:firstColumn="1" w:lastColumn="0" w:noHBand="0" w:noVBand="1"/>
      </w:tblPr>
      <w:tblGrid>
        <w:gridCol w:w="1246"/>
        <w:gridCol w:w="2238"/>
        <w:gridCol w:w="1466"/>
        <w:gridCol w:w="1459"/>
        <w:gridCol w:w="1290"/>
        <w:gridCol w:w="2286"/>
      </w:tblGrid>
      <w:tr w:rsidR="00267C72" w:rsidRPr="00D8770F" w:rsidTr="00D8770F">
        <w:tc>
          <w:tcPr>
            <w:tcW w:w="62.75pt" w:type="dxa"/>
            <w:shd w:val="clear" w:color="auto" w:fill="E7E6E6"/>
          </w:tcPr>
          <w:p w:rsidR="00267C72" w:rsidRPr="00D8770F" w:rsidRDefault="00267C72" w:rsidP="005E4177">
            <w:pPr>
              <w:rPr>
                <w:b/>
                <w:sz w:val="28"/>
                <w:szCs w:val="28"/>
              </w:rPr>
            </w:pPr>
            <w:r w:rsidRPr="00D8770F">
              <w:rPr>
                <w:b/>
                <w:sz w:val="28"/>
                <w:szCs w:val="28"/>
              </w:rPr>
              <w:t>Tên lớp</w:t>
            </w:r>
          </w:p>
        </w:tc>
        <w:tc>
          <w:tcPr>
            <w:tcW w:w="436.50pt" w:type="dxa"/>
            <w:gridSpan w:val="5"/>
            <w:shd w:val="clear" w:color="auto" w:fill="auto"/>
          </w:tcPr>
          <w:p w:rsidR="00267C72" w:rsidRPr="00D8770F" w:rsidRDefault="00267C72" w:rsidP="005E4177">
            <w:pPr>
              <w:rPr>
                <w:b/>
                <w:sz w:val="28"/>
                <w:szCs w:val="28"/>
              </w:rPr>
            </w:pPr>
            <w:r w:rsidRPr="00D8770F">
              <w:rPr>
                <w:b/>
                <w:sz w:val="28"/>
                <w:szCs w:val="28"/>
              </w:rPr>
              <w:t>GiaoDienQuanLy</w:t>
            </w:r>
          </w:p>
        </w:tc>
      </w:tr>
      <w:tr w:rsidR="00267C72" w:rsidRPr="00D8770F" w:rsidTr="00D8770F">
        <w:tc>
          <w:tcPr>
            <w:tcW w:w="62.75pt" w:type="dxa"/>
            <w:shd w:val="clear" w:color="auto" w:fill="E7E6E6"/>
          </w:tcPr>
          <w:p w:rsidR="00267C72" w:rsidRPr="00D8770F" w:rsidRDefault="00267C72" w:rsidP="005E4177">
            <w:pPr>
              <w:rPr>
                <w:b/>
                <w:sz w:val="28"/>
                <w:szCs w:val="28"/>
              </w:rPr>
            </w:pPr>
            <w:r w:rsidRPr="00D8770F">
              <w:rPr>
                <w:b/>
                <w:sz w:val="28"/>
                <w:szCs w:val="28"/>
              </w:rPr>
              <w:t>Mục đích sử dụng của lớp</w:t>
            </w:r>
          </w:p>
        </w:tc>
        <w:tc>
          <w:tcPr>
            <w:tcW w:w="436.50pt" w:type="dxa"/>
            <w:gridSpan w:val="5"/>
            <w:shd w:val="clear" w:color="auto" w:fill="FFFFFF"/>
          </w:tcPr>
          <w:p w:rsidR="00267C72" w:rsidRPr="00D8770F" w:rsidRDefault="00267C72" w:rsidP="005E4177">
            <w:pPr>
              <w:rPr>
                <w:sz w:val="28"/>
                <w:szCs w:val="28"/>
              </w:rPr>
            </w:pPr>
            <w:r w:rsidRPr="00D8770F">
              <w:rPr>
                <w:sz w:val="28"/>
                <w:szCs w:val="28"/>
              </w:rPr>
              <w:t>Cung cấp giao diện chứa menu các chức năng quản lý</w:t>
            </w:r>
          </w:p>
        </w:tc>
      </w:tr>
      <w:tr w:rsidR="00267C72" w:rsidRPr="00D8770F" w:rsidTr="00D8770F">
        <w:trPr>
          <w:trHeight w:val="132"/>
        </w:trPr>
        <w:tc>
          <w:tcPr>
            <w:tcW w:w="62.75pt" w:type="dxa"/>
            <w:vMerge w:val="restart"/>
            <w:shd w:val="clear" w:color="auto" w:fill="E7E6E6"/>
          </w:tcPr>
          <w:p w:rsidR="00267C72" w:rsidRPr="00D8770F" w:rsidRDefault="00267C72" w:rsidP="005E4177">
            <w:pPr>
              <w:rPr>
                <w:b/>
                <w:sz w:val="28"/>
                <w:szCs w:val="28"/>
              </w:rPr>
            </w:pPr>
            <w:r w:rsidRPr="00D8770F">
              <w:rPr>
                <w:b/>
                <w:sz w:val="28"/>
                <w:szCs w:val="28"/>
              </w:rPr>
              <w:t>Thuộc tính</w:t>
            </w:r>
          </w:p>
        </w:tc>
        <w:tc>
          <w:tcPr>
            <w:tcW w:w="94.50pt" w:type="dxa"/>
            <w:shd w:val="clear" w:color="auto" w:fill="E7E6E6"/>
          </w:tcPr>
          <w:p w:rsidR="00267C72" w:rsidRPr="00D8770F" w:rsidRDefault="00267C72" w:rsidP="005E4177">
            <w:pPr>
              <w:rPr>
                <w:b/>
                <w:sz w:val="28"/>
                <w:szCs w:val="28"/>
              </w:rPr>
            </w:pPr>
            <w:r w:rsidRPr="00D8770F">
              <w:rPr>
                <w:b/>
                <w:sz w:val="28"/>
                <w:szCs w:val="28"/>
              </w:rPr>
              <w:t>Tên thuộc tính</w:t>
            </w:r>
          </w:p>
        </w:tc>
        <w:tc>
          <w:tcPr>
            <w:tcW w:w="153pt" w:type="dxa"/>
            <w:gridSpan w:val="2"/>
            <w:shd w:val="clear" w:color="auto" w:fill="E7E6E6"/>
          </w:tcPr>
          <w:p w:rsidR="00267C72" w:rsidRPr="00D8770F" w:rsidRDefault="00267C72" w:rsidP="005E4177">
            <w:pPr>
              <w:rPr>
                <w:b/>
                <w:sz w:val="28"/>
                <w:szCs w:val="28"/>
              </w:rPr>
            </w:pPr>
            <w:r w:rsidRPr="00D8770F">
              <w:rPr>
                <w:b/>
                <w:sz w:val="28"/>
                <w:szCs w:val="28"/>
              </w:rPr>
              <w:t>Phạm vi</w:t>
            </w:r>
          </w:p>
        </w:tc>
        <w:tc>
          <w:tcPr>
            <w:tcW w:w="67.50pt" w:type="dxa"/>
            <w:shd w:val="clear" w:color="auto" w:fill="E7E6E6"/>
          </w:tcPr>
          <w:p w:rsidR="00267C72" w:rsidRPr="00D8770F" w:rsidRDefault="00267C72" w:rsidP="005E4177">
            <w:pPr>
              <w:rPr>
                <w:b/>
                <w:sz w:val="28"/>
                <w:szCs w:val="28"/>
              </w:rPr>
            </w:pPr>
            <w:r w:rsidRPr="00D8770F">
              <w:rPr>
                <w:b/>
                <w:sz w:val="28"/>
                <w:szCs w:val="28"/>
              </w:rPr>
              <w:t>Kiểu dữ liệu</w:t>
            </w:r>
          </w:p>
        </w:tc>
        <w:tc>
          <w:tcPr>
            <w:tcW w:w="121.50pt" w:type="dxa"/>
            <w:shd w:val="clear" w:color="auto" w:fill="E7E6E6"/>
          </w:tcPr>
          <w:p w:rsidR="00267C72" w:rsidRPr="00D8770F" w:rsidRDefault="00267C72" w:rsidP="005E4177">
            <w:pPr>
              <w:rPr>
                <w:b/>
                <w:sz w:val="28"/>
                <w:szCs w:val="28"/>
              </w:rPr>
            </w:pPr>
            <w:r w:rsidRPr="00D8770F">
              <w:rPr>
                <w:b/>
                <w:sz w:val="28"/>
                <w:szCs w:val="28"/>
              </w:rPr>
              <w:t>Mục đích sử dụng</w:t>
            </w:r>
          </w:p>
        </w:tc>
      </w:tr>
      <w:tr w:rsidR="00267C72" w:rsidRPr="00D8770F" w:rsidTr="00D8770F">
        <w:trPr>
          <w:trHeight w:val="132"/>
        </w:trPr>
        <w:tc>
          <w:tcPr>
            <w:tcW w:w="62.75pt" w:type="dxa"/>
            <w:vMerge/>
            <w:shd w:val="clear" w:color="auto" w:fill="E7E6E6"/>
          </w:tcPr>
          <w:p w:rsidR="00267C72" w:rsidRPr="00D8770F" w:rsidRDefault="00267C72" w:rsidP="005E4177">
            <w:pPr>
              <w:rPr>
                <w:b/>
                <w:sz w:val="28"/>
                <w:szCs w:val="28"/>
              </w:rPr>
            </w:pPr>
          </w:p>
        </w:tc>
        <w:tc>
          <w:tcPr>
            <w:tcW w:w="94.50pt" w:type="dxa"/>
            <w:shd w:val="clear" w:color="auto" w:fill="auto"/>
          </w:tcPr>
          <w:p w:rsidR="00267C72" w:rsidRPr="00D8770F" w:rsidRDefault="00267C72" w:rsidP="005E4177">
            <w:pPr>
              <w:rPr>
                <w:sz w:val="28"/>
                <w:szCs w:val="28"/>
              </w:rPr>
            </w:pPr>
          </w:p>
        </w:tc>
        <w:tc>
          <w:tcPr>
            <w:tcW w:w="153pt" w:type="dxa"/>
            <w:gridSpan w:val="2"/>
            <w:shd w:val="clear" w:color="auto" w:fill="auto"/>
          </w:tcPr>
          <w:p w:rsidR="00267C72" w:rsidRPr="00D8770F" w:rsidRDefault="00267C72" w:rsidP="005E4177">
            <w:pPr>
              <w:rPr>
                <w:sz w:val="28"/>
                <w:szCs w:val="28"/>
              </w:rPr>
            </w:pPr>
          </w:p>
        </w:tc>
        <w:tc>
          <w:tcPr>
            <w:tcW w:w="67.50pt" w:type="dxa"/>
            <w:shd w:val="clear" w:color="auto" w:fill="auto"/>
          </w:tcPr>
          <w:p w:rsidR="00267C72" w:rsidRPr="00D8770F" w:rsidRDefault="00267C72" w:rsidP="005E4177">
            <w:pPr>
              <w:rPr>
                <w:sz w:val="28"/>
                <w:szCs w:val="28"/>
              </w:rPr>
            </w:pPr>
          </w:p>
        </w:tc>
        <w:tc>
          <w:tcPr>
            <w:tcW w:w="121.50pt" w:type="dxa"/>
            <w:shd w:val="clear" w:color="auto" w:fill="auto"/>
          </w:tcPr>
          <w:p w:rsidR="00267C72" w:rsidRPr="00D8770F" w:rsidRDefault="00267C72" w:rsidP="005E4177">
            <w:pPr>
              <w:rPr>
                <w:sz w:val="28"/>
                <w:szCs w:val="28"/>
              </w:rPr>
            </w:pPr>
          </w:p>
        </w:tc>
      </w:tr>
      <w:tr w:rsidR="00267C72" w:rsidRPr="00D8770F" w:rsidTr="00D8770F">
        <w:trPr>
          <w:trHeight w:val="132"/>
        </w:trPr>
        <w:tc>
          <w:tcPr>
            <w:tcW w:w="62.75pt" w:type="dxa"/>
            <w:vMerge w:val="restart"/>
            <w:shd w:val="clear" w:color="auto" w:fill="E7E6E6"/>
          </w:tcPr>
          <w:p w:rsidR="00267C72" w:rsidRPr="00D8770F" w:rsidRDefault="00267C72" w:rsidP="005E4177">
            <w:pPr>
              <w:rPr>
                <w:b/>
                <w:sz w:val="28"/>
                <w:szCs w:val="28"/>
              </w:rPr>
            </w:pPr>
            <w:r w:rsidRPr="00D8770F">
              <w:rPr>
                <w:b/>
                <w:sz w:val="28"/>
                <w:szCs w:val="28"/>
              </w:rPr>
              <w:t>Phương thức</w:t>
            </w:r>
          </w:p>
        </w:tc>
        <w:tc>
          <w:tcPr>
            <w:tcW w:w="94.50pt" w:type="dxa"/>
            <w:shd w:val="clear" w:color="auto" w:fill="E7E6E6"/>
          </w:tcPr>
          <w:p w:rsidR="00267C72" w:rsidRPr="00D8770F" w:rsidRDefault="00267C72" w:rsidP="005E4177">
            <w:pPr>
              <w:rPr>
                <w:b/>
                <w:sz w:val="28"/>
                <w:szCs w:val="28"/>
              </w:rPr>
            </w:pPr>
            <w:r w:rsidRPr="00D8770F">
              <w:rPr>
                <w:b/>
                <w:sz w:val="28"/>
                <w:szCs w:val="28"/>
              </w:rPr>
              <w:t>Tên phương thức</w:t>
            </w:r>
          </w:p>
        </w:tc>
        <w:tc>
          <w:tcPr>
            <w:tcW w:w="76.50pt" w:type="dxa"/>
            <w:shd w:val="clear" w:color="auto" w:fill="E7E6E6"/>
          </w:tcPr>
          <w:p w:rsidR="00267C72" w:rsidRPr="00D8770F" w:rsidRDefault="00267C72" w:rsidP="005E4177">
            <w:pPr>
              <w:rPr>
                <w:b/>
                <w:sz w:val="28"/>
                <w:szCs w:val="28"/>
              </w:rPr>
            </w:pPr>
            <w:r w:rsidRPr="00D8770F">
              <w:rPr>
                <w:b/>
                <w:sz w:val="28"/>
                <w:szCs w:val="28"/>
              </w:rPr>
              <w:t>Phạm vi</w:t>
            </w:r>
          </w:p>
        </w:tc>
        <w:tc>
          <w:tcPr>
            <w:tcW w:w="76.50pt" w:type="dxa"/>
            <w:shd w:val="clear" w:color="auto" w:fill="E7E6E6"/>
          </w:tcPr>
          <w:p w:rsidR="00267C72" w:rsidRPr="00D8770F" w:rsidRDefault="00267C72" w:rsidP="005E4177">
            <w:pPr>
              <w:rPr>
                <w:b/>
                <w:sz w:val="28"/>
                <w:szCs w:val="28"/>
              </w:rPr>
            </w:pPr>
            <w:r w:rsidRPr="00D8770F">
              <w:rPr>
                <w:b/>
                <w:sz w:val="28"/>
                <w:szCs w:val="28"/>
              </w:rPr>
              <w:t>Danh sách tham số</w:t>
            </w:r>
          </w:p>
        </w:tc>
        <w:tc>
          <w:tcPr>
            <w:tcW w:w="67.50pt" w:type="dxa"/>
            <w:shd w:val="clear" w:color="auto" w:fill="E7E6E6"/>
          </w:tcPr>
          <w:p w:rsidR="00267C72" w:rsidRPr="00D8770F" w:rsidRDefault="00267C72" w:rsidP="005E4177">
            <w:pPr>
              <w:rPr>
                <w:b/>
                <w:sz w:val="28"/>
                <w:szCs w:val="28"/>
              </w:rPr>
            </w:pPr>
            <w:r w:rsidRPr="00D8770F">
              <w:rPr>
                <w:b/>
                <w:sz w:val="28"/>
                <w:szCs w:val="28"/>
              </w:rPr>
              <w:t>Kiểu dữ liệu trả về</w:t>
            </w:r>
          </w:p>
        </w:tc>
        <w:tc>
          <w:tcPr>
            <w:tcW w:w="121.50pt" w:type="dxa"/>
            <w:shd w:val="clear" w:color="auto" w:fill="E7E6E6"/>
          </w:tcPr>
          <w:p w:rsidR="00267C72" w:rsidRPr="00D8770F" w:rsidRDefault="00267C72" w:rsidP="005E4177">
            <w:pPr>
              <w:rPr>
                <w:b/>
                <w:sz w:val="28"/>
                <w:szCs w:val="28"/>
              </w:rPr>
            </w:pPr>
            <w:r w:rsidRPr="00D8770F">
              <w:rPr>
                <w:b/>
                <w:sz w:val="28"/>
                <w:szCs w:val="28"/>
              </w:rPr>
              <w:t>Mục đích sử dụng</w:t>
            </w:r>
          </w:p>
        </w:tc>
      </w:tr>
      <w:tr w:rsidR="00267C72" w:rsidRPr="00D8770F" w:rsidTr="00D8770F">
        <w:trPr>
          <w:trHeight w:val="132"/>
        </w:trPr>
        <w:tc>
          <w:tcPr>
            <w:tcW w:w="62.75pt" w:type="dxa"/>
            <w:vMerge/>
            <w:shd w:val="clear" w:color="auto" w:fill="E7E6E6"/>
          </w:tcPr>
          <w:p w:rsidR="00267C72" w:rsidRPr="00D8770F" w:rsidRDefault="00267C72" w:rsidP="005E4177">
            <w:pPr>
              <w:rPr>
                <w:sz w:val="28"/>
                <w:szCs w:val="28"/>
              </w:rPr>
            </w:pPr>
          </w:p>
        </w:tc>
        <w:tc>
          <w:tcPr>
            <w:tcW w:w="94.50pt" w:type="dxa"/>
            <w:shd w:val="clear" w:color="auto" w:fill="auto"/>
          </w:tcPr>
          <w:p w:rsidR="00267C72" w:rsidRPr="00D8770F" w:rsidRDefault="00267C72" w:rsidP="005E4177">
            <w:pPr>
              <w:rPr>
                <w:sz w:val="28"/>
                <w:szCs w:val="28"/>
              </w:rPr>
            </w:pPr>
            <w:r w:rsidRPr="00D8770F">
              <w:rPr>
                <w:sz w:val="28"/>
                <w:szCs w:val="28"/>
              </w:rPr>
              <w:t>quanLyPhim</w:t>
            </w:r>
          </w:p>
        </w:tc>
        <w:tc>
          <w:tcPr>
            <w:tcW w:w="76.50pt" w:type="dxa"/>
            <w:shd w:val="clear" w:color="auto" w:fill="auto"/>
          </w:tcPr>
          <w:p w:rsidR="00267C72" w:rsidRPr="00D8770F" w:rsidRDefault="00267C72" w:rsidP="005E4177">
            <w:pPr>
              <w:rPr>
                <w:sz w:val="28"/>
                <w:szCs w:val="28"/>
              </w:rPr>
            </w:pPr>
            <w:r w:rsidRPr="00D8770F">
              <w:rPr>
                <w:sz w:val="28"/>
                <w:szCs w:val="28"/>
              </w:rPr>
              <w:t>Public</w:t>
            </w:r>
          </w:p>
        </w:tc>
        <w:tc>
          <w:tcPr>
            <w:tcW w:w="76.50pt" w:type="dxa"/>
            <w:shd w:val="clear" w:color="auto" w:fill="auto"/>
          </w:tcPr>
          <w:p w:rsidR="00267C72" w:rsidRPr="00D8770F" w:rsidRDefault="00267C72" w:rsidP="005E4177">
            <w:pPr>
              <w:rPr>
                <w:sz w:val="28"/>
                <w:szCs w:val="28"/>
              </w:rPr>
            </w:pPr>
            <w:r w:rsidRPr="00D8770F">
              <w:rPr>
                <w:sz w:val="28"/>
                <w:szCs w:val="28"/>
              </w:rPr>
              <w:t>None</w:t>
            </w:r>
          </w:p>
        </w:tc>
        <w:tc>
          <w:tcPr>
            <w:tcW w:w="67.50pt" w:type="dxa"/>
            <w:shd w:val="clear" w:color="auto" w:fill="auto"/>
          </w:tcPr>
          <w:p w:rsidR="00267C72" w:rsidRPr="00D8770F" w:rsidRDefault="00267C72" w:rsidP="005E4177">
            <w:pPr>
              <w:rPr>
                <w:sz w:val="28"/>
                <w:szCs w:val="28"/>
              </w:rPr>
            </w:pPr>
            <w:r w:rsidRPr="00D8770F">
              <w:rPr>
                <w:sz w:val="28"/>
                <w:szCs w:val="28"/>
              </w:rPr>
              <w:t>Void</w:t>
            </w:r>
          </w:p>
        </w:tc>
        <w:tc>
          <w:tcPr>
            <w:tcW w:w="121.50pt" w:type="dxa"/>
            <w:shd w:val="clear" w:color="auto" w:fill="auto"/>
          </w:tcPr>
          <w:p w:rsidR="00267C72" w:rsidRPr="00D8770F" w:rsidRDefault="00267C72" w:rsidP="005E4177">
            <w:pPr>
              <w:rPr>
                <w:sz w:val="28"/>
                <w:szCs w:val="28"/>
              </w:rPr>
            </w:pPr>
            <w:r w:rsidRPr="00D8770F">
              <w:rPr>
                <w:sz w:val="28"/>
                <w:szCs w:val="28"/>
              </w:rPr>
              <w:t>Chuyển sang giao diện quản lý phim</w:t>
            </w:r>
          </w:p>
        </w:tc>
      </w:tr>
      <w:tr w:rsidR="00267C72" w:rsidRPr="00D8770F" w:rsidTr="00D8770F">
        <w:trPr>
          <w:trHeight w:val="132"/>
        </w:trPr>
        <w:tc>
          <w:tcPr>
            <w:tcW w:w="62.75pt" w:type="dxa"/>
            <w:vMerge/>
            <w:shd w:val="clear" w:color="auto" w:fill="E7E6E6"/>
          </w:tcPr>
          <w:p w:rsidR="00267C72" w:rsidRPr="00D8770F" w:rsidRDefault="00267C72" w:rsidP="005E4177">
            <w:pPr>
              <w:rPr>
                <w:sz w:val="28"/>
                <w:szCs w:val="28"/>
              </w:rPr>
            </w:pPr>
          </w:p>
        </w:tc>
        <w:tc>
          <w:tcPr>
            <w:tcW w:w="94.50pt" w:type="dxa"/>
            <w:shd w:val="clear" w:color="auto" w:fill="auto"/>
          </w:tcPr>
          <w:p w:rsidR="00267C72" w:rsidRPr="00D8770F" w:rsidRDefault="00267C72" w:rsidP="005E4177">
            <w:pPr>
              <w:rPr>
                <w:sz w:val="28"/>
                <w:szCs w:val="28"/>
              </w:rPr>
            </w:pPr>
            <w:r w:rsidRPr="00D8770F">
              <w:rPr>
                <w:sz w:val="28"/>
                <w:szCs w:val="28"/>
              </w:rPr>
              <w:t>quanLyRap</w:t>
            </w:r>
          </w:p>
        </w:tc>
        <w:tc>
          <w:tcPr>
            <w:tcW w:w="76.50pt" w:type="dxa"/>
            <w:shd w:val="clear" w:color="auto" w:fill="auto"/>
          </w:tcPr>
          <w:p w:rsidR="00267C72" w:rsidRPr="00D8770F" w:rsidRDefault="00267C72" w:rsidP="005E4177">
            <w:pPr>
              <w:rPr>
                <w:sz w:val="28"/>
                <w:szCs w:val="28"/>
              </w:rPr>
            </w:pPr>
            <w:r w:rsidRPr="00D8770F">
              <w:rPr>
                <w:sz w:val="28"/>
                <w:szCs w:val="28"/>
              </w:rPr>
              <w:t>Public</w:t>
            </w:r>
          </w:p>
        </w:tc>
        <w:tc>
          <w:tcPr>
            <w:tcW w:w="76.50pt" w:type="dxa"/>
            <w:shd w:val="clear" w:color="auto" w:fill="auto"/>
          </w:tcPr>
          <w:p w:rsidR="00267C72" w:rsidRPr="00D8770F" w:rsidRDefault="00267C72" w:rsidP="005E4177">
            <w:pPr>
              <w:rPr>
                <w:sz w:val="28"/>
                <w:szCs w:val="28"/>
              </w:rPr>
            </w:pPr>
            <w:r w:rsidRPr="00D8770F">
              <w:rPr>
                <w:sz w:val="28"/>
                <w:szCs w:val="28"/>
              </w:rPr>
              <w:t>None</w:t>
            </w:r>
          </w:p>
        </w:tc>
        <w:tc>
          <w:tcPr>
            <w:tcW w:w="67.50pt" w:type="dxa"/>
            <w:shd w:val="clear" w:color="auto" w:fill="auto"/>
          </w:tcPr>
          <w:p w:rsidR="00267C72" w:rsidRPr="00D8770F" w:rsidRDefault="00267C72" w:rsidP="005E4177">
            <w:pPr>
              <w:rPr>
                <w:sz w:val="28"/>
                <w:szCs w:val="28"/>
              </w:rPr>
            </w:pPr>
            <w:r w:rsidRPr="00D8770F">
              <w:rPr>
                <w:sz w:val="28"/>
                <w:szCs w:val="28"/>
              </w:rPr>
              <w:t>Void</w:t>
            </w:r>
          </w:p>
        </w:tc>
        <w:tc>
          <w:tcPr>
            <w:tcW w:w="121.50pt" w:type="dxa"/>
            <w:shd w:val="clear" w:color="auto" w:fill="auto"/>
          </w:tcPr>
          <w:p w:rsidR="00267C72" w:rsidRPr="00D8770F" w:rsidRDefault="00267C72" w:rsidP="005E4177">
            <w:pPr>
              <w:rPr>
                <w:sz w:val="28"/>
                <w:szCs w:val="28"/>
              </w:rPr>
            </w:pPr>
            <w:r w:rsidRPr="00D8770F">
              <w:rPr>
                <w:sz w:val="28"/>
                <w:szCs w:val="28"/>
              </w:rPr>
              <w:t>Chuyển sang giao diện quản lý rạp</w:t>
            </w:r>
          </w:p>
        </w:tc>
      </w:tr>
      <w:tr w:rsidR="00267C72" w:rsidRPr="00D8770F" w:rsidTr="00D8770F">
        <w:trPr>
          <w:trHeight w:val="132"/>
        </w:trPr>
        <w:tc>
          <w:tcPr>
            <w:tcW w:w="62.75pt" w:type="dxa"/>
            <w:vMerge/>
            <w:shd w:val="clear" w:color="auto" w:fill="E7E6E6"/>
          </w:tcPr>
          <w:p w:rsidR="00267C72" w:rsidRPr="00D8770F" w:rsidRDefault="00267C72" w:rsidP="005E4177">
            <w:pPr>
              <w:rPr>
                <w:sz w:val="28"/>
                <w:szCs w:val="28"/>
              </w:rPr>
            </w:pPr>
          </w:p>
        </w:tc>
        <w:tc>
          <w:tcPr>
            <w:tcW w:w="94.50pt" w:type="dxa"/>
            <w:shd w:val="clear" w:color="auto" w:fill="auto"/>
          </w:tcPr>
          <w:p w:rsidR="00267C72" w:rsidRPr="00D8770F" w:rsidRDefault="00267C72" w:rsidP="005E4177">
            <w:pPr>
              <w:rPr>
                <w:sz w:val="28"/>
                <w:szCs w:val="28"/>
              </w:rPr>
            </w:pPr>
            <w:r w:rsidRPr="00D8770F">
              <w:rPr>
                <w:sz w:val="28"/>
                <w:szCs w:val="28"/>
              </w:rPr>
              <w:t>quanLySuatChieu</w:t>
            </w:r>
          </w:p>
        </w:tc>
        <w:tc>
          <w:tcPr>
            <w:tcW w:w="76.50pt" w:type="dxa"/>
            <w:shd w:val="clear" w:color="auto" w:fill="auto"/>
          </w:tcPr>
          <w:p w:rsidR="00267C72" w:rsidRPr="00D8770F" w:rsidRDefault="00267C72" w:rsidP="005E4177">
            <w:pPr>
              <w:rPr>
                <w:sz w:val="28"/>
                <w:szCs w:val="28"/>
              </w:rPr>
            </w:pPr>
            <w:r w:rsidRPr="00D8770F">
              <w:rPr>
                <w:sz w:val="28"/>
                <w:szCs w:val="28"/>
              </w:rPr>
              <w:t>Public</w:t>
            </w:r>
          </w:p>
        </w:tc>
        <w:tc>
          <w:tcPr>
            <w:tcW w:w="76.50pt" w:type="dxa"/>
            <w:shd w:val="clear" w:color="auto" w:fill="auto"/>
          </w:tcPr>
          <w:p w:rsidR="00267C72" w:rsidRPr="00D8770F" w:rsidRDefault="00267C72" w:rsidP="005E4177">
            <w:pPr>
              <w:rPr>
                <w:sz w:val="28"/>
                <w:szCs w:val="28"/>
              </w:rPr>
            </w:pPr>
            <w:r w:rsidRPr="00D8770F">
              <w:rPr>
                <w:sz w:val="28"/>
                <w:szCs w:val="28"/>
              </w:rPr>
              <w:t>None</w:t>
            </w:r>
          </w:p>
        </w:tc>
        <w:tc>
          <w:tcPr>
            <w:tcW w:w="67.50pt" w:type="dxa"/>
            <w:shd w:val="clear" w:color="auto" w:fill="auto"/>
          </w:tcPr>
          <w:p w:rsidR="00267C72" w:rsidRPr="00D8770F" w:rsidRDefault="00267C72" w:rsidP="005E4177">
            <w:pPr>
              <w:rPr>
                <w:sz w:val="28"/>
                <w:szCs w:val="28"/>
              </w:rPr>
            </w:pPr>
            <w:r w:rsidRPr="00D8770F">
              <w:rPr>
                <w:sz w:val="28"/>
                <w:szCs w:val="28"/>
              </w:rPr>
              <w:t>Void</w:t>
            </w:r>
          </w:p>
        </w:tc>
        <w:tc>
          <w:tcPr>
            <w:tcW w:w="121.50pt" w:type="dxa"/>
            <w:shd w:val="clear" w:color="auto" w:fill="auto"/>
          </w:tcPr>
          <w:p w:rsidR="00267C72" w:rsidRPr="00D8770F" w:rsidRDefault="00267C72" w:rsidP="005E4177">
            <w:pPr>
              <w:rPr>
                <w:sz w:val="28"/>
                <w:szCs w:val="28"/>
              </w:rPr>
            </w:pPr>
            <w:r w:rsidRPr="00D8770F">
              <w:rPr>
                <w:sz w:val="28"/>
                <w:szCs w:val="28"/>
              </w:rPr>
              <w:t>Chuyển sang giao diện quản lý suất chiếu</w:t>
            </w:r>
          </w:p>
        </w:tc>
      </w:tr>
      <w:tr w:rsidR="00267C72" w:rsidRPr="00D8770F" w:rsidTr="00D8770F">
        <w:trPr>
          <w:trHeight w:val="132"/>
        </w:trPr>
        <w:tc>
          <w:tcPr>
            <w:tcW w:w="62.75pt" w:type="dxa"/>
            <w:vMerge/>
            <w:shd w:val="clear" w:color="auto" w:fill="E7E6E6"/>
          </w:tcPr>
          <w:p w:rsidR="00267C72" w:rsidRPr="00D8770F" w:rsidRDefault="00267C72" w:rsidP="005E4177">
            <w:pPr>
              <w:rPr>
                <w:sz w:val="28"/>
                <w:szCs w:val="28"/>
              </w:rPr>
            </w:pPr>
          </w:p>
        </w:tc>
        <w:tc>
          <w:tcPr>
            <w:tcW w:w="94.50pt" w:type="dxa"/>
            <w:shd w:val="clear" w:color="auto" w:fill="auto"/>
          </w:tcPr>
          <w:p w:rsidR="00267C72" w:rsidRPr="00D8770F" w:rsidRDefault="00267C72" w:rsidP="005E4177">
            <w:pPr>
              <w:rPr>
                <w:sz w:val="28"/>
                <w:szCs w:val="28"/>
              </w:rPr>
            </w:pPr>
            <w:r w:rsidRPr="00D8770F">
              <w:rPr>
                <w:sz w:val="28"/>
                <w:szCs w:val="28"/>
              </w:rPr>
              <w:t>quanLyDanhGia</w:t>
            </w:r>
          </w:p>
        </w:tc>
        <w:tc>
          <w:tcPr>
            <w:tcW w:w="76.50pt" w:type="dxa"/>
            <w:shd w:val="clear" w:color="auto" w:fill="auto"/>
          </w:tcPr>
          <w:p w:rsidR="00267C72" w:rsidRPr="00D8770F" w:rsidRDefault="00267C72" w:rsidP="005E4177">
            <w:pPr>
              <w:rPr>
                <w:sz w:val="28"/>
                <w:szCs w:val="28"/>
              </w:rPr>
            </w:pPr>
            <w:r w:rsidRPr="00D8770F">
              <w:rPr>
                <w:sz w:val="28"/>
                <w:szCs w:val="28"/>
              </w:rPr>
              <w:t>Public</w:t>
            </w:r>
          </w:p>
        </w:tc>
        <w:tc>
          <w:tcPr>
            <w:tcW w:w="76.50pt" w:type="dxa"/>
            <w:shd w:val="clear" w:color="auto" w:fill="auto"/>
          </w:tcPr>
          <w:p w:rsidR="00267C72" w:rsidRPr="00D8770F" w:rsidRDefault="00267C72" w:rsidP="005E4177">
            <w:pPr>
              <w:rPr>
                <w:sz w:val="28"/>
                <w:szCs w:val="28"/>
              </w:rPr>
            </w:pPr>
            <w:r w:rsidRPr="00D8770F">
              <w:rPr>
                <w:sz w:val="28"/>
                <w:szCs w:val="28"/>
              </w:rPr>
              <w:t>None</w:t>
            </w:r>
          </w:p>
        </w:tc>
        <w:tc>
          <w:tcPr>
            <w:tcW w:w="67.50pt" w:type="dxa"/>
            <w:shd w:val="clear" w:color="auto" w:fill="auto"/>
          </w:tcPr>
          <w:p w:rsidR="00267C72" w:rsidRPr="00D8770F" w:rsidRDefault="00267C72" w:rsidP="005E4177">
            <w:pPr>
              <w:rPr>
                <w:sz w:val="28"/>
                <w:szCs w:val="28"/>
              </w:rPr>
            </w:pPr>
            <w:r w:rsidRPr="00D8770F">
              <w:rPr>
                <w:sz w:val="28"/>
                <w:szCs w:val="28"/>
              </w:rPr>
              <w:t>Void</w:t>
            </w:r>
          </w:p>
        </w:tc>
        <w:tc>
          <w:tcPr>
            <w:tcW w:w="121.50pt" w:type="dxa"/>
            <w:shd w:val="clear" w:color="auto" w:fill="auto"/>
          </w:tcPr>
          <w:p w:rsidR="00267C72" w:rsidRPr="00D8770F" w:rsidRDefault="00267C72" w:rsidP="005E4177">
            <w:pPr>
              <w:rPr>
                <w:sz w:val="28"/>
                <w:szCs w:val="28"/>
              </w:rPr>
            </w:pPr>
            <w:r w:rsidRPr="00D8770F">
              <w:rPr>
                <w:sz w:val="28"/>
                <w:szCs w:val="28"/>
              </w:rPr>
              <w:t>Chuyển sang giao diện quản lý đánh giá phim và rạp</w:t>
            </w:r>
          </w:p>
        </w:tc>
      </w:tr>
      <w:tr w:rsidR="00267C72" w:rsidRPr="00D8770F" w:rsidTr="00D8770F">
        <w:trPr>
          <w:trHeight w:val="132"/>
        </w:trPr>
        <w:tc>
          <w:tcPr>
            <w:tcW w:w="62.75pt" w:type="dxa"/>
            <w:vMerge/>
            <w:shd w:val="clear" w:color="auto" w:fill="E7E6E6"/>
          </w:tcPr>
          <w:p w:rsidR="00267C72" w:rsidRPr="00D8770F" w:rsidRDefault="00267C72" w:rsidP="005E4177">
            <w:pPr>
              <w:rPr>
                <w:sz w:val="28"/>
                <w:szCs w:val="28"/>
              </w:rPr>
            </w:pPr>
          </w:p>
        </w:tc>
        <w:tc>
          <w:tcPr>
            <w:tcW w:w="94.50pt" w:type="dxa"/>
            <w:shd w:val="clear" w:color="auto" w:fill="auto"/>
          </w:tcPr>
          <w:p w:rsidR="00267C72" w:rsidRPr="00D8770F" w:rsidRDefault="00267C72" w:rsidP="005E4177">
            <w:pPr>
              <w:rPr>
                <w:sz w:val="28"/>
                <w:szCs w:val="28"/>
              </w:rPr>
            </w:pPr>
            <w:r w:rsidRPr="00D8770F">
              <w:rPr>
                <w:sz w:val="28"/>
                <w:szCs w:val="28"/>
              </w:rPr>
              <w:t>quanLyTaiKhoan</w:t>
            </w:r>
          </w:p>
        </w:tc>
        <w:tc>
          <w:tcPr>
            <w:tcW w:w="76.50pt" w:type="dxa"/>
            <w:shd w:val="clear" w:color="auto" w:fill="auto"/>
          </w:tcPr>
          <w:p w:rsidR="00267C72" w:rsidRPr="00D8770F" w:rsidRDefault="00267C72" w:rsidP="005E4177">
            <w:pPr>
              <w:rPr>
                <w:sz w:val="28"/>
                <w:szCs w:val="28"/>
              </w:rPr>
            </w:pPr>
            <w:r w:rsidRPr="00D8770F">
              <w:rPr>
                <w:sz w:val="28"/>
                <w:szCs w:val="28"/>
              </w:rPr>
              <w:t>Public</w:t>
            </w:r>
          </w:p>
        </w:tc>
        <w:tc>
          <w:tcPr>
            <w:tcW w:w="76.50pt" w:type="dxa"/>
            <w:shd w:val="clear" w:color="auto" w:fill="auto"/>
          </w:tcPr>
          <w:p w:rsidR="00267C72" w:rsidRPr="00D8770F" w:rsidRDefault="00267C72" w:rsidP="005E4177">
            <w:pPr>
              <w:rPr>
                <w:sz w:val="28"/>
                <w:szCs w:val="28"/>
              </w:rPr>
            </w:pPr>
            <w:r w:rsidRPr="00D8770F">
              <w:rPr>
                <w:sz w:val="28"/>
                <w:szCs w:val="28"/>
              </w:rPr>
              <w:t>None</w:t>
            </w:r>
          </w:p>
        </w:tc>
        <w:tc>
          <w:tcPr>
            <w:tcW w:w="67.50pt" w:type="dxa"/>
            <w:shd w:val="clear" w:color="auto" w:fill="auto"/>
          </w:tcPr>
          <w:p w:rsidR="00267C72" w:rsidRPr="00D8770F" w:rsidRDefault="00267C72" w:rsidP="005E4177">
            <w:pPr>
              <w:rPr>
                <w:sz w:val="28"/>
                <w:szCs w:val="28"/>
              </w:rPr>
            </w:pPr>
            <w:r w:rsidRPr="00D8770F">
              <w:rPr>
                <w:sz w:val="28"/>
                <w:szCs w:val="28"/>
              </w:rPr>
              <w:t>Void</w:t>
            </w:r>
          </w:p>
        </w:tc>
        <w:tc>
          <w:tcPr>
            <w:tcW w:w="121.50pt" w:type="dxa"/>
            <w:shd w:val="clear" w:color="auto" w:fill="auto"/>
          </w:tcPr>
          <w:p w:rsidR="00267C72" w:rsidRPr="00D8770F" w:rsidRDefault="00267C72" w:rsidP="005E4177">
            <w:pPr>
              <w:rPr>
                <w:sz w:val="28"/>
                <w:szCs w:val="28"/>
              </w:rPr>
            </w:pPr>
            <w:r w:rsidRPr="00D8770F">
              <w:rPr>
                <w:sz w:val="28"/>
                <w:szCs w:val="28"/>
              </w:rPr>
              <w:t>Chuyển sang giao diện quản lý tài khoản</w:t>
            </w:r>
          </w:p>
        </w:tc>
      </w:tr>
    </w:tbl>
    <w:p w:rsidR="00267C72" w:rsidRPr="00267C72" w:rsidRDefault="00267C72" w:rsidP="00267C72">
      <w:pPr>
        <w:rPr>
          <w:sz w:val="28"/>
          <w:szCs w:val="28"/>
        </w:rPr>
      </w:pPr>
    </w:p>
    <w:tbl>
      <w:tblPr>
        <w:tblW w:w="499.25pt" w:type="dxa"/>
        <w:tblBorders>
          <w:top w:val="single" w:sz="4" w:space="0" w:color="000000"/>
          <w:start w:val="single" w:sz="4" w:space="0" w:color="000000"/>
          <w:bottom w:val="single" w:sz="4" w:space="0" w:color="000000"/>
          <w:end w:val="single" w:sz="4" w:space="0" w:color="000000"/>
          <w:insideH w:val="single" w:sz="4" w:space="0" w:color="000000"/>
          <w:insideV w:val="single" w:sz="4" w:space="0" w:color="000000"/>
        </w:tblBorders>
        <w:tblLook w:firstRow="1" w:lastRow="0" w:firstColumn="1" w:lastColumn="0" w:noHBand="0" w:noVBand="1"/>
      </w:tblPr>
      <w:tblGrid>
        <w:gridCol w:w="1236"/>
        <w:gridCol w:w="1896"/>
        <w:gridCol w:w="1421"/>
        <w:gridCol w:w="1990"/>
        <w:gridCol w:w="1339"/>
        <w:gridCol w:w="2103"/>
      </w:tblGrid>
      <w:tr w:rsidR="00267C72" w:rsidRPr="00D8770F" w:rsidTr="00D8770F">
        <w:tc>
          <w:tcPr>
            <w:tcW w:w="62.75pt" w:type="dxa"/>
            <w:shd w:val="clear" w:color="auto" w:fill="E7E6E6"/>
          </w:tcPr>
          <w:p w:rsidR="00267C72" w:rsidRPr="00D8770F" w:rsidRDefault="00267C72" w:rsidP="005E4177">
            <w:pPr>
              <w:rPr>
                <w:b/>
                <w:sz w:val="28"/>
                <w:szCs w:val="28"/>
              </w:rPr>
            </w:pPr>
            <w:r w:rsidRPr="00D8770F">
              <w:rPr>
                <w:b/>
                <w:sz w:val="28"/>
                <w:szCs w:val="28"/>
              </w:rPr>
              <w:t>Tên lớp</w:t>
            </w:r>
          </w:p>
        </w:tc>
        <w:tc>
          <w:tcPr>
            <w:tcW w:w="436.50pt" w:type="dxa"/>
            <w:gridSpan w:val="5"/>
            <w:shd w:val="clear" w:color="auto" w:fill="auto"/>
          </w:tcPr>
          <w:p w:rsidR="00267C72" w:rsidRPr="00D8770F" w:rsidRDefault="00267C72" w:rsidP="005E4177">
            <w:pPr>
              <w:rPr>
                <w:b/>
                <w:sz w:val="28"/>
                <w:szCs w:val="28"/>
              </w:rPr>
            </w:pPr>
            <w:r w:rsidRPr="00D8770F">
              <w:rPr>
                <w:b/>
                <w:sz w:val="28"/>
                <w:szCs w:val="28"/>
              </w:rPr>
              <w:t>GiaoDienQuanLyPhim</w:t>
            </w:r>
          </w:p>
        </w:tc>
      </w:tr>
      <w:tr w:rsidR="00267C72" w:rsidRPr="00D8770F" w:rsidTr="00D8770F">
        <w:tc>
          <w:tcPr>
            <w:tcW w:w="62.75pt" w:type="dxa"/>
            <w:shd w:val="clear" w:color="auto" w:fill="E7E6E6"/>
          </w:tcPr>
          <w:p w:rsidR="00267C72" w:rsidRPr="00D8770F" w:rsidRDefault="00267C72" w:rsidP="005E4177">
            <w:pPr>
              <w:rPr>
                <w:b/>
                <w:sz w:val="28"/>
                <w:szCs w:val="28"/>
              </w:rPr>
            </w:pPr>
            <w:r w:rsidRPr="00D8770F">
              <w:rPr>
                <w:b/>
                <w:sz w:val="28"/>
                <w:szCs w:val="28"/>
              </w:rPr>
              <w:t>Mục đích sử dụng của lớp</w:t>
            </w:r>
          </w:p>
        </w:tc>
        <w:tc>
          <w:tcPr>
            <w:tcW w:w="436.50pt" w:type="dxa"/>
            <w:gridSpan w:val="5"/>
            <w:shd w:val="clear" w:color="auto" w:fill="FFFFFF"/>
          </w:tcPr>
          <w:p w:rsidR="00267C72" w:rsidRPr="00D8770F" w:rsidRDefault="00267C72" w:rsidP="005E4177">
            <w:pPr>
              <w:rPr>
                <w:sz w:val="28"/>
                <w:szCs w:val="28"/>
              </w:rPr>
            </w:pPr>
            <w:r w:rsidRPr="00D8770F">
              <w:rPr>
                <w:sz w:val="28"/>
                <w:szCs w:val="28"/>
              </w:rPr>
              <w:t>Cung cấp menu các thao tác quản lý phim</w:t>
            </w:r>
          </w:p>
        </w:tc>
      </w:tr>
      <w:tr w:rsidR="00267C72" w:rsidRPr="00D8770F" w:rsidTr="00D8770F">
        <w:trPr>
          <w:trHeight w:val="132"/>
        </w:trPr>
        <w:tc>
          <w:tcPr>
            <w:tcW w:w="62.75pt" w:type="dxa"/>
            <w:vMerge w:val="restart"/>
            <w:shd w:val="clear" w:color="auto" w:fill="E7E6E6"/>
          </w:tcPr>
          <w:p w:rsidR="00267C72" w:rsidRPr="00D8770F" w:rsidRDefault="00267C72" w:rsidP="005E4177">
            <w:pPr>
              <w:rPr>
                <w:b/>
                <w:sz w:val="28"/>
                <w:szCs w:val="28"/>
              </w:rPr>
            </w:pPr>
            <w:r w:rsidRPr="00D8770F">
              <w:rPr>
                <w:b/>
                <w:sz w:val="28"/>
                <w:szCs w:val="28"/>
              </w:rPr>
              <w:t>Thuộc tính</w:t>
            </w:r>
          </w:p>
        </w:tc>
        <w:tc>
          <w:tcPr>
            <w:tcW w:w="94.40pt" w:type="dxa"/>
            <w:shd w:val="clear" w:color="auto" w:fill="E7E6E6"/>
          </w:tcPr>
          <w:p w:rsidR="00267C72" w:rsidRPr="00D8770F" w:rsidRDefault="00267C72" w:rsidP="005E4177">
            <w:pPr>
              <w:rPr>
                <w:b/>
                <w:sz w:val="28"/>
                <w:szCs w:val="28"/>
              </w:rPr>
            </w:pPr>
            <w:r w:rsidRPr="00D8770F">
              <w:rPr>
                <w:b/>
                <w:sz w:val="28"/>
                <w:szCs w:val="28"/>
              </w:rPr>
              <w:t>Tên thuộc tính</w:t>
            </w:r>
          </w:p>
        </w:tc>
        <w:tc>
          <w:tcPr>
            <w:tcW w:w="153.60pt" w:type="dxa"/>
            <w:gridSpan w:val="2"/>
            <w:shd w:val="clear" w:color="auto" w:fill="E7E6E6"/>
          </w:tcPr>
          <w:p w:rsidR="00267C72" w:rsidRPr="00D8770F" w:rsidRDefault="00267C72" w:rsidP="005E4177">
            <w:pPr>
              <w:rPr>
                <w:b/>
                <w:sz w:val="28"/>
                <w:szCs w:val="28"/>
              </w:rPr>
            </w:pPr>
            <w:r w:rsidRPr="00D8770F">
              <w:rPr>
                <w:b/>
                <w:sz w:val="28"/>
                <w:szCs w:val="28"/>
              </w:rPr>
              <w:t>Phạm vi</w:t>
            </w:r>
          </w:p>
        </w:tc>
        <w:tc>
          <w:tcPr>
            <w:tcW w:w="67.40pt" w:type="dxa"/>
            <w:shd w:val="clear" w:color="auto" w:fill="E7E6E6"/>
          </w:tcPr>
          <w:p w:rsidR="00267C72" w:rsidRPr="00D8770F" w:rsidRDefault="00267C72" w:rsidP="005E4177">
            <w:pPr>
              <w:rPr>
                <w:b/>
                <w:sz w:val="28"/>
                <w:szCs w:val="28"/>
              </w:rPr>
            </w:pPr>
            <w:r w:rsidRPr="00D8770F">
              <w:rPr>
                <w:b/>
                <w:sz w:val="28"/>
                <w:szCs w:val="28"/>
              </w:rPr>
              <w:t>Kiểu dữ liệu</w:t>
            </w:r>
          </w:p>
        </w:tc>
        <w:tc>
          <w:tcPr>
            <w:tcW w:w="121.10pt" w:type="dxa"/>
            <w:shd w:val="clear" w:color="auto" w:fill="E7E6E6"/>
          </w:tcPr>
          <w:p w:rsidR="00267C72" w:rsidRPr="00D8770F" w:rsidRDefault="00267C72" w:rsidP="005E4177">
            <w:pPr>
              <w:rPr>
                <w:b/>
                <w:sz w:val="28"/>
                <w:szCs w:val="28"/>
              </w:rPr>
            </w:pPr>
            <w:r w:rsidRPr="00D8770F">
              <w:rPr>
                <w:b/>
                <w:sz w:val="28"/>
                <w:szCs w:val="28"/>
              </w:rPr>
              <w:t>Mục đích sử dụng</w:t>
            </w:r>
          </w:p>
        </w:tc>
      </w:tr>
      <w:tr w:rsidR="00267C72" w:rsidRPr="00D8770F" w:rsidTr="00D8770F">
        <w:trPr>
          <w:trHeight w:val="132"/>
        </w:trPr>
        <w:tc>
          <w:tcPr>
            <w:tcW w:w="62.75pt" w:type="dxa"/>
            <w:vMerge/>
            <w:shd w:val="clear" w:color="auto" w:fill="E7E6E6"/>
          </w:tcPr>
          <w:p w:rsidR="00267C72" w:rsidRPr="00D8770F" w:rsidRDefault="00267C72" w:rsidP="005E4177">
            <w:pPr>
              <w:rPr>
                <w:b/>
                <w:sz w:val="28"/>
                <w:szCs w:val="28"/>
              </w:rPr>
            </w:pPr>
          </w:p>
        </w:tc>
        <w:tc>
          <w:tcPr>
            <w:tcW w:w="94.40pt" w:type="dxa"/>
            <w:shd w:val="clear" w:color="auto" w:fill="auto"/>
          </w:tcPr>
          <w:p w:rsidR="00267C72" w:rsidRPr="00D8770F" w:rsidRDefault="00267C72" w:rsidP="005E4177">
            <w:pPr>
              <w:rPr>
                <w:sz w:val="28"/>
                <w:szCs w:val="28"/>
              </w:rPr>
            </w:pPr>
            <w:r w:rsidRPr="00D8770F">
              <w:rPr>
                <w:sz w:val="28"/>
                <w:szCs w:val="28"/>
              </w:rPr>
              <w:t>danhSachPhim</w:t>
            </w:r>
          </w:p>
        </w:tc>
        <w:tc>
          <w:tcPr>
            <w:tcW w:w="153.60pt" w:type="dxa"/>
            <w:gridSpan w:val="2"/>
            <w:shd w:val="clear" w:color="auto" w:fill="auto"/>
          </w:tcPr>
          <w:p w:rsidR="00267C72" w:rsidRPr="00D8770F" w:rsidRDefault="00267C72" w:rsidP="005E4177">
            <w:pPr>
              <w:rPr>
                <w:sz w:val="28"/>
                <w:szCs w:val="28"/>
              </w:rPr>
            </w:pPr>
            <w:r w:rsidRPr="00D8770F">
              <w:rPr>
                <w:sz w:val="28"/>
                <w:szCs w:val="28"/>
              </w:rPr>
              <w:t>Private</w:t>
            </w:r>
          </w:p>
        </w:tc>
        <w:tc>
          <w:tcPr>
            <w:tcW w:w="67.40pt" w:type="dxa"/>
            <w:shd w:val="clear" w:color="auto" w:fill="auto"/>
          </w:tcPr>
          <w:p w:rsidR="00267C72" w:rsidRPr="00D8770F" w:rsidRDefault="00267C72" w:rsidP="005E4177">
            <w:pPr>
              <w:rPr>
                <w:sz w:val="28"/>
                <w:szCs w:val="28"/>
              </w:rPr>
            </w:pPr>
            <w:r w:rsidRPr="00D8770F">
              <w:rPr>
                <w:sz w:val="28"/>
                <w:szCs w:val="28"/>
              </w:rPr>
              <w:t>ArrayList</w:t>
            </w:r>
          </w:p>
        </w:tc>
        <w:tc>
          <w:tcPr>
            <w:tcW w:w="121.10pt" w:type="dxa"/>
            <w:shd w:val="clear" w:color="auto" w:fill="auto"/>
          </w:tcPr>
          <w:p w:rsidR="00267C72" w:rsidRPr="00D8770F" w:rsidRDefault="00267C72" w:rsidP="005E4177">
            <w:pPr>
              <w:rPr>
                <w:sz w:val="28"/>
                <w:szCs w:val="28"/>
              </w:rPr>
            </w:pPr>
            <w:r w:rsidRPr="00D8770F">
              <w:rPr>
                <w:sz w:val="28"/>
                <w:szCs w:val="28"/>
              </w:rPr>
              <w:t>Lưu giữ danh sách các phim</w:t>
            </w:r>
          </w:p>
        </w:tc>
      </w:tr>
      <w:tr w:rsidR="00267C72" w:rsidRPr="00D8770F" w:rsidTr="00D8770F">
        <w:trPr>
          <w:trHeight w:val="132"/>
        </w:trPr>
        <w:tc>
          <w:tcPr>
            <w:tcW w:w="62.75pt" w:type="dxa"/>
            <w:vMerge w:val="restart"/>
            <w:shd w:val="clear" w:color="auto" w:fill="E7E6E6"/>
          </w:tcPr>
          <w:p w:rsidR="00267C72" w:rsidRPr="00D8770F" w:rsidRDefault="00267C72" w:rsidP="005E4177">
            <w:pPr>
              <w:rPr>
                <w:b/>
                <w:sz w:val="28"/>
                <w:szCs w:val="28"/>
              </w:rPr>
            </w:pPr>
            <w:r w:rsidRPr="00D8770F">
              <w:rPr>
                <w:b/>
                <w:sz w:val="28"/>
                <w:szCs w:val="28"/>
              </w:rPr>
              <w:t>Phương thức</w:t>
            </w:r>
          </w:p>
        </w:tc>
        <w:tc>
          <w:tcPr>
            <w:tcW w:w="94.40pt" w:type="dxa"/>
            <w:shd w:val="clear" w:color="auto" w:fill="E7E6E6"/>
          </w:tcPr>
          <w:p w:rsidR="00267C72" w:rsidRPr="00D8770F" w:rsidRDefault="00267C72" w:rsidP="005E4177">
            <w:pPr>
              <w:rPr>
                <w:b/>
                <w:sz w:val="28"/>
                <w:szCs w:val="28"/>
              </w:rPr>
            </w:pPr>
            <w:r w:rsidRPr="00D8770F">
              <w:rPr>
                <w:b/>
                <w:sz w:val="28"/>
                <w:szCs w:val="28"/>
              </w:rPr>
              <w:t>Tên phương thức</w:t>
            </w:r>
          </w:p>
        </w:tc>
        <w:tc>
          <w:tcPr>
            <w:tcW w:w="76.35pt" w:type="dxa"/>
            <w:shd w:val="clear" w:color="auto" w:fill="E7E6E6"/>
          </w:tcPr>
          <w:p w:rsidR="00267C72" w:rsidRPr="00D8770F" w:rsidRDefault="00267C72" w:rsidP="005E4177">
            <w:pPr>
              <w:rPr>
                <w:b/>
                <w:sz w:val="28"/>
                <w:szCs w:val="28"/>
              </w:rPr>
            </w:pPr>
            <w:r w:rsidRPr="00D8770F">
              <w:rPr>
                <w:b/>
                <w:sz w:val="28"/>
                <w:szCs w:val="28"/>
              </w:rPr>
              <w:t>Phạm vi</w:t>
            </w:r>
          </w:p>
        </w:tc>
        <w:tc>
          <w:tcPr>
            <w:tcW w:w="77.25pt" w:type="dxa"/>
            <w:shd w:val="clear" w:color="auto" w:fill="E7E6E6"/>
          </w:tcPr>
          <w:p w:rsidR="00267C72" w:rsidRPr="00D8770F" w:rsidRDefault="00267C72" w:rsidP="005E4177">
            <w:pPr>
              <w:rPr>
                <w:b/>
                <w:sz w:val="28"/>
                <w:szCs w:val="28"/>
              </w:rPr>
            </w:pPr>
            <w:r w:rsidRPr="00D8770F">
              <w:rPr>
                <w:b/>
                <w:sz w:val="28"/>
                <w:szCs w:val="28"/>
              </w:rPr>
              <w:t>Danh sách tham số</w:t>
            </w:r>
          </w:p>
        </w:tc>
        <w:tc>
          <w:tcPr>
            <w:tcW w:w="67.40pt" w:type="dxa"/>
            <w:shd w:val="clear" w:color="auto" w:fill="E7E6E6"/>
          </w:tcPr>
          <w:p w:rsidR="00267C72" w:rsidRPr="00D8770F" w:rsidRDefault="00267C72" w:rsidP="005E4177">
            <w:pPr>
              <w:rPr>
                <w:b/>
                <w:sz w:val="28"/>
                <w:szCs w:val="28"/>
              </w:rPr>
            </w:pPr>
            <w:r w:rsidRPr="00D8770F">
              <w:rPr>
                <w:b/>
                <w:sz w:val="28"/>
                <w:szCs w:val="28"/>
              </w:rPr>
              <w:t>Kiểu dữ liệu trả về</w:t>
            </w:r>
          </w:p>
        </w:tc>
        <w:tc>
          <w:tcPr>
            <w:tcW w:w="121.10pt" w:type="dxa"/>
            <w:shd w:val="clear" w:color="auto" w:fill="E7E6E6"/>
          </w:tcPr>
          <w:p w:rsidR="00267C72" w:rsidRPr="00D8770F" w:rsidRDefault="00267C72" w:rsidP="005E4177">
            <w:pPr>
              <w:rPr>
                <w:b/>
                <w:sz w:val="28"/>
                <w:szCs w:val="28"/>
              </w:rPr>
            </w:pPr>
            <w:r w:rsidRPr="00D8770F">
              <w:rPr>
                <w:b/>
                <w:sz w:val="28"/>
                <w:szCs w:val="28"/>
              </w:rPr>
              <w:t>Mục đích sử dụng</w:t>
            </w:r>
          </w:p>
        </w:tc>
      </w:tr>
      <w:tr w:rsidR="00267C72" w:rsidRPr="00D8770F" w:rsidTr="00D8770F">
        <w:trPr>
          <w:trHeight w:val="132"/>
        </w:trPr>
        <w:tc>
          <w:tcPr>
            <w:tcW w:w="62.75pt" w:type="dxa"/>
            <w:vMerge/>
            <w:shd w:val="clear" w:color="auto" w:fill="E7E6E6"/>
          </w:tcPr>
          <w:p w:rsidR="00267C72" w:rsidRPr="00D8770F" w:rsidRDefault="00267C72" w:rsidP="005E4177">
            <w:pPr>
              <w:rPr>
                <w:sz w:val="28"/>
                <w:szCs w:val="28"/>
              </w:rPr>
            </w:pPr>
          </w:p>
        </w:tc>
        <w:tc>
          <w:tcPr>
            <w:tcW w:w="94.40pt" w:type="dxa"/>
            <w:shd w:val="clear" w:color="auto" w:fill="auto"/>
          </w:tcPr>
          <w:p w:rsidR="00267C72" w:rsidRPr="00D8770F" w:rsidRDefault="00267C72" w:rsidP="005E4177">
            <w:pPr>
              <w:rPr>
                <w:sz w:val="28"/>
                <w:szCs w:val="28"/>
              </w:rPr>
            </w:pPr>
            <w:r w:rsidRPr="00D8770F">
              <w:rPr>
                <w:sz w:val="28"/>
                <w:szCs w:val="28"/>
              </w:rPr>
              <w:t>xemPhim</w:t>
            </w:r>
          </w:p>
        </w:tc>
        <w:tc>
          <w:tcPr>
            <w:tcW w:w="76.35pt" w:type="dxa"/>
            <w:shd w:val="clear" w:color="auto" w:fill="auto"/>
          </w:tcPr>
          <w:p w:rsidR="00267C72" w:rsidRPr="00D8770F" w:rsidRDefault="00267C72" w:rsidP="005E4177">
            <w:pPr>
              <w:rPr>
                <w:sz w:val="28"/>
                <w:szCs w:val="28"/>
              </w:rPr>
            </w:pPr>
            <w:r w:rsidRPr="00D8770F">
              <w:rPr>
                <w:sz w:val="28"/>
                <w:szCs w:val="28"/>
              </w:rPr>
              <w:t>Private</w:t>
            </w:r>
          </w:p>
        </w:tc>
        <w:tc>
          <w:tcPr>
            <w:tcW w:w="77.25pt" w:type="dxa"/>
            <w:shd w:val="clear" w:color="auto" w:fill="auto"/>
          </w:tcPr>
          <w:p w:rsidR="00267C72" w:rsidRPr="00D8770F" w:rsidRDefault="00267C72" w:rsidP="005E4177">
            <w:pPr>
              <w:rPr>
                <w:sz w:val="28"/>
                <w:szCs w:val="28"/>
              </w:rPr>
            </w:pPr>
            <w:r w:rsidRPr="00D8770F">
              <w:rPr>
                <w:sz w:val="28"/>
                <w:szCs w:val="28"/>
              </w:rPr>
              <w:t>tenPhim</w:t>
            </w:r>
          </w:p>
        </w:tc>
        <w:tc>
          <w:tcPr>
            <w:tcW w:w="67.40pt" w:type="dxa"/>
            <w:shd w:val="clear" w:color="auto" w:fill="auto"/>
          </w:tcPr>
          <w:p w:rsidR="00267C72" w:rsidRPr="00D8770F" w:rsidRDefault="00267C72" w:rsidP="005E4177">
            <w:pPr>
              <w:rPr>
                <w:sz w:val="28"/>
                <w:szCs w:val="28"/>
              </w:rPr>
            </w:pPr>
            <w:r w:rsidRPr="00D8770F">
              <w:rPr>
                <w:sz w:val="28"/>
                <w:szCs w:val="28"/>
              </w:rPr>
              <w:t>Void</w:t>
            </w:r>
          </w:p>
        </w:tc>
        <w:tc>
          <w:tcPr>
            <w:tcW w:w="121.10pt" w:type="dxa"/>
            <w:shd w:val="clear" w:color="auto" w:fill="auto"/>
          </w:tcPr>
          <w:p w:rsidR="00267C72" w:rsidRPr="00D8770F" w:rsidRDefault="00267C72" w:rsidP="005E4177">
            <w:pPr>
              <w:rPr>
                <w:sz w:val="28"/>
                <w:szCs w:val="28"/>
              </w:rPr>
            </w:pPr>
            <w:r w:rsidRPr="00D8770F">
              <w:rPr>
                <w:sz w:val="28"/>
                <w:szCs w:val="28"/>
              </w:rPr>
              <w:t>Tìm kiếm phim cần thao tác</w:t>
            </w:r>
          </w:p>
        </w:tc>
      </w:tr>
      <w:tr w:rsidR="00267C72" w:rsidRPr="00D8770F" w:rsidTr="00D8770F">
        <w:trPr>
          <w:trHeight w:val="132"/>
        </w:trPr>
        <w:tc>
          <w:tcPr>
            <w:tcW w:w="62.75pt" w:type="dxa"/>
            <w:vMerge/>
            <w:shd w:val="clear" w:color="auto" w:fill="E7E6E6"/>
          </w:tcPr>
          <w:p w:rsidR="00267C72" w:rsidRPr="00D8770F" w:rsidRDefault="00267C72" w:rsidP="005E4177">
            <w:pPr>
              <w:rPr>
                <w:sz w:val="28"/>
                <w:szCs w:val="28"/>
              </w:rPr>
            </w:pPr>
          </w:p>
        </w:tc>
        <w:tc>
          <w:tcPr>
            <w:tcW w:w="94.40pt" w:type="dxa"/>
            <w:shd w:val="clear" w:color="auto" w:fill="auto"/>
          </w:tcPr>
          <w:p w:rsidR="00267C72" w:rsidRPr="00D8770F" w:rsidRDefault="00267C72" w:rsidP="005E4177">
            <w:pPr>
              <w:rPr>
                <w:sz w:val="28"/>
                <w:szCs w:val="28"/>
              </w:rPr>
            </w:pPr>
            <w:r w:rsidRPr="00D8770F">
              <w:rPr>
                <w:sz w:val="28"/>
                <w:szCs w:val="28"/>
              </w:rPr>
              <w:t>themPhim</w:t>
            </w:r>
          </w:p>
        </w:tc>
        <w:tc>
          <w:tcPr>
            <w:tcW w:w="76.35pt" w:type="dxa"/>
            <w:shd w:val="clear" w:color="auto" w:fill="auto"/>
          </w:tcPr>
          <w:p w:rsidR="00267C72" w:rsidRPr="00D8770F" w:rsidRDefault="00267C72" w:rsidP="005E4177">
            <w:pPr>
              <w:rPr>
                <w:sz w:val="28"/>
                <w:szCs w:val="28"/>
              </w:rPr>
            </w:pPr>
            <w:r w:rsidRPr="00D8770F">
              <w:rPr>
                <w:sz w:val="28"/>
                <w:szCs w:val="28"/>
              </w:rPr>
              <w:t>Private</w:t>
            </w:r>
          </w:p>
        </w:tc>
        <w:tc>
          <w:tcPr>
            <w:tcW w:w="77.25pt" w:type="dxa"/>
            <w:shd w:val="clear" w:color="auto" w:fill="auto"/>
          </w:tcPr>
          <w:p w:rsidR="00267C72" w:rsidRPr="00D8770F" w:rsidRDefault="00267C72" w:rsidP="005E4177">
            <w:pPr>
              <w:rPr>
                <w:sz w:val="28"/>
                <w:szCs w:val="28"/>
              </w:rPr>
            </w:pPr>
            <w:r w:rsidRPr="00D8770F">
              <w:rPr>
                <w:sz w:val="28"/>
                <w:szCs w:val="28"/>
              </w:rPr>
              <w:t>idPhim, tenPhim, rating, posterPhim, thoiLuong, moTa, theLoai, dienVien, ngayKhoiChieu</w:t>
            </w:r>
          </w:p>
        </w:tc>
        <w:tc>
          <w:tcPr>
            <w:tcW w:w="67.40pt" w:type="dxa"/>
            <w:shd w:val="clear" w:color="auto" w:fill="auto"/>
          </w:tcPr>
          <w:p w:rsidR="00267C72" w:rsidRPr="00D8770F" w:rsidRDefault="00267C72" w:rsidP="005E4177">
            <w:pPr>
              <w:rPr>
                <w:sz w:val="28"/>
                <w:szCs w:val="28"/>
              </w:rPr>
            </w:pPr>
            <w:r w:rsidRPr="00D8770F">
              <w:rPr>
                <w:sz w:val="28"/>
                <w:szCs w:val="28"/>
              </w:rPr>
              <w:t>Void</w:t>
            </w:r>
          </w:p>
        </w:tc>
        <w:tc>
          <w:tcPr>
            <w:tcW w:w="121.10pt" w:type="dxa"/>
            <w:shd w:val="clear" w:color="auto" w:fill="auto"/>
          </w:tcPr>
          <w:p w:rsidR="00267C72" w:rsidRPr="00D8770F" w:rsidRDefault="00267C72" w:rsidP="005E4177">
            <w:pPr>
              <w:rPr>
                <w:sz w:val="28"/>
                <w:szCs w:val="28"/>
              </w:rPr>
            </w:pPr>
            <w:r w:rsidRPr="00D8770F">
              <w:rPr>
                <w:sz w:val="28"/>
                <w:szCs w:val="28"/>
              </w:rPr>
              <w:t>Thêm mới phim</w:t>
            </w:r>
          </w:p>
        </w:tc>
      </w:tr>
      <w:tr w:rsidR="00267C72" w:rsidRPr="00D8770F" w:rsidTr="00D8770F">
        <w:trPr>
          <w:trHeight w:val="132"/>
        </w:trPr>
        <w:tc>
          <w:tcPr>
            <w:tcW w:w="62.75pt" w:type="dxa"/>
            <w:vMerge/>
            <w:shd w:val="clear" w:color="auto" w:fill="E7E6E6"/>
          </w:tcPr>
          <w:p w:rsidR="00267C72" w:rsidRPr="00D8770F" w:rsidRDefault="00267C72" w:rsidP="005E4177">
            <w:pPr>
              <w:rPr>
                <w:sz w:val="28"/>
                <w:szCs w:val="28"/>
              </w:rPr>
            </w:pPr>
          </w:p>
        </w:tc>
        <w:tc>
          <w:tcPr>
            <w:tcW w:w="94.40pt" w:type="dxa"/>
            <w:shd w:val="clear" w:color="auto" w:fill="auto"/>
          </w:tcPr>
          <w:p w:rsidR="00267C72" w:rsidRPr="00D8770F" w:rsidRDefault="00267C72" w:rsidP="005E4177">
            <w:pPr>
              <w:rPr>
                <w:sz w:val="28"/>
                <w:szCs w:val="28"/>
              </w:rPr>
            </w:pPr>
            <w:r w:rsidRPr="00D8770F">
              <w:rPr>
                <w:sz w:val="28"/>
                <w:szCs w:val="28"/>
              </w:rPr>
              <w:t>suaPhim</w:t>
            </w:r>
          </w:p>
        </w:tc>
        <w:tc>
          <w:tcPr>
            <w:tcW w:w="76.35pt" w:type="dxa"/>
            <w:shd w:val="clear" w:color="auto" w:fill="auto"/>
          </w:tcPr>
          <w:p w:rsidR="00267C72" w:rsidRPr="00D8770F" w:rsidRDefault="00267C72" w:rsidP="005E4177">
            <w:pPr>
              <w:rPr>
                <w:sz w:val="28"/>
                <w:szCs w:val="28"/>
              </w:rPr>
            </w:pPr>
            <w:r w:rsidRPr="00D8770F">
              <w:rPr>
                <w:sz w:val="28"/>
                <w:szCs w:val="28"/>
              </w:rPr>
              <w:t>Private</w:t>
            </w:r>
          </w:p>
        </w:tc>
        <w:tc>
          <w:tcPr>
            <w:tcW w:w="77.25pt" w:type="dxa"/>
            <w:shd w:val="clear" w:color="auto" w:fill="auto"/>
          </w:tcPr>
          <w:p w:rsidR="00267C72" w:rsidRPr="00D8770F" w:rsidRDefault="00267C72" w:rsidP="005E4177">
            <w:pPr>
              <w:rPr>
                <w:sz w:val="28"/>
                <w:szCs w:val="28"/>
              </w:rPr>
            </w:pPr>
            <w:r w:rsidRPr="00D8770F">
              <w:rPr>
                <w:sz w:val="28"/>
                <w:szCs w:val="28"/>
              </w:rPr>
              <w:t>idPhim, tenPhim, rating, posterPhim, thoiLuong, moTa, theLoai, dienVien, ngayKhoiChieu</w:t>
            </w:r>
          </w:p>
        </w:tc>
        <w:tc>
          <w:tcPr>
            <w:tcW w:w="67.40pt" w:type="dxa"/>
            <w:shd w:val="clear" w:color="auto" w:fill="auto"/>
          </w:tcPr>
          <w:p w:rsidR="00267C72" w:rsidRPr="00D8770F" w:rsidRDefault="00267C72" w:rsidP="005E4177">
            <w:pPr>
              <w:rPr>
                <w:sz w:val="28"/>
                <w:szCs w:val="28"/>
              </w:rPr>
            </w:pPr>
            <w:r w:rsidRPr="00D8770F">
              <w:rPr>
                <w:sz w:val="28"/>
                <w:szCs w:val="28"/>
              </w:rPr>
              <w:t>Void</w:t>
            </w:r>
          </w:p>
        </w:tc>
        <w:tc>
          <w:tcPr>
            <w:tcW w:w="121.10pt" w:type="dxa"/>
            <w:shd w:val="clear" w:color="auto" w:fill="auto"/>
          </w:tcPr>
          <w:p w:rsidR="00267C72" w:rsidRPr="00D8770F" w:rsidRDefault="00267C72" w:rsidP="005E4177">
            <w:pPr>
              <w:rPr>
                <w:sz w:val="28"/>
                <w:szCs w:val="28"/>
              </w:rPr>
            </w:pPr>
            <w:r w:rsidRPr="00D8770F">
              <w:rPr>
                <w:sz w:val="28"/>
                <w:szCs w:val="28"/>
              </w:rPr>
              <w:t>Sửa thông tin phim</w:t>
            </w:r>
          </w:p>
        </w:tc>
      </w:tr>
      <w:tr w:rsidR="00267C72" w:rsidRPr="00D8770F" w:rsidTr="00D8770F">
        <w:trPr>
          <w:trHeight w:val="132"/>
        </w:trPr>
        <w:tc>
          <w:tcPr>
            <w:tcW w:w="62.75pt" w:type="dxa"/>
            <w:vMerge/>
            <w:shd w:val="clear" w:color="auto" w:fill="E7E6E6"/>
          </w:tcPr>
          <w:p w:rsidR="00267C72" w:rsidRPr="00D8770F" w:rsidRDefault="00267C72" w:rsidP="005E4177">
            <w:pPr>
              <w:rPr>
                <w:sz w:val="28"/>
                <w:szCs w:val="28"/>
              </w:rPr>
            </w:pPr>
          </w:p>
        </w:tc>
        <w:tc>
          <w:tcPr>
            <w:tcW w:w="94.40pt" w:type="dxa"/>
            <w:shd w:val="clear" w:color="auto" w:fill="auto"/>
          </w:tcPr>
          <w:p w:rsidR="00267C72" w:rsidRPr="00D8770F" w:rsidRDefault="00267C72" w:rsidP="005E4177">
            <w:pPr>
              <w:rPr>
                <w:sz w:val="28"/>
                <w:szCs w:val="28"/>
              </w:rPr>
            </w:pPr>
            <w:r w:rsidRPr="00D8770F">
              <w:rPr>
                <w:sz w:val="28"/>
                <w:szCs w:val="28"/>
              </w:rPr>
              <w:t>xoaPhim</w:t>
            </w:r>
          </w:p>
        </w:tc>
        <w:tc>
          <w:tcPr>
            <w:tcW w:w="76.35pt" w:type="dxa"/>
            <w:shd w:val="clear" w:color="auto" w:fill="auto"/>
          </w:tcPr>
          <w:p w:rsidR="00267C72" w:rsidRPr="00D8770F" w:rsidRDefault="00267C72" w:rsidP="005E4177">
            <w:pPr>
              <w:rPr>
                <w:sz w:val="28"/>
                <w:szCs w:val="28"/>
              </w:rPr>
            </w:pPr>
            <w:r w:rsidRPr="00D8770F">
              <w:rPr>
                <w:sz w:val="28"/>
                <w:szCs w:val="28"/>
              </w:rPr>
              <w:t>Private</w:t>
            </w:r>
          </w:p>
        </w:tc>
        <w:tc>
          <w:tcPr>
            <w:tcW w:w="77.25pt" w:type="dxa"/>
            <w:shd w:val="clear" w:color="auto" w:fill="auto"/>
          </w:tcPr>
          <w:p w:rsidR="00267C72" w:rsidRPr="00D8770F" w:rsidRDefault="00267C72" w:rsidP="005E4177">
            <w:pPr>
              <w:rPr>
                <w:sz w:val="28"/>
                <w:szCs w:val="28"/>
              </w:rPr>
            </w:pPr>
            <w:r w:rsidRPr="00D8770F">
              <w:rPr>
                <w:sz w:val="28"/>
                <w:szCs w:val="28"/>
              </w:rPr>
              <w:t>idPhim</w:t>
            </w:r>
          </w:p>
        </w:tc>
        <w:tc>
          <w:tcPr>
            <w:tcW w:w="67.40pt" w:type="dxa"/>
            <w:shd w:val="clear" w:color="auto" w:fill="auto"/>
          </w:tcPr>
          <w:p w:rsidR="00267C72" w:rsidRPr="00D8770F" w:rsidRDefault="00267C72" w:rsidP="005E4177">
            <w:pPr>
              <w:rPr>
                <w:sz w:val="28"/>
                <w:szCs w:val="28"/>
              </w:rPr>
            </w:pPr>
            <w:r w:rsidRPr="00D8770F">
              <w:rPr>
                <w:sz w:val="28"/>
                <w:szCs w:val="28"/>
              </w:rPr>
              <w:t>Void</w:t>
            </w:r>
          </w:p>
        </w:tc>
        <w:tc>
          <w:tcPr>
            <w:tcW w:w="121.10pt" w:type="dxa"/>
            <w:shd w:val="clear" w:color="auto" w:fill="auto"/>
          </w:tcPr>
          <w:p w:rsidR="00267C72" w:rsidRPr="00D8770F" w:rsidRDefault="00267C72" w:rsidP="005E4177">
            <w:pPr>
              <w:rPr>
                <w:sz w:val="28"/>
                <w:szCs w:val="28"/>
              </w:rPr>
            </w:pPr>
            <w:r w:rsidRPr="00D8770F">
              <w:rPr>
                <w:sz w:val="28"/>
                <w:szCs w:val="28"/>
              </w:rPr>
              <w:t>Xóa phim</w:t>
            </w:r>
          </w:p>
        </w:tc>
      </w:tr>
    </w:tbl>
    <w:p w:rsidR="00267C72" w:rsidRPr="00267C72" w:rsidRDefault="00267C72" w:rsidP="00267C72">
      <w:pPr>
        <w:rPr>
          <w:sz w:val="28"/>
          <w:szCs w:val="28"/>
        </w:rPr>
      </w:pPr>
    </w:p>
    <w:tbl>
      <w:tblPr>
        <w:tblW w:w="499.25pt" w:type="dxa"/>
        <w:tblBorders>
          <w:top w:val="single" w:sz="4" w:space="0" w:color="000000"/>
          <w:start w:val="single" w:sz="4" w:space="0" w:color="000000"/>
          <w:bottom w:val="single" w:sz="4" w:space="0" w:color="000000"/>
          <w:end w:val="single" w:sz="4" w:space="0" w:color="000000"/>
          <w:insideH w:val="single" w:sz="4" w:space="0" w:color="000000"/>
          <w:insideV w:val="single" w:sz="4" w:space="0" w:color="000000"/>
        </w:tblBorders>
        <w:tblLook w:firstRow="1" w:lastRow="0" w:firstColumn="1" w:lastColumn="0" w:noHBand="0" w:noVBand="1"/>
      </w:tblPr>
      <w:tblGrid>
        <w:gridCol w:w="1255"/>
        <w:gridCol w:w="1890"/>
        <w:gridCol w:w="1530"/>
        <w:gridCol w:w="1530"/>
        <w:gridCol w:w="1350"/>
        <w:gridCol w:w="2430"/>
      </w:tblGrid>
      <w:tr w:rsidR="00267C72" w:rsidRPr="00D8770F" w:rsidTr="00D8770F">
        <w:tc>
          <w:tcPr>
            <w:tcW w:w="62.75pt" w:type="dxa"/>
            <w:shd w:val="clear" w:color="auto" w:fill="E7E6E6"/>
          </w:tcPr>
          <w:p w:rsidR="00267C72" w:rsidRPr="00D8770F" w:rsidRDefault="00267C72" w:rsidP="005E4177">
            <w:pPr>
              <w:rPr>
                <w:b/>
                <w:sz w:val="28"/>
                <w:szCs w:val="28"/>
              </w:rPr>
            </w:pPr>
            <w:r w:rsidRPr="00D8770F">
              <w:rPr>
                <w:b/>
                <w:sz w:val="28"/>
                <w:szCs w:val="28"/>
              </w:rPr>
              <w:t>Tên lớp</w:t>
            </w:r>
          </w:p>
        </w:tc>
        <w:tc>
          <w:tcPr>
            <w:tcW w:w="436.50pt" w:type="dxa"/>
            <w:gridSpan w:val="5"/>
            <w:shd w:val="clear" w:color="auto" w:fill="auto"/>
          </w:tcPr>
          <w:p w:rsidR="00267C72" w:rsidRPr="00D8770F" w:rsidRDefault="00267C72" w:rsidP="005E4177">
            <w:pPr>
              <w:rPr>
                <w:b/>
                <w:sz w:val="28"/>
                <w:szCs w:val="28"/>
              </w:rPr>
            </w:pPr>
            <w:r w:rsidRPr="00D8770F">
              <w:rPr>
                <w:b/>
                <w:sz w:val="28"/>
                <w:szCs w:val="28"/>
              </w:rPr>
              <w:t>GiaoDienQuanLyRap</w:t>
            </w:r>
          </w:p>
        </w:tc>
      </w:tr>
      <w:tr w:rsidR="00267C72" w:rsidRPr="00D8770F" w:rsidTr="00D8770F">
        <w:tc>
          <w:tcPr>
            <w:tcW w:w="62.75pt" w:type="dxa"/>
            <w:shd w:val="clear" w:color="auto" w:fill="E7E6E6"/>
          </w:tcPr>
          <w:p w:rsidR="00267C72" w:rsidRPr="00D8770F" w:rsidRDefault="00267C72" w:rsidP="005E4177">
            <w:pPr>
              <w:rPr>
                <w:b/>
                <w:sz w:val="28"/>
                <w:szCs w:val="28"/>
              </w:rPr>
            </w:pPr>
            <w:r w:rsidRPr="00D8770F">
              <w:rPr>
                <w:b/>
                <w:sz w:val="28"/>
                <w:szCs w:val="28"/>
              </w:rPr>
              <w:t>Mục đích sử dụng của lớp</w:t>
            </w:r>
          </w:p>
        </w:tc>
        <w:tc>
          <w:tcPr>
            <w:tcW w:w="436.50pt" w:type="dxa"/>
            <w:gridSpan w:val="5"/>
            <w:shd w:val="clear" w:color="auto" w:fill="FFFFFF"/>
          </w:tcPr>
          <w:p w:rsidR="00267C72" w:rsidRPr="00D8770F" w:rsidRDefault="00267C72" w:rsidP="005E4177">
            <w:pPr>
              <w:rPr>
                <w:sz w:val="28"/>
                <w:szCs w:val="28"/>
              </w:rPr>
            </w:pPr>
            <w:r w:rsidRPr="00D8770F">
              <w:rPr>
                <w:sz w:val="28"/>
                <w:szCs w:val="28"/>
              </w:rPr>
              <w:t>Cung cấp menu các thao tác quản lý rạp</w:t>
            </w:r>
          </w:p>
        </w:tc>
      </w:tr>
      <w:tr w:rsidR="00267C72" w:rsidRPr="00D8770F" w:rsidTr="00D8770F">
        <w:trPr>
          <w:trHeight w:val="132"/>
        </w:trPr>
        <w:tc>
          <w:tcPr>
            <w:tcW w:w="62.75pt" w:type="dxa"/>
            <w:vMerge w:val="restart"/>
            <w:shd w:val="clear" w:color="auto" w:fill="E7E6E6"/>
          </w:tcPr>
          <w:p w:rsidR="00267C72" w:rsidRPr="00D8770F" w:rsidRDefault="00267C72" w:rsidP="005E4177">
            <w:pPr>
              <w:rPr>
                <w:b/>
                <w:sz w:val="28"/>
                <w:szCs w:val="28"/>
              </w:rPr>
            </w:pPr>
            <w:r w:rsidRPr="00D8770F">
              <w:rPr>
                <w:b/>
                <w:sz w:val="28"/>
                <w:szCs w:val="28"/>
              </w:rPr>
              <w:t>Thuộc tính</w:t>
            </w:r>
          </w:p>
        </w:tc>
        <w:tc>
          <w:tcPr>
            <w:tcW w:w="94.50pt" w:type="dxa"/>
            <w:shd w:val="clear" w:color="auto" w:fill="E7E6E6"/>
          </w:tcPr>
          <w:p w:rsidR="00267C72" w:rsidRPr="00D8770F" w:rsidRDefault="00267C72" w:rsidP="005E4177">
            <w:pPr>
              <w:rPr>
                <w:b/>
                <w:sz w:val="28"/>
                <w:szCs w:val="28"/>
              </w:rPr>
            </w:pPr>
            <w:r w:rsidRPr="00D8770F">
              <w:rPr>
                <w:b/>
                <w:sz w:val="28"/>
                <w:szCs w:val="28"/>
              </w:rPr>
              <w:t>Tên thuộc tính</w:t>
            </w:r>
          </w:p>
        </w:tc>
        <w:tc>
          <w:tcPr>
            <w:tcW w:w="153pt" w:type="dxa"/>
            <w:gridSpan w:val="2"/>
            <w:shd w:val="clear" w:color="auto" w:fill="E7E6E6"/>
          </w:tcPr>
          <w:p w:rsidR="00267C72" w:rsidRPr="00D8770F" w:rsidRDefault="00267C72" w:rsidP="005E4177">
            <w:pPr>
              <w:rPr>
                <w:b/>
                <w:sz w:val="28"/>
                <w:szCs w:val="28"/>
              </w:rPr>
            </w:pPr>
            <w:r w:rsidRPr="00D8770F">
              <w:rPr>
                <w:b/>
                <w:sz w:val="28"/>
                <w:szCs w:val="28"/>
              </w:rPr>
              <w:t>Phạm vi</w:t>
            </w:r>
          </w:p>
        </w:tc>
        <w:tc>
          <w:tcPr>
            <w:tcW w:w="67.50pt" w:type="dxa"/>
            <w:shd w:val="clear" w:color="auto" w:fill="E7E6E6"/>
          </w:tcPr>
          <w:p w:rsidR="00267C72" w:rsidRPr="00D8770F" w:rsidRDefault="00267C72" w:rsidP="005E4177">
            <w:pPr>
              <w:rPr>
                <w:b/>
                <w:sz w:val="28"/>
                <w:szCs w:val="28"/>
              </w:rPr>
            </w:pPr>
            <w:r w:rsidRPr="00D8770F">
              <w:rPr>
                <w:b/>
                <w:sz w:val="28"/>
                <w:szCs w:val="28"/>
              </w:rPr>
              <w:t>Kiểu dữ liệu</w:t>
            </w:r>
          </w:p>
        </w:tc>
        <w:tc>
          <w:tcPr>
            <w:tcW w:w="121.50pt" w:type="dxa"/>
            <w:shd w:val="clear" w:color="auto" w:fill="E7E6E6"/>
          </w:tcPr>
          <w:p w:rsidR="00267C72" w:rsidRPr="00D8770F" w:rsidRDefault="00267C72" w:rsidP="005E4177">
            <w:pPr>
              <w:rPr>
                <w:b/>
                <w:sz w:val="28"/>
                <w:szCs w:val="28"/>
              </w:rPr>
            </w:pPr>
            <w:r w:rsidRPr="00D8770F">
              <w:rPr>
                <w:b/>
                <w:sz w:val="28"/>
                <w:szCs w:val="28"/>
              </w:rPr>
              <w:t>Mục đích sử dụng</w:t>
            </w:r>
          </w:p>
        </w:tc>
      </w:tr>
      <w:tr w:rsidR="00267C72" w:rsidRPr="00D8770F" w:rsidTr="00D8770F">
        <w:trPr>
          <w:trHeight w:val="132"/>
        </w:trPr>
        <w:tc>
          <w:tcPr>
            <w:tcW w:w="62.75pt" w:type="dxa"/>
            <w:vMerge/>
            <w:shd w:val="clear" w:color="auto" w:fill="E7E6E6"/>
          </w:tcPr>
          <w:p w:rsidR="00267C72" w:rsidRPr="00D8770F" w:rsidRDefault="00267C72" w:rsidP="005E4177">
            <w:pPr>
              <w:rPr>
                <w:b/>
                <w:sz w:val="28"/>
                <w:szCs w:val="28"/>
              </w:rPr>
            </w:pPr>
          </w:p>
        </w:tc>
        <w:tc>
          <w:tcPr>
            <w:tcW w:w="94.50pt" w:type="dxa"/>
            <w:shd w:val="clear" w:color="auto" w:fill="auto"/>
          </w:tcPr>
          <w:p w:rsidR="00267C72" w:rsidRPr="00D8770F" w:rsidRDefault="00267C72" w:rsidP="005E4177">
            <w:pPr>
              <w:rPr>
                <w:sz w:val="28"/>
                <w:szCs w:val="28"/>
              </w:rPr>
            </w:pPr>
            <w:r w:rsidRPr="00D8770F">
              <w:rPr>
                <w:sz w:val="28"/>
                <w:szCs w:val="28"/>
              </w:rPr>
              <w:t>danhSachRap</w:t>
            </w:r>
          </w:p>
        </w:tc>
        <w:tc>
          <w:tcPr>
            <w:tcW w:w="153pt" w:type="dxa"/>
            <w:gridSpan w:val="2"/>
            <w:shd w:val="clear" w:color="auto" w:fill="auto"/>
          </w:tcPr>
          <w:p w:rsidR="00267C72" w:rsidRPr="00D8770F" w:rsidRDefault="00267C72" w:rsidP="005E4177">
            <w:pPr>
              <w:rPr>
                <w:sz w:val="28"/>
                <w:szCs w:val="28"/>
              </w:rPr>
            </w:pPr>
            <w:r w:rsidRPr="00D8770F">
              <w:rPr>
                <w:sz w:val="28"/>
                <w:szCs w:val="28"/>
              </w:rPr>
              <w:t>Private</w:t>
            </w:r>
          </w:p>
        </w:tc>
        <w:tc>
          <w:tcPr>
            <w:tcW w:w="67.50pt" w:type="dxa"/>
            <w:shd w:val="clear" w:color="auto" w:fill="auto"/>
          </w:tcPr>
          <w:p w:rsidR="00267C72" w:rsidRPr="00D8770F" w:rsidRDefault="00267C72" w:rsidP="005E4177">
            <w:pPr>
              <w:rPr>
                <w:sz w:val="28"/>
                <w:szCs w:val="28"/>
              </w:rPr>
            </w:pPr>
            <w:r w:rsidRPr="00D8770F">
              <w:rPr>
                <w:sz w:val="28"/>
                <w:szCs w:val="28"/>
              </w:rPr>
              <w:t>ArrayList</w:t>
            </w:r>
          </w:p>
        </w:tc>
        <w:tc>
          <w:tcPr>
            <w:tcW w:w="121.50pt" w:type="dxa"/>
            <w:shd w:val="clear" w:color="auto" w:fill="auto"/>
          </w:tcPr>
          <w:p w:rsidR="00267C72" w:rsidRPr="00D8770F" w:rsidRDefault="00267C72" w:rsidP="005E4177">
            <w:pPr>
              <w:rPr>
                <w:sz w:val="28"/>
                <w:szCs w:val="28"/>
              </w:rPr>
            </w:pPr>
            <w:r w:rsidRPr="00D8770F">
              <w:rPr>
                <w:sz w:val="28"/>
                <w:szCs w:val="28"/>
              </w:rPr>
              <w:t>Lưu trữ danh sách các rạp</w:t>
            </w:r>
          </w:p>
        </w:tc>
      </w:tr>
      <w:tr w:rsidR="00267C72" w:rsidRPr="00D8770F" w:rsidTr="00D8770F">
        <w:trPr>
          <w:trHeight w:val="132"/>
        </w:trPr>
        <w:tc>
          <w:tcPr>
            <w:tcW w:w="62.75pt" w:type="dxa"/>
            <w:vMerge w:val="restart"/>
            <w:shd w:val="clear" w:color="auto" w:fill="E7E6E6"/>
          </w:tcPr>
          <w:p w:rsidR="00267C72" w:rsidRPr="00D8770F" w:rsidRDefault="00267C72" w:rsidP="005E4177">
            <w:pPr>
              <w:rPr>
                <w:b/>
                <w:sz w:val="28"/>
                <w:szCs w:val="28"/>
              </w:rPr>
            </w:pPr>
            <w:r w:rsidRPr="00D8770F">
              <w:rPr>
                <w:b/>
                <w:sz w:val="28"/>
                <w:szCs w:val="28"/>
              </w:rPr>
              <w:t>Phương thức</w:t>
            </w:r>
          </w:p>
        </w:tc>
        <w:tc>
          <w:tcPr>
            <w:tcW w:w="94.50pt" w:type="dxa"/>
            <w:shd w:val="clear" w:color="auto" w:fill="E7E6E6"/>
          </w:tcPr>
          <w:p w:rsidR="00267C72" w:rsidRPr="00D8770F" w:rsidRDefault="00267C72" w:rsidP="005E4177">
            <w:pPr>
              <w:rPr>
                <w:b/>
                <w:sz w:val="28"/>
                <w:szCs w:val="28"/>
              </w:rPr>
            </w:pPr>
            <w:r w:rsidRPr="00D8770F">
              <w:rPr>
                <w:b/>
                <w:sz w:val="28"/>
                <w:szCs w:val="28"/>
              </w:rPr>
              <w:t>Tên phương thức</w:t>
            </w:r>
          </w:p>
        </w:tc>
        <w:tc>
          <w:tcPr>
            <w:tcW w:w="76.50pt" w:type="dxa"/>
            <w:shd w:val="clear" w:color="auto" w:fill="E7E6E6"/>
          </w:tcPr>
          <w:p w:rsidR="00267C72" w:rsidRPr="00D8770F" w:rsidRDefault="00267C72" w:rsidP="005E4177">
            <w:pPr>
              <w:rPr>
                <w:b/>
                <w:sz w:val="28"/>
                <w:szCs w:val="28"/>
              </w:rPr>
            </w:pPr>
            <w:r w:rsidRPr="00D8770F">
              <w:rPr>
                <w:b/>
                <w:sz w:val="28"/>
                <w:szCs w:val="28"/>
              </w:rPr>
              <w:t>Phạm vi</w:t>
            </w:r>
          </w:p>
        </w:tc>
        <w:tc>
          <w:tcPr>
            <w:tcW w:w="76.50pt" w:type="dxa"/>
            <w:shd w:val="clear" w:color="auto" w:fill="E7E6E6"/>
          </w:tcPr>
          <w:p w:rsidR="00267C72" w:rsidRPr="00D8770F" w:rsidRDefault="00267C72" w:rsidP="005E4177">
            <w:pPr>
              <w:rPr>
                <w:b/>
                <w:sz w:val="28"/>
                <w:szCs w:val="28"/>
              </w:rPr>
            </w:pPr>
            <w:r w:rsidRPr="00D8770F">
              <w:rPr>
                <w:b/>
                <w:sz w:val="28"/>
                <w:szCs w:val="28"/>
              </w:rPr>
              <w:t>Danh sách tham số</w:t>
            </w:r>
          </w:p>
        </w:tc>
        <w:tc>
          <w:tcPr>
            <w:tcW w:w="67.50pt" w:type="dxa"/>
            <w:shd w:val="clear" w:color="auto" w:fill="E7E6E6"/>
          </w:tcPr>
          <w:p w:rsidR="00267C72" w:rsidRPr="00D8770F" w:rsidRDefault="00267C72" w:rsidP="005E4177">
            <w:pPr>
              <w:rPr>
                <w:b/>
                <w:sz w:val="28"/>
                <w:szCs w:val="28"/>
              </w:rPr>
            </w:pPr>
            <w:r w:rsidRPr="00D8770F">
              <w:rPr>
                <w:b/>
                <w:sz w:val="28"/>
                <w:szCs w:val="28"/>
              </w:rPr>
              <w:t>Kiểu dữ liệu trả về</w:t>
            </w:r>
          </w:p>
        </w:tc>
        <w:tc>
          <w:tcPr>
            <w:tcW w:w="121.50pt" w:type="dxa"/>
            <w:shd w:val="clear" w:color="auto" w:fill="E7E6E6"/>
          </w:tcPr>
          <w:p w:rsidR="00267C72" w:rsidRPr="00D8770F" w:rsidRDefault="00267C72" w:rsidP="005E4177">
            <w:pPr>
              <w:rPr>
                <w:b/>
                <w:sz w:val="28"/>
                <w:szCs w:val="28"/>
              </w:rPr>
            </w:pPr>
            <w:r w:rsidRPr="00D8770F">
              <w:rPr>
                <w:b/>
                <w:sz w:val="28"/>
                <w:szCs w:val="28"/>
              </w:rPr>
              <w:t>Mục đích sử dụng</w:t>
            </w:r>
          </w:p>
        </w:tc>
      </w:tr>
      <w:tr w:rsidR="00267C72" w:rsidRPr="00D8770F" w:rsidTr="00D8770F">
        <w:trPr>
          <w:trHeight w:val="132"/>
        </w:trPr>
        <w:tc>
          <w:tcPr>
            <w:tcW w:w="62.75pt" w:type="dxa"/>
            <w:vMerge/>
            <w:shd w:val="clear" w:color="auto" w:fill="E7E6E6"/>
          </w:tcPr>
          <w:p w:rsidR="00267C72" w:rsidRPr="00D8770F" w:rsidRDefault="00267C72" w:rsidP="005E4177">
            <w:pPr>
              <w:rPr>
                <w:sz w:val="28"/>
                <w:szCs w:val="28"/>
              </w:rPr>
            </w:pPr>
          </w:p>
        </w:tc>
        <w:tc>
          <w:tcPr>
            <w:tcW w:w="94.50pt" w:type="dxa"/>
            <w:shd w:val="clear" w:color="auto" w:fill="auto"/>
          </w:tcPr>
          <w:p w:rsidR="00267C72" w:rsidRPr="00D8770F" w:rsidRDefault="00267C72" w:rsidP="005E4177">
            <w:pPr>
              <w:rPr>
                <w:sz w:val="28"/>
                <w:szCs w:val="28"/>
              </w:rPr>
            </w:pPr>
            <w:r w:rsidRPr="00D8770F">
              <w:rPr>
                <w:sz w:val="28"/>
                <w:szCs w:val="28"/>
              </w:rPr>
              <w:t>xemRap</w:t>
            </w:r>
          </w:p>
        </w:tc>
        <w:tc>
          <w:tcPr>
            <w:tcW w:w="76.50pt" w:type="dxa"/>
            <w:shd w:val="clear" w:color="auto" w:fill="auto"/>
          </w:tcPr>
          <w:p w:rsidR="00267C72" w:rsidRPr="00D8770F" w:rsidRDefault="00267C72" w:rsidP="005E4177">
            <w:pPr>
              <w:rPr>
                <w:sz w:val="28"/>
                <w:szCs w:val="28"/>
              </w:rPr>
            </w:pPr>
            <w:r w:rsidRPr="00D8770F">
              <w:rPr>
                <w:sz w:val="28"/>
                <w:szCs w:val="28"/>
              </w:rPr>
              <w:t>Public</w:t>
            </w:r>
          </w:p>
        </w:tc>
        <w:tc>
          <w:tcPr>
            <w:tcW w:w="76.50pt" w:type="dxa"/>
            <w:shd w:val="clear" w:color="auto" w:fill="auto"/>
          </w:tcPr>
          <w:p w:rsidR="00267C72" w:rsidRPr="00D8770F" w:rsidRDefault="00267C72" w:rsidP="005E4177">
            <w:pPr>
              <w:rPr>
                <w:sz w:val="28"/>
                <w:szCs w:val="28"/>
              </w:rPr>
            </w:pPr>
            <w:r w:rsidRPr="00D8770F">
              <w:rPr>
                <w:sz w:val="28"/>
                <w:szCs w:val="28"/>
              </w:rPr>
              <w:t>tenRap</w:t>
            </w:r>
          </w:p>
        </w:tc>
        <w:tc>
          <w:tcPr>
            <w:tcW w:w="67.50pt" w:type="dxa"/>
            <w:shd w:val="clear" w:color="auto" w:fill="auto"/>
          </w:tcPr>
          <w:p w:rsidR="00267C72" w:rsidRPr="00D8770F" w:rsidRDefault="00267C72" w:rsidP="005E4177">
            <w:pPr>
              <w:rPr>
                <w:sz w:val="28"/>
                <w:szCs w:val="28"/>
              </w:rPr>
            </w:pPr>
            <w:r w:rsidRPr="00D8770F">
              <w:rPr>
                <w:sz w:val="28"/>
                <w:szCs w:val="28"/>
              </w:rPr>
              <w:t>Void</w:t>
            </w:r>
          </w:p>
        </w:tc>
        <w:tc>
          <w:tcPr>
            <w:tcW w:w="121.50pt" w:type="dxa"/>
            <w:shd w:val="clear" w:color="auto" w:fill="auto"/>
          </w:tcPr>
          <w:p w:rsidR="00267C72" w:rsidRPr="00D8770F" w:rsidRDefault="00267C72" w:rsidP="005E4177">
            <w:pPr>
              <w:rPr>
                <w:sz w:val="28"/>
                <w:szCs w:val="28"/>
              </w:rPr>
            </w:pPr>
            <w:r w:rsidRPr="00D8770F">
              <w:rPr>
                <w:sz w:val="28"/>
                <w:szCs w:val="28"/>
              </w:rPr>
              <w:t>Tìm kiếm rạp cần thao tác</w:t>
            </w:r>
          </w:p>
        </w:tc>
      </w:tr>
      <w:tr w:rsidR="00267C72" w:rsidRPr="00D8770F" w:rsidTr="00D8770F">
        <w:trPr>
          <w:trHeight w:val="132"/>
        </w:trPr>
        <w:tc>
          <w:tcPr>
            <w:tcW w:w="62.75pt" w:type="dxa"/>
            <w:vMerge/>
            <w:shd w:val="clear" w:color="auto" w:fill="E7E6E6"/>
          </w:tcPr>
          <w:p w:rsidR="00267C72" w:rsidRPr="00D8770F" w:rsidRDefault="00267C72" w:rsidP="005E4177">
            <w:pPr>
              <w:rPr>
                <w:sz w:val="28"/>
                <w:szCs w:val="28"/>
              </w:rPr>
            </w:pPr>
          </w:p>
        </w:tc>
        <w:tc>
          <w:tcPr>
            <w:tcW w:w="94.50pt" w:type="dxa"/>
            <w:shd w:val="clear" w:color="auto" w:fill="auto"/>
          </w:tcPr>
          <w:p w:rsidR="00267C72" w:rsidRPr="00D8770F" w:rsidRDefault="00267C72" w:rsidP="005E4177">
            <w:pPr>
              <w:rPr>
                <w:sz w:val="28"/>
                <w:szCs w:val="28"/>
              </w:rPr>
            </w:pPr>
            <w:r w:rsidRPr="00D8770F">
              <w:rPr>
                <w:sz w:val="28"/>
                <w:szCs w:val="28"/>
              </w:rPr>
              <w:t>themRap</w:t>
            </w:r>
          </w:p>
        </w:tc>
        <w:tc>
          <w:tcPr>
            <w:tcW w:w="76.50pt" w:type="dxa"/>
            <w:shd w:val="clear" w:color="auto" w:fill="auto"/>
          </w:tcPr>
          <w:p w:rsidR="00267C72" w:rsidRPr="00D8770F" w:rsidRDefault="00267C72" w:rsidP="005E4177">
            <w:pPr>
              <w:rPr>
                <w:sz w:val="28"/>
                <w:szCs w:val="28"/>
              </w:rPr>
            </w:pPr>
            <w:r w:rsidRPr="00D8770F">
              <w:rPr>
                <w:sz w:val="28"/>
                <w:szCs w:val="28"/>
              </w:rPr>
              <w:t>Public</w:t>
            </w:r>
          </w:p>
        </w:tc>
        <w:tc>
          <w:tcPr>
            <w:tcW w:w="76.50pt" w:type="dxa"/>
            <w:shd w:val="clear" w:color="auto" w:fill="auto"/>
          </w:tcPr>
          <w:p w:rsidR="00267C72" w:rsidRPr="00D8770F" w:rsidRDefault="00267C72" w:rsidP="005E4177">
            <w:pPr>
              <w:rPr>
                <w:sz w:val="28"/>
                <w:szCs w:val="28"/>
              </w:rPr>
            </w:pPr>
            <w:r w:rsidRPr="00D8770F">
              <w:rPr>
                <w:sz w:val="28"/>
                <w:szCs w:val="28"/>
              </w:rPr>
              <w:t>id, tenRap, vungMien, nhomRap, rating, poster, moTa, diaChi</w:t>
            </w:r>
          </w:p>
        </w:tc>
        <w:tc>
          <w:tcPr>
            <w:tcW w:w="67.50pt" w:type="dxa"/>
            <w:shd w:val="clear" w:color="auto" w:fill="auto"/>
          </w:tcPr>
          <w:p w:rsidR="00267C72" w:rsidRPr="00D8770F" w:rsidRDefault="00267C72" w:rsidP="005E4177">
            <w:pPr>
              <w:rPr>
                <w:sz w:val="28"/>
                <w:szCs w:val="28"/>
              </w:rPr>
            </w:pPr>
            <w:r w:rsidRPr="00D8770F">
              <w:rPr>
                <w:sz w:val="28"/>
                <w:szCs w:val="28"/>
              </w:rPr>
              <w:t>Void</w:t>
            </w:r>
          </w:p>
        </w:tc>
        <w:tc>
          <w:tcPr>
            <w:tcW w:w="121.50pt" w:type="dxa"/>
            <w:shd w:val="clear" w:color="auto" w:fill="auto"/>
          </w:tcPr>
          <w:p w:rsidR="00267C72" w:rsidRPr="00D8770F" w:rsidRDefault="00267C72" w:rsidP="005E4177">
            <w:pPr>
              <w:rPr>
                <w:sz w:val="28"/>
                <w:szCs w:val="28"/>
              </w:rPr>
            </w:pPr>
            <w:r w:rsidRPr="00D8770F">
              <w:rPr>
                <w:sz w:val="28"/>
                <w:szCs w:val="28"/>
              </w:rPr>
              <w:t>Thêm mới rạp</w:t>
            </w:r>
          </w:p>
        </w:tc>
      </w:tr>
      <w:tr w:rsidR="00267C72" w:rsidRPr="00D8770F" w:rsidTr="00D8770F">
        <w:trPr>
          <w:trHeight w:val="132"/>
        </w:trPr>
        <w:tc>
          <w:tcPr>
            <w:tcW w:w="62.75pt" w:type="dxa"/>
            <w:vMerge/>
            <w:shd w:val="clear" w:color="auto" w:fill="E7E6E6"/>
          </w:tcPr>
          <w:p w:rsidR="00267C72" w:rsidRPr="00D8770F" w:rsidRDefault="00267C72" w:rsidP="005E4177">
            <w:pPr>
              <w:rPr>
                <w:sz w:val="28"/>
                <w:szCs w:val="28"/>
              </w:rPr>
            </w:pPr>
          </w:p>
        </w:tc>
        <w:tc>
          <w:tcPr>
            <w:tcW w:w="94.50pt" w:type="dxa"/>
            <w:shd w:val="clear" w:color="auto" w:fill="auto"/>
          </w:tcPr>
          <w:p w:rsidR="00267C72" w:rsidRPr="00D8770F" w:rsidRDefault="00267C72" w:rsidP="005E4177">
            <w:pPr>
              <w:rPr>
                <w:sz w:val="28"/>
                <w:szCs w:val="28"/>
              </w:rPr>
            </w:pPr>
            <w:r w:rsidRPr="00D8770F">
              <w:rPr>
                <w:sz w:val="28"/>
                <w:szCs w:val="28"/>
              </w:rPr>
              <w:t>suaRap</w:t>
            </w:r>
          </w:p>
        </w:tc>
        <w:tc>
          <w:tcPr>
            <w:tcW w:w="76.50pt" w:type="dxa"/>
            <w:shd w:val="clear" w:color="auto" w:fill="auto"/>
          </w:tcPr>
          <w:p w:rsidR="00267C72" w:rsidRPr="00D8770F" w:rsidRDefault="00267C72" w:rsidP="005E4177">
            <w:pPr>
              <w:rPr>
                <w:sz w:val="28"/>
                <w:szCs w:val="28"/>
              </w:rPr>
            </w:pPr>
            <w:r w:rsidRPr="00D8770F">
              <w:rPr>
                <w:sz w:val="28"/>
                <w:szCs w:val="28"/>
              </w:rPr>
              <w:t>Public</w:t>
            </w:r>
          </w:p>
        </w:tc>
        <w:tc>
          <w:tcPr>
            <w:tcW w:w="76.50pt" w:type="dxa"/>
            <w:shd w:val="clear" w:color="auto" w:fill="auto"/>
          </w:tcPr>
          <w:p w:rsidR="00267C72" w:rsidRPr="00D8770F" w:rsidRDefault="00267C72" w:rsidP="005E4177">
            <w:pPr>
              <w:rPr>
                <w:sz w:val="28"/>
                <w:szCs w:val="28"/>
              </w:rPr>
            </w:pPr>
            <w:r w:rsidRPr="00D8770F">
              <w:rPr>
                <w:sz w:val="28"/>
                <w:szCs w:val="28"/>
              </w:rPr>
              <w:t>id, tenRap, vungMien, nhomRap, rating, poster, moTa, diaChi</w:t>
            </w:r>
          </w:p>
        </w:tc>
        <w:tc>
          <w:tcPr>
            <w:tcW w:w="67.50pt" w:type="dxa"/>
            <w:shd w:val="clear" w:color="auto" w:fill="auto"/>
          </w:tcPr>
          <w:p w:rsidR="00267C72" w:rsidRPr="00D8770F" w:rsidRDefault="00267C72" w:rsidP="005E4177">
            <w:pPr>
              <w:rPr>
                <w:sz w:val="28"/>
                <w:szCs w:val="28"/>
              </w:rPr>
            </w:pPr>
            <w:r w:rsidRPr="00D8770F">
              <w:rPr>
                <w:sz w:val="28"/>
                <w:szCs w:val="28"/>
              </w:rPr>
              <w:t>Void</w:t>
            </w:r>
          </w:p>
        </w:tc>
        <w:tc>
          <w:tcPr>
            <w:tcW w:w="121.50pt" w:type="dxa"/>
            <w:shd w:val="clear" w:color="auto" w:fill="auto"/>
          </w:tcPr>
          <w:p w:rsidR="00267C72" w:rsidRPr="00D8770F" w:rsidRDefault="00267C72" w:rsidP="005E4177">
            <w:pPr>
              <w:rPr>
                <w:sz w:val="28"/>
                <w:szCs w:val="28"/>
              </w:rPr>
            </w:pPr>
            <w:r w:rsidRPr="00D8770F">
              <w:rPr>
                <w:sz w:val="28"/>
                <w:szCs w:val="28"/>
              </w:rPr>
              <w:t>Sửa thông tin rạp</w:t>
            </w:r>
          </w:p>
        </w:tc>
      </w:tr>
      <w:tr w:rsidR="00267C72" w:rsidRPr="00D8770F" w:rsidTr="00D8770F">
        <w:trPr>
          <w:trHeight w:val="132"/>
        </w:trPr>
        <w:tc>
          <w:tcPr>
            <w:tcW w:w="62.75pt" w:type="dxa"/>
            <w:vMerge/>
            <w:shd w:val="clear" w:color="auto" w:fill="E7E6E6"/>
          </w:tcPr>
          <w:p w:rsidR="00267C72" w:rsidRPr="00D8770F" w:rsidRDefault="00267C72" w:rsidP="005E4177">
            <w:pPr>
              <w:rPr>
                <w:sz w:val="28"/>
                <w:szCs w:val="28"/>
              </w:rPr>
            </w:pPr>
          </w:p>
        </w:tc>
        <w:tc>
          <w:tcPr>
            <w:tcW w:w="94.50pt" w:type="dxa"/>
            <w:shd w:val="clear" w:color="auto" w:fill="auto"/>
          </w:tcPr>
          <w:p w:rsidR="00267C72" w:rsidRPr="00D8770F" w:rsidRDefault="00267C72" w:rsidP="005E4177">
            <w:pPr>
              <w:rPr>
                <w:sz w:val="28"/>
                <w:szCs w:val="28"/>
              </w:rPr>
            </w:pPr>
            <w:r w:rsidRPr="00D8770F">
              <w:rPr>
                <w:sz w:val="28"/>
                <w:szCs w:val="28"/>
              </w:rPr>
              <w:t>xoaRap</w:t>
            </w:r>
          </w:p>
        </w:tc>
        <w:tc>
          <w:tcPr>
            <w:tcW w:w="76.50pt" w:type="dxa"/>
            <w:shd w:val="clear" w:color="auto" w:fill="auto"/>
          </w:tcPr>
          <w:p w:rsidR="00267C72" w:rsidRPr="00D8770F" w:rsidRDefault="00267C72" w:rsidP="005E4177">
            <w:pPr>
              <w:rPr>
                <w:sz w:val="28"/>
                <w:szCs w:val="28"/>
              </w:rPr>
            </w:pPr>
            <w:r w:rsidRPr="00D8770F">
              <w:rPr>
                <w:sz w:val="28"/>
                <w:szCs w:val="28"/>
              </w:rPr>
              <w:t>Public</w:t>
            </w:r>
          </w:p>
        </w:tc>
        <w:tc>
          <w:tcPr>
            <w:tcW w:w="76.50pt" w:type="dxa"/>
            <w:shd w:val="clear" w:color="auto" w:fill="auto"/>
          </w:tcPr>
          <w:p w:rsidR="00267C72" w:rsidRPr="00D8770F" w:rsidRDefault="00267C72" w:rsidP="005E4177">
            <w:pPr>
              <w:rPr>
                <w:sz w:val="28"/>
                <w:szCs w:val="28"/>
              </w:rPr>
            </w:pPr>
            <w:r w:rsidRPr="00D8770F">
              <w:rPr>
                <w:sz w:val="28"/>
                <w:szCs w:val="28"/>
              </w:rPr>
              <w:t>id</w:t>
            </w:r>
          </w:p>
        </w:tc>
        <w:tc>
          <w:tcPr>
            <w:tcW w:w="67.50pt" w:type="dxa"/>
            <w:shd w:val="clear" w:color="auto" w:fill="auto"/>
          </w:tcPr>
          <w:p w:rsidR="00267C72" w:rsidRPr="00D8770F" w:rsidRDefault="00267C72" w:rsidP="005E4177">
            <w:pPr>
              <w:rPr>
                <w:sz w:val="28"/>
                <w:szCs w:val="28"/>
              </w:rPr>
            </w:pPr>
            <w:r w:rsidRPr="00D8770F">
              <w:rPr>
                <w:sz w:val="28"/>
                <w:szCs w:val="28"/>
              </w:rPr>
              <w:t>Void</w:t>
            </w:r>
          </w:p>
        </w:tc>
        <w:tc>
          <w:tcPr>
            <w:tcW w:w="121.50pt" w:type="dxa"/>
            <w:shd w:val="clear" w:color="auto" w:fill="auto"/>
          </w:tcPr>
          <w:p w:rsidR="00267C72" w:rsidRPr="00D8770F" w:rsidRDefault="00267C72" w:rsidP="005E4177">
            <w:pPr>
              <w:rPr>
                <w:sz w:val="28"/>
                <w:szCs w:val="28"/>
              </w:rPr>
            </w:pPr>
            <w:r w:rsidRPr="00D8770F">
              <w:rPr>
                <w:sz w:val="28"/>
                <w:szCs w:val="28"/>
              </w:rPr>
              <w:t>Xóa rạp</w:t>
            </w:r>
          </w:p>
        </w:tc>
      </w:tr>
    </w:tbl>
    <w:p w:rsidR="00267C72" w:rsidRPr="00267C72" w:rsidRDefault="00267C72" w:rsidP="00267C72">
      <w:pPr>
        <w:rPr>
          <w:sz w:val="28"/>
          <w:szCs w:val="28"/>
        </w:rPr>
      </w:pPr>
    </w:p>
    <w:tbl>
      <w:tblPr>
        <w:tblW w:w="499.25pt" w:type="dxa"/>
        <w:tblBorders>
          <w:top w:val="single" w:sz="4" w:space="0" w:color="000000"/>
          <w:start w:val="single" w:sz="4" w:space="0" w:color="000000"/>
          <w:bottom w:val="single" w:sz="4" w:space="0" w:color="000000"/>
          <w:end w:val="single" w:sz="4" w:space="0" w:color="000000"/>
          <w:insideH w:val="single" w:sz="4" w:space="0" w:color="000000"/>
          <w:insideV w:val="single" w:sz="4" w:space="0" w:color="000000"/>
        </w:tblBorders>
        <w:tblLook w:firstRow="1" w:lastRow="0" w:firstColumn="1" w:lastColumn="0" w:noHBand="0" w:noVBand="1"/>
      </w:tblPr>
      <w:tblGrid>
        <w:gridCol w:w="1215"/>
        <w:gridCol w:w="2472"/>
        <w:gridCol w:w="1292"/>
        <w:gridCol w:w="1865"/>
        <w:gridCol w:w="1326"/>
        <w:gridCol w:w="1815"/>
      </w:tblGrid>
      <w:tr w:rsidR="00267C72" w:rsidRPr="00D8770F" w:rsidTr="00D8770F">
        <w:tc>
          <w:tcPr>
            <w:tcW w:w="62.30pt" w:type="dxa"/>
            <w:shd w:val="clear" w:color="auto" w:fill="E7E6E6"/>
          </w:tcPr>
          <w:p w:rsidR="00267C72" w:rsidRPr="00D8770F" w:rsidRDefault="00267C72" w:rsidP="005E4177">
            <w:pPr>
              <w:rPr>
                <w:b/>
                <w:sz w:val="28"/>
                <w:szCs w:val="28"/>
              </w:rPr>
            </w:pPr>
            <w:r w:rsidRPr="00D8770F">
              <w:rPr>
                <w:b/>
                <w:sz w:val="28"/>
                <w:szCs w:val="28"/>
              </w:rPr>
              <w:t>Tên lớp</w:t>
            </w:r>
          </w:p>
        </w:tc>
        <w:tc>
          <w:tcPr>
            <w:tcW w:w="436.95pt" w:type="dxa"/>
            <w:gridSpan w:val="5"/>
            <w:shd w:val="clear" w:color="auto" w:fill="auto"/>
          </w:tcPr>
          <w:p w:rsidR="00267C72" w:rsidRPr="00D8770F" w:rsidRDefault="00267C72" w:rsidP="005E4177">
            <w:pPr>
              <w:rPr>
                <w:b/>
                <w:sz w:val="28"/>
                <w:szCs w:val="28"/>
              </w:rPr>
            </w:pPr>
            <w:r w:rsidRPr="00D8770F">
              <w:rPr>
                <w:b/>
                <w:sz w:val="28"/>
                <w:szCs w:val="28"/>
              </w:rPr>
              <w:t>GiaoDienQuanLySuatChieu</w:t>
            </w:r>
          </w:p>
        </w:tc>
      </w:tr>
      <w:tr w:rsidR="00267C72" w:rsidRPr="00D8770F" w:rsidTr="00D8770F">
        <w:tc>
          <w:tcPr>
            <w:tcW w:w="62.30pt" w:type="dxa"/>
            <w:shd w:val="clear" w:color="auto" w:fill="E7E6E6"/>
          </w:tcPr>
          <w:p w:rsidR="00267C72" w:rsidRPr="00D8770F" w:rsidRDefault="00267C72" w:rsidP="005E4177">
            <w:pPr>
              <w:rPr>
                <w:b/>
                <w:sz w:val="28"/>
                <w:szCs w:val="28"/>
              </w:rPr>
            </w:pPr>
            <w:r w:rsidRPr="00D8770F">
              <w:rPr>
                <w:b/>
                <w:sz w:val="28"/>
                <w:szCs w:val="28"/>
              </w:rPr>
              <w:t>Mục đích sử dụng của lớp</w:t>
            </w:r>
          </w:p>
        </w:tc>
        <w:tc>
          <w:tcPr>
            <w:tcW w:w="436.95pt" w:type="dxa"/>
            <w:gridSpan w:val="5"/>
            <w:shd w:val="clear" w:color="auto" w:fill="FFFFFF"/>
          </w:tcPr>
          <w:p w:rsidR="00267C72" w:rsidRPr="00D8770F" w:rsidRDefault="00267C72" w:rsidP="005E4177">
            <w:pPr>
              <w:rPr>
                <w:sz w:val="28"/>
                <w:szCs w:val="28"/>
              </w:rPr>
            </w:pPr>
            <w:r w:rsidRPr="00D8770F">
              <w:rPr>
                <w:sz w:val="28"/>
                <w:szCs w:val="28"/>
              </w:rPr>
              <w:t>Cung cấp menu các thao tác quản lý suất chiếu</w:t>
            </w:r>
          </w:p>
        </w:tc>
      </w:tr>
      <w:tr w:rsidR="00267C72" w:rsidRPr="00D8770F" w:rsidTr="00D8770F">
        <w:trPr>
          <w:trHeight w:val="132"/>
        </w:trPr>
        <w:tc>
          <w:tcPr>
            <w:tcW w:w="62.30pt" w:type="dxa"/>
            <w:vMerge w:val="restart"/>
            <w:shd w:val="clear" w:color="auto" w:fill="E7E6E6"/>
          </w:tcPr>
          <w:p w:rsidR="00267C72" w:rsidRPr="00D8770F" w:rsidRDefault="00267C72" w:rsidP="005E4177">
            <w:pPr>
              <w:rPr>
                <w:b/>
                <w:sz w:val="28"/>
                <w:szCs w:val="28"/>
              </w:rPr>
            </w:pPr>
            <w:r w:rsidRPr="00D8770F">
              <w:rPr>
                <w:b/>
                <w:sz w:val="28"/>
                <w:szCs w:val="28"/>
              </w:rPr>
              <w:t>Thuộc tính</w:t>
            </w:r>
          </w:p>
        </w:tc>
        <w:tc>
          <w:tcPr>
            <w:tcW w:w="99.40pt" w:type="dxa"/>
            <w:shd w:val="clear" w:color="auto" w:fill="E7E6E6"/>
          </w:tcPr>
          <w:p w:rsidR="00267C72" w:rsidRPr="00D8770F" w:rsidRDefault="00267C72" w:rsidP="005E4177">
            <w:pPr>
              <w:rPr>
                <w:b/>
                <w:sz w:val="28"/>
                <w:szCs w:val="28"/>
              </w:rPr>
            </w:pPr>
            <w:r w:rsidRPr="00D8770F">
              <w:rPr>
                <w:b/>
                <w:sz w:val="28"/>
                <w:szCs w:val="28"/>
              </w:rPr>
              <w:t>Tên thuộc tính</w:t>
            </w:r>
          </w:p>
        </w:tc>
        <w:tc>
          <w:tcPr>
            <w:tcW w:w="151.75pt" w:type="dxa"/>
            <w:gridSpan w:val="2"/>
            <w:shd w:val="clear" w:color="auto" w:fill="E7E6E6"/>
          </w:tcPr>
          <w:p w:rsidR="00267C72" w:rsidRPr="00D8770F" w:rsidRDefault="00267C72" w:rsidP="005E4177">
            <w:pPr>
              <w:rPr>
                <w:b/>
                <w:sz w:val="28"/>
                <w:szCs w:val="28"/>
              </w:rPr>
            </w:pPr>
            <w:r w:rsidRPr="00D8770F">
              <w:rPr>
                <w:b/>
                <w:sz w:val="28"/>
                <w:szCs w:val="28"/>
              </w:rPr>
              <w:t>Phạm vi</w:t>
            </w:r>
          </w:p>
        </w:tc>
        <w:tc>
          <w:tcPr>
            <w:tcW w:w="66.95pt" w:type="dxa"/>
            <w:shd w:val="clear" w:color="auto" w:fill="E7E6E6"/>
          </w:tcPr>
          <w:p w:rsidR="00267C72" w:rsidRPr="00D8770F" w:rsidRDefault="00267C72" w:rsidP="005E4177">
            <w:pPr>
              <w:rPr>
                <w:b/>
                <w:sz w:val="28"/>
                <w:szCs w:val="28"/>
              </w:rPr>
            </w:pPr>
            <w:r w:rsidRPr="00D8770F">
              <w:rPr>
                <w:b/>
                <w:sz w:val="28"/>
                <w:szCs w:val="28"/>
              </w:rPr>
              <w:t>Kiểu dữ liệu</w:t>
            </w:r>
          </w:p>
        </w:tc>
        <w:tc>
          <w:tcPr>
            <w:tcW w:w="118.85pt" w:type="dxa"/>
            <w:shd w:val="clear" w:color="auto" w:fill="E7E6E6"/>
          </w:tcPr>
          <w:p w:rsidR="00267C72" w:rsidRPr="00D8770F" w:rsidRDefault="00267C72" w:rsidP="005E4177">
            <w:pPr>
              <w:rPr>
                <w:b/>
                <w:sz w:val="28"/>
                <w:szCs w:val="28"/>
              </w:rPr>
            </w:pPr>
            <w:r w:rsidRPr="00D8770F">
              <w:rPr>
                <w:b/>
                <w:sz w:val="28"/>
                <w:szCs w:val="28"/>
              </w:rPr>
              <w:t>Mục đích sử dụng</w:t>
            </w:r>
          </w:p>
        </w:tc>
      </w:tr>
      <w:tr w:rsidR="00267C72" w:rsidRPr="00D8770F" w:rsidTr="00D8770F">
        <w:trPr>
          <w:trHeight w:val="132"/>
        </w:trPr>
        <w:tc>
          <w:tcPr>
            <w:tcW w:w="62.30pt" w:type="dxa"/>
            <w:vMerge/>
            <w:shd w:val="clear" w:color="auto" w:fill="E7E6E6"/>
          </w:tcPr>
          <w:p w:rsidR="00267C72" w:rsidRPr="00D8770F" w:rsidRDefault="00267C72" w:rsidP="005E4177">
            <w:pPr>
              <w:rPr>
                <w:b/>
                <w:sz w:val="28"/>
                <w:szCs w:val="28"/>
              </w:rPr>
            </w:pPr>
          </w:p>
        </w:tc>
        <w:tc>
          <w:tcPr>
            <w:tcW w:w="99.40pt" w:type="dxa"/>
            <w:shd w:val="clear" w:color="auto" w:fill="auto"/>
          </w:tcPr>
          <w:p w:rsidR="00267C72" w:rsidRPr="00D8770F" w:rsidRDefault="00267C72" w:rsidP="005E4177">
            <w:pPr>
              <w:rPr>
                <w:sz w:val="28"/>
                <w:szCs w:val="28"/>
              </w:rPr>
            </w:pPr>
            <w:r w:rsidRPr="00D8770F">
              <w:rPr>
                <w:sz w:val="28"/>
                <w:szCs w:val="28"/>
              </w:rPr>
              <w:t>danhSachSuatChieu</w:t>
            </w:r>
          </w:p>
        </w:tc>
        <w:tc>
          <w:tcPr>
            <w:tcW w:w="151.75pt" w:type="dxa"/>
            <w:gridSpan w:val="2"/>
            <w:shd w:val="clear" w:color="auto" w:fill="auto"/>
          </w:tcPr>
          <w:p w:rsidR="00267C72" w:rsidRPr="00D8770F" w:rsidRDefault="00267C72" w:rsidP="005E4177">
            <w:pPr>
              <w:rPr>
                <w:sz w:val="28"/>
                <w:szCs w:val="28"/>
              </w:rPr>
            </w:pPr>
            <w:r w:rsidRPr="00D8770F">
              <w:rPr>
                <w:sz w:val="28"/>
                <w:szCs w:val="28"/>
              </w:rPr>
              <w:t>Private</w:t>
            </w:r>
          </w:p>
        </w:tc>
        <w:tc>
          <w:tcPr>
            <w:tcW w:w="66.95pt" w:type="dxa"/>
            <w:shd w:val="clear" w:color="auto" w:fill="auto"/>
          </w:tcPr>
          <w:p w:rsidR="00267C72" w:rsidRPr="00D8770F" w:rsidRDefault="00267C72" w:rsidP="005E4177">
            <w:pPr>
              <w:rPr>
                <w:sz w:val="28"/>
                <w:szCs w:val="28"/>
              </w:rPr>
            </w:pPr>
            <w:r w:rsidRPr="00D8770F">
              <w:rPr>
                <w:sz w:val="28"/>
                <w:szCs w:val="28"/>
              </w:rPr>
              <w:t>ArrayList</w:t>
            </w:r>
          </w:p>
        </w:tc>
        <w:tc>
          <w:tcPr>
            <w:tcW w:w="118.85pt" w:type="dxa"/>
            <w:shd w:val="clear" w:color="auto" w:fill="auto"/>
          </w:tcPr>
          <w:p w:rsidR="00267C72" w:rsidRPr="00D8770F" w:rsidRDefault="00267C72" w:rsidP="005E4177">
            <w:pPr>
              <w:rPr>
                <w:sz w:val="28"/>
                <w:szCs w:val="28"/>
              </w:rPr>
            </w:pPr>
            <w:r w:rsidRPr="00D8770F">
              <w:rPr>
                <w:sz w:val="28"/>
                <w:szCs w:val="28"/>
              </w:rPr>
              <w:t>Lưu giữ danh sách các suất chiếu</w:t>
            </w:r>
          </w:p>
        </w:tc>
      </w:tr>
      <w:tr w:rsidR="00267C72" w:rsidRPr="00D8770F" w:rsidTr="00D8770F">
        <w:trPr>
          <w:trHeight w:val="132"/>
        </w:trPr>
        <w:tc>
          <w:tcPr>
            <w:tcW w:w="62.30pt" w:type="dxa"/>
            <w:vMerge w:val="restart"/>
            <w:shd w:val="clear" w:color="auto" w:fill="E7E6E6"/>
          </w:tcPr>
          <w:p w:rsidR="00267C72" w:rsidRPr="00D8770F" w:rsidRDefault="00267C72" w:rsidP="005E4177">
            <w:pPr>
              <w:rPr>
                <w:b/>
                <w:sz w:val="28"/>
                <w:szCs w:val="28"/>
              </w:rPr>
            </w:pPr>
            <w:r w:rsidRPr="00D8770F">
              <w:rPr>
                <w:b/>
                <w:sz w:val="28"/>
                <w:szCs w:val="28"/>
              </w:rPr>
              <w:t>Phương thức</w:t>
            </w:r>
          </w:p>
        </w:tc>
        <w:tc>
          <w:tcPr>
            <w:tcW w:w="99.40pt" w:type="dxa"/>
            <w:shd w:val="clear" w:color="auto" w:fill="E7E6E6"/>
          </w:tcPr>
          <w:p w:rsidR="00267C72" w:rsidRPr="00D8770F" w:rsidRDefault="00267C72" w:rsidP="005E4177">
            <w:pPr>
              <w:rPr>
                <w:b/>
                <w:sz w:val="28"/>
                <w:szCs w:val="28"/>
              </w:rPr>
            </w:pPr>
            <w:r w:rsidRPr="00D8770F">
              <w:rPr>
                <w:b/>
                <w:sz w:val="28"/>
                <w:szCs w:val="28"/>
              </w:rPr>
              <w:t>Tên phương thức</w:t>
            </w:r>
          </w:p>
        </w:tc>
        <w:tc>
          <w:tcPr>
            <w:tcW w:w="75.30pt" w:type="dxa"/>
            <w:shd w:val="clear" w:color="auto" w:fill="E7E6E6"/>
          </w:tcPr>
          <w:p w:rsidR="00267C72" w:rsidRPr="00D8770F" w:rsidRDefault="00267C72" w:rsidP="005E4177">
            <w:pPr>
              <w:rPr>
                <w:b/>
                <w:sz w:val="28"/>
                <w:szCs w:val="28"/>
              </w:rPr>
            </w:pPr>
            <w:r w:rsidRPr="00D8770F">
              <w:rPr>
                <w:b/>
                <w:sz w:val="28"/>
                <w:szCs w:val="28"/>
              </w:rPr>
              <w:t>Phạm vi</w:t>
            </w:r>
          </w:p>
        </w:tc>
        <w:tc>
          <w:tcPr>
            <w:tcW w:w="76.45pt" w:type="dxa"/>
            <w:shd w:val="clear" w:color="auto" w:fill="E7E6E6"/>
          </w:tcPr>
          <w:p w:rsidR="00267C72" w:rsidRPr="00D8770F" w:rsidRDefault="00267C72" w:rsidP="005E4177">
            <w:pPr>
              <w:rPr>
                <w:b/>
                <w:sz w:val="28"/>
                <w:szCs w:val="28"/>
              </w:rPr>
            </w:pPr>
            <w:r w:rsidRPr="00D8770F">
              <w:rPr>
                <w:b/>
                <w:sz w:val="28"/>
                <w:szCs w:val="28"/>
              </w:rPr>
              <w:t>Danh sách tham số</w:t>
            </w:r>
          </w:p>
        </w:tc>
        <w:tc>
          <w:tcPr>
            <w:tcW w:w="66.95pt" w:type="dxa"/>
            <w:shd w:val="clear" w:color="auto" w:fill="E7E6E6"/>
          </w:tcPr>
          <w:p w:rsidR="00267C72" w:rsidRPr="00D8770F" w:rsidRDefault="00267C72" w:rsidP="005E4177">
            <w:pPr>
              <w:rPr>
                <w:b/>
                <w:sz w:val="28"/>
                <w:szCs w:val="28"/>
              </w:rPr>
            </w:pPr>
            <w:r w:rsidRPr="00D8770F">
              <w:rPr>
                <w:b/>
                <w:sz w:val="28"/>
                <w:szCs w:val="28"/>
              </w:rPr>
              <w:t>Kiểu dữ liệu trả về</w:t>
            </w:r>
          </w:p>
        </w:tc>
        <w:tc>
          <w:tcPr>
            <w:tcW w:w="118.85pt" w:type="dxa"/>
            <w:shd w:val="clear" w:color="auto" w:fill="E7E6E6"/>
          </w:tcPr>
          <w:p w:rsidR="00267C72" w:rsidRPr="00D8770F" w:rsidRDefault="00267C72" w:rsidP="005E4177">
            <w:pPr>
              <w:rPr>
                <w:b/>
                <w:sz w:val="28"/>
                <w:szCs w:val="28"/>
              </w:rPr>
            </w:pPr>
            <w:r w:rsidRPr="00D8770F">
              <w:rPr>
                <w:b/>
                <w:sz w:val="28"/>
                <w:szCs w:val="28"/>
              </w:rPr>
              <w:t>Mục đích sử dụng</w:t>
            </w:r>
          </w:p>
        </w:tc>
      </w:tr>
      <w:tr w:rsidR="00267C72" w:rsidRPr="00D8770F" w:rsidTr="00D8770F">
        <w:trPr>
          <w:trHeight w:val="132"/>
        </w:trPr>
        <w:tc>
          <w:tcPr>
            <w:tcW w:w="62.30pt" w:type="dxa"/>
            <w:vMerge/>
            <w:shd w:val="clear" w:color="auto" w:fill="E7E6E6"/>
          </w:tcPr>
          <w:p w:rsidR="00267C72" w:rsidRPr="00D8770F" w:rsidRDefault="00267C72" w:rsidP="005E4177">
            <w:pPr>
              <w:rPr>
                <w:sz w:val="28"/>
                <w:szCs w:val="28"/>
              </w:rPr>
            </w:pPr>
          </w:p>
        </w:tc>
        <w:tc>
          <w:tcPr>
            <w:tcW w:w="99.40pt" w:type="dxa"/>
            <w:shd w:val="clear" w:color="auto" w:fill="auto"/>
          </w:tcPr>
          <w:p w:rsidR="00267C72" w:rsidRPr="00D8770F" w:rsidRDefault="00267C72" w:rsidP="005E4177">
            <w:pPr>
              <w:rPr>
                <w:sz w:val="28"/>
                <w:szCs w:val="28"/>
              </w:rPr>
            </w:pPr>
            <w:r w:rsidRPr="00D8770F">
              <w:rPr>
                <w:sz w:val="28"/>
                <w:szCs w:val="28"/>
              </w:rPr>
              <w:t>xemSuatChieu</w:t>
            </w:r>
          </w:p>
        </w:tc>
        <w:tc>
          <w:tcPr>
            <w:tcW w:w="75.30pt" w:type="dxa"/>
            <w:shd w:val="clear" w:color="auto" w:fill="auto"/>
          </w:tcPr>
          <w:p w:rsidR="00267C72" w:rsidRPr="00D8770F" w:rsidRDefault="00267C72" w:rsidP="005E4177">
            <w:pPr>
              <w:rPr>
                <w:sz w:val="28"/>
                <w:szCs w:val="28"/>
              </w:rPr>
            </w:pPr>
            <w:r w:rsidRPr="00D8770F">
              <w:rPr>
                <w:sz w:val="28"/>
                <w:szCs w:val="28"/>
              </w:rPr>
              <w:t>Public</w:t>
            </w:r>
          </w:p>
        </w:tc>
        <w:tc>
          <w:tcPr>
            <w:tcW w:w="76.45pt" w:type="dxa"/>
            <w:shd w:val="clear" w:color="auto" w:fill="auto"/>
          </w:tcPr>
          <w:p w:rsidR="00267C72" w:rsidRPr="00D8770F" w:rsidRDefault="00267C72" w:rsidP="005E4177">
            <w:pPr>
              <w:rPr>
                <w:sz w:val="28"/>
                <w:szCs w:val="28"/>
              </w:rPr>
            </w:pPr>
            <w:r w:rsidRPr="00D8770F">
              <w:rPr>
                <w:sz w:val="28"/>
                <w:szCs w:val="28"/>
              </w:rPr>
              <w:t>tenPhim</w:t>
            </w:r>
          </w:p>
        </w:tc>
        <w:tc>
          <w:tcPr>
            <w:tcW w:w="66.95pt" w:type="dxa"/>
            <w:shd w:val="clear" w:color="auto" w:fill="auto"/>
          </w:tcPr>
          <w:p w:rsidR="00267C72" w:rsidRPr="00D8770F" w:rsidRDefault="00267C72" w:rsidP="005E4177">
            <w:pPr>
              <w:rPr>
                <w:sz w:val="28"/>
                <w:szCs w:val="28"/>
              </w:rPr>
            </w:pPr>
            <w:r w:rsidRPr="00D8770F">
              <w:rPr>
                <w:sz w:val="28"/>
                <w:szCs w:val="28"/>
              </w:rPr>
              <w:t>Void</w:t>
            </w:r>
          </w:p>
        </w:tc>
        <w:tc>
          <w:tcPr>
            <w:tcW w:w="118.85pt" w:type="dxa"/>
            <w:shd w:val="clear" w:color="auto" w:fill="auto"/>
          </w:tcPr>
          <w:p w:rsidR="00267C72" w:rsidRPr="00D8770F" w:rsidRDefault="00267C72" w:rsidP="005E4177">
            <w:pPr>
              <w:rPr>
                <w:sz w:val="28"/>
                <w:szCs w:val="28"/>
              </w:rPr>
            </w:pPr>
            <w:r w:rsidRPr="00D8770F">
              <w:rPr>
                <w:sz w:val="28"/>
                <w:szCs w:val="28"/>
              </w:rPr>
              <w:t>Xem thông tin suất chiếu</w:t>
            </w:r>
          </w:p>
        </w:tc>
      </w:tr>
      <w:tr w:rsidR="00267C72" w:rsidRPr="00D8770F" w:rsidTr="00D8770F">
        <w:trPr>
          <w:trHeight w:val="132"/>
        </w:trPr>
        <w:tc>
          <w:tcPr>
            <w:tcW w:w="62.30pt" w:type="dxa"/>
            <w:vMerge/>
            <w:shd w:val="clear" w:color="auto" w:fill="E7E6E6"/>
          </w:tcPr>
          <w:p w:rsidR="00267C72" w:rsidRPr="00D8770F" w:rsidRDefault="00267C72" w:rsidP="005E4177">
            <w:pPr>
              <w:rPr>
                <w:sz w:val="28"/>
                <w:szCs w:val="28"/>
              </w:rPr>
            </w:pPr>
          </w:p>
        </w:tc>
        <w:tc>
          <w:tcPr>
            <w:tcW w:w="99.40pt" w:type="dxa"/>
            <w:shd w:val="clear" w:color="auto" w:fill="auto"/>
          </w:tcPr>
          <w:p w:rsidR="00267C72" w:rsidRPr="00D8770F" w:rsidRDefault="00267C72" w:rsidP="005E4177">
            <w:pPr>
              <w:rPr>
                <w:sz w:val="28"/>
                <w:szCs w:val="28"/>
              </w:rPr>
            </w:pPr>
            <w:r w:rsidRPr="00D8770F">
              <w:rPr>
                <w:sz w:val="28"/>
                <w:szCs w:val="28"/>
              </w:rPr>
              <w:t>themSuatChieu</w:t>
            </w:r>
          </w:p>
        </w:tc>
        <w:tc>
          <w:tcPr>
            <w:tcW w:w="75.30pt" w:type="dxa"/>
            <w:shd w:val="clear" w:color="auto" w:fill="auto"/>
          </w:tcPr>
          <w:p w:rsidR="00267C72" w:rsidRPr="00D8770F" w:rsidRDefault="00267C72" w:rsidP="005E4177">
            <w:pPr>
              <w:rPr>
                <w:sz w:val="28"/>
                <w:szCs w:val="28"/>
              </w:rPr>
            </w:pPr>
            <w:r w:rsidRPr="00D8770F">
              <w:rPr>
                <w:sz w:val="28"/>
                <w:szCs w:val="28"/>
              </w:rPr>
              <w:t>Public</w:t>
            </w:r>
          </w:p>
        </w:tc>
        <w:tc>
          <w:tcPr>
            <w:tcW w:w="76.45pt" w:type="dxa"/>
            <w:shd w:val="clear" w:color="auto" w:fill="auto"/>
          </w:tcPr>
          <w:p w:rsidR="00267C72" w:rsidRPr="00D8770F" w:rsidRDefault="00267C72" w:rsidP="005E4177">
            <w:pPr>
              <w:rPr>
                <w:sz w:val="28"/>
                <w:szCs w:val="28"/>
              </w:rPr>
            </w:pPr>
            <w:r w:rsidRPr="00D8770F">
              <w:rPr>
                <w:sz w:val="28"/>
                <w:szCs w:val="28"/>
              </w:rPr>
              <w:t>id, tenPhim, danhSachRap, ngayChieu, thoiGianChieu</w:t>
            </w:r>
          </w:p>
        </w:tc>
        <w:tc>
          <w:tcPr>
            <w:tcW w:w="66.95pt" w:type="dxa"/>
            <w:shd w:val="clear" w:color="auto" w:fill="auto"/>
          </w:tcPr>
          <w:p w:rsidR="00267C72" w:rsidRPr="00D8770F" w:rsidRDefault="00267C72" w:rsidP="005E4177">
            <w:pPr>
              <w:rPr>
                <w:sz w:val="28"/>
                <w:szCs w:val="28"/>
              </w:rPr>
            </w:pPr>
            <w:r w:rsidRPr="00D8770F">
              <w:rPr>
                <w:sz w:val="28"/>
                <w:szCs w:val="28"/>
              </w:rPr>
              <w:t>Void</w:t>
            </w:r>
          </w:p>
        </w:tc>
        <w:tc>
          <w:tcPr>
            <w:tcW w:w="118.85pt" w:type="dxa"/>
            <w:shd w:val="clear" w:color="auto" w:fill="auto"/>
          </w:tcPr>
          <w:p w:rsidR="00267C72" w:rsidRPr="00D8770F" w:rsidRDefault="00267C72" w:rsidP="005E4177">
            <w:pPr>
              <w:rPr>
                <w:sz w:val="28"/>
                <w:szCs w:val="28"/>
              </w:rPr>
            </w:pPr>
            <w:r w:rsidRPr="00D8770F">
              <w:rPr>
                <w:sz w:val="28"/>
                <w:szCs w:val="28"/>
              </w:rPr>
              <w:t>Thêm mới suất chiếu</w:t>
            </w:r>
          </w:p>
        </w:tc>
      </w:tr>
      <w:tr w:rsidR="00267C72" w:rsidRPr="00D8770F" w:rsidTr="00D8770F">
        <w:trPr>
          <w:trHeight w:val="132"/>
        </w:trPr>
        <w:tc>
          <w:tcPr>
            <w:tcW w:w="62.30pt" w:type="dxa"/>
            <w:vMerge/>
            <w:shd w:val="clear" w:color="auto" w:fill="E7E6E6"/>
          </w:tcPr>
          <w:p w:rsidR="00267C72" w:rsidRPr="00D8770F" w:rsidRDefault="00267C72" w:rsidP="005E4177">
            <w:pPr>
              <w:rPr>
                <w:sz w:val="28"/>
                <w:szCs w:val="28"/>
              </w:rPr>
            </w:pPr>
          </w:p>
        </w:tc>
        <w:tc>
          <w:tcPr>
            <w:tcW w:w="99.40pt" w:type="dxa"/>
            <w:shd w:val="clear" w:color="auto" w:fill="auto"/>
          </w:tcPr>
          <w:p w:rsidR="00267C72" w:rsidRPr="00D8770F" w:rsidRDefault="00267C72" w:rsidP="005E4177">
            <w:pPr>
              <w:rPr>
                <w:sz w:val="28"/>
                <w:szCs w:val="28"/>
              </w:rPr>
            </w:pPr>
            <w:r w:rsidRPr="00D8770F">
              <w:rPr>
                <w:sz w:val="28"/>
                <w:szCs w:val="28"/>
              </w:rPr>
              <w:t>suaSuatChieu</w:t>
            </w:r>
          </w:p>
        </w:tc>
        <w:tc>
          <w:tcPr>
            <w:tcW w:w="75.30pt" w:type="dxa"/>
            <w:shd w:val="clear" w:color="auto" w:fill="auto"/>
          </w:tcPr>
          <w:p w:rsidR="00267C72" w:rsidRPr="00D8770F" w:rsidRDefault="00267C72" w:rsidP="005E4177">
            <w:pPr>
              <w:rPr>
                <w:sz w:val="28"/>
                <w:szCs w:val="28"/>
              </w:rPr>
            </w:pPr>
            <w:r w:rsidRPr="00D8770F">
              <w:rPr>
                <w:sz w:val="28"/>
                <w:szCs w:val="28"/>
              </w:rPr>
              <w:t>Public</w:t>
            </w:r>
          </w:p>
        </w:tc>
        <w:tc>
          <w:tcPr>
            <w:tcW w:w="76.45pt" w:type="dxa"/>
            <w:shd w:val="clear" w:color="auto" w:fill="auto"/>
          </w:tcPr>
          <w:p w:rsidR="00267C72" w:rsidRPr="00D8770F" w:rsidRDefault="00267C72" w:rsidP="005E4177">
            <w:pPr>
              <w:rPr>
                <w:sz w:val="28"/>
                <w:szCs w:val="28"/>
              </w:rPr>
            </w:pPr>
            <w:r w:rsidRPr="00D8770F">
              <w:rPr>
                <w:sz w:val="28"/>
                <w:szCs w:val="28"/>
              </w:rPr>
              <w:t>id, tenPhim, danhSachRap, ngayChieu, thoiGianChieu</w:t>
            </w:r>
          </w:p>
        </w:tc>
        <w:tc>
          <w:tcPr>
            <w:tcW w:w="66.95pt" w:type="dxa"/>
            <w:shd w:val="clear" w:color="auto" w:fill="auto"/>
          </w:tcPr>
          <w:p w:rsidR="00267C72" w:rsidRPr="00D8770F" w:rsidRDefault="00267C72" w:rsidP="005E4177">
            <w:pPr>
              <w:rPr>
                <w:sz w:val="28"/>
                <w:szCs w:val="28"/>
              </w:rPr>
            </w:pPr>
            <w:r w:rsidRPr="00D8770F">
              <w:rPr>
                <w:sz w:val="28"/>
                <w:szCs w:val="28"/>
              </w:rPr>
              <w:t>Void</w:t>
            </w:r>
          </w:p>
        </w:tc>
        <w:tc>
          <w:tcPr>
            <w:tcW w:w="118.85pt" w:type="dxa"/>
            <w:shd w:val="clear" w:color="auto" w:fill="auto"/>
          </w:tcPr>
          <w:p w:rsidR="00267C72" w:rsidRPr="00D8770F" w:rsidRDefault="00267C72" w:rsidP="005E4177">
            <w:pPr>
              <w:rPr>
                <w:sz w:val="28"/>
                <w:szCs w:val="28"/>
              </w:rPr>
            </w:pPr>
            <w:r w:rsidRPr="00D8770F">
              <w:rPr>
                <w:sz w:val="28"/>
                <w:szCs w:val="28"/>
              </w:rPr>
              <w:t>Sửa thông tin suất chiếu</w:t>
            </w:r>
          </w:p>
        </w:tc>
      </w:tr>
      <w:tr w:rsidR="00267C72" w:rsidRPr="00D8770F" w:rsidTr="00D8770F">
        <w:trPr>
          <w:trHeight w:val="132"/>
        </w:trPr>
        <w:tc>
          <w:tcPr>
            <w:tcW w:w="62.30pt" w:type="dxa"/>
            <w:vMerge/>
            <w:shd w:val="clear" w:color="auto" w:fill="E7E6E6"/>
          </w:tcPr>
          <w:p w:rsidR="00267C72" w:rsidRPr="00D8770F" w:rsidRDefault="00267C72" w:rsidP="005E4177">
            <w:pPr>
              <w:rPr>
                <w:sz w:val="28"/>
                <w:szCs w:val="28"/>
              </w:rPr>
            </w:pPr>
          </w:p>
        </w:tc>
        <w:tc>
          <w:tcPr>
            <w:tcW w:w="99.40pt" w:type="dxa"/>
            <w:shd w:val="clear" w:color="auto" w:fill="auto"/>
          </w:tcPr>
          <w:p w:rsidR="00267C72" w:rsidRPr="00D8770F" w:rsidRDefault="00267C72" w:rsidP="005E4177">
            <w:pPr>
              <w:rPr>
                <w:sz w:val="28"/>
                <w:szCs w:val="28"/>
              </w:rPr>
            </w:pPr>
            <w:r w:rsidRPr="00D8770F">
              <w:rPr>
                <w:sz w:val="28"/>
                <w:szCs w:val="28"/>
              </w:rPr>
              <w:t>xoaSuatChieu</w:t>
            </w:r>
          </w:p>
        </w:tc>
        <w:tc>
          <w:tcPr>
            <w:tcW w:w="75.30pt" w:type="dxa"/>
            <w:shd w:val="clear" w:color="auto" w:fill="auto"/>
          </w:tcPr>
          <w:p w:rsidR="00267C72" w:rsidRPr="00D8770F" w:rsidRDefault="00267C72" w:rsidP="005E4177">
            <w:pPr>
              <w:rPr>
                <w:sz w:val="28"/>
                <w:szCs w:val="28"/>
              </w:rPr>
            </w:pPr>
            <w:r w:rsidRPr="00D8770F">
              <w:rPr>
                <w:sz w:val="28"/>
                <w:szCs w:val="28"/>
              </w:rPr>
              <w:t>Public</w:t>
            </w:r>
          </w:p>
        </w:tc>
        <w:tc>
          <w:tcPr>
            <w:tcW w:w="76.45pt" w:type="dxa"/>
            <w:shd w:val="clear" w:color="auto" w:fill="auto"/>
          </w:tcPr>
          <w:p w:rsidR="00267C72" w:rsidRPr="00D8770F" w:rsidRDefault="00267C72" w:rsidP="005E4177">
            <w:pPr>
              <w:rPr>
                <w:sz w:val="28"/>
                <w:szCs w:val="28"/>
              </w:rPr>
            </w:pPr>
            <w:r w:rsidRPr="00D8770F">
              <w:rPr>
                <w:sz w:val="28"/>
                <w:szCs w:val="28"/>
              </w:rPr>
              <w:t>id</w:t>
            </w:r>
          </w:p>
        </w:tc>
        <w:tc>
          <w:tcPr>
            <w:tcW w:w="66.95pt" w:type="dxa"/>
            <w:shd w:val="clear" w:color="auto" w:fill="auto"/>
          </w:tcPr>
          <w:p w:rsidR="00267C72" w:rsidRPr="00D8770F" w:rsidRDefault="00267C72" w:rsidP="005E4177">
            <w:pPr>
              <w:rPr>
                <w:sz w:val="28"/>
                <w:szCs w:val="28"/>
              </w:rPr>
            </w:pPr>
            <w:r w:rsidRPr="00D8770F">
              <w:rPr>
                <w:sz w:val="28"/>
                <w:szCs w:val="28"/>
              </w:rPr>
              <w:t>Void</w:t>
            </w:r>
          </w:p>
        </w:tc>
        <w:tc>
          <w:tcPr>
            <w:tcW w:w="118.85pt" w:type="dxa"/>
            <w:shd w:val="clear" w:color="auto" w:fill="auto"/>
          </w:tcPr>
          <w:p w:rsidR="00267C72" w:rsidRPr="00D8770F" w:rsidRDefault="00267C72" w:rsidP="005E4177">
            <w:pPr>
              <w:rPr>
                <w:sz w:val="28"/>
                <w:szCs w:val="28"/>
              </w:rPr>
            </w:pPr>
            <w:r w:rsidRPr="00D8770F">
              <w:rPr>
                <w:sz w:val="28"/>
                <w:szCs w:val="28"/>
              </w:rPr>
              <w:t>Xóa suất chiếu</w:t>
            </w:r>
          </w:p>
        </w:tc>
      </w:tr>
    </w:tbl>
    <w:p w:rsidR="00267C72" w:rsidRPr="00267C72" w:rsidRDefault="00267C72" w:rsidP="00267C72">
      <w:pPr>
        <w:rPr>
          <w:sz w:val="28"/>
          <w:szCs w:val="28"/>
        </w:rPr>
      </w:pPr>
    </w:p>
    <w:tbl>
      <w:tblPr>
        <w:tblW w:w="499.25pt" w:type="dxa"/>
        <w:tblBorders>
          <w:top w:val="single" w:sz="4" w:space="0" w:color="000000"/>
          <w:start w:val="single" w:sz="4" w:space="0" w:color="000000"/>
          <w:bottom w:val="single" w:sz="4" w:space="0" w:color="000000"/>
          <w:end w:val="single" w:sz="4" w:space="0" w:color="000000"/>
          <w:insideH w:val="single" w:sz="4" w:space="0" w:color="000000"/>
          <w:insideV w:val="single" w:sz="4" w:space="0" w:color="000000"/>
        </w:tblBorders>
        <w:tblLook w:firstRow="1" w:lastRow="0" w:firstColumn="1" w:lastColumn="0" w:noHBand="0" w:noVBand="1"/>
      </w:tblPr>
      <w:tblGrid>
        <w:gridCol w:w="1190"/>
        <w:gridCol w:w="2316"/>
        <w:gridCol w:w="1182"/>
        <w:gridCol w:w="2448"/>
        <w:gridCol w:w="1306"/>
        <w:gridCol w:w="1543"/>
      </w:tblGrid>
      <w:tr w:rsidR="00267C72" w:rsidRPr="00D8770F" w:rsidTr="00D8770F">
        <w:tc>
          <w:tcPr>
            <w:tcW w:w="60.90pt" w:type="dxa"/>
            <w:shd w:val="clear" w:color="auto" w:fill="E7E6E6"/>
          </w:tcPr>
          <w:p w:rsidR="00267C72" w:rsidRPr="00D8770F" w:rsidRDefault="00267C72" w:rsidP="005E4177">
            <w:pPr>
              <w:rPr>
                <w:b/>
                <w:sz w:val="28"/>
                <w:szCs w:val="28"/>
              </w:rPr>
            </w:pPr>
            <w:r w:rsidRPr="00D8770F">
              <w:rPr>
                <w:b/>
                <w:sz w:val="28"/>
                <w:szCs w:val="28"/>
              </w:rPr>
              <w:t>Tên lớp</w:t>
            </w:r>
          </w:p>
        </w:tc>
        <w:tc>
          <w:tcPr>
            <w:tcW w:w="438.35pt" w:type="dxa"/>
            <w:gridSpan w:val="5"/>
            <w:shd w:val="clear" w:color="auto" w:fill="auto"/>
          </w:tcPr>
          <w:p w:rsidR="00267C72" w:rsidRPr="00D8770F" w:rsidRDefault="00267C72" w:rsidP="005E4177">
            <w:pPr>
              <w:rPr>
                <w:b/>
                <w:sz w:val="28"/>
                <w:szCs w:val="28"/>
              </w:rPr>
            </w:pPr>
            <w:r w:rsidRPr="00D8770F">
              <w:rPr>
                <w:b/>
                <w:sz w:val="28"/>
                <w:szCs w:val="28"/>
              </w:rPr>
              <w:t>GiaoDienQuanLyDanhGia</w:t>
            </w:r>
          </w:p>
        </w:tc>
      </w:tr>
      <w:tr w:rsidR="00267C72" w:rsidRPr="00D8770F" w:rsidTr="00D8770F">
        <w:tc>
          <w:tcPr>
            <w:tcW w:w="60.90pt" w:type="dxa"/>
            <w:shd w:val="clear" w:color="auto" w:fill="E7E6E6"/>
          </w:tcPr>
          <w:p w:rsidR="00267C72" w:rsidRPr="00D8770F" w:rsidRDefault="00267C72" w:rsidP="005E4177">
            <w:pPr>
              <w:rPr>
                <w:b/>
                <w:sz w:val="28"/>
                <w:szCs w:val="28"/>
              </w:rPr>
            </w:pPr>
            <w:r w:rsidRPr="00D8770F">
              <w:rPr>
                <w:b/>
                <w:sz w:val="28"/>
                <w:szCs w:val="28"/>
              </w:rPr>
              <w:t>Mục đích sử dụng của lớp</w:t>
            </w:r>
          </w:p>
        </w:tc>
        <w:tc>
          <w:tcPr>
            <w:tcW w:w="438.35pt" w:type="dxa"/>
            <w:gridSpan w:val="5"/>
            <w:shd w:val="clear" w:color="auto" w:fill="FFFFFF"/>
          </w:tcPr>
          <w:p w:rsidR="00267C72" w:rsidRPr="00D8770F" w:rsidRDefault="00267C72" w:rsidP="005E4177">
            <w:pPr>
              <w:rPr>
                <w:sz w:val="28"/>
                <w:szCs w:val="28"/>
              </w:rPr>
            </w:pPr>
            <w:r w:rsidRPr="00D8770F">
              <w:rPr>
                <w:sz w:val="28"/>
                <w:szCs w:val="28"/>
              </w:rPr>
              <w:t>Cung cấp menu các thao tác quản lý đánh giá</w:t>
            </w:r>
          </w:p>
        </w:tc>
      </w:tr>
      <w:tr w:rsidR="00267C72" w:rsidRPr="00D8770F" w:rsidTr="00D8770F">
        <w:trPr>
          <w:trHeight w:val="132"/>
        </w:trPr>
        <w:tc>
          <w:tcPr>
            <w:tcW w:w="60.90pt" w:type="dxa"/>
            <w:vMerge w:val="restart"/>
            <w:shd w:val="clear" w:color="auto" w:fill="E7E6E6"/>
          </w:tcPr>
          <w:p w:rsidR="00267C72" w:rsidRPr="00D8770F" w:rsidRDefault="00267C72" w:rsidP="005E4177">
            <w:pPr>
              <w:rPr>
                <w:b/>
                <w:sz w:val="28"/>
                <w:szCs w:val="28"/>
              </w:rPr>
            </w:pPr>
            <w:r w:rsidRPr="00D8770F">
              <w:rPr>
                <w:b/>
                <w:sz w:val="28"/>
                <w:szCs w:val="28"/>
              </w:rPr>
              <w:t>Thuộc tính</w:t>
            </w:r>
          </w:p>
        </w:tc>
        <w:tc>
          <w:tcPr>
            <w:tcW w:w="94.25pt" w:type="dxa"/>
            <w:shd w:val="clear" w:color="auto" w:fill="E7E6E6"/>
          </w:tcPr>
          <w:p w:rsidR="00267C72" w:rsidRPr="00D8770F" w:rsidRDefault="00267C72" w:rsidP="005E4177">
            <w:pPr>
              <w:rPr>
                <w:b/>
                <w:sz w:val="28"/>
                <w:szCs w:val="28"/>
              </w:rPr>
            </w:pPr>
            <w:r w:rsidRPr="00D8770F">
              <w:rPr>
                <w:b/>
                <w:sz w:val="28"/>
                <w:szCs w:val="28"/>
              </w:rPr>
              <w:t>Tên thuộc tính</w:t>
            </w:r>
          </w:p>
        </w:tc>
        <w:tc>
          <w:tcPr>
            <w:tcW w:w="168pt" w:type="dxa"/>
            <w:gridSpan w:val="2"/>
            <w:shd w:val="clear" w:color="auto" w:fill="E7E6E6"/>
          </w:tcPr>
          <w:p w:rsidR="00267C72" w:rsidRPr="00D8770F" w:rsidRDefault="00267C72" w:rsidP="005E4177">
            <w:pPr>
              <w:rPr>
                <w:b/>
                <w:sz w:val="28"/>
                <w:szCs w:val="28"/>
              </w:rPr>
            </w:pPr>
            <w:r w:rsidRPr="00D8770F">
              <w:rPr>
                <w:b/>
                <w:sz w:val="28"/>
                <w:szCs w:val="28"/>
              </w:rPr>
              <w:t>Phạm vi</w:t>
            </w:r>
          </w:p>
        </w:tc>
        <w:tc>
          <w:tcPr>
            <w:tcW w:w="65.30pt" w:type="dxa"/>
            <w:shd w:val="clear" w:color="auto" w:fill="E7E6E6"/>
          </w:tcPr>
          <w:p w:rsidR="00267C72" w:rsidRPr="00D8770F" w:rsidRDefault="00267C72" w:rsidP="005E4177">
            <w:pPr>
              <w:rPr>
                <w:b/>
                <w:sz w:val="28"/>
                <w:szCs w:val="28"/>
              </w:rPr>
            </w:pPr>
            <w:r w:rsidRPr="00D8770F">
              <w:rPr>
                <w:b/>
                <w:sz w:val="28"/>
                <w:szCs w:val="28"/>
              </w:rPr>
              <w:t>Kiểu dữ liệu</w:t>
            </w:r>
          </w:p>
        </w:tc>
        <w:tc>
          <w:tcPr>
            <w:tcW w:w="110.80pt" w:type="dxa"/>
            <w:shd w:val="clear" w:color="auto" w:fill="E7E6E6"/>
          </w:tcPr>
          <w:p w:rsidR="00267C72" w:rsidRPr="00D8770F" w:rsidRDefault="00267C72" w:rsidP="005E4177">
            <w:pPr>
              <w:rPr>
                <w:b/>
                <w:sz w:val="28"/>
                <w:szCs w:val="28"/>
              </w:rPr>
            </w:pPr>
            <w:r w:rsidRPr="00D8770F">
              <w:rPr>
                <w:b/>
                <w:sz w:val="28"/>
                <w:szCs w:val="28"/>
              </w:rPr>
              <w:t>Mục đích sử dụng</w:t>
            </w:r>
          </w:p>
        </w:tc>
      </w:tr>
      <w:tr w:rsidR="00267C72" w:rsidRPr="00D8770F" w:rsidTr="00D8770F">
        <w:trPr>
          <w:trHeight w:val="132"/>
        </w:trPr>
        <w:tc>
          <w:tcPr>
            <w:tcW w:w="60.90pt" w:type="dxa"/>
            <w:vMerge/>
            <w:shd w:val="clear" w:color="auto" w:fill="E7E6E6"/>
          </w:tcPr>
          <w:p w:rsidR="00267C72" w:rsidRPr="00D8770F" w:rsidRDefault="00267C72" w:rsidP="005E4177">
            <w:pPr>
              <w:rPr>
                <w:b/>
                <w:sz w:val="28"/>
                <w:szCs w:val="28"/>
              </w:rPr>
            </w:pPr>
          </w:p>
        </w:tc>
        <w:tc>
          <w:tcPr>
            <w:tcW w:w="94.25pt" w:type="dxa"/>
            <w:shd w:val="clear" w:color="auto" w:fill="auto"/>
          </w:tcPr>
          <w:p w:rsidR="00267C72" w:rsidRPr="00D8770F" w:rsidRDefault="00267C72" w:rsidP="005E4177">
            <w:pPr>
              <w:rPr>
                <w:sz w:val="28"/>
                <w:szCs w:val="28"/>
              </w:rPr>
            </w:pPr>
            <w:r w:rsidRPr="00D8770F">
              <w:rPr>
                <w:sz w:val="28"/>
                <w:szCs w:val="28"/>
              </w:rPr>
              <w:t>danhSachDanhGia</w:t>
            </w:r>
          </w:p>
        </w:tc>
        <w:tc>
          <w:tcPr>
            <w:tcW w:w="168pt" w:type="dxa"/>
            <w:gridSpan w:val="2"/>
            <w:shd w:val="clear" w:color="auto" w:fill="auto"/>
          </w:tcPr>
          <w:p w:rsidR="00267C72" w:rsidRPr="00D8770F" w:rsidRDefault="00267C72" w:rsidP="005E4177">
            <w:pPr>
              <w:rPr>
                <w:sz w:val="28"/>
                <w:szCs w:val="28"/>
              </w:rPr>
            </w:pPr>
            <w:r w:rsidRPr="00D8770F">
              <w:rPr>
                <w:sz w:val="28"/>
                <w:szCs w:val="28"/>
              </w:rPr>
              <w:t>Private</w:t>
            </w:r>
          </w:p>
        </w:tc>
        <w:tc>
          <w:tcPr>
            <w:tcW w:w="65.30pt" w:type="dxa"/>
            <w:shd w:val="clear" w:color="auto" w:fill="auto"/>
          </w:tcPr>
          <w:p w:rsidR="00267C72" w:rsidRPr="00D8770F" w:rsidRDefault="00267C72" w:rsidP="005E4177">
            <w:pPr>
              <w:rPr>
                <w:sz w:val="28"/>
                <w:szCs w:val="28"/>
              </w:rPr>
            </w:pPr>
            <w:r w:rsidRPr="00D8770F">
              <w:rPr>
                <w:sz w:val="28"/>
                <w:szCs w:val="28"/>
              </w:rPr>
              <w:t>ArrayList</w:t>
            </w:r>
          </w:p>
        </w:tc>
        <w:tc>
          <w:tcPr>
            <w:tcW w:w="110.80pt" w:type="dxa"/>
            <w:shd w:val="clear" w:color="auto" w:fill="auto"/>
          </w:tcPr>
          <w:p w:rsidR="00267C72" w:rsidRPr="00D8770F" w:rsidRDefault="00267C72" w:rsidP="005E4177">
            <w:pPr>
              <w:rPr>
                <w:sz w:val="28"/>
                <w:szCs w:val="28"/>
              </w:rPr>
            </w:pPr>
            <w:r w:rsidRPr="00D8770F">
              <w:rPr>
                <w:sz w:val="28"/>
                <w:szCs w:val="28"/>
              </w:rPr>
              <w:t>Lưu giữ danh sách các đánh giá</w:t>
            </w:r>
          </w:p>
        </w:tc>
      </w:tr>
      <w:tr w:rsidR="00267C72" w:rsidRPr="00D8770F" w:rsidTr="00D8770F">
        <w:trPr>
          <w:trHeight w:val="132"/>
        </w:trPr>
        <w:tc>
          <w:tcPr>
            <w:tcW w:w="60.90pt" w:type="dxa"/>
            <w:vMerge w:val="restart"/>
            <w:shd w:val="clear" w:color="auto" w:fill="E7E6E6"/>
          </w:tcPr>
          <w:p w:rsidR="00267C72" w:rsidRPr="00D8770F" w:rsidRDefault="00267C72" w:rsidP="005E4177">
            <w:pPr>
              <w:rPr>
                <w:b/>
                <w:sz w:val="28"/>
                <w:szCs w:val="28"/>
              </w:rPr>
            </w:pPr>
            <w:r w:rsidRPr="00D8770F">
              <w:rPr>
                <w:b/>
                <w:sz w:val="28"/>
                <w:szCs w:val="28"/>
              </w:rPr>
              <w:t>Phương thức</w:t>
            </w:r>
          </w:p>
        </w:tc>
        <w:tc>
          <w:tcPr>
            <w:tcW w:w="94.25pt" w:type="dxa"/>
            <w:shd w:val="clear" w:color="auto" w:fill="E7E6E6"/>
          </w:tcPr>
          <w:p w:rsidR="00267C72" w:rsidRPr="00D8770F" w:rsidRDefault="00267C72" w:rsidP="005E4177">
            <w:pPr>
              <w:rPr>
                <w:b/>
                <w:sz w:val="28"/>
                <w:szCs w:val="28"/>
              </w:rPr>
            </w:pPr>
            <w:r w:rsidRPr="00D8770F">
              <w:rPr>
                <w:b/>
                <w:sz w:val="28"/>
                <w:szCs w:val="28"/>
              </w:rPr>
              <w:t>Tên phương thức</w:t>
            </w:r>
          </w:p>
        </w:tc>
        <w:tc>
          <w:tcPr>
            <w:tcW w:w="71.60pt" w:type="dxa"/>
            <w:shd w:val="clear" w:color="auto" w:fill="E7E6E6"/>
          </w:tcPr>
          <w:p w:rsidR="00267C72" w:rsidRPr="00D8770F" w:rsidRDefault="00267C72" w:rsidP="005E4177">
            <w:pPr>
              <w:rPr>
                <w:b/>
                <w:sz w:val="28"/>
                <w:szCs w:val="28"/>
              </w:rPr>
            </w:pPr>
            <w:r w:rsidRPr="00D8770F">
              <w:rPr>
                <w:b/>
                <w:sz w:val="28"/>
                <w:szCs w:val="28"/>
              </w:rPr>
              <w:t>Phạm vi</w:t>
            </w:r>
          </w:p>
        </w:tc>
        <w:tc>
          <w:tcPr>
            <w:tcW w:w="96.40pt" w:type="dxa"/>
            <w:shd w:val="clear" w:color="auto" w:fill="E7E6E6"/>
          </w:tcPr>
          <w:p w:rsidR="00267C72" w:rsidRPr="00D8770F" w:rsidRDefault="00267C72" w:rsidP="005E4177">
            <w:pPr>
              <w:rPr>
                <w:b/>
                <w:sz w:val="28"/>
                <w:szCs w:val="28"/>
              </w:rPr>
            </w:pPr>
            <w:r w:rsidRPr="00D8770F">
              <w:rPr>
                <w:b/>
                <w:sz w:val="28"/>
                <w:szCs w:val="28"/>
              </w:rPr>
              <w:t>Danh sách tham số</w:t>
            </w:r>
          </w:p>
        </w:tc>
        <w:tc>
          <w:tcPr>
            <w:tcW w:w="65.30pt" w:type="dxa"/>
            <w:shd w:val="clear" w:color="auto" w:fill="E7E6E6"/>
          </w:tcPr>
          <w:p w:rsidR="00267C72" w:rsidRPr="00D8770F" w:rsidRDefault="00267C72" w:rsidP="005E4177">
            <w:pPr>
              <w:rPr>
                <w:b/>
                <w:sz w:val="28"/>
                <w:szCs w:val="28"/>
              </w:rPr>
            </w:pPr>
            <w:r w:rsidRPr="00D8770F">
              <w:rPr>
                <w:b/>
                <w:sz w:val="28"/>
                <w:szCs w:val="28"/>
              </w:rPr>
              <w:t>Kiểu dữ liệu trả về</w:t>
            </w:r>
          </w:p>
        </w:tc>
        <w:tc>
          <w:tcPr>
            <w:tcW w:w="110.80pt" w:type="dxa"/>
            <w:shd w:val="clear" w:color="auto" w:fill="E7E6E6"/>
          </w:tcPr>
          <w:p w:rsidR="00267C72" w:rsidRPr="00D8770F" w:rsidRDefault="00267C72" w:rsidP="005E4177">
            <w:pPr>
              <w:rPr>
                <w:b/>
                <w:sz w:val="28"/>
                <w:szCs w:val="28"/>
              </w:rPr>
            </w:pPr>
            <w:r w:rsidRPr="00D8770F">
              <w:rPr>
                <w:b/>
                <w:sz w:val="28"/>
                <w:szCs w:val="28"/>
              </w:rPr>
              <w:t>Mục đích sử dụng</w:t>
            </w:r>
          </w:p>
        </w:tc>
      </w:tr>
      <w:tr w:rsidR="00267C72" w:rsidRPr="00D8770F" w:rsidTr="00D8770F">
        <w:trPr>
          <w:trHeight w:val="132"/>
        </w:trPr>
        <w:tc>
          <w:tcPr>
            <w:tcW w:w="60.90pt" w:type="dxa"/>
            <w:vMerge/>
            <w:shd w:val="clear" w:color="auto" w:fill="E7E6E6"/>
          </w:tcPr>
          <w:p w:rsidR="00267C72" w:rsidRPr="00D8770F" w:rsidRDefault="00267C72" w:rsidP="005E4177">
            <w:pPr>
              <w:rPr>
                <w:sz w:val="28"/>
                <w:szCs w:val="28"/>
              </w:rPr>
            </w:pPr>
          </w:p>
        </w:tc>
        <w:tc>
          <w:tcPr>
            <w:tcW w:w="94.25pt" w:type="dxa"/>
            <w:shd w:val="clear" w:color="auto" w:fill="auto"/>
          </w:tcPr>
          <w:p w:rsidR="00267C72" w:rsidRPr="00D8770F" w:rsidRDefault="00267C72" w:rsidP="005E4177">
            <w:pPr>
              <w:rPr>
                <w:sz w:val="28"/>
                <w:szCs w:val="28"/>
              </w:rPr>
            </w:pPr>
            <w:r w:rsidRPr="00D8770F">
              <w:rPr>
                <w:sz w:val="28"/>
                <w:szCs w:val="28"/>
              </w:rPr>
              <w:t>xemDanhGia</w:t>
            </w:r>
          </w:p>
        </w:tc>
        <w:tc>
          <w:tcPr>
            <w:tcW w:w="71.60pt" w:type="dxa"/>
            <w:shd w:val="clear" w:color="auto" w:fill="auto"/>
          </w:tcPr>
          <w:p w:rsidR="00267C72" w:rsidRPr="00D8770F" w:rsidRDefault="00267C72" w:rsidP="005E4177">
            <w:pPr>
              <w:rPr>
                <w:sz w:val="28"/>
                <w:szCs w:val="28"/>
              </w:rPr>
            </w:pPr>
            <w:r w:rsidRPr="00D8770F">
              <w:rPr>
                <w:sz w:val="28"/>
                <w:szCs w:val="28"/>
              </w:rPr>
              <w:t>Public</w:t>
            </w:r>
          </w:p>
        </w:tc>
        <w:tc>
          <w:tcPr>
            <w:tcW w:w="96.40pt" w:type="dxa"/>
            <w:shd w:val="clear" w:color="auto" w:fill="auto"/>
          </w:tcPr>
          <w:p w:rsidR="00267C72" w:rsidRPr="00D8770F" w:rsidRDefault="00267C72" w:rsidP="005E4177">
            <w:pPr>
              <w:rPr>
                <w:sz w:val="28"/>
                <w:szCs w:val="28"/>
              </w:rPr>
            </w:pPr>
            <w:r w:rsidRPr="00D8770F">
              <w:rPr>
                <w:sz w:val="28"/>
                <w:szCs w:val="28"/>
              </w:rPr>
              <w:t>noiDung</w:t>
            </w:r>
          </w:p>
        </w:tc>
        <w:tc>
          <w:tcPr>
            <w:tcW w:w="65.30pt" w:type="dxa"/>
            <w:shd w:val="clear" w:color="auto" w:fill="auto"/>
          </w:tcPr>
          <w:p w:rsidR="00267C72" w:rsidRPr="00D8770F" w:rsidRDefault="00267C72" w:rsidP="005E4177">
            <w:pPr>
              <w:rPr>
                <w:sz w:val="28"/>
                <w:szCs w:val="28"/>
              </w:rPr>
            </w:pPr>
            <w:r w:rsidRPr="00D8770F">
              <w:rPr>
                <w:sz w:val="28"/>
                <w:szCs w:val="28"/>
              </w:rPr>
              <w:t>Void</w:t>
            </w:r>
          </w:p>
        </w:tc>
        <w:tc>
          <w:tcPr>
            <w:tcW w:w="110.80pt" w:type="dxa"/>
            <w:shd w:val="clear" w:color="auto" w:fill="auto"/>
          </w:tcPr>
          <w:p w:rsidR="00267C72" w:rsidRPr="00D8770F" w:rsidRDefault="00267C72" w:rsidP="005E4177">
            <w:pPr>
              <w:rPr>
                <w:sz w:val="28"/>
                <w:szCs w:val="28"/>
              </w:rPr>
            </w:pPr>
            <w:r w:rsidRPr="00D8770F">
              <w:rPr>
                <w:sz w:val="28"/>
                <w:szCs w:val="28"/>
              </w:rPr>
              <w:t>Xem thông tin đánh giá</w:t>
            </w:r>
          </w:p>
        </w:tc>
      </w:tr>
      <w:tr w:rsidR="00267C72" w:rsidRPr="00D8770F" w:rsidTr="00D8770F">
        <w:trPr>
          <w:trHeight w:val="132"/>
        </w:trPr>
        <w:tc>
          <w:tcPr>
            <w:tcW w:w="60.90pt" w:type="dxa"/>
            <w:vMerge/>
            <w:shd w:val="clear" w:color="auto" w:fill="E7E6E6"/>
          </w:tcPr>
          <w:p w:rsidR="00267C72" w:rsidRPr="00D8770F" w:rsidRDefault="00267C72" w:rsidP="005E4177">
            <w:pPr>
              <w:rPr>
                <w:sz w:val="28"/>
                <w:szCs w:val="28"/>
              </w:rPr>
            </w:pPr>
          </w:p>
        </w:tc>
        <w:tc>
          <w:tcPr>
            <w:tcW w:w="94.25pt" w:type="dxa"/>
            <w:shd w:val="clear" w:color="auto" w:fill="auto"/>
          </w:tcPr>
          <w:p w:rsidR="00267C72" w:rsidRPr="00D8770F" w:rsidRDefault="00267C72" w:rsidP="005E4177">
            <w:pPr>
              <w:rPr>
                <w:sz w:val="28"/>
                <w:szCs w:val="28"/>
              </w:rPr>
            </w:pPr>
            <w:r w:rsidRPr="00D8770F">
              <w:rPr>
                <w:sz w:val="28"/>
                <w:szCs w:val="28"/>
              </w:rPr>
              <w:t>themDanhGia</w:t>
            </w:r>
          </w:p>
        </w:tc>
        <w:tc>
          <w:tcPr>
            <w:tcW w:w="71.60pt" w:type="dxa"/>
            <w:shd w:val="clear" w:color="auto" w:fill="auto"/>
          </w:tcPr>
          <w:p w:rsidR="00267C72" w:rsidRPr="00D8770F" w:rsidRDefault="00267C72" w:rsidP="005E4177">
            <w:pPr>
              <w:rPr>
                <w:sz w:val="28"/>
                <w:szCs w:val="28"/>
              </w:rPr>
            </w:pPr>
            <w:r w:rsidRPr="00D8770F">
              <w:rPr>
                <w:sz w:val="28"/>
                <w:szCs w:val="28"/>
              </w:rPr>
              <w:t>Public</w:t>
            </w:r>
          </w:p>
        </w:tc>
        <w:tc>
          <w:tcPr>
            <w:tcW w:w="96.40pt" w:type="dxa"/>
            <w:shd w:val="clear" w:color="auto" w:fill="auto"/>
          </w:tcPr>
          <w:p w:rsidR="00267C72" w:rsidRPr="00D8770F" w:rsidRDefault="00267C72" w:rsidP="005E4177">
            <w:pPr>
              <w:rPr>
                <w:sz w:val="28"/>
                <w:szCs w:val="28"/>
              </w:rPr>
            </w:pPr>
            <w:r w:rsidRPr="00D8770F">
              <w:rPr>
                <w:sz w:val="28"/>
                <w:szCs w:val="28"/>
              </w:rPr>
              <w:t>id, tenNguoiBinhLuan, noiDung, thoiGian, rating</w:t>
            </w:r>
          </w:p>
        </w:tc>
        <w:tc>
          <w:tcPr>
            <w:tcW w:w="65.30pt" w:type="dxa"/>
            <w:shd w:val="clear" w:color="auto" w:fill="auto"/>
          </w:tcPr>
          <w:p w:rsidR="00267C72" w:rsidRPr="00D8770F" w:rsidRDefault="00267C72" w:rsidP="005E4177">
            <w:pPr>
              <w:rPr>
                <w:sz w:val="28"/>
                <w:szCs w:val="28"/>
              </w:rPr>
            </w:pPr>
            <w:r w:rsidRPr="00D8770F">
              <w:rPr>
                <w:sz w:val="28"/>
                <w:szCs w:val="28"/>
              </w:rPr>
              <w:t>Void</w:t>
            </w:r>
          </w:p>
        </w:tc>
        <w:tc>
          <w:tcPr>
            <w:tcW w:w="110.80pt" w:type="dxa"/>
            <w:shd w:val="clear" w:color="auto" w:fill="auto"/>
          </w:tcPr>
          <w:p w:rsidR="00267C72" w:rsidRPr="00D8770F" w:rsidRDefault="00267C72" w:rsidP="005E4177">
            <w:pPr>
              <w:rPr>
                <w:sz w:val="28"/>
                <w:szCs w:val="28"/>
              </w:rPr>
            </w:pPr>
            <w:r w:rsidRPr="00D8770F">
              <w:rPr>
                <w:sz w:val="28"/>
                <w:szCs w:val="28"/>
              </w:rPr>
              <w:t>Thêm mới đánh giá</w:t>
            </w:r>
          </w:p>
        </w:tc>
      </w:tr>
      <w:tr w:rsidR="00267C72" w:rsidRPr="00D8770F" w:rsidTr="00D8770F">
        <w:trPr>
          <w:trHeight w:val="132"/>
        </w:trPr>
        <w:tc>
          <w:tcPr>
            <w:tcW w:w="60.90pt" w:type="dxa"/>
            <w:vMerge/>
            <w:shd w:val="clear" w:color="auto" w:fill="E7E6E6"/>
          </w:tcPr>
          <w:p w:rsidR="00267C72" w:rsidRPr="00D8770F" w:rsidRDefault="00267C72" w:rsidP="005E4177">
            <w:pPr>
              <w:rPr>
                <w:sz w:val="28"/>
                <w:szCs w:val="28"/>
              </w:rPr>
            </w:pPr>
          </w:p>
        </w:tc>
        <w:tc>
          <w:tcPr>
            <w:tcW w:w="94.25pt" w:type="dxa"/>
            <w:shd w:val="clear" w:color="auto" w:fill="auto"/>
          </w:tcPr>
          <w:p w:rsidR="00267C72" w:rsidRPr="00D8770F" w:rsidRDefault="00267C72" w:rsidP="005E4177">
            <w:pPr>
              <w:rPr>
                <w:sz w:val="28"/>
                <w:szCs w:val="28"/>
              </w:rPr>
            </w:pPr>
            <w:r w:rsidRPr="00D8770F">
              <w:rPr>
                <w:sz w:val="28"/>
                <w:szCs w:val="28"/>
              </w:rPr>
              <w:t>suaDanhGia</w:t>
            </w:r>
          </w:p>
        </w:tc>
        <w:tc>
          <w:tcPr>
            <w:tcW w:w="71.60pt" w:type="dxa"/>
            <w:shd w:val="clear" w:color="auto" w:fill="auto"/>
          </w:tcPr>
          <w:p w:rsidR="00267C72" w:rsidRPr="00D8770F" w:rsidRDefault="00267C72" w:rsidP="005E4177">
            <w:pPr>
              <w:rPr>
                <w:sz w:val="28"/>
                <w:szCs w:val="28"/>
              </w:rPr>
            </w:pPr>
            <w:r w:rsidRPr="00D8770F">
              <w:rPr>
                <w:sz w:val="28"/>
                <w:szCs w:val="28"/>
              </w:rPr>
              <w:t>Public</w:t>
            </w:r>
          </w:p>
        </w:tc>
        <w:tc>
          <w:tcPr>
            <w:tcW w:w="96.40pt" w:type="dxa"/>
            <w:shd w:val="clear" w:color="auto" w:fill="auto"/>
          </w:tcPr>
          <w:p w:rsidR="00267C72" w:rsidRPr="00D8770F" w:rsidRDefault="00267C72" w:rsidP="005E4177">
            <w:pPr>
              <w:rPr>
                <w:sz w:val="28"/>
                <w:szCs w:val="28"/>
              </w:rPr>
            </w:pPr>
            <w:r w:rsidRPr="00D8770F">
              <w:rPr>
                <w:sz w:val="28"/>
                <w:szCs w:val="28"/>
              </w:rPr>
              <w:t>id, tenNguoiBinhLuan, noiDung, thoiGian, rating</w:t>
            </w:r>
          </w:p>
        </w:tc>
        <w:tc>
          <w:tcPr>
            <w:tcW w:w="65.30pt" w:type="dxa"/>
            <w:shd w:val="clear" w:color="auto" w:fill="auto"/>
          </w:tcPr>
          <w:p w:rsidR="00267C72" w:rsidRPr="00D8770F" w:rsidRDefault="00267C72" w:rsidP="005E4177">
            <w:pPr>
              <w:rPr>
                <w:sz w:val="28"/>
                <w:szCs w:val="28"/>
              </w:rPr>
            </w:pPr>
            <w:r w:rsidRPr="00D8770F">
              <w:rPr>
                <w:sz w:val="28"/>
                <w:szCs w:val="28"/>
              </w:rPr>
              <w:t>Void</w:t>
            </w:r>
          </w:p>
        </w:tc>
        <w:tc>
          <w:tcPr>
            <w:tcW w:w="110.80pt" w:type="dxa"/>
            <w:shd w:val="clear" w:color="auto" w:fill="auto"/>
          </w:tcPr>
          <w:p w:rsidR="00267C72" w:rsidRPr="00D8770F" w:rsidRDefault="00267C72" w:rsidP="005E4177">
            <w:pPr>
              <w:rPr>
                <w:sz w:val="28"/>
                <w:szCs w:val="28"/>
              </w:rPr>
            </w:pPr>
            <w:r w:rsidRPr="00D8770F">
              <w:rPr>
                <w:sz w:val="28"/>
                <w:szCs w:val="28"/>
              </w:rPr>
              <w:t>Sửa thông tin đánh giá</w:t>
            </w:r>
          </w:p>
        </w:tc>
      </w:tr>
      <w:tr w:rsidR="00267C72" w:rsidRPr="00D8770F" w:rsidTr="00D8770F">
        <w:trPr>
          <w:trHeight w:val="132"/>
        </w:trPr>
        <w:tc>
          <w:tcPr>
            <w:tcW w:w="60.90pt" w:type="dxa"/>
            <w:vMerge/>
            <w:shd w:val="clear" w:color="auto" w:fill="E7E6E6"/>
          </w:tcPr>
          <w:p w:rsidR="00267C72" w:rsidRPr="00D8770F" w:rsidRDefault="00267C72" w:rsidP="005E4177">
            <w:pPr>
              <w:rPr>
                <w:sz w:val="28"/>
                <w:szCs w:val="28"/>
              </w:rPr>
            </w:pPr>
          </w:p>
        </w:tc>
        <w:tc>
          <w:tcPr>
            <w:tcW w:w="94.25pt" w:type="dxa"/>
            <w:shd w:val="clear" w:color="auto" w:fill="auto"/>
          </w:tcPr>
          <w:p w:rsidR="00267C72" w:rsidRPr="00D8770F" w:rsidRDefault="00267C72" w:rsidP="005E4177">
            <w:pPr>
              <w:rPr>
                <w:sz w:val="28"/>
                <w:szCs w:val="28"/>
              </w:rPr>
            </w:pPr>
            <w:r w:rsidRPr="00D8770F">
              <w:rPr>
                <w:sz w:val="28"/>
                <w:szCs w:val="28"/>
              </w:rPr>
              <w:t>xoaDanhGia</w:t>
            </w:r>
          </w:p>
        </w:tc>
        <w:tc>
          <w:tcPr>
            <w:tcW w:w="71.60pt" w:type="dxa"/>
            <w:shd w:val="clear" w:color="auto" w:fill="auto"/>
          </w:tcPr>
          <w:p w:rsidR="00267C72" w:rsidRPr="00D8770F" w:rsidRDefault="00267C72" w:rsidP="005E4177">
            <w:pPr>
              <w:rPr>
                <w:sz w:val="28"/>
                <w:szCs w:val="28"/>
              </w:rPr>
            </w:pPr>
            <w:r w:rsidRPr="00D8770F">
              <w:rPr>
                <w:sz w:val="28"/>
                <w:szCs w:val="28"/>
              </w:rPr>
              <w:t>Public</w:t>
            </w:r>
          </w:p>
        </w:tc>
        <w:tc>
          <w:tcPr>
            <w:tcW w:w="96.40pt" w:type="dxa"/>
            <w:shd w:val="clear" w:color="auto" w:fill="auto"/>
          </w:tcPr>
          <w:p w:rsidR="00267C72" w:rsidRPr="00D8770F" w:rsidRDefault="00267C72" w:rsidP="005E4177">
            <w:pPr>
              <w:rPr>
                <w:sz w:val="28"/>
                <w:szCs w:val="28"/>
              </w:rPr>
            </w:pPr>
            <w:r w:rsidRPr="00D8770F">
              <w:rPr>
                <w:sz w:val="28"/>
                <w:szCs w:val="28"/>
              </w:rPr>
              <w:t>id</w:t>
            </w:r>
          </w:p>
        </w:tc>
        <w:tc>
          <w:tcPr>
            <w:tcW w:w="65.30pt" w:type="dxa"/>
            <w:shd w:val="clear" w:color="auto" w:fill="auto"/>
          </w:tcPr>
          <w:p w:rsidR="00267C72" w:rsidRPr="00D8770F" w:rsidRDefault="00267C72" w:rsidP="005E4177">
            <w:pPr>
              <w:rPr>
                <w:sz w:val="28"/>
                <w:szCs w:val="28"/>
              </w:rPr>
            </w:pPr>
            <w:r w:rsidRPr="00D8770F">
              <w:rPr>
                <w:sz w:val="28"/>
                <w:szCs w:val="28"/>
              </w:rPr>
              <w:t>Void</w:t>
            </w:r>
          </w:p>
        </w:tc>
        <w:tc>
          <w:tcPr>
            <w:tcW w:w="110.80pt" w:type="dxa"/>
            <w:shd w:val="clear" w:color="auto" w:fill="auto"/>
          </w:tcPr>
          <w:p w:rsidR="00267C72" w:rsidRPr="00D8770F" w:rsidRDefault="00267C72" w:rsidP="005E4177">
            <w:pPr>
              <w:rPr>
                <w:sz w:val="28"/>
                <w:szCs w:val="28"/>
              </w:rPr>
            </w:pPr>
            <w:r w:rsidRPr="00D8770F">
              <w:rPr>
                <w:sz w:val="28"/>
                <w:szCs w:val="28"/>
              </w:rPr>
              <w:t>Xóa đánh giá</w:t>
            </w:r>
          </w:p>
        </w:tc>
      </w:tr>
    </w:tbl>
    <w:p w:rsidR="00267C72" w:rsidRPr="00267C72" w:rsidRDefault="00267C72" w:rsidP="00267C72">
      <w:pPr>
        <w:rPr>
          <w:sz w:val="28"/>
          <w:szCs w:val="28"/>
        </w:rPr>
      </w:pPr>
    </w:p>
    <w:tbl>
      <w:tblPr>
        <w:tblW w:w="499.25pt" w:type="dxa"/>
        <w:tblBorders>
          <w:top w:val="single" w:sz="4" w:space="0" w:color="000000"/>
          <w:start w:val="single" w:sz="4" w:space="0" w:color="000000"/>
          <w:bottom w:val="single" w:sz="4" w:space="0" w:color="000000"/>
          <w:end w:val="single" w:sz="4" w:space="0" w:color="000000"/>
          <w:insideH w:val="single" w:sz="4" w:space="0" w:color="000000"/>
          <w:insideV w:val="single" w:sz="4" w:space="0" w:color="000000"/>
        </w:tblBorders>
        <w:tblLook w:firstRow="1" w:lastRow="0" w:firstColumn="1" w:lastColumn="0" w:noHBand="0" w:noVBand="1"/>
      </w:tblPr>
      <w:tblGrid>
        <w:gridCol w:w="1240"/>
        <w:gridCol w:w="1896"/>
        <w:gridCol w:w="1435"/>
        <w:gridCol w:w="1896"/>
        <w:gridCol w:w="1343"/>
        <w:gridCol w:w="2175"/>
      </w:tblGrid>
      <w:tr w:rsidR="00267C72" w:rsidRPr="00D8770F" w:rsidTr="00D8770F">
        <w:tc>
          <w:tcPr>
            <w:tcW w:w="62.75pt" w:type="dxa"/>
            <w:shd w:val="clear" w:color="auto" w:fill="E7E6E6"/>
          </w:tcPr>
          <w:p w:rsidR="00267C72" w:rsidRPr="00D8770F" w:rsidRDefault="00267C72" w:rsidP="005E4177">
            <w:pPr>
              <w:rPr>
                <w:b/>
                <w:sz w:val="28"/>
                <w:szCs w:val="28"/>
              </w:rPr>
            </w:pPr>
            <w:r w:rsidRPr="00D8770F">
              <w:rPr>
                <w:b/>
                <w:sz w:val="28"/>
                <w:szCs w:val="28"/>
              </w:rPr>
              <w:t>Tên lớp</w:t>
            </w:r>
          </w:p>
        </w:tc>
        <w:tc>
          <w:tcPr>
            <w:tcW w:w="436.50pt" w:type="dxa"/>
            <w:gridSpan w:val="5"/>
            <w:shd w:val="clear" w:color="auto" w:fill="auto"/>
          </w:tcPr>
          <w:p w:rsidR="00267C72" w:rsidRPr="00D8770F" w:rsidRDefault="00267C72" w:rsidP="005E4177">
            <w:pPr>
              <w:rPr>
                <w:b/>
                <w:sz w:val="28"/>
                <w:szCs w:val="28"/>
              </w:rPr>
            </w:pPr>
            <w:r w:rsidRPr="00D8770F">
              <w:rPr>
                <w:b/>
                <w:sz w:val="28"/>
                <w:szCs w:val="28"/>
              </w:rPr>
              <w:t>DanhSachPhim</w:t>
            </w:r>
          </w:p>
        </w:tc>
      </w:tr>
      <w:tr w:rsidR="00267C72" w:rsidRPr="00D8770F" w:rsidTr="00D8770F">
        <w:tc>
          <w:tcPr>
            <w:tcW w:w="62.75pt" w:type="dxa"/>
            <w:shd w:val="clear" w:color="auto" w:fill="E7E6E6"/>
          </w:tcPr>
          <w:p w:rsidR="00267C72" w:rsidRPr="00D8770F" w:rsidRDefault="00267C72" w:rsidP="005E4177">
            <w:pPr>
              <w:rPr>
                <w:b/>
                <w:sz w:val="28"/>
                <w:szCs w:val="28"/>
              </w:rPr>
            </w:pPr>
            <w:r w:rsidRPr="00D8770F">
              <w:rPr>
                <w:b/>
                <w:sz w:val="28"/>
                <w:szCs w:val="28"/>
              </w:rPr>
              <w:t>Mục đích sử dụng của lớp</w:t>
            </w:r>
          </w:p>
        </w:tc>
        <w:tc>
          <w:tcPr>
            <w:tcW w:w="436.50pt" w:type="dxa"/>
            <w:gridSpan w:val="5"/>
            <w:shd w:val="clear" w:color="auto" w:fill="FFFFFF"/>
          </w:tcPr>
          <w:p w:rsidR="00267C72" w:rsidRPr="00D8770F" w:rsidRDefault="00267C72" w:rsidP="005E4177">
            <w:pPr>
              <w:rPr>
                <w:sz w:val="28"/>
                <w:szCs w:val="28"/>
              </w:rPr>
            </w:pPr>
            <w:r w:rsidRPr="00D8770F">
              <w:rPr>
                <w:sz w:val="28"/>
                <w:szCs w:val="28"/>
              </w:rPr>
              <w:t>Hiển thị danh sách các phim theo yêu cầu tìm kiếm</w:t>
            </w:r>
          </w:p>
        </w:tc>
      </w:tr>
      <w:tr w:rsidR="00267C72" w:rsidRPr="00D8770F" w:rsidTr="00D8770F">
        <w:trPr>
          <w:trHeight w:val="132"/>
        </w:trPr>
        <w:tc>
          <w:tcPr>
            <w:tcW w:w="62.75pt" w:type="dxa"/>
            <w:vMerge w:val="restart"/>
            <w:shd w:val="clear" w:color="auto" w:fill="E7E6E6"/>
          </w:tcPr>
          <w:p w:rsidR="00267C72" w:rsidRPr="00D8770F" w:rsidRDefault="00267C72" w:rsidP="005E4177">
            <w:pPr>
              <w:rPr>
                <w:b/>
                <w:sz w:val="28"/>
                <w:szCs w:val="28"/>
              </w:rPr>
            </w:pPr>
            <w:r w:rsidRPr="00D8770F">
              <w:rPr>
                <w:b/>
                <w:sz w:val="28"/>
                <w:szCs w:val="28"/>
              </w:rPr>
              <w:t>Thuộc tính</w:t>
            </w:r>
          </w:p>
        </w:tc>
        <w:tc>
          <w:tcPr>
            <w:tcW w:w="94.50pt" w:type="dxa"/>
            <w:shd w:val="clear" w:color="auto" w:fill="E7E6E6"/>
          </w:tcPr>
          <w:p w:rsidR="00267C72" w:rsidRPr="00D8770F" w:rsidRDefault="00267C72" w:rsidP="005E4177">
            <w:pPr>
              <w:rPr>
                <w:b/>
                <w:sz w:val="28"/>
                <w:szCs w:val="28"/>
              </w:rPr>
            </w:pPr>
            <w:r w:rsidRPr="00D8770F">
              <w:rPr>
                <w:b/>
                <w:sz w:val="28"/>
                <w:szCs w:val="28"/>
              </w:rPr>
              <w:t>Tên thuộc tính</w:t>
            </w:r>
          </w:p>
        </w:tc>
        <w:tc>
          <w:tcPr>
            <w:tcW w:w="153pt" w:type="dxa"/>
            <w:gridSpan w:val="2"/>
            <w:shd w:val="clear" w:color="auto" w:fill="E7E6E6"/>
          </w:tcPr>
          <w:p w:rsidR="00267C72" w:rsidRPr="00D8770F" w:rsidRDefault="00267C72" w:rsidP="005E4177">
            <w:pPr>
              <w:rPr>
                <w:b/>
                <w:sz w:val="28"/>
                <w:szCs w:val="28"/>
              </w:rPr>
            </w:pPr>
            <w:r w:rsidRPr="00D8770F">
              <w:rPr>
                <w:b/>
                <w:sz w:val="28"/>
                <w:szCs w:val="28"/>
              </w:rPr>
              <w:t>Phạm vi</w:t>
            </w:r>
          </w:p>
        </w:tc>
        <w:tc>
          <w:tcPr>
            <w:tcW w:w="67.50pt" w:type="dxa"/>
            <w:shd w:val="clear" w:color="auto" w:fill="E7E6E6"/>
          </w:tcPr>
          <w:p w:rsidR="00267C72" w:rsidRPr="00D8770F" w:rsidRDefault="00267C72" w:rsidP="005E4177">
            <w:pPr>
              <w:rPr>
                <w:b/>
                <w:sz w:val="28"/>
                <w:szCs w:val="28"/>
              </w:rPr>
            </w:pPr>
            <w:r w:rsidRPr="00D8770F">
              <w:rPr>
                <w:b/>
                <w:sz w:val="28"/>
                <w:szCs w:val="28"/>
              </w:rPr>
              <w:t>Kiểu dữ liệu</w:t>
            </w:r>
          </w:p>
        </w:tc>
        <w:tc>
          <w:tcPr>
            <w:tcW w:w="121.50pt" w:type="dxa"/>
            <w:shd w:val="clear" w:color="auto" w:fill="E7E6E6"/>
          </w:tcPr>
          <w:p w:rsidR="00267C72" w:rsidRPr="00D8770F" w:rsidRDefault="00267C72" w:rsidP="005E4177">
            <w:pPr>
              <w:rPr>
                <w:b/>
                <w:sz w:val="28"/>
                <w:szCs w:val="28"/>
              </w:rPr>
            </w:pPr>
            <w:r w:rsidRPr="00D8770F">
              <w:rPr>
                <w:b/>
                <w:sz w:val="28"/>
                <w:szCs w:val="28"/>
              </w:rPr>
              <w:t>Mục đích sử dụng</w:t>
            </w:r>
          </w:p>
        </w:tc>
      </w:tr>
      <w:tr w:rsidR="00267C72" w:rsidRPr="00D8770F" w:rsidTr="00D8770F">
        <w:trPr>
          <w:trHeight w:val="132"/>
        </w:trPr>
        <w:tc>
          <w:tcPr>
            <w:tcW w:w="62.75pt" w:type="dxa"/>
            <w:vMerge/>
            <w:shd w:val="clear" w:color="auto" w:fill="E7E6E6"/>
          </w:tcPr>
          <w:p w:rsidR="00267C72" w:rsidRPr="00D8770F" w:rsidRDefault="00267C72" w:rsidP="005E4177">
            <w:pPr>
              <w:rPr>
                <w:b/>
                <w:sz w:val="28"/>
                <w:szCs w:val="28"/>
              </w:rPr>
            </w:pPr>
          </w:p>
        </w:tc>
        <w:tc>
          <w:tcPr>
            <w:tcW w:w="94.50pt" w:type="dxa"/>
            <w:shd w:val="clear" w:color="auto" w:fill="auto"/>
          </w:tcPr>
          <w:p w:rsidR="00267C72" w:rsidRPr="00D8770F" w:rsidRDefault="00267C72" w:rsidP="005E4177">
            <w:pPr>
              <w:rPr>
                <w:sz w:val="28"/>
                <w:szCs w:val="28"/>
              </w:rPr>
            </w:pPr>
            <w:r w:rsidRPr="00D8770F">
              <w:rPr>
                <w:sz w:val="28"/>
                <w:szCs w:val="28"/>
              </w:rPr>
              <w:t>danhSachPhim</w:t>
            </w:r>
          </w:p>
        </w:tc>
        <w:tc>
          <w:tcPr>
            <w:tcW w:w="153pt" w:type="dxa"/>
            <w:gridSpan w:val="2"/>
            <w:shd w:val="clear" w:color="auto" w:fill="auto"/>
          </w:tcPr>
          <w:p w:rsidR="00267C72" w:rsidRPr="00D8770F" w:rsidRDefault="00267C72" w:rsidP="005E4177">
            <w:pPr>
              <w:rPr>
                <w:sz w:val="28"/>
                <w:szCs w:val="28"/>
              </w:rPr>
            </w:pPr>
            <w:r w:rsidRPr="00D8770F">
              <w:rPr>
                <w:sz w:val="28"/>
                <w:szCs w:val="28"/>
              </w:rPr>
              <w:t>Private</w:t>
            </w:r>
          </w:p>
        </w:tc>
        <w:tc>
          <w:tcPr>
            <w:tcW w:w="67.50pt" w:type="dxa"/>
            <w:shd w:val="clear" w:color="auto" w:fill="auto"/>
          </w:tcPr>
          <w:p w:rsidR="00267C72" w:rsidRPr="00D8770F" w:rsidRDefault="00267C72" w:rsidP="005E4177">
            <w:pPr>
              <w:rPr>
                <w:sz w:val="28"/>
                <w:szCs w:val="28"/>
              </w:rPr>
            </w:pPr>
            <w:r w:rsidRPr="00D8770F">
              <w:rPr>
                <w:sz w:val="28"/>
                <w:szCs w:val="28"/>
              </w:rPr>
              <w:t>ArrayList</w:t>
            </w:r>
          </w:p>
        </w:tc>
        <w:tc>
          <w:tcPr>
            <w:tcW w:w="121.50pt" w:type="dxa"/>
            <w:shd w:val="clear" w:color="auto" w:fill="auto"/>
          </w:tcPr>
          <w:p w:rsidR="00267C72" w:rsidRPr="00D8770F" w:rsidRDefault="00267C72" w:rsidP="005E4177">
            <w:pPr>
              <w:rPr>
                <w:sz w:val="28"/>
                <w:szCs w:val="28"/>
              </w:rPr>
            </w:pPr>
            <w:r w:rsidRPr="00D8770F">
              <w:rPr>
                <w:sz w:val="28"/>
                <w:szCs w:val="28"/>
              </w:rPr>
              <w:t>Lưu giữ danh sách các phim tìm kiếm được</w:t>
            </w:r>
          </w:p>
        </w:tc>
      </w:tr>
      <w:tr w:rsidR="00267C72" w:rsidRPr="00D8770F" w:rsidTr="00D8770F">
        <w:trPr>
          <w:trHeight w:val="132"/>
        </w:trPr>
        <w:tc>
          <w:tcPr>
            <w:tcW w:w="62.75pt" w:type="dxa"/>
            <w:vMerge w:val="restart"/>
            <w:shd w:val="clear" w:color="auto" w:fill="E7E6E6"/>
          </w:tcPr>
          <w:p w:rsidR="00267C72" w:rsidRPr="00D8770F" w:rsidRDefault="00267C72" w:rsidP="005E4177">
            <w:pPr>
              <w:rPr>
                <w:b/>
                <w:sz w:val="28"/>
                <w:szCs w:val="28"/>
              </w:rPr>
            </w:pPr>
            <w:r w:rsidRPr="00D8770F">
              <w:rPr>
                <w:b/>
                <w:sz w:val="28"/>
                <w:szCs w:val="28"/>
              </w:rPr>
              <w:t>Phương thức</w:t>
            </w:r>
          </w:p>
        </w:tc>
        <w:tc>
          <w:tcPr>
            <w:tcW w:w="94.50pt" w:type="dxa"/>
            <w:shd w:val="clear" w:color="auto" w:fill="E7E6E6"/>
          </w:tcPr>
          <w:p w:rsidR="00267C72" w:rsidRPr="00D8770F" w:rsidRDefault="00267C72" w:rsidP="005E4177">
            <w:pPr>
              <w:rPr>
                <w:b/>
                <w:sz w:val="28"/>
                <w:szCs w:val="28"/>
              </w:rPr>
            </w:pPr>
            <w:r w:rsidRPr="00D8770F">
              <w:rPr>
                <w:b/>
                <w:sz w:val="28"/>
                <w:szCs w:val="28"/>
              </w:rPr>
              <w:t>Tên phương thức</w:t>
            </w:r>
          </w:p>
        </w:tc>
        <w:tc>
          <w:tcPr>
            <w:tcW w:w="76.50pt" w:type="dxa"/>
            <w:shd w:val="clear" w:color="auto" w:fill="E7E6E6"/>
          </w:tcPr>
          <w:p w:rsidR="00267C72" w:rsidRPr="00D8770F" w:rsidRDefault="00267C72" w:rsidP="005E4177">
            <w:pPr>
              <w:rPr>
                <w:b/>
                <w:sz w:val="28"/>
                <w:szCs w:val="28"/>
              </w:rPr>
            </w:pPr>
            <w:r w:rsidRPr="00D8770F">
              <w:rPr>
                <w:b/>
                <w:sz w:val="28"/>
                <w:szCs w:val="28"/>
              </w:rPr>
              <w:t>Phạm vi</w:t>
            </w:r>
          </w:p>
        </w:tc>
        <w:tc>
          <w:tcPr>
            <w:tcW w:w="76.50pt" w:type="dxa"/>
            <w:shd w:val="clear" w:color="auto" w:fill="E7E6E6"/>
          </w:tcPr>
          <w:p w:rsidR="00267C72" w:rsidRPr="00D8770F" w:rsidRDefault="00267C72" w:rsidP="005E4177">
            <w:pPr>
              <w:rPr>
                <w:b/>
                <w:sz w:val="28"/>
                <w:szCs w:val="28"/>
              </w:rPr>
            </w:pPr>
            <w:r w:rsidRPr="00D8770F">
              <w:rPr>
                <w:b/>
                <w:sz w:val="28"/>
                <w:szCs w:val="28"/>
              </w:rPr>
              <w:t>Danh sách tham số</w:t>
            </w:r>
          </w:p>
        </w:tc>
        <w:tc>
          <w:tcPr>
            <w:tcW w:w="67.50pt" w:type="dxa"/>
            <w:shd w:val="clear" w:color="auto" w:fill="E7E6E6"/>
          </w:tcPr>
          <w:p w:rsidR="00267C72" w:rsidRPr="00D8770F" w:rsidRDefault="00267C72" w:rsidP="005E4177">
            <w:pPr>
              <w:rPr>
                <w:b/>
                <w:sz w:val="28"/>
                <w:szCs w:val="28"/>
              </w:rPr>
            </w:pPr>
            <w:r w:rsidRPr="00D8770F">
              <w:rPr>
                <w:b/>
                <w:sz w:val="28"/>
                <w:szCs w:val="28"/>
              </w:rPr>
              <w:t>Kiểu dữ liệu trả về</w:t>
            </w:r>
          </w:p>
        </w:tc>
        <w:tc>
          <w:tcPr>
            <w:tcW w:w="121.50pt" w:type="dxa"/>
            <w:shd w:val="clear" w:color="auto" w:fill="E7E6E6"/>
          </w:tcPr>
          <w:p w:rsidR="00267C72" w:rsidRPr="00D8770F" w:rsidRDefault="00267C72" w:rsidP="005E4177">
            <w:pPr>
              <w:rPr>
                <w:b/>
                <w:sz w:val="28"/>
                <w:szCs w:val="28"/>
              </w:rPr>
            </w:pPr>
            <w:r w:rsidRPr="00D8770F">
              <w:rPr>
                <w:b/>
                <w:sz w:val="28"/>
                <w:szCs w:val="28"/>
              </w:rPr>
              <w:t>Mục đích sử dụng</w:t>
            </w:r>
          </w:p>
        </w:tc>
      </w:tr>
      <w:tr w:rsidR="00267C72" w:rsidRPr="00D8770F" w:rsidTr="00D8770F">
        <w:trPr>
          <w:trHeight w:val="132"/>
        </w:trPr>
        <w:tc>
          <w:tcPr>
            <w:tcW w:w="62.75pt" w:type="dxa"/>
            <w:vMerge/>
            <w:shd w:val="clear" w:color="auto" w:fill="E7E6E6"/>
          </w:tcPr>
          <w:p w:rsidR="00267C72" w:rsidRPr="00D8770F" w:rsidRDefault="00267C72" w:rsidP="005E4177">
            <w:pPr>
              <w:rPr>
                <w:sz w:val="28"/>
                <w:szCs w:val="28"/>
              </w:rPr>
            </w:pPr>
          </w:p>
        </w:tc>
        <w:tc>
          <w:tcPr>
            <w:tcW w:w="94.50pt" w:type="dxa"/>
            <w:shd w:val="clear" w:color="auto" w:fill="auto"/>
          </w:tcPr>
          <w:p w:rsidR="00267C72" w:rsidRPr="00D8770F" w:rsidRDefault="00267C72" w:rsidP="005E4177">
            <w:pPr>
              <w:rPr>
                <w:sz w:val="28"/>
                <w:szCs w:val="28"/>
              </w:rPr>
            </w:pPr>
            <w:r w:rsidRPr="00D8770F">
              <w:rPr>
                <w:sz w:val="28"/>
                <w:szCs w:val="28"/>
              </w:rPr>
              <w:t>hienDanhSach</w:t>
            </w:r>
          </w:p>
        </w:tc>
        <w:tc>
          <w:tcPr>
            <w:tcW w:w="76.50pt" w:type="dxa"/>
            <w:shd w:val="clear" w:color="auto" w:fill="auto"/>
          </w:tcPr>
          <w:p w:rsidR="00267C72" w:rsidRPr="00D8770F" w:rsidRDefault="00267C72" w:rsidP="005E4177">
            <w:pPr>
              <w:rPr>
                <w:sz w:val="28"/>
                <w:szCs w:val="28"/>
              </w:rPr>
            </w:pPr>
            <w:r w:rsidRPr="00D8770F">
              <w:rPr>
                <w:sz w:val="28"/>
                <w:szCs w:val="28"/>
              </w:rPr>
              <w:t>Public</w:t>
            </w:r>
          </w:p>
        </w:tc>
        <w:tc>
          <w:tcPr>
            <w:tcW w:w="76.50pt" w:type="dxa"/>
            <w:shd w:val="clear" w:color="auto" w:fill="auto"/>
          </w:tcPr>
          <w:p w:rsidR="00267C72" w:rsidRPr="00D8770F" w:rsidRDefault="00267C72" w:rsidP="005E4177">
            <w:pPr>
              <w:rPr>
                <w:sz w:val="28"/>
                <w:szCs w:val="28"/>
              </w:rPr>
            </w:pPr>
            <w:r w:rsidRPr="00D8770F">
              <w:rPr>
                <w:sz w:val="28"/>
                <w:szCs w:val="28"/>
              </w:rPr>
              <w:t>danhSachPhim</w:t>
            </w:r>
          </w:p>
        </w:tc>
        <w:tc>
          <w:tcPr>
            <w:tcW w:w="67.50pt" w:type="dxa"/>
            <w:shd w:val="clear" w:color="auto" w:fill="auto"/>
          </w:tcPr>
          <w:p w:rsidR="00267C72" w:rsidRPr="00D8770F" w:rsidRDefault="00267C72" w:rsidP="005E4177">
            <w:pPr>
              <w:rPr>
                <w:sz w:val="28"/>
                <w:szCs w:val="28"/>
              </w:rPr>
            </w:pPr>
            <w:r w:rsidRPr="00D8770F">
              <w:rPr>
                <w:sz w:val="28"/>
                <w:szCs w:val="28"/>
              </w:rPr>
              <w:t>Void</w:t>
            </w:r>
          </w:p>
        </w:tc>
        <w:tc>
          <w:tcPr>
            <w:tcW w:w="121.50pt" w:type="dxa"/>
            <w:shd w:val="clear" w:color="auto" w:fill="auto"/>
          </w:tcPr>
          <w:p w:rsidR="00267C72" w:rsidRPr="00D8770F" w:rsidRDefault="00267C72" w:rsidP="005E4177">
            <w:pPr>
              <w:rPr>
                <w:sz w:val="28"/>
                <w:szCs w:val="28"/>
              </w:rPr>
            </w:pPr>
            <w:r w:rsidRPr="00D8770F">
              <w:rPr>
                <w:sz w:val="28"/>
                <w:szCs w:val="28"/>
              </w:rPr>
              <w:t>Hiển thị danh sách các phim thỏa mãn</w:t>
            </w:r>
          </w:p>
        </w:tc>
      </w:tr>
    </w:tbl>
    <w:p w:rsidR="00267C72" w:rsidRPr="00267C72" w:rsidRDefault="00267C72" w:rsidP="00267C72">
      <w:pPr>
        <w:rPr>
          <w:sz w:val="28"/>
          <w:szCs w:val="28"/>
        </w:rPr>
      </w:pPr>
    </w:p>
    <w:tbl>
      <w:tblPr>
        <w:tblW w:w="499.25pt" w:type="dxa"/>
        <w:tblBorders>
          <w:top w:val="single" w:sz="4" w:space="0" w:color="000000"/>
          <w:start w:val="single" w:sz="4" w:space="0" w:color="000000"/>
          <w:bottom w:val="single" w:sz="4" w:space="0" w:color="000000"/>
          <w:end w:val="single" w:sz="4" w:space="0" w:color="000000"/>
          <w:insideH w:val="single" w:sz="4" w:space="0" w:color="000000"/>
          <w:insideV w:val="single" w:sz="4" w:space="0" w:color="000000"/>
        </w:tblBorders>
        <w:tblLayout w:type="fixed"/>
        <w:tblLook w:firstRow="1" w:lastRow="0" w:firstColumn="1" w:lastColumn="0" w:noHBand="0" w:noVBand="1"/>
      </w:tblPr>
      <w:tblGrid>
        <w:gridCol w:w="1384"/>
        <w:gridCol w:w="1748"/>
        <w:gridCol w:w="1473"/>
        <w:gridCol w:w="1756"/>
        <w:gridCol w:w="1346"/>
        <w:gridCol w:w="2278"/>
      </w:tblGrid>
      <w:tr w:rsidR="00267C72" w:rsidRPr="00D8770F" w:rsidTr="00D8770F">
        <w:tc>
          <w:tcPr>
            <w:tcW w:w="69.20pt" w:type="dxa"/>
            <w:shd w:val="clear" w:color="auto" w:fill="E7E6E6"/>
          </w:tcPr>
          <w:p w:rsidR="00267C72" w:rsidRPr="00D8770F" w:rsidRDefault="00267C72" w:rsidP="005E4177">
            <w:pPr>
              <w:rPr>
                <w:b/>
                <w:sz w:val="28"/>
                <w:szCs w:val="28"/>
              </w:rPr>
            </w:pPr>
            <w:r w:rsidRPr="00D8770F">
              <w:rPr>
                <w:b/>
                <w:sz w:val="28"/>
                <w:szCs w:val="28"/>
              </w:rPr>
              <w:t>Tên lớp</w:t>
            </w:r>
          </w:p>
        </w:tc>
        <w:tc>
          <w:tcPr>
            <w:tcW w:w="430.05pt" w:type="dxa"/>
            <w:gridSpan w:val="5"/>
            <w:shd w:val="clear" w:color="auto" w:fill="auto"/>
          </w:tcPr>
          <w:p w:rsidR="00267C72" w:rsidRPr="00D8770F" w:rsidRDefault="00267C72" w:rsidP="005E4177">
            <w:pPr>
              <w:rPr>
                <w:b/>
                <w:sz w:val="28"/>
                <w:szCs w:val="28"/>
              </w:rPr>
            </w:pPr>
            <w:r w:rsidRPr="00D8770F">
              <w:rPr>
                <w:b/>
                <w:sz w:val="28"/>
                <w:szCs w:val="28"/>
              </w:rPr>
              <w:t>DanhSachRap</w:t>
            </w:r>
          </w:p>
        </w:tc>
      </w:tr>
      <w:tr w:rsidR="00267C72" w:rsidRPr="00D8770F" w:rsidTr="00D8770F">
        <w:tc>
          <w:tcPr>
            <w:tcW w:w="69.20pt" w:type="dxa"/>
            <w:shd w:val="clear" w:color="auto" w:fill="E7E6E6"/>
          </w:tcPr>
          <w:p w:rsidR="00267C72" w:rsidRPr="00D8770F" w:rsidRDefault="00267C72" w:rsidP="005E4177">
            <w:pPr>
              <w:rPr>
                <w:b/>
                <w:sz w:val="28"/>
                <w:szCs w:val="28"/>
              </w:rPr>
            </w:pPr>
            <w:r w:rsidRPr="00D8770F">
              <w:rPr>
                <w:b/>
                <w:sz w:val="28"/>
                <w:szCs w:val="28"/>
              </w:rPr>
              <w:t>Mục đích sử dụng của lớp</w:t>
            </w:r>
          </w:p>
        </w:tc>
        <w:tc>
          <w:tcPr>
            <w:tcW w:w="430.05pt" w:type="dxa"/>
            <w:gridSpan w:val="5"/>
            <w:shd w:val="clear" w:color="auto" w:fill="FFFFFF"/>
          </w:tcPr>
          <w:p w:rsidR="00267C72" w:rsidRPr="00D8770F" w:rsidRDefault="00267C72" w:rsidP="005E4177">
            <w:pPr>
              <w:rPr>
                <w:sz w:val="28"/>
                <w:szCs w:val="28"/>
              </w:rPr>
            </w:pPr>
            <w:r w:rsidRPr="00D8770F">
              <w:rPr>
                <w:sz w:val="28"/>
                <w:szCs w:val="28"/>
              </w:rPr>
              <w:t>Hiển thị danh sách các rạp theo yêu cầu tìm kiếm</w:t>
            </w:r>
          </w:p>
        </w:tc>
      </w:tr>
      <w:tr w:rsidR="00267C72" w:rsidRPr="00D8770F" w:rsidTr="00D8770F">
        <w:trPr>
          <w:trHeight w:val="132"/>
        </w:trPr>
        <w:tc>
          <w:tcPr>
            <w:tcW w:w="69.20pt" w:type="dxa"/>
            <w:vMerge w:val="restart"/>
            <w:shd w:val="clear" w:color="auto" w:fill="E7E6E6"/>
          </w:tcPr>
          <w:p w:rsidR="00267C72" w:rsidRPr="00D8770F" w:rsidRDefault="00267C72" w:rsidP="005E4177">
            <w:pPr>
              <w:rPr>
                <w:b/>
                <w:sz w:val="28"/>
                <w:szCs w:val="28"/>
              </w:rPr>
            </w:pPr>
            <w:r w:rsidRPr="00D8770F">
              <w:rPr>
                <w:b/>
                <w:sz w:val="28"/>
                <w:szCs w:val="28"/>
              </w:rPr>
              <w:t>Thuộc tính</w:t>
            </w:r>
          </w:p>
        </w:tc>
        <w:tc>
          <w:tcPr>
            <w:tcW w:w="87.40pt" w:type="dxa"/>
            <w:shd w:val="clear" w:color="auto" w:fill="E7E6E6"/>
          </w:tcPr>
          <w:p w:rsidR="00267C72" w:rsidRPr="00D8770F" w:rsidRDefault="00267C72" w:rsidP="005E4177">
            <w:pPr>
              <w:rPr>
                <w:b/>
                <w:sz w:val="28"/>
                <w:szCs w:val="28"/>
              </w:rPr>
            </w:pPr>
            <w:r w:rsidRPr="00D8770F">
              <w:rPr>
                <w:b/>
                <w:sz w:val="28"/>
                <w:szCs w:val="28"/>
              </w:rPr>
              <w:t>Tên thuộc tính</w:t>
            </w:r>
          </w:p>
        </w:tc>
        <w:tc>
          <w:tcPr>
            <w:tcW w:w="161.45pt" w:type="dxa"/>
            <w:gridSpan w:val="2"/>
            <w:shd w:val="clear" w:color="auto" w:fill="E7E6E6"/>
          </w:tcPr>
          <w:p w:rsidR="00267C72" w:rsidRPr="00D8770F" w:rsidRDefault="00267C72" w:rsidP="005E4177">
            <w:pPr>
              <w:rPr>
                <w:b/>
                <w:sz w:val="28"/>
                <w:szCs w:val="28"/>
              </w:rPr>
            </w:pPr>
            <w:r w:rsidRPr="00D8770F">
              <w:rPr>
                <w:b/>
                <w:sz w:val="28"/>
                <w:szCs w:val="28"/>
              </w:rPr>
              <w:t>Phạm vi</w:t>
            </w:r>
          </w:p>
        </w:tc>
        <w:tc>
          <w:tcPr>
            <w:tcW w:w="67.30pt" w:type="dxa"/>
            <w:shd w:val="clear" w:color="auto" w:fill="E7E6E6"/>
          </w:tcPr>
          <w:p w:rsidR="00267C72" w:rsidRPr="00D8770F" w:rsidRDefault="00267C72" w:rsidP="005E4177">
            <w:pPr>
              <w:rPr>
                <w:b/>
                <w:sz w:val="28"/>
                <w:szCs w:val="28"/>
              </w:rPr>
            </w:pPr>
            <w:r w:rsidRPr="00D8770F">
              <w:rPr>
                <w:b/>
                <w:sz w:val="28"/>
                <w:szCs w:val="28"/>
              </w:rPr>
              <w:t>Kiểu dữ liệu</w:t>
            </w:r>
          </w:p>
        </w:tc>
        <w:tc>
          <w:tcPr>
            <w:tcW w:w="113.90pt" w:type="dxa"/>
            <w:shd w:val="clear" w:color="auto" w:fill="E7E6E6"/>
          </w:tcPr>
          <w:p w:rsidR="00267C72" w:rsidRPr="00D8770F" w:rsidRDefault="00267C72" w:rsidP="005E4177">
            <w:pPr>
              <w:rPr>
                <w:b/>
                <w:sz w:val="28"/>
                <w:szCs w:val="28"/>
              </w:rPr>
            </w:pPr>
            <w:r w:rsidRPr="00D8770F">
              <w:rPr>
                <w:b/>
                <w:sz w:val="28"/>
                <w:szCs w:val="28"/>
              </w:rPr>
              <w:t>Mục đích sử dụng</w:t>
            </w:r>
          </w:p>
        </w:tc>
      </w:tr>
      <w:tr w:rsidR="00267C72" w:rsidRPr="00D8770F" w:rsidTr="00D8770F">
        <w:trPr>
          <w:trHeight w:val="132"/>
        </w:trPr>
        <w:tc>
          <w:tcPr>
            <w:tcW w:w="69.20pt" w:type="dxa"/>
            <w:vMerge/>
            <w:shd w:val="clear" w:color="auto" w:fill="E7E6E6"/>
          </w:tcPr>
          <w:p w:rsidR="00267C72" w:rsidRPr="00D8770F" w:rsidRDefault="00267C72" w:rsidP="005E4177">
            <w:pPr>
              <w:rPr>
                <w:b/>
                <w:sz w:val="28"/>
                <w:szCs w:val="28"/>
              </w:rPr>
            </w:pPr>
          </w:p>
        </w:tc>
        <w:tc>
          <w:tcPr>
            <w:tcW w:w="87.40pt" w:type="dxa"/>
            <w:shd w:val="clear" w:color="auto" w:fill="auto"/>
          </w:tcPr>
          <w:p w:rsidR="00267C72" w:rsidRPr="00D8770F" w:rsidRDefault="00267C72" w:rsidP="005E4177">
            <w:pPr>
              <w:rPr>
                <w:sz w:val="28"/>
                <w:szCs w:val="28"/>
              </w:rPr>
            </w:pPr>
            <w:r w:rsidRPr="00D8770F">
              <w:rPr>
                <w:sz w:val="28"/>
                <w:szCs w:val="28"/>
              </w:rPr>
              <w:t>danhSachRap</w:t>
            </w:r>
          </w:p>
        </w:tc>
        <w:tc>
          <w:tcPr>
            <w:tcW w:w="161.45pt" w:type="dxa"/>
            <w:gridSpan w:val="2"/>
            <w:shd w:val="clear" w:color="auto" w:fill="auto"/>
          </w:tcPr>
          <w:p w:rsidR="00267C72" w:rsidRPr="00D8770F" w:rsidRDefault="00267C72" w:rsidP="005E4177">
            <w:pPr>
              <w:rPr>
                <w:sz w:val="28"/>
                <w:szCs w:val="28"/>
              </w:rPr>
            </w:pPr>
            <w:r w:rsidRPr="00D8770F">
              <w:rPr>
                <w:sz w:val="28"/>
                <w:szCs w:val="28"/>
              </w:rPr>
              <w:t>Private</w:t>
            </w:r>
          </w:p>
        </w:tc>
        <w:tc>
          <w:tcPr>
            <w:tcW w:w="67.30pt" w:type="dxa"/>
            <w:shd w:val="clear" w:color="auto" w:fill="auto"/>
          </w:tcPr>
          <w:p w:rsidR="00267C72" w:rsidRPr="00D8770F" w:rsidRDefault="00267C72" w:rsidP="005E4177">
            <w:pPr>
              <w:rPr>
                <w:sz w:val="28"/>
                <w:szCs w:val="28"/>
              </w:rPr>
            </w:pPr>
            <w:r w:rsidRPr="00D8770F">
              <w:rPr>
                <w:sz w:val="28"/>
                <w:szCs w:val="28"/>
              </w:rPr>
              <w:t>ArrayList</w:t>
            </w:r>
          </w:p>
        </w:tc>
        <w:tc>
          <w:tcPr>
            <w:tcW w:w="113.90pt" w:type="dxa"/>
            <w:shd w:val="clear" w:color="auto" w:fill="auto"/>
          </w:tcPr>
          <w:p w:rsidR="00267C72" w:rsidRPr="00D8770F" w:rsidRDefault="00267C72" w:rsidP="005E4177">
            <w:pPr>
              <w:rPr>
                <w:sz w:val="28"/>
                <w:szCs w:val="28"/>
              </w:rPr>
            </w:pPr>
            <w:r w:rsidRPr="00D8770F">
              <w:rPr>
                <w:sz w:val="28"/>
                <w:szCs w:val="28"/>
              </w:rPr>
              <w:t>Lưu giữ danh sách các rạp tìm kiếm được</w:t>
            </w:r>
          </w:p>
        </w:tc>
      </w:tr>
      <w:tr w:rsidR="00267C72" w:rsidRPr="00D8770F" w:rsidTr="00D8770F">
        <w:trPr>
          <w:trHeight w:val="132"/>
        </w:trPr>
        <w:tc>
          <w:tcPr>
            <w:tcW w:w="69.20pt" w:type="dxa"/>
            <w:vMerge w:val="restart"/>
            <w:shd w:val="clear" w:color="auto" w:fill="E7E6E6"/>
          </w:tcPr>
          <w:p w:rsidR="00267C72" w:rsidRPr="00D8770F" w:rsidRDefault="00267C72" w:rsidP="005E4177">
            <w:pPr>
              <w:rPr>
                <w:b/>
                <w:sz w:val="28"/>
                <w:szCs w:val="28"/>
              </w:rPr>
            </w:pPr>
            <w:r w:rsidRPr="00D8770F">
              <w:rPr>
                <w:b/>
                <w:sz w:val="28"/>
                <w:szCs w:val="28"/>
              </w:rPr>
              <w:t>Phương thức</w:t>
            </w:r>
          </w:p>
        </w:tc>
        <w:tc>
          <w:tcPr>
            <w:tcW w:w="87.40pt" w:type="dxa"/>
            <w:shd w:val="clear" w:color="auto" w:fill="E7E6E6"/>
          </w:tcPr>
          <w:p w:rsidR="00267C72" w:rsidRPr="00D8770F" w:rsidRDefault="00267C72" w:rsidP="005E4177">
            <w:pPr>
              <w:rPr>
                <w:b/>
                <w:sz w:val="28"/>
                <w:szCs w:val="28"/>
              </w:rPr>
            </w:pPr>
            <w:r w:rsidRPr="00D8770F">
              <w:rPr>
                <w:b/>
                <w:sz w:val="28"/>
                <w:szCs w:val="28"/>
              </w:rPr>
              <w:t>Tên phương thức</w:t>
            </w:r>
          </w:p>
        </w:tc>
        <w:tc>
          <w:tcPr>
            <w:tcW w:w="73.65pt" w:type="dxa"/>
            <w:shd w:val="clear" w:color="auto" w:fill="E7E6E6"/>
          </w:tcPr>
          <w:p w:rsidR="00267C72" w:rsidRPr="00D8770F" w:rsidRDefault="00267C72" w:rsidP="005E4177">
            <w:pPr>
              <w:rPr>
                <w:b/>
                <w:sz w:val="28"/>
                <w:szCs w:val="28"/>
              </w:rPr>
            </w:pPr>
            <w:r w:rsidRPr="00D8770F">
              <w:rPr>
                <w:b/>
                <w:sz w:val="28"/>
                <w:szCs w:val="28"/>
              </w:rPr>
              <w:t>Phạm vi</w:t>
            </w:r>
          </w:p>
        </w:tc>
        <w:tc>
          <w:tcPr>
            <w:tcW w:w="87.80pt" w:type="dxa"/>
            <w:shd w:val="clear" w:color="auto" w:fill="E7E6E6"/>
          </w:tcPr>
          <w:p w:rsidR="00267C72" w:rsidRPr="00D8770F" w:rsidRDefault="00267C72" w:rsidP="005E4177">
            <w:pPr>
              <w:rPr>
                <w:b/>
                <w:sz w:val="28"/>
                <w:szCs w:val="28"/>
              </w:rPr>
            </w:pPr>
            <w:r w:rsidRPr="00D8770F">
              <w:rPr>
                <w:b/>
                <w:sz w:val="28"/>
                <w:szCs w:val="28"/>
              </w:rPr>
              <w:t>Danh sách tham số</w:t>
            </w:r>
          </w:p>
        </w:tc>
        <w:tc>
          <w:tcPr>
            <w:tcW w:w="67.30pt" w:type="dxa"/>
            <w:shd w:val="clear" w:color="auto" w:fill="E7E6E6"/>
          </w:tcPr>
          <w:p w:rsidR="00267C72" w:rsidRPr="00D8770F" w:rsidRDefault="00267C72" w:rsidP="005E4177">
            <w:pPr>
              <w:rPr>
                <w:b/>
                <w:sz w:val="28"/>
                <w:szCs w:val="28"/>
              </w:rPr>
            </w:pPr>
            <w:r w:rsidRPr="00D8770F">
              <w:rPr>
                <w:b/>
                <w:sz w:val="28"/>
                <w:szCs w:val="28"/>
              </w:rPr>
              <w:t>Kiểu dữ liệu trả về</w:t>
            </w:r>
          </w:p>
        </w:tc>
        <w:tc>
          <w:tcPr>
            <w:tcW w:w="113.90pt" w:type="dxa"/>
            <w:shd w:val="clear" w:color="auto" w:fill="E7E6E6"/>
          </w:tcPr>
          <w:p w:rsidR="00267C72" w:rsidRPr="00D8770F" w:rsidRDefault="00267C72" w:rsidP="005E4177">
            <w:pPr>
              <w:rPr>
                <w:b/>
                <w:sz w:val="28"/>
                <w:szCs w:val="28"/>
              </w:rPr>
            </w:pPr>
            <w:r w:rsidRPr="00D8770F">
              <w:rPr>
                <w:b/>
                <w:sz w:val="28"/>
                <w:szCs w:val="28"/>
              </w:rPr>
              <w:t>Mục đích sử dụng</w:t>
            </w:r>
          </w:p>
        </w:tc>
      </w:tr>
      <w:tr w:rsidR="00267C72" w:rsidRPr="00D8770F" w:rsidTr="00D8770F">
        <w:trPr>
          <w:trHeight w:val="132"/>
        </w:trPr>
        <w:tc>
          <w:tcPr>
            <w:tcW w:w="69.20pt" w:type="dxa"/>
            <w:vMerge/>
            <w:shd w:val="clear" w:color="auto" w:fill="E7E6E6"/>
          </w:tcPr>
          <w:p w:rsidR="00267C72" w:rsidRPr="00D8770F" w:rsidRDefault="00267C72" w:rsidP="005E4177">
            <w:pPr>
              <w:rPr>
                <w:sz w:val="28"/>
                <w:szCs w:val="28"/>
              </w:rPr>
            </w:pPr>
          </w:p>
        </w:tc>
        <w:tc>
          <w:tcPr>
            <w:tcW w:w="87.40pt" w:type="dxa"/>
            <w:shd w:val="clear" w:color="auto" w:fill="auto"/>
          </w:tcPr>
          <w:p w:rsidR="00267C72" w:rsidRPr="00D8770F" w:rsidRDefault="00267C72" w:rsidP="005E4177">
            <w:pPr>
              <w:rPr>
                <w:sz w:val="28"/>
                <w:szCs w:val="28"/>
              </w:rPr>
            </w:pPr>
            <w:r w:rsidRPr="00D8770F">
              <w:rPr>
                <w:sz w:val="28"/>
                <w:szCs w:val="28"/>
              </w:rPr>
              <w:t>hienDanhSach</w:t>
            </w:r>
          </w:p>
        </w:tc>
        <w:tc>
          <w:tcPr>
            <w:tcW w:w="73.65pt" w:type="dxa"/>
            <w:shd w:val="clear" w:color="auto" w:fill="auto"/>
          </w:tcPr>
          <w:p w:rsidR="00267C72" w:rsidRPr="00D8770F" w:rsidRDefault="00267C72" w:rsidP="005E4177">
            <w:pPr>
              <w:rPr>
                <w:sz w:val="28"/>
                <w:szCs w:val="28"/>
              </w:rPr>
            </w:pPr>
            <w:r w:rsidRPr="00D8770F">
              <w:rPr>
                <w:sz w:val="28"/>
                <w:szCs w:val="28"/>
              </w:rPr>
              <w:t>Public</w:t>
            </w:r>
          </w:p>
        </w:tc>
        <w:tc>
          <w:tcPr>
            <w:tcW w:w="87.80pt" w:type="dxa"/>
            <w:shd w:val="clear" w:color="auto" w:fill="auto"/>
          </w:tcPr>
          <w:p w:rsidR="00267C72" w:rsidRPr="00D8770F" w:rsidRDefault="00267C72" w:rsidP="005E4177">
            <w:pPr>
              <w:rPr>
                <w:sz w:val="28"/>
                <w:szCs w:val="28"/>
              </w:rPr>
            </w:pPr>
            <w:r w:rsidRPr="00D8770F">
              <w:rPr>
                <w:sz w:val="28"/>
                <w:szCs w:val="28"/>
              </w:rPr>
              <w:t>danhSachRap</w:t>
            </w:r>
          </w:p>
        </w:tc>
        <w:tc>
          <w:tcPr>
            <w:tcW w:w="67.30pt" w:type="dxa"/>
            <w:shd w:val="clear" w:color="auto" w:fill="auto"/>
          </w:tcPr>
          <w:p w:rsidR="00267C72" w:rsidRPr="00D8770F" w:rsidRDefault="00267C72" w:rsidP="005E4177">
            <w:pPr>
              <w:rPr>
                <w:sz w:val="28"/>
                <w:szCs w:val="28"/>
              </w:rPr>
            </w:pPr>
            <w:r w:rsidRPr="00D8770F">
              <w:rPr>
                <w:sz w:val="28"/>
                <w:szCs w:val="28"/>
              </w:rPr>
              <w:t>Void</w:t>
            </w:r>
          </w:p>
        </w:tc>
        <w:tc>
          <w:tcPr>
            <w:tcW w:w="113.90pt" w:type="dxa"/>
            <w:shd w:val="clear" w:color="auto" w:fill="auto"/>
          </w:tcPr>
          <w:p w:rsidR="00267C72" w:rsidRPr="00D8770F" w:rsidRDefault="00267C72" w:rsidP="005E4177">
            <w:pPr>
              <w:rPr>
                <w:sz w:val="28"/>
                <w:szCs w:val="28"/>
              </w:rPr>
            </w:pPr>
            <w:r w:rsidRPr="00D8770F">
              <w:rPr>
                <w:sz w:val="28"/>
                <w:szCs w:val="28"/>
              </w:rPr>
              <w:t>Hiển thị danh sách các rạp thỏa mãn</w:t>
            </w:r>
          </w:p>
        </w:tc>
      </w:tr>
    </w:tbl>
    <w:p w:rsidR="00267C72" w:rsidRPr="00267C72" w:rsidRDefault="00267C72" w:rsidP="00267C72">
      <w:pPr>
        <w:rPr>
          <w:sz w:val="28"/>
          <w:szCs w:val="28"/>
        </w:rPr>
      </w:pPr>
    </w:p>
    <w:tbl>
      <w:tblPr>
        <w:tblW w:w="499.25pt" w:type="dxa"/>
        <w:tblBorders>
          <w:top w:val="single" w:sz="4" w:space="0" w:color="000000"/>
          <w:start w:val="single" w:sz="4" w:space="0" w:color="000000"/>
          <w:bottom w:val="single" w:sz="4" w:space="0" w:color="000000"/>
          <w:end w:val="single" w:sz="4" w:space="0" w:color="000000"/>
          <w:insideH w:val="single" w:sz="4" w:space="0" w:color="000000"/>
          <w:insideV w:val="single" w:sz="4" w:space="0" w:color="000000"/>
        </w:tblBorders>
        <w:tblLook w:firstRow="1" w:lastRow="0" w:firstColumn="1" w:lastColumn="0" w:noHBand="0" w:noVBand="1"/>
      </w:tblPr>
      <w:tblGrid>
        <w:gridCol w:w="1380"/>
        <w:gridCol w:w="1818"/>
        <w:gridCol w:w="1521"/>
        <w:gridCol w:w="1520"/>
        <w:gridCol w:w="1341"/>
        <w:gridCol w:w="2405"/>
      </w:tblGrid>
      <w:tr w:rsidR="00267C72" w:rsidRPr="00D8770F" w:rsidTr="00D8770F">
        <w:tc>
          <w:tcPr>
            <w:tcW w:w="69.20pt" w:type="dxa"/>
            <w:shd w:val="clear" w:color="auto" w:fill="E7E6E6"/>
          </w:tcPr>
          <w:p w:rsidR="00267C72" w:rsidRPr="00D8770F" w:rsidRDefault="00267C72" w:rsidP="005E4177">
            <w:pPr>
              <w:rPr>
                <w:b/>
                <w:sz w:val="28"/>
                <w:szCs w:val="28"/>
              </w:rPr>
            </w:pPr>
            <w:r w:rsidRPr="00D8770F">
              <w:rPr>
                <w:b/>
                <w:sz w:val="28"/>
                <w:szCs w:val="28"/>
              </w:rPr>
              <w:t>Tên lớp</w:t>
            </w:r>
          </w:p>
        </w:tc>
        <w:tc>
          <w:tcPr>
            <w:tcW w:w="430.05pt" w:type="dxa"/>
            <w:gridSpan w:val="5"/>
            <w:shd w:val="clear" w:color="auto" w:fill="auto"/>
          </w:tcPr>
          <w:p w:rsidR="00267C72" w:rsidRPr="00D8770F" w:rsidRDefault="00267C72" w:rsidP="005E4177">
            <w:pPr>
              <w:rPr>
                <w:b/>
                <w:sz w:val="28"/>
                <w:szCs w:val="28"/>
              </w:rPr>
            </w:pPr>
            <w:r w:rsidRPr="00D8770F">
              <w:rPr>
                <w:b/>
                <w:sz w:val="28"/>
                <w:szCs w:val="28"/>
              </w:rPr>
              <w:t>ChiTietPhim</w:t>
            </w:r>
          </w:p>
        </w:tc>
      </w:tr>
      <w:tr w:rsidR="00267C72" w:rsidRPr="00D8770F" w:rsidTr="00D8770F">
        <w:tc>
          <w:tcPr>
            <w:tcW w:w="69.20pt" w:type="dxa"/>
            <w:shd w:val="clear" w:color="auto" w:fill="E7E6E6"/>
          </w:tcPr>
          <w:p w:rsidR="00267C72" w:rsidRPr="00D8770F" w:rsidRDefault="00267C72" w:rsidP="005E4177">
            <w:pPr>
              <w:rPr>
                <w:b/>
                <w:sz w:val="28"/>
                <w:szCs w:val="28"/>
              </w:rPr>
            </w:pPr>
            <w:r w:rsidRPr="00D8770F">
              <w:rPr>
                <w:b/>
                <w:sz w:val="28"/>
                <w:szCs w:val="28"/>
              </w:rPr>
              <w:t>Mục đích sử dụng của lớp</w:t>
            </w:r>
          </w:p>
        </w:tc>
        <w:tc>
          <w:tcPr>
            <w:tcW w:w="430.05pt" w:type="dxa"/>
            <w:gridSpan w:val="5"/>
            <w:shd w:val="clear" w:color="auto" w:fill="FFFFFF"/>
          </w:tcPr>
          <w:p w:rsidR="00267C72" w:rsidRPr="00D8770F" w:rsidRDefault="00267C72" w:rsidP="005E4177">
            <w:pPr>
              <w:rPr>
                <w:sz w:val="28"/>
                <w:szCs w:val="28"/>
              </w:rPr>
            </w:pPr>
            <w:r w:rsidRPr="00D8770F">
              <w:rPr>
                <w:sz w:val="28"/>
                <w:szCs w:val="28"/>
              </w:rPr>
              <w:t>Hiển thị chi tiết thông tin phim</w:t>
            </w:r>
          </w:p>
        </w:tc>
      </w:tr>
      <w:tr w:rsidR="00267C72" w:rsidRPr="00D8770F" w:rsidTr="00D8770F">
        <w:trPr>
          <w:trHeight w:val="132"/>
        </w:trPr>
        <w:tc>
          <w:tcPr>
            <w:tcW w:w="69.20pt" w:type="dxa"/>
            <w:vMerge w:val="restart"/>
            <w:shd w:val="clear" w:color="auto" w:fill="E7E6E6"/>
          </w:tcPr>
          <w:p w:rsidR="00267C72" w:rsidRPr="00D8770F" w:rsidRDefault="00267C72" w:rsidP="005E4177">
            <w:pPr>
              <w:rPr>
                <w:b/>
                <w:sz w:val="28"/>
                <w:szCs w:val="28"/>
              </w:rPr>
            </w:pPr>
            <w:r w:rsidRPr="00D8770F">
              <w:rPr>
                <w:b/>
                <w:sz w:val="28"/>
                <w:szCs w:val="28"/>
              </w:rPr>
              <w:t>Thuộc tính</w:t>
            </w:r>
          </w:p>
        </w:tc>
        <w:tc>
          <w:tcPr>
            <w:tcW w:w="88.05pt" w:type="dxa"/>
            <w:shd w:val="clear" w:color="auto" w:fill="E7E6E6"/>
          </w:tcPr>
          <w:p w:rsidR="00267C72" w:rsidRPr="00D8770F" w:rsidRDefault="00267C72" w:rsidP="005E4177">
            <w:pPr>
              <w:rPr>
                <w:b/>
                <w:sz w:val="28"/>
                <w:szCs w:val="28"/>
              </w:rPr>
            </w:pPr>
            <w:r w:rsidRPr="00D8770F">
              <w:rPr>
                <w:b/>
                <w:sz w:val="28"/>
                <w:szCs w:val="28"/>
              </w:rPr>
              <w:t>Tên thuộc tính</w:t>
            </w:r>
          </w:p>
        </w:tc>
        <w:tc>
          <w:tcPr>
            <w:tcW w:w="153pt" w:type="dxa"/>
            <w:gridSpan w:val="2"/>
            <w:shd w:val="clear" w:color="auto" w:fill="E7E6E6"/>
          </w:tcPr>
          <w:p w:rsidR="00267C72" w:rsidRPr="00D8770F" w:rsidRDefault="00267C72" w:rsidP="005E4177">
            <w:pPr>
              <w:rPr>
                <w:b/>
                <w:sz w:val="28"/>
                <w:szCs w:val="28"/>
              </w:rPr>
            </w:pPr>
            <w:r w:rsidRPr="00D8770F">
              <w:rPr>
                <w:b/>
                <w:sz w:val="28"/>
                <w:szCs w:val="28"/>
              </w:rPr>
              <w:t>Phạm vi</w:t>
            </w:r>
          </w:p>
        </w:tc>
        <w:tc>
          <w:tcPr>
            <w:tcW w:w="67.50pt" w:type="dxa"/>
            <w:shd w:val="clear" w:color="auto" w:fill="E7E6E6"/>
          </w:tcPr>
          <w:p w:rsidR="00267C72" w:rsidRPr="00D8770F" w:rsidRDefault="00267C72" w:rsidP="005E4177">
            <w:pPr>
              <w:rPr>
                <w:b/>
                <w:sz w:val="28"/>
                <w:szCs w:val="28"/>
              </w:rPr>
            </w:pPr>
            <w:r w:rsidRPr="00D8770F">
              <w:rPr>
                <w:b/>
                <w:sz w:val="28"/>
                <w:szCs w:val="28"/>
              </w:rPr>
              <w:t>Kiểu dữ liệu</w:t>
            </w:r>
          </w:p>
        </w:tc>
        <w:tc>
          <w:tcPr>
            <w:tcW w:w="121.50pt" w:type="dxa"/>
            <w:shd w:val="clear" w:color="auto" w:fill="E7E6E6"/>
          </w:tcPr>
          <w:p w:rsidR="00267C72" w:rsidRPr="00D8770F" w:rsidRDefault="00267C72" w:rsidP="005E4177">
            <w:pPr>
              <w:rPr>
                <w:b/>
                <w:sz w:val="28"/>
                <w:szCs w:val="28"/>
              </w:rPr>
            </w:pPr>
            <w:r w:rsidRPr="00D8770F">
              <w:rPr>
                <w:b/>
                <w:sz w:val="28"/>
                <w:szCs w:val="28"/>
              </w:rPr>
              <w:t>Mục đích sử dụng</w:t>
            </w:r>
          </w:p>
        </w:tc>
      </w:tr>
      <w:tr w:rsidR="00267C72" w:rsidRPr="00D8770F" w:rsidTr="00D8770F">
        <w:trPr>
          <w:trHeight w:val="132"/>
        </w:trPr>
        <w:tc>
          <w:tcPr>
            <w:tcW w:w="69.20pt" w:type="dxa"/>
            <w:vMerge/>
            <w:shd w:val="clear" w:color="auto" w:fill="E7E6E6"/>
          </w:tcPr>
          <w:p w:rsidR="00267C72" w:rsidRPr="00D8770F" w:rsidRDefault="00267C72" w:rsidP="005E4177">
            <w:pPr>
              <w:rPr>
                <w:b/>
                <w:sz w:val="28"/>
                <w:szCs w:val="28"/>
              </w:rPr>
            </w:pPr>
          </w:p>
        </w:tc>
        <w:tc>
          <w:tcPr>
            <w:tcW w:w="88.05pt" w:type="dxa"/>
            <w:shd w:val="clear" w:color="auto" w:fill="auto"/>
          </w:tcPr>
          <w:p w:rsidR="00267C72" w:rsidRPr="00D8770F" w:rsidRDefault="00267C72" w:rsidP="005E4177">
            <w:pPr>
              <w:rPr>
                <w:sz w:val="28"/>
                <w:szCs w:val="28"/>
              </w:rPr>
            </w:pPr>
            <w:r w:rsidRPr="00D8770F">
              <w:rPr>
                <w:sz w:val="28"/>
                <w:szCs w:val="28"/>
              </w:rPr>
              <w:t>phim</w:t>
            </w:r>
          </w:p>
        </w:tc>
        <w:tc>
          <w:tcPr>
            <w:tcW w:w="153pt" w:type="dxa"/>
            <w:gridSpan w:val="2"/>
            <w:shd w:val="clear" w:color="auto" w:fill="auto"/>
          </w:tcPr>
          <w:p w:rsidR="00267C72" w:rsidRPr="00D8770F" w:rsidRDefault="00267C72" w:rsidP="005E4177">
            <w:pPr>
              <w:rPr>
                <w:sz w:val="28"/>
                <w:szCs w:val="28"/>
              </w:rPr>
            </w:pPr>
            <w:r w:rsidRPr="00D8770F">
              <w:rPr>
                <w:sz w:val="28"/>
                <w:szCs w:val="28"/>
              </w:rPr>
              <w:t>Private</w:t>
            </w:r>
          </w:p>
        </w:tc>
        <w:tc>
          <w:tcPr>
            <w:tcW w:w="67.50pt" w:type="dxa"/>
            <w:shd w:val="clear" w:color="auto" w:fill="auto"/>
          </w:tcPr>
          <w:p w:rsidR="00267C72" w:rsidRPr="00D8770F" w:rsidRDefault="00267C72" w:rsidP="005E4177">
            <w:pPr>
              <w:rPr>
                <w:sz w:val="28"/>
                <w:szCs w:val="28"/>
              </w:rPr>
            </w:pPr>
            <w:r w:rsidRPr="00D8770F">
              <w:rPr>
                <w:sz w:val="28"/>
                <w:szCs w:val="28"/>
              </w:rPr>
              <w:t>Phim</w:t>
            </w:r>
          </w:p>
        </w:tc>
        <w:tc>
          <w:tcPr>
            <w:tcW w:w="121.50pt" w:type="dxa"/>
            <w:shd w:val="clear" w:color="auto" w:fill="auto"/>
          </w:tcPr>
          <w:p w:rsidR="00267C72" w:rsidRPr="00D8770F" w:rsidRDefault="00267C72" w:rsidP="005E4177">
            <w:pPr>
              <w:rPr>
                <w:sz w:val="28"/>
                <w:szCs w:val="28"/>
              </w:rPr>
            </w:pPr>
            <w:r w:rsidRPr="00D8770F">
              <w:rPr>
                <w:sz w:val="28"/>
                <w:szCs w:val="28"/>
              </w:rPr>
              <w:t>Lưu thông tin phim</w:t>
            </w:r>
          </w:p>
        </w:tc>
      </w:tr>
      <w:tr w:rsidR="00267C72" w:rsidRPr="00D8770F" w:rsidTr="00D8770F">
        <w:trPr>
          <w:trHeight w:val="132"/>
        </w:trPr>
        <w:tc>
          <w:tcPr>
            <w:tcW w:w="69.20pt" w:type="dxa"/>
            <w:vMerge w:val="restart"/>
            <w:shd w:val="clear" w:color="auto" w:fill="E7E6E6"/>
          </w:tcPr>
          <w:p w:rsidR="00267C72" w:rsidRPr="00D8770F" w:rsidRDefault="00267C72" w:rsidP="005E4177">
            <w:pPr>
              <w:rPr>
                <w:b/>
                <w:sz w:val="28"/>
                <w:szCs w:val="28"/>
              </w:rPr>
            </w:pPr>
            <w:r w:rsidRPr="00D8770F">
              <w:rPr>
                <w:b/>
                <w:sz w:val="28"/>
                <w:szCs w:val="28"/>
              </w:rPr>
              <w:t>Phương thức</w:t>
            </w:r>
          </w:p>
        </w:tc>
        <w:tc>
          <w:tcPr>
            <w:tcW w:w="88.05pt" w:type="dxa"/>
            <w:shd w:val="clear" w:color="auto" w:fill="E7E6E6"/>
          </w:tcPr>
          <w:p w:rsidR="00267C72" w:rsidRPr="00D8770F" w:rsidRDefault="00267C72" w:rsidP="005E4177">
            <w:pPr>
              <w:rPr>
                <w:b/>
                <w:sz w:val="28"/>
                <w:szCs w:val="28"/>
              </w:rPr>
            </w:pPr>
            <w:r w:rsidRPr="00D8770F">
              <w:rPr>
                <w:b/>
                <w:sz w:val="28"/>
                <w:szCs w:val="28"/>
              </w:rPr>
              <w:t>Tên phương thức</w:t>
            </w:r>
          </w:p>
        </w:tc>
        <w:tc>
          <w:tcPr>
            <w:tcW w:w="76.50pt" w:type="dxa"/>
            <w:shd w:val="clear" w:color="auto" w:fill="E7E6E6"/>
          </w:tcPr>
          <w:p w:rsidR="00267C72" w:rsidRPr="00D8770F" w:rsidRDefault="00267C72" w:rsidP="005E4177">
            <w:pPr>
              <w:rPr>
                <w:b/>
                <w:sz w:val="28"/>
                <w:szCs w:val="28"/>
              </w:rPr>
            </w:pPr>
            <w:r w:rsidRPr="00D8770F">
              <w:rPr>
                <w:b/>
                <w:sz w:val="28"/>
                <w:szCs w:val="28"/>
              </w:rPr>
              <w:t>Phạm vi</w:t>
            </w:r>
          </w:p>
        </w:tc>
        <w:tc>
          <w:tcPr>
            <w:tcW w:w="76.50pt" w:type="dxa"/>
            <w:shd w:val="clear" w:color="auto" w:fill="E7E6E6"/>
          </w:tcPr>
          <w:p w:rsidR="00267C72" w:rsidRPr="00D8770F" w:rsidRDefault="00267C72" w:rsidP="005E4177">
            <w:pPr>
              <w:rPr>
                <w:b/>
                <w:sz w:val="28"/>
                <w:szCs w:val="28"/>
              </w:rPr>
            </w:pPr>
            <w:r w:rsidRPr="00D8770F">
              <w:rPr>
                <w:b/>
                <w:sz w:val="28"/>
                <w:szCs w:val="28"/>
              </w:rPr>
              <w:t>Danh sách tham số</w:t>
            </w:r>
          </w:p>
        </w:tc>
        <w:tc>
          <w:tcPr>
            <w:tcW w:w="67.50pt" w:type="dxa"/>
            <w:shd w:val="clear" w:color="auto" w:fill="E7E6E6"/>
          </w:tcPr>
          <w:p w:rsidR="00267C72" w:rsidRPr="00D8770F" w:rsidRDefault="00267C72" w:rsidP="005E4177">
            <w:pPr>
              <w:rPr>
                <w:b/>
                <w:sz w:val="28"/>
                <w:szCs w:val="28"/>
              </w:rPr>
            </w:pPr>
            <w:r w:rsidRPr="00D8770F">
              <w:rPr>
                <w:b/>
                <w:sz w:val="28"/>
                <w:szCs w:val="28"/>
              </w:rPr>
              <w:t>Kiểu dữ liệu trả về</w:t>
            </w:r>
          </w:p>
        </w:tc>
        <w:tc>
          <w:tcPr>
            <w:tcW w:w="121.50pt" w:type="dxa"/>
            <w:shd w:val="clear" w:color="auto" w:fill="E7E6E6"/>
          </w:tcPr>
          <w:p w:rsidR="00267C72" w:rsidRPr="00D8770F" w:rsidRDefault="00267C72" w:rsidP="005E4177">
            <w:pPr>
              <w:rPr>
                <w:b/>
                <w:sz w:val="28"/>
                <w:szCs w:val="28"/>
              </w:rPr>
            </w:pPr>
            <w:r w:rsidRPr="00D8770F">
              <w:rPr>
                <w:b/>
                <w:sz w:val="28"/>
                <w:szCs w:val="28"/>
              </w:rPr>
              <w:t>Mục đích sử dụng</w:t>
            </w:r>
          </w:p>
        </w:tc>
      </w:tr>
      <w:tr w:rsidR="00267C72" w:rsidRPr="00D8770F" w:rsidTr="00D8770F">
        <w:trPr>
          <w:trHeight w:val="132"/>
        </w:trPr>
        <w:tc>
          <w:tcPr>
            <w:tcW w:w="69.20pt" w:type="dxa"/>
            <w:vMerge/>
            <w:shd w:val="clear" w:color="auto" w:fill="E7E6E6"/>
          </w:tcPr>
          <w:p w:rsidR="00267C72" w:rsidRPr="00D8770F" w:rsidRDefault="00267C72" w:rsidP="005E4177">
            <w:pPr>
              <w:rPr>
                <w:sz w:val="28"/>
                <w:szCs w:val="28"/>
              </w:rPr>
            </w:pPr>
          </w:p>
        </w:tc>
        <w:tc>
          <w:tcPr>
            <w:tcW w:w="88.05pt" w:type="dxa"/>
            <w:shd w:val="clear" w:color="auto" w:fill="auto"/>
          </w:tcPr>
          <w:p w:rsidR="00267C72" w:rsidRPr="00D8770F" w:rsidRDefault="00267C72" w:rsidP="005E4177">
            <w:pPr>
              <w:rPr>
                <w:sz w:val="28"/>
                <w:szCs w:val="28"/>
              </w:rPr>
            </w:pPr>
            <w:r w:rsidRPr="00D8770F">
              <w:rPr>
                <w:sz w:val="28"/>
                <w:szCs w:val="28"/>
              </w:rPr>
              <w:t>hienThongTin</w:t>
            </w:r>
          </w:p>
        </w:tc>
        <w:tc>
          <w:tcPr>
            <w:tcW w:w="76.50pt" w:type="dxa"/>
            <w:shd w:val="clear" w:color="auto" w:fill="auto"/>
          </w:tcPr>
          <w:p w:rsidR="00267C72" w:rsidRPr="00D8770F" w:rsidRDefault="00267C72" w:rsidP="005E4177">
            <w:pPr>
              <w:rPr>
                <w:sz w:val="28"/>
                <w:szCs w:val="28"/>
              </w:rPr>
            </w:pPr>
            <w:r w:rsidRPr="00D8770F">
              <w:rPr>
                <w:sz w:val="28"/>
                <w:szCs w:val="28"/>
              </w:rPr>
              <w:t>Public</w:t>
            </w:r>
          </w:p>
        </w:tc>
        <w:tc>
          <w:tcPr>
            <w:tcW w:w="76.50pt" w:type="dxa"/>
            <w:shd w:val="clear" w:color="auto" w:fill="auto"/>
          </w:tcPr>
          <w:p w:rsidR="00267C72" w:rsidRPr="00D8770F" w:rsidRDefault="00267C72" w:rsidP="005E4177">
            <w:pPr>
              <w:rPr>
                <w:sz w:val="28"/>
                <w:szCs w:val="28"/>
              </w:rPr>
            </w:pPr>
            <w:r w:rsidRPr="00D8770F">
              <w:rPr>
                <w:sz w:val="28"/>
                <w:szCs w:val="28"/>
              </w:rPr>
              <w:t>phim</w:t>
            </w:r>
          </w:p>
        </w:tc>
        <w:tc>
          <w:tcPr>
            <w:tcW w:w="67.50pt" w:type="dxa"/>
            <w:shd w:val="clear" w:color="auto" w:fill="auto"/>
          </w:tcPr>
          <w:p w:rsidR="00267C72" w:rsidRPr="00D8770F" w:rsidRDefault="00267C72" w:rsidP="005E4177">
            <w:pPr>
              <w:rPr>
                <w:sz w:val="28"/>
                <w:szCs w:val="28"/>
              </w:rPr>
            </w:pPr>
            <w:r w:rsidRPr="00D8770F">
              <w:rPr>
                <w:sz w:val="28"/>
                <w:szCs w:val="28"/>
              </w:rPr>
              <w:t>Void</w:t>
            </w:r>
          </w:p>
        </w:tc>
        <w:tc>
          <w:tcPr>
            <w:tcW w:w="121.50pt" w:type="dxa"/>
            <w:shd w:val="clear" w:color="auto" w:fill="auto"/>
          </w:tcPr>
          <w:p w:rsidR="00267C72" w:rsidRPr="00D8770F" w:rsidRDefault="00267C72" w:rsidP="005E4177">
            <w:pPr>
              <w:rPr>
                <w:sz w:val="28"/>
                <w:szCs w:val="28"/>
              </w:rPr>
            </w:pPr>
            <w:r w:rsidRPr="00D8770F">
              <w:rPr>
                <w:sz w:val="28"/>
                <w:szCs w:val="28"/>
              </w:rPr>
              <w:t>Hiện chi tiết thông tin phim</w:t>
            </w:r>
          </w:p>
        </w:tc>
      </w:tr>
    </w:tbl>
    <w:p w:rsidR="00267C72" w:rsidRPr="00267C72" w:rsidRDefault="00267C72" w:rsidP="00267C72">
      <w:pPr>
        <w:rPr>
          <w:sz w:val="28"/>
          <w:szCs w:val="28"/>
        </w:rPr>
      </w:pPr>
    </w:p>
    <w:tbl>
      <w:tblPr>
        <w:tblW w:w="499.25pt" w:type="dxa"/>
        <w:tblBorders>
          <w:top w:val="single" w:sz="4" w:space="0" w:color="000000"/>
          <w:start w:val="single" w:sz="4" w:space="0" w:color="000000"/>
          <w:bottom w:val="single" w:sz="4" w:space="0" w:color="000000"/>
          <w:end w:val="single" w:sz="4" w:space="0" w:color="000000"/>
          <w:insideH w:val="single" w:sz="4" w:space="0" w:color="000000"/>
          <w:insideV w:val="single" w:sz="4" w:space="0" w:color="000000"/>
        </w:tblBorders>
        <w:tblLook w:firstRow="1" w:lastRow="0" w:firstColumn="1" w:lastColumn="0" w:noHBand="0" w:noVBand="1"/>
      </w:tblPr>
      <w:tblGrid>
        <w:gridCol w:w="1380"/>
        <w:gridCol w:w="1818"/>
        <w:gridCol w:w="1521"/>
        <w:gridCol w:w="1520"/>
        <w:gridCol w:w="1341"/>
        <w:gridCol w:w="2405"/>
      </w:tblGrid>
      <w:tr w:rsidR="00267C72" w:rsidRPr="00D8770F" w:rsidTr="00D8770F">
        <w:tc>
          <w:tcPr>
            <w:tcW w:w="69.20pt" w:type="dxa"/>
            <w:shd w:val="clear" w:color="auto" w:fill="E7E6E6"/>
          </w:tcPr>
          <w:p w:rsidR="00267C72" w:rsidRPr="00D8770F" w:rsidRDefault="00267C72" w:rsidP="005E4177">
            <w:pPr>
              <w:rPr>
                <w:b/>
                <w:sz w:val="28"/>
                <w:szCs w:val="28"/>
              </w:rPr>
            </w:pPr>
            <w:r w:rsidRPr="00D8770F">
              <w:rPr>
                <w:b/>
                <w:sz w:val="28"/>
                <w:szCs w:val="28"/>
              </w:rPr>
              <w:t>Tên lớp</w:t>
            </w:r>
          </w:p>
        </w:tc>
        <w:tc>
          <w:tcPr>
            <w:tcW w:w="430.05pt" w:type="dxa"/>
            <w:gridSpan w:val="5"/>
            <w:shd w:val="clear" w:color="auto" w:fill="auto"/>
          </w:tcPr>
          <w:p w:rsidR="00267C72" w:rsidRPr="00D8770F" w:rsidRDefault="00267C72" w:rsidP="005E4177">
            <w:pPr>
              <w:rPr>
                <w:b/>
                <w:sz w:val="28"/>
                <w:szCs w:val="28"/>
              </w:rPr>
            </w:pPr>
            <w:r w:rsidRPr="00D8770F">
              <w:rPr>
                <w:b/>
                <w:sz w:val="28"/>
                <w:szCs w:val="28"/>
              </w:rPr>
              <w:t>ChiTietRap</w:t>
            </w:r>
          </w:p>
        </w:tc>
      </w:tr>
      <w:tr w:rsidR="00267C72" w:rsidRPr="00D8770F" w:rsidTr="00D8770F">
        <w:tc>
          <w:tcPr>
            <w:tcW w:w="69.20pt" w:type="dxa"/>
            <w:shd w:val="clear" w:color="auto" w:fill="E7E6E6"/>
          </w:tcPr>
          <w:p w:rsidR="00267C72" w:rsidRPr="00D8770F" w:rsidRDefault="00267C72" w:rsidP="005E4177">
            <w:pPr>
              <w:rPr>
                <w:b/>
                <w:sz w:val="28"/>
                <w:szCs w:val="28"/>
              </w:rPr>
            </w:pPr>
            <w:r w:rsidRPr="00D8770F">
              <w:rPr>
                <w:b/>
                <w:sz w:val="28"/>
                <w:szCs w:val="28"/>
              </w:rPr>
              <w:t>Mục đích sử dụng của lớp</w:t>
            </w:r>
          </w:p>
        </w:tc>
        <w:tc>
          <w:tcPr>
            <w:tcW w:w="430.05pt" w:type="dxa"/>
            <w:gridSpan w:val="5"/>
            <w:shd w:val="clear" w:color="auto" w:fill="FFFFFF"/>
          </w:tcPr>
          <w:p w:rsidR="00267C72" w:rsidRPr="00D8770F" w:rsidRDefault="00267C72" w:rsidP="005E4177">
            <w:pPr>
              <w:rPr>
                <w:sz w:val="28"/>
                <w:szCs w:val="28"/>
              </w:rPr>
            </w:pPr>
            <w:r w:rsidRPr="00D8770F">
              <w:rPr>
                <w:sz w:val="28"/>
                <w:szCs w:val="28"/>
              </w:rPr>
              <w:t>Hiển thị chi tiết thông tin rạp</w:t>
            </w:r>
          </w:p>
        </w:tc>
      </w:tr>
      <w:tr w:rsidR="00267C72" w:rsidRPr="00D8770F" w:rsidTr="00D8770F">
        <w:trPr>
          <w:trHeight w:val="132"/>
        </w:trPr>
        <w:tc>
          <w:tcPr>
            <w:tcW w:w="69.20pt" w:type="dxa"/>
            <w:vMerge w:val="restart"/>
            <w:shd w:val="clear" w:color="auto" w:fill="E7E6E6"/>
          </w:tcPr>
          <w:p w:rsidR="00267C72" w:rsidRPr="00D8770F" w:rsidRDefault="00267C72" w:rsidP="005E4177">
            <w:pPr>
              <w:rPr>
                <w:b/>
                <w:sz w:val="28"/>
                <w:szCs w:val="28"/>
              </w:rPr>
            </w:pPr>
            <w:r w:rsidRPr="00D8770F">
              <w:rPr>
                <w:b/>
                <w:sz w:val="28"/>
                <w:szCs w:val="28"/>
              </w:rPr>
              <w:t>Thuộc tính</w:t>
            </w:r>
          </w:p>
        </w:tc>
        <w:tc>
          <w:tcPr>
            <w:tcW w:w="88.05pt" w:type="dxa"/>
            <w:shd w:val="clear" w:color="auto" w:fill="E7E6E6"/>
          </w:tcPr>
          <w:p w:rsidR="00267C72" w:rsidRPr="00D8770F" w:rsidRDefault="00267C72" w:rsidP="005E4177">
            <w:pPr>
              <w:rPr>
                <w:b/>
                <w:sz w:val="28"/>
                <w:szCs w:val="28"/>
              </w:rPr>
            </w:pPr>
            <w:r w:rsidRPr="00D8770F">
              <w:rPr>
                <w:b/>
                <w:sz w:val="28"/>
                <w:szCs w:val="28"/>
              </w:rPr>
              <w:t>Tên thuộc tính</w:t>
            </w:r>
          </w:p>
        </w:tc>
        <w:tc>
          <w:tcPr>
            <w:tcW w:w="153pt" w:type="dxa"/>
            <w:gridSpan w:val="2"/>
            <w:shd w:val="clear" w:color="auto" w:fill="E7E6E6"/>
          </w:tcPr>
          <w:p w:rsidR="00267C72" w:rsidRPr="00D8770F" w:rsidRDefault="00267C72" w:rsidP="005E4177">
            <w:pPr>
              <w:rPr>
                <w:b/>
                <w:sz w:val="28"/>
                <w:szCs w:val="28"/>
              </w:rPr>
            </w:pPr>
            <w:r w:rsidRPr="00D8770F">
              <w:rPr>
                <w:b/>
                <w:sz w:val="28"/>
                <w:szCs w:val="28"/>
              </w:rPr>
              <w:t>Phạm vi</w:t>
            </w:r>
          </w:p>
        </w:tc>
        <w:tc>
          <w:tcPr>
            <w:tcW w:w="67.50pt" w:type="dxa"/>
            <w:shd w:val="clear" w:color="auto" w:fill="E7E6E6"/>
          </w:tcPr>
          <w:p w:rsidR="00267C72" w:rsidRPr="00D8770F" w:rsidRDefault="00267C72" w:rsidP="005E4177">
            <w:pPr>
              <w:rPr>
                <w:b/>
                <w:sz w:val="28"/>
                <w:szCs w:val="28"/>
              </w:rPr>
            </w:pPr>
            <w:r w:rsidRPr="00D8770F">
              <w:rPr>
                <w:b/>
                <w:sz w:val="28"/>
                <w:szCs w:val="28"/>
              </w:rPr>
              <w:t>Kiểu dữ liệu</w:t>
            </w:r>
          </w:p>
        </w:tc>
        <w:tc>
          <w:tcPr>
            <w:tcW w:w="121.50pt" w:type="dxa"/>
            <w:shd w:val="clear" w:color="auto" w:fill="E7E6E6"/>
          </w:tcPr>
          <w:p w:rsidR="00267C72" w:rsidRPr="00D8770F" w:rsidRDefault="00267C72" w:rsidP="005E4177">
            <w:pPr>
              <w:rPr>
                <w:b/>
                <w:sz w:val="28"/>
                <w:szCs w:val="28"/>
              </w:rPr>
            </w:pPr>
            <w:r w:rsidRPr="00D8770F">
              <w:rPr>
                <w:b/>
                <w:sz w:val="28"/>
                <w:szCs w:val="28"/>
              </w:rPr>
              <w:t>Mục đích sử dụng</w:t>
            </w:r>
          </w:p>
        </w:tc>
      </w:tr>
      <w:tr w:rsidR="00267C72" w:rsidRPr="00D8770F" w:rsidTr="00D8770F">
        <w:trPr>
          <w:trHeight w:val="132"/>
        </w:trPr>
        <w:tc>
          <w:tcPr>
            <w:tcW w:w="69.20pt" w:type="dxa"/>
            <w:vMerge/>
            <w:shd w:val="clear" w:color="auto" w:fill="E7E6E6"/>
          </w:tcPr>
          <w:p w:rsidR="00267C72" w:rsidRPr="00D8770F" w:rsidRDefault="00267C72" w:rsidP="005E4177">
            <w:pPr>
              <w:rPr>
                <w:b/>
                <w:sz w:val="28"/>
                <w:szCs w:val="28"/>
              </w:rPr>
            </w:pPr>
          </w:p>
        </w:tc>
        <w:tc>
          <w:tcPr>
            <w:tcW w:w="88.05pt" w:type="dxa"/>
            <w:shd w:val="clear" w:color="auto" w:fill="auto"/>
          </w:tcPr>
          <w:p w:rsidR="00267C72" w:rsidRPr="00D8770F" w:rsidRDefault="00267C72" w:rsidP="005E4177">
            <w:pPr>
              <w:rPr>
                <w:sz w:val="28"/>
                <w:szCs w:val="28"/>
              </w:rPr>
            </w:pPr>
            <w:r w:rsidRPr="00D8770F">
              <w:rPr>
                <w:sz w:val="28"/>
                <w:szCs w:val="28"/>
              </w:rPr>
              <w:t xml:space="preserve">rap </w:t>
            </w:r>
          </w:p>
        </w:tc>
        <w:tc>
          <w:tcPr>
            <w:tcW w:w="153pt" w:type="dxa"/>
            <w:gridSpan w:val="2"/>
            <w:shd w:val="clear" w:color="auto" w:fill="auto"/>
          </w:tcPr>
          <w:p w:rsidR="00267C72" w:rsidRPr="00D8770F" w:rsidRDefault="00267C72" w:rsidP="005E4177">
            <w:pPr>
              <w:rPr>
                <w:sz w:val="28"/>
                <w:szCs w:val="28"/>
              </w:rPr>
            </w:pPr>
            <w:r w:rsidRPr="00D8770F">
              <w:rPr>
                <w:sz w:val="28"/>
                <w:szCs w:val="28"/>
              </w:rPr>
              <w:t>Private</w:t>
            </w:r>
          </w:p>
        </w:tc>
        <w:tc>
          <w:tcPr>
            <w:tcW w:w="67.50pt" w:type="dxa"/>
            <w:shd w:val="clear" w:color="auto" w:fill="auto"/>
          </w:tcPr>
          <w:p w:rsidR="00267C72" w:rsidRPr="00D8770F" w:rsidRDefault="00267C72" w:rsidP="005E4177">
            <w:pPr>
              <w:rPr>
                <w:sz w:val="28"/>
                <w:szCs w:val="28"/>
              </w:rPr>
            </w:pPr>
            <w:r w:rsidRPr="00D8770F">
              <w:rPr>
                <w:sz w:val="28"/>
                <w:szCs w:val="28"/>
              </w:rPr>
              <w:t>Rap</w:t>
            </w:r>
          </w:p>
        </w:tc>
        <w:tc>
          <w:tcPr>
            <w:tcW w:w="121.50pt" w:type="dxa"/>
            <w:shd w:val="clear" w:color="auto" w:fill="auto"/>
          </w:tcPr>
          <w:p w:rsidR="00267C72" w:rsidRPr="00D8770F" w:rsidRDefault="00267C72" w:rsidP="005E4177">
            <w:pPr>
              <w:rPr>
                <w:sz w:val="28"/>
                <w:szCs w:val="28"/>
              </w:rPr>
            </w:pPr>
            <w:r w:rsidRPr="00D8770F">
              <w:rPr>
                <w:sz w:val="28"/>
                <w:szCs w:val="28"/>
              </w:rPr>
              <w:t>Lưu thông tin rạp</w:t>
            </w:r>
          </w:p>
        </w:tc>
      </w:tr>
      <w:tr w:rsidR="00267C72" w:rsidRPr="00D8770F" w:rsidTr="00D8770F">
        <w:trPr>
          <w:trHeight w:val="132"/>
        </w:trPr>
        <w:tc>
          <w:tcPr>
            <w:tcW w:w="69.20pt" w:type="dxa"/>
            <w:vMerge w:val="restart"/>
            <w:shd w:val="clear" w:color="auto" w:fill="E7E6E6"/>
          </w:tcPr>
          <w:p w:rsidR="00267C72" w:rsidRPr="00D8770F" w:rsidRDefault="00267C72" w:rsidP="005E4177">
            <w:pPr>
              <w:rPr>
                <w:b/>
                <w:sz w:val="28"/>
                <w:szCs w:val="28"/>
              </w:rPr>
            </w:pPr>
            <w:r w:rsidRPr="00D8770F">
              <w:rPr>
                <w:b/>
                <w:sz w:val="28"/>
                <w:szCs w:val="28"/>
              </w:rPr>
              <w:t>Phương thức</w:t>
            </w:r>
          </w:p>
        </w:tc>
        <w:tc>
          <w:tcPr>
            <w:tcW w:w="88.05pt" w:type="dxa"/>
            <w:shd w:val="clear" w:color="auto" w:fill="E7E6E6"/>
          </w:tcPr>
          <w:p w:rsidR="00267C72" w:rsidRPr="00D8770F" w:rsidRDefault="00267C72" w:rsidP="005E4177">
            <w:pPr>
              <w:rPr>
                <w:b/>
                <w:sz w:val="28"/>
                <w:szCs w:val="28"/>
              </w:rPr>
            </w:pPr>
            <w:r w:rsidRPr="00D8770F">
              <w:rPr>
                <w:b/>
                <w:sz w:val="28"/>
                <w:szCs w:val="28"/>
              </w:rPr>
              <w:t>Tên phương thức</w:t>
            </w:r>
          </w:p>
        </w:tc>
        <w:tc>
          <w:tcPr>
            <w:tcW w:w="76.50pt" w:type="dxa"/>
            <w:shd w:val="clear" w:color="auto" w:fill="E7E6E6"/>
          </w:tcPr>
          <w:p w:rsidR="00267C72" w:rsidRPr="00D8770F" w:rsidRDefault="00267C72" w:rsidP="005E4177">
            <w:pPr>
              <w:rPr>
                <w:b/>
                <w:sz w:val="28"/>
                <w:szCs w:val="28"/>
              </w:rPr>
            </w:pPr>
            <w:r w:rsidRPr="00D8770F">
              <w:rPr>
                <w:b/>
                <w:sz w:val="28"/>
                <w:szCs w:val="28"/>
              </w:rPr>
              <w:t>Phạm vi</w:t>
            </w:r>
          </w:p>
        </w:tc>
        <w:tc>
          <w:tcPr>
            <w:tcW w:w="76.50pt" w:type="dxa"/>
            <w:shd w:val="clear" w:color="auto" w:fill="E7E6E6"/>
          </w:tcPr>
          <w:p w:rsidR="00267C72" w:rsidRPr="00D8770F" w:rsidRDefault="00267C72" w:rsidP="005E4177">
            <w:pPr>
              <w:rPr>
                <w:b/>
                <w:sz w:val="28"/>
                <w:szCs w:val="28"/>
              </w:rPr>
            </w:pPr>
            <w:r w:rsidRPr="00D8770F">
              <w:rPr>
                <w:b/>
                <w:sz w:val="28"/>
                <w:szCs w:val="28"/>
              </w:rPr>
              <w:t>Danh sách tham số</w:t>
            </w:r>
          </w:p>
        </w:tc>
        <w:tc>
          <w:tcPr>
            <w:tcW w:w="67.50pt" w:type="dxa"/>
            <w:shd w:val="clear" w:color="auto" w:fill="E7E6E6"/>
          </w:tcPr>
          <w:p w:rsidR="00267C72" w:rsidRPr="00D8770F" w:rsidRDefault="00267C72" w:rsidP="005E4177">
            <w:pPr>
              <w:rPr>
                <w:b/>
                <w:sz w:val="28"/>
                <w:szCs w:val="28"/>
              </w:rPr>
            </w:pPr>
            <w:r w:rsidRPr="00D8770F">
              <w:rPr>
                <w:b/>
                <w:sz w:val="28"/>
                <w:szCs w:val="28"/>
              </w:rPr>
              <w:t>Kiểu dữ liệu trả về</w:t>
            </w:r>
          </w:p>
        </w:tc>
        <w:tc>
          <w:tcPr>
            <w:tcW w:w="121.50pt" w:type="dxa"/>
            <w:shd w:val="clear" w:color="auto" w:fill="E7E6E6"/>
          </w:tcPr>
          <w:p w:rsidR="00267C72" w:rsidRPr="00D8770F" w:rsidRDefault="00267C72" w:rsidP="005E4177">
            <w:pPr>
              <w:rPr>
                <w:b/>
                <w:sz w:val="28"/>
                <w:szCs w:val="28"/>
              </w:rPr>
            </w:pPr>
            <w:r w:rsidRPr="00D8770F">
              <w:rPr>
                <w:b/>
                <w:sz w:val="28"/>
                <w:szCs w:val="28"/>
              </w:rPr>
              <w:t>Mục đích sử dụng</w:t>
            </w:r>
          </w:p>
        </w:tc>
      </w:tr>
      <w:tr w:rsidR="00267C72" w:rsidRPr="00D8770F" w:rsidTr="00D8770F">
        <w:trPr>
          <w:trHeight w:val="132"/>
        </w:trPr>
        <w:tc>
          <w:tcPr>
            <w:tcW w:w="69.20pt" w:type="dxa"/>
            <w:vMerge/>
            <w:shd w:val="clear" w:color="auto" w:fill="E7E6E6"/>
          </w:tcPr>
          <w:p w:rsidR="00267C72" w:rsidRPr="00D8770F" w:rsidRDefault="00267C72" w:rsidP="005E4177">
            <w:pPr>
              <w:rPr>
                <w:sz w:val="28"/>
                <w:szCs w:val="28"/>
              </w:rPr>
            </w:pPr>
          </w:p>
        </w:tc>
        <w:tc>
          <w:tcPr>
            <w:tcW w:w="88.05pt" w:type="dxa"/>
            <w:shd w:val="clear" w:color="auto" w:fill="auto"/>
          </w:tcPr>
          <w:p w:rsidR="00267C72" w:rsidRPr="00D8770F" w:rsidRDefault="00267C72" w:rsidP="005E4177">
            <w:pPr>
              <w:rPr>
                <w:sz w:val="28"/>
                <w:szCs w:val="28"/>
              </w:rPr>
            </w:pPr>
            <w:r w:rsidRPr="00D8770F">
              <w:rPr>
                <w:sz w:val="28"/>
                <w:szCs w:val="28"/>
              </w:rPr>
              <w:t>hienThongTin</w:t>
            </w:r>
          </w:p>
        </w:tc>
        <w:tc>
          <w:tcPr>
            <w:tcW w:w="76.50pt" w:type="dxa"/>
            <w:shd w:val="clear" w:color="auto" w:fill="auto"/>
          </w:tcPr>
          <w:p w:rsidR="00267C72" w:rsidRPr="00D8770F" w:rsidRDefault="00267C72" w:rsidP="005E4177">
            <w:pPr>
              <w:rPr>
                <w:sz w:val="28"/>
                <w:szCs w:val="28"/>
              </w:rPr>
            </w:pPr>
            <w:r w:rsidRPr="00D8770F">
              <w:rPr>
                <w:sz w:val="28"/>
                <w:szCs w:val="28"/>
              </w:rPr>
              <w:t>Public</w:t>
            </w:r>
          </w:p>
        </w:tc>
        <w:tc>
          <w:tcPr>
            <w:tcW w:w="76.50pt" w:type="dxa"/>
            <w:shd w:val="clear" w:color="auto" w:fill="auto"/>
          </w:tcPr>
          <w:p w:rsidR="00267C72" w:rsidRPr="00D8770F" w:rsidRDefault="00267C72" w:rsidP="005E4177">
            <w:pPr>
              <w:rPr>
                <w:sz w:val="28"/>
                <w:szCs w:val="28"/>
              </w:rPr>
            </w:pPr>
            <w:r w:rsidRPr="00D8770F">
              <w:rPr>
                <w:sz w:val="28"/>
                <w:szCs w:val="28"/>
              </w:rPr>
              <w:t>rap</w:t>
            </w:r>
          </w:p>
        </w:tc>
        <w:tc>
          <w:tcPr>
            <w:tcW w:w="67.50pt" w:type="dxa"/>
            <w:shd w:val="clear" w:color="auto" w:fill="auto"/>
          </w:tcPr>
          <w:p w:rsidR="00267C72" w:rsidRPr="00D8770F" w:rsidRDefault="00267C72" w:rsidP="005E4177">
            <w:pPr>
              <w:rPr>
                <w:sz w:val="28"/>
                <w:szCs w:val="28"/>
              </w:rPr>
            </w:pPr>
            <w:r w:rsidRPr="00D8770F">
              <w:rPr>
                <w:sz w:val="28"/>
                <w:szCs w:val="28"/>
              </w:rPr>
              <w:t>Void</w:t>
            </w:r>
          </w:p>
        </w:tc>
        <w:tc>
          <w:tcPr>
            <w:tcW w:w="121.50pt" w:type="dxa"/>
            <w:shd w:val="clear" w:color="auto" w:fill="auto"/>
          </w:tcPr>
          <w:p w:rsidR="00267C72" w:rsidRPr="00D8770F" w:rsidRDefault="00267C72" w:rsidP="005E4177">
            <w:pPr>
              <w:rPr>
                <w:sz w:val="28"/>
                <w:szCs w:val="28"/>
              </w:rPr>
            </w:pPr>
            <w:r w:rsidRPr="00D8770F">
              <w:rPr>
                <w:sz w:val="28"/>
                <w:szCs w:val="28"/>
              </w:rPr>
              <w:t>Hiện thông tin chi tiết rạp</w:t>
            </w:r>
          </w:p>
        </w:tc>
      </w:tr>
    </w:tbl>
    <w:p w:rsidR="00267C72" w:rsidRPr="00267C72" w:rsidRDefault="00267C72" w:rsidP="00267C72">
      <w:pPr>
        <w:rPr>
          <w:sz w:val="28"/>
          <w:szCs w:val="28"/>
        </w:rPr>
      </w:pPr>
    </w:p>
    <w:p w:rsidR="00267C72" w:rsidRDefault="00267C72" w:rsidP="00267C72">
      <w:pPr>
        <w:rPr>
          <w:sz w:val="28"/>
          <w:szCs w:val="28"/>
        </w:rPr>
      </w:pPr>
      <w:r w:rsidRPr="00267C72">
        <w:rPr>
          <w:sz w:val="28"/>
          <w:szCs w:val="28"/>
        </w:rPr>
        <w:tab/>
      </w:r>
    </w:p>
    <w:p w:rsidR="00267C72" w:rsidRDefault="00267C72" w:rsidP="00267C72">
      <w:pPr>
        <w:rPr>
          <w:sz w:val="28"/>
          <w:szCs w:val="28"/>
        </w:rPr>
      </w:pPr>
    </w:p>
    <w:p w:rsidR="00267C72" w:rsidRDefault="00267C72" w:rsidP="00267C72">
      <w:pPr>
        <w:rPr>
          <w:sz w:val="28"/>
          <w:szCs w:val="28"/>
        </w:rPr>
      </w:pPr>
    </w:p>
    <w:p w:rsidR="00267C72" w:rsidRDefault="00267C72" w:rsidP="00267C72">
      <w:pPr>
        <w:rPr>
          <w:sz w:val="28"/>
          <w:szCs w:val="28"/>
        </w:rPr>
      </w:pPr>
    </w:p>
    <w:p w:rsidR="00267C72" w:rsidRDefault="00267C72" w:rsidP="00267C72">
      <w:pPr>
        <w:rPr>
          <w:sz w:val="28"/>
          <w:szCs w:val="28"/>
        </w:rPr>
      </w:pPr>
    </w:p>
    <w:p w:rsidR="00267C72" w:rsidRDefault="00267C72" w:rsidP="00267C72">
      <w:pPr>
        <w:rPr>
          <w:sz w:val="28"/>
          <w:szCs w:val="28"/>
        </w:rPr>
      </w:pPr>
    </w:p>
    <w:p w:rsidR="00267C72" w:rsidRDefault="00267C72" w:rsidP="00267C72">
      <w:pPr>
        <w:rPr>
          <w:sz w:val="28"/>
          <w:szCs w:val="28"/>
        </w:rPr>
      </w:pPr>
    </w:p>
    <w:p w:rsidR="00267C72" w:rsidRDefault="00267C72" w:rsidP="00267C72">
      <w:pPr>
        <w:rPr>
          <w:sz w:val="28"/>
          <w:szCs w:val="28"/>
        </w:rPr>
      </w:pPr>
    </w:p>
    <w:p w:rsidR="00267C72" w:rsidRDefault="00267C72" w:rsidP="00267C72">
      <w:pPr>
        <w:rPr>
          <w:sz w:val="28"/>
          <w:szCs w:val="28"/>
        </w:rPr>
      </w:pPr>
    </w:p>
    <w:p w:rsidR="00267C72" w:rsidRPr="00267C72" w:rsidRDefault="00267C72" w:rsidP="00D8770F">
      <w:pPr>
        <w:pStyle w:val="11"/>
        <w:numPr>
          <w:ilvl w:val="1"/>
          <w:numId w:val="3"/>
        </w:numPr>
      </w:pPr>
      <w:bookmarkStart w:id="76" w:name="_Toc9297873"/>
      <w:r w:rsidRPr="00267C72">
        <w:t>Lớp control</w:t>
      </w:r>
      <w:bookmarkEnd w:id="76"/>
    </w:p>
    <w:p w:rsidR="00267C72" w:rsidRDefault="00FC4DF9" w:rsidP="00162689">
      <w:pPr>
        <w:jc w:val="end"/>
        <w:rPr>
          <w:sz w:val="28"/>
          <w:szCs w:val="28"/>
        </w:rPr>
      </w:pPr>
      <w:r w:rsidRPr="00557839">
        <w:rPr>
          <w:noProof/>
        </w:rPr>
        <w:drawing>
          <wp:inline distT="0" distB="0" distL="0" distR="0">
            <wp:extent cx="6332855" cy="3466465"/>
            <wp:effectExtent l="0" t="0" r="0" b="635"/>
            <wp:docPr id="83"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332855" cy="3466465"/>
                    </a:xfrm>
                    <a:prstGeom prst="rect">
                      <a:avLst/>
                    </a:prstGeom>
                    <a:noFill/>
                    <a:ln>
                      <a:noFill/>
                    </a:ln>
                  </pic:spPr>
                </pic:pic>
              </a:graphicData>
            </a:graphic>
          </wp:inline>
        </w:drawing>
      </w:r>
    </w:p>
    <w:p w:rsidR="00267C72" w:rsidRDefault="00267C72" w:rsidP="00267C72">
      <w:pPr>
        <w:rPr>
          <w:sz w:val="28"/>
          <w:szCs w:val="28"/>
        </w:rPr>
      </w:pPr>
    </w:p>
    <w:p w:rsidR="00162689" w:rsidRDefault="00FC4DF9" w:rsidP="00162689">
      <w:pPr>
        <w:jc w:val="end"/>
        <w:rPr>
          <w:sz w:val="28"/>
          <w:szCs w:val="28"/>
        </w:rPr>
      </w:pPr>
      <w:r w:rsidRPr="00557839">
        <w:rPr>
          <w:noProof/>
        </w:rPr>
        <w:drawing>
          <wp:inline distT="0" distB="0" distL="0" distR="0">
            <wp:extent cx="6182360" cy="1719580"/>
            <wp:effectExtent l="0" t="0" r="8890" b="0"/>
            <wp:docPr id="84"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82360" cy="1719580"/>
                    </a:xfrm>
                    <a:prstGeom prst="rect">
                      <a:avLst/>
                    </a:prstGeom>
                    <a:noFill/>
                    <a:ln>
                      <a:noFill/>
                    </a:ln>
                  </pic:spPr>
                </pic:pic>
              </a:graphicData>
            </a:graphic>
          </wp:inline>
        </w:drawing>
      </w:r>
    </w:p>
    <w:p w:rsidR="00267C72" w:rsidRDefault="00267C72" w:rsidP="00267C72">
      <w:pPr>
        <w:rPr>
          <w:sz w:val="28"/>
          <w:szCs w:val="28"/>
        </w:rPr>
      </w:pPr>
    </w:p>
    <w:p w:rsidR="00162689" w:rsidRPr="00AE1C96" w:rsidRDefault="00FC4DF9" w:rsidP="00162689">
      <w:pPr>
        <w:jc w:val="end"/>
        <w:rPr>
          <w:sz w:val="28"/>
          <w:szCs w:val="28"/>
        </w:rPr>
      </w:pPr>
      <w:r w:rsidRPr="00557839">
        <w:rPr>
          <w:noProof/>
        </w:rPr>
        <w:drawing>
          <wp:inline distT="0" distB="0" distL="0" distR="0">
            <wp:extent cx="6209665" cy="4885690"/>
            <wp:effectExtent l="0" t="0" r="635" b="0"/>
            <wp:docPr id="85"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09665" cy="4885690"/>
                    </a:xfrm>
                    <a:prstGeom prst="rect">
                      <a:avLst/>
                    </a:prstGeom>
                    <a:noFill/>
                    <a:ln>
                      <a:noFill/>
                    </a:ln>
                  </pic:spPr>
                </pic:pic>
              </a:graphicData>
            </a:graphic>
          </wp:inline>
        </w:drawing>
      </w:r>
    </w:p>
    <w:p w:rsidR="00267C72" w:rsidRDefault="00267C72" w:rsidP="00267C72">
      <w:pPr>
        <w:rPr>
          <w:sz w:val="28"/>
          <w:szCs w:val="28"/>
        </w:rPr>
      </w:pPr>
    </w:p>
    <w:p w:rsidR="00162689" w:rsidRPr="00AE1C96" w:rsidRDefault="00FC4DF9" w:rsidP="00162689">
      <w:pPr>
        <w:jc w:val="end"/>
        <w:rPr>
          <w:sz w:val="28"/>
          <w:szCs w:val="28"/>
        </w:rPr>
      </w:pPr>
      <w:r w:rsidRPr="00557839">
        <w:rPr>
          <w:noProof/>
        </w:rPr>
        <w:drawing>
          <wp:inline distT="0" distB="0" distL="0" distR="0">
            <wp:extent cx="6209665" cy="2060575"/>
            <wp:effectExtent l="0" t="0" r="635" b="0"/>
            <wp:docPr id="86"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209665" cy="2060575"/>
                    </a:xfrm>
                    <a:prstGeom prst="rect">
                      <a:avLst/>
                    </a:prstGeom>
                    <a:noFill/>
                    <a:ln>
                      <a:noFill/>
                    </a:ln>
                  </pic:spPr>
                </pic:pic>
              </a:graphicData>
            </a:graphic>
          </wp:inline>
        </w:drawing>
      </w:r>
    </w:p>
    <w:p w:rsidR="00267C72" w:rsidRDefault="00267C72" w:rsidP="00267C72"/>
    <w:p w:rsidR="00162689" w:rsidRDefault="00FC4DF9" w:rsidP="00162689">
      <w:pPr>
        <w:jc w:val="end"/>
        <w:rPr>
          <w:noProof/>
        </w:rPr>
      </w:pPr>
      <w:r w:rsidRPr="00557839">
        <w:rPr>
          <w:noProof/>
        </w:rPr>
        <w:drawing>
          <wp:inline distT="0" distB="0" distL="0" distR="0">
            <wp:extent cx="5718175" cy="4053205"/>
            <wp:effectExtent l="0" t="0" r="0" b="4445"/>
            <wp:docPr id="87"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18175" cy="4053205"/>
                    </a:xfrm>
                    <a:prstGeom prst="rect">
                      <a:avLst/>
                    </a:prstGeom>
                    <a:noFill/>
                    <a:ln>
                      <a:noFill/>
                    </a:ln>
                  </pic:spPr>
                </pic:pic>
              </a:graphicData>
            </a:graphic>
          </wp:inline>
        </w:drawing>
      </w:r>
    </w:p>
    <w:p w:rsidR="00162689" w:rsidRDefault="00162689" w:rsidP="00267C72">
      <w:pPr>
        <w:rPr>
          <w:noProof/>
        </w:rPr>
      </w:pPr>
    </w:p>
    <w:p w:rsidR="00162689" w:rsidRDefault="00FC4DF9" w:rsidP="00162689">
      <w:pPr>
        <w:jc w:val="end"/>
        <w:rPr>
          <w:noProof/>
        </w:rPr>
      </w:pPr>
      <w:r w:rsidRPr="00557839">
        <w:rPr>
          <w:noProof/>
        </w:rPr>
        <w:drawing>
          <wp:inline distT="0" distB="0" distL="0" distR="0">
            <wp:extent cx="5759450" cy="3016250"/>
            <wp:effectExtent l="0" t="0" r="0" b="0"/>
            <wp:docPr id="88"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9450" cy="3016250"/>
                    </a:xfrm>
                    <a:prstGeom prst="rect">
                      <a:avLst/>
                    </a:prstGeom>
                    <a:noFill/>
                    <a:ln>
                      <a:noFill/>
                    </a:ln>
                  </pic:spPr>
                </pic:pic>
              </a:graphicData>
            </a:graphic>
          </wp:inline>
        </w:drawing>
      </w:r>
    </w:p>
    <w:p w:rsidR="00162689" w:rsidRDefault="00162689" w:rsidP="00267C72">
      <w:pPr>
        <w:rPr>
          <w:noProof/>
        </w:rPr>
      </w:pPr>
    </w:p>
    <w:p w:rsidR="00162689" w:rsidRDefault="00FC4DF9" w:rsidP="00162689">
      <w:pPr>
        <w:jc w:val="end"/>
        <w:rPr>
          <w:noProof/>
        </w:rPr>
      </w:pPr>
      <w:r w:rsidRPr="00557839">
        <w:rPr>
          <w:noProof/>
        </w:rPr>
        <w:drawing>
          <wp:inline distT="0" distB="0" distL="0" distR="0">
            <wp:extent cx="6100445" cy="5295265"/>
            <wp:effectExtent l="0" t="0" r="0" b="635"/>
            <wp:docPr id="89"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00445" cy="5295265"/>
                    </a:xfrm>
                    <a:prstGeom prst="rect">
                      <a:avLst/>
                    </a:prstGeom>
                    <a:noFill/>
                    <a:ln>
                      <a:noFill/>
                    </a:ln>
                  </pic:spPr>
                </pic:pic>
              </a:graphicData>
            </a:graphic>
          </wp:inline>
        </w:drawing>
      </w:r>
    </w:p>
    <w:p w:rsidR="00162689" w:rsidRDefault="00162689" w:rsidP="00267C72">
      <w:pPr>
        <w:rPr>
          <w:noProof/>
        </w:rPr>
      </w:pPr>
    </w:p>
    <w:p w:rsidR="00162689" w:rsidRDefault="00FC4DF9" w:rsidP="00162689">
      <w:pPr>
        <w:jc w:val="end"/>
        <w:rPr>
          <w:noProof/>
        </w:rPr>
      </w:pPr>
      <w:r w:rsidRPr="00557839">
        <w:rPr>
          <w:noProof/>
        </w:rPr>
        <w:drawing>
          <wp:inline distT="0" distB="0" distL="0" distR="0">
            <wp:extent cx="6100445" cy="3138805"/>
            <wp:effectExtent l="0" t="0" r="0" b="4445"/>
            <wp:docPr id="90"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00445" cy="3138805"/>
                    </a:xfrm>
                    <a:prstGeom prst="rect">
                      <a:avLst/>
                    </a:prstGeom>
                    <a:noFill/>
                    <a:ln>
                      <a:noFill/>
                    </a:ln>
                  </pic:spPr>
                </pic:pic>
              </a:graphicData>
            </a:graphic>
          </wp:inline>
        </w:drawing>
      </w:r>
    </w:p>
    <w:p w:rsidR="00162689" w:rsidRPr="00162689" w:rsidRDefault="00162689" w:rsidP="00D8770F">
      <w:pPr>
        <w:pStyle w:val="11"/>
        <w:numPr>
          <w:ilvl w:val="1"/>
          <w:numId w:val="3"/>
        </w:numPr>
        <w:rPr>
          <w:noProof/>
          <w:lang w:val="en-US"/>
        </w:rPr>
      </w:pPr>
      <w:bookmarkStart w:id="77" w:name="_Toc9297874"/>
      <w:r>
        <w:rPr>
          <w:noProof/>
          <w:lang w:val="en-US"/>
        </w:rPr>
        <w:t>Lớp entity</w:t>
      </w:r>
      <w:bookmarkEnd w:id="77"/>
    </w:p>
    <w:p w:rsidR="00162689" w:rsidRDefault="00FC4DF9" w:rsidP="00267C72">
      <w:pPr>
        <w:rPr>
          <w:noProof/>
        </w:rPr>
      </w:pPr>
      <w:r w:rsidRPr="00557839">
        <w:rPr>
          <w:noProof/>
        </w:rPr>
        <w:drawing>
          <wp:inline distT="0" distB="0" distL="0" distR="0">
            <wp:extent cx="6196330" cy="3589655"/>
            <wp:effectExtent l="0" t="0" r="0" b="0"/>
            <wp:docPr id="91"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96330" cy="3589655"/>
                    </a:xfrm>
                    <a:prstGeom prst="rect">
                      <a:avLst/>
                    </a:prstGeom>
                    <a:noFill/>
                    <a:ln>
                      <a:noFill/>
                    </a:ln>
                  </pic:spPr>
                </pic:pic>
              </a:graphicData>
            </a:graphic>
          </wp:inline>
        </w:drawing>
      </w:r>
    </w:p>
    <w:p w:rsidR="00162689" w:rsidRDefault="00162689" w:rsidP="00267C72">
      <w:pPr>
        <w:rPr>
          <w:noProof/>
        </w:rPr>
      </w:pPr>
    </w:p>
    <w:p w:rsidR="00162689" w:rsidRDefault="00FC4DF9" w:rsidP="00162689">
      <w:pPr>
        <w:jc w:val="end"/>
        <w:rPr>
          <w:noProof/>
        </w:rPr>
      </w:pPr>
      <w:r w:rsidRPr="00557839">
        <w:rPr>
          <w:noProof/>
        </w:rPr>
        <w:drawing>
          <wp:inline distT="0" distB="0" distL="0" distR="0">
            <wp:extent cx="6196330" cy="1391920"/>
            <wp:effectExtent l="0" t="0" r="0" b="0"/>
            <wp:docPr id="92"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96330" cy="1391920"/>
                    </a:xfrm>
                    <a:prstGeom prst="rect">
                      <a:avLst/>
                    </a:prstGeom>
                    <a:noFill/>
                    <a:ln>
                      <a:noFill/>
                    </a:ln>
                  </pic:spPr>
                </pic:pic>
              </a:graphicData>
            </a:graphic>
          </wp:inline>
        </w:drawing>
      </w:r>
    </w:p>
    <w:p w:rsidR="00162689" w:rsidRDefault="00162689" w:rsidP="00267C72">
      <w:pPr>
        <w:rPr>
          <w:noProof/>
        </w:rPr>
      </w:pPr>
    </w:p>
    <w:p w:rsidR="00162689" w:rsidRDefault="00FC4DF9" w:rsidP="00162689">
      <w:pPr>
        <w:jc w:val="end"/>
        <w:rPr>
          <w:noProof/>
        </w:rPr>
      </w:pPr>
      <w:r w:rsidRPr="00557839">
        <w:rPr>
          <w:noProof/>
        </w:rPr>
        <w:drawing>
          <wp:inline distT="0" distB="0" distL="0" distR="0">
            <wp:extent cx="6182360" cy="3943985"/>
            <wp:effectExtent l="0" t="0" r="8890" b="0"/>
            <wp:docPr id="93"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82360" cy="3943985"/>
                    </a:xfrm>
                    <a:prstGeom prst="rect">
                      <a:avLst/>
                    </a:prstGeom>
                    <a:noFill/>
                    <a:ln>
                      <a:noFill/>
                    </a:ln>
                  </pic:spPr>
                </pic:pic>
              </a:graphicData>
            </a:graphic>
          </wp:inline>
        </w:drawing>
      </w:r>
    </w:p>
    <w:p w:rsidR="00162689" w:rsidRDefault="00162689" w:rsidP="00267C72">
      <w:pPr>
        <w:rPr>
          <w:noProof/>
        </w:rPr>
      </w:pPr>
    </w:p>
    <w:p w:rsidR="00162689" w:rsidRDefault="00FC4DF9" w:rsidP="00162689">
      <w:pPr>
        <w:jc w:val="end"/>
        <w:rPr>
          <w:noProof/>
        </w:rPr>
      </w:pPr>
      <w:r w:rsidRPr="00557839">
        <w:rPr>
          <w:noProof/>
        </w:rPr>
        <w:drawing>
          <wp:inline distT="0" distB="0" distL="0" distR="0">
            <wp:extent cx="6182360" cy="4422140"/>
            <wp:effectExtent l="0" t="0" r="8890" b="0"/>
            <wp:docPr id="94"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82360" cy="4422140"/>
                    </a:xfrm>
                    <a:prstGeom prst="rect">
                      <a:avLst/>
                    </a:prstGeom>
                    <a:noFill/>
                    <a:ln>
                      <a:noFill/>
                    </a:ln>
                  </pic:spPr>
                </pic:pic>
              </a:graphicData>
            </a:graphic>
          </wp:inline>
        </w:drawing>
      </w:r>
    </w:p>
    <w:p w:rsidR="00162689" w:rsidRDefault="00162689" w:rsidP="00267C72">
      <w:pPr>
        <w:rPr>
          <w:noProof/>
        </w:rPr>
      </w:pPr>
    </w:p>
    <w:p w:rsidR="00162689" w:rsidRDefault="00FC4DF9" w:rsidP="00162689">
      <w:pPr>
        <w:jc w:val="end"/>
        <w:rPr>
          <w:noProof/>
        </w:rPr>
      </w:pPr>
      <w:r w:rsidRPr="00557839">
        <w:rPr>
          <w:noProof/>
        </w:rPr>
        <w:drawing>
          <wp:inline distT="0" distB="0" distL="0" distR="0">
            <wp:extent cx="6100445" cy="5513705"/>
            <wp:effectExtent l="0" t="0" r="0" b="0"/>
            <wp:docPr id="95"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00445" cy="5513705"/>
                    </a:xfrm>
                    <a:prstGeom prst="rect">
                      <a:avLst/>
                    </a:prstGeom>
                    <a:noFill/>
                    <a:ln>
                      <a:noFill/>
                    </a:ln>
                  </pic:spPr>
                </pic:pic>
              </a:graphicData>
            </a:graphic>
          </wp:inline>
        </w:drawing>
      </w:r>
    </w:p>
    <w:p w:rsidR="00162689" w:rsidRDefault="00162689" w:rsidP="00267C72">
      <w:pPr>
        <w:rPr>
          <w:noProof/>
        </w:rPr>
      </w:pPr>
    </w:p>
    <w:p w:rsidR="00162689" w:rsidRDefault="00FC4DF9" w:rsidP="00162689">
      <w:pPr>
        <w:jc w:val="end"/>
        <w:rPr>
          <w:noProof/>
        </w:rPr>
      </w:pPr>
      <w:r w:rsidRPr="00557839">
        <w:rPr>
          <w:noProof/>
        </w:rPr>
        <w:drawing>
          <wp:inline distT="0" distB="0" distL="0" distR="0">
            <wp:extent cx="6100445" cy="4244340"/>
            <wp:effectExtent l="0" t="0" r="0" b="3810"/>
            <wp:docPr id="96"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00445" cy="4244340"/>
                    </a:xfrm>
                    <a:prstGeom prst="rect">
                      <a:avLst/>
                    </a:prstGeom>
                    <a:noFill/>
                    <a:ln>
                      <a:noFill/>
                    </a:ln>
                  </pic:spPr>
                </pic:pic>
              </a:graphicData>
            </a:graphic>
          </wp:inline>
        </w:drawing>
      </w:r>
    </w:p>
    <w:p w:rsidR="00162689" w:rsidRDefault="00162689" w:rsidP="00267C72">
      <w:pPr>
        <w:rPr>
          <w:noProof/>
        </w:rPr>
      </w:pPr>
    </w:p>
    <w:p w:rsidR="00162689" w:rsidRDefault="00162689" w:rsidP="00267C72"/>
    <w:p w:rsidR="0097153A" w:rsidRDefault="0097153A" w:rsidP="00D8770F">
      <w:pPr>
        <w:pStyle w:val="1"/>
        <w:numPr>
          <w:ilvl w:val="0"/>
          <w:numId w:val="3"/>
        </w:numPr>
        <w:rPr>
          <w:lang w:val="en-US"/>
        </w:rPr>
      </w:pPr>
      <w:bookmarkStart w:id="78" w:name="_Toc9297875"/>
      <w:r>
        <w:rPr>
          <w:lang w:val="en-US"/>
        </w:rPr>
        <w:t>Thiết kế cơ sở dữ liệu</w:t>
      </w:r>
      <w:bookmarkEnd w:id="78"/>
    </w:p>
    <w:p w:rsidR="00162689" w:rsidRDefault="00162689" w:rsidP="00D8770F">
      <w:pPr>
        <w:pStyle w:val="11"/>
        <w:numPr>
          <w:ilvl w:val="1"/>
          <w:numId w:val="3"/>
        </w:numPr>
        <w:rPr>
          <w:lang w:val="en-US"/>
        </w:rPr>
      </w:pPr>
      <w:bookmarkStart w:id="79" w:name="_Toc9297876"/>
      <w:r>
        <w:rPr>
          <w:lang w:val="en-US"/>
        </w:rPr>
        <w:t>Sơ đồ thực thể liên kết</w:t>
      </w:r>
      <w:bookmarkEnd w:id="79"/>
    </w:p>
    <w:p w:rsidR="00162689" w:rsidRDefault="00FC4DF9" w:rsidP="00162689">
      <w:pPr>
        <w:jc w:val="end"/>
      </w:pPr>
      <w:r w:rsidRPr="00162689">
        <w:rPr>
          <w:noProof/>
          <w:sz w:val="28"/>
          <w:szCs w:val="28"/>
        </w:rPr>
        <w:drawing>
          <wp:inline distT="0" distB="0" distL="0" distR="0">
            <wp:extent cx="6428105" cy="5145405"/>
            <wp:effectExtent l="0" t="0" r="0" b="0"/>
            <wp:docPr id="97" name="Picture 96" descr="A picture containing 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96" descr="A picture containing tex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28105" cy="5145405"/>
                    </a:xfrm>
                    <a:prstGeom prst="rect">
                      <a:avLst/>
                    </a:prstGeom>
                    <a:noFill/>
                    <a:ln>
                      <a:noFill/>
                    </a:ln>
                  </pic:spPr>
                </pic:pic>
              </a:graphicData>
            </a:graphic>
          </wp:inline>
        </w:drawing>
      </w:r>
    </w:p>
    <w:p w:rsidR="00162689" w:rsidRDefault="00162689" w:rsidP="00D8770F">
      <w:pPr>
        <w:pStyle w:val="11"/>
        <w:numPr>
          <w:ilvl w:val="1"/>
          <w:numId w:val="3"/>
        </w:numPr>
        <w:rPr>
          <w:lang w:val="en-US"/>
        </w:rPr>
      </w:pPr>
      <w:bookmarkStart w:id="80" w:name="_Toc9297877"/>
      <w:r>
        <w:rPr>
          <w:lang w:val="en-US"/>
        </w:rPr>
        <w:t>Đặc tả cơ sở dữ liệu</w:t>
      </w:r>
      <w:bookmarkEnd w:id="80"/>
    </w:p>
    <w:p w:rsidR="00D1483B" w:rsidRDefault="00FC4DF9" w:rsidP="00D1483B">
      <w:pPr>
        <w:rPr>
          <w:noProof/>
        </w:rPr>
      </w:pPr>
      <w:r w:rsidRPr="00557839">
        <w:rPr>
          <w:noProof/>
        </w:rPr>
        <w:drawing>
          <wp:inline distT="0" distB="0" distL="0" distR="0">
            <wp:extent cx="6196330" cy="3084195"/>
            <wp:effectExtent l="0" t="0" r="0" b="1905"/>
            <wp:docPr id="98"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96330" cy="3084195"/>
                    </a:xfrm>
                    <a:prstGeom prst="rect">
                      <a:avLst/>
                    </a:prstGeom>
                    <a:noFill/>
                    <a:ln>
                      <a:noFill/>
                    </a:ln>
                  </pic:spPr>
                </pic:pic>
              </a:graphicData>
            </a:graphic>
          </wp:inline>
        </w:drawing>
      </w:r>
    </w:p>
    <w:p w:rsidR="00D1483B" w:rsidRDefault="00D1483B" w:rsidP="00D1483B">
      <w:pPr>
        <w:rPr>
          <w:noProof/>
        </w:rPr>
      </w:pPr>
    </w:p>
    <w:p w:rsidR="00D1483B" w:rsidRDefault="00FC4DF9" w:rsidP="00D1483B">
      <w:pPr>
        <w:rPr>
          <w:noProof/>
        </w:rPr>
      </w:pPr>
      <w:r w:rsidRPr="00557839">
        <w:rPr>
          <w:noProof/>
        </w:rPr>
        <w:drawing>
          <wp:inline distT="0" distB="0" distL="0" distR="0">
            <wp:extent cx="6196330" cy="3125470"/>
            <wp:effectExtent l="0" t="0" r="0" b="0"/>
            <wp:docPr id="99"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96330" cy="3125470"/>
                    </a:xfrm>
                    <a:prstGeom prst="rect">
                      <a:avLst/>
                    </a:prstGeom>
                    <a:noFill/>
                    <a:ln>
                      <a:noFill/>
                    </a:ln>
                  </pic:spPr>
                </pic:pic>
              </a:graphicData>
            </a:graphic>
          </wp:inline>
        </w:drawing>
      </w:r>
    </w:p>
    <w:p w:rsidR="00D1483B" w:rsidRDefault="00D1483B" w:rsidP="00D1483B">
      <w:pPr>
        <w:rPr>
          <w:noProof/>
        </w:rPr>
      </w:pPr>
    </w:p>
    <w:p w:rsidR="00D1483B" w:rsidRDefault="00FC4DF9" w:rsidP="00D1483B">
      <w:pPr>
        <w:rPr>
          <w:noProof/>
        </w:rPr>
      </w:pPr>
      <w:r w:rsidRPr="00557839">
        <w:rPr>
          <w:noProof/>
        </w:rPr>
        <w:drawing>
          <wp:inline distT="0" distB="0" distL="0" distR="0">
            <wp:extent cx="6182360" cy="1651635"/>
            <wp:effectExtent l="0" t="0" r="8890" b="5715"/>
            <wp:docPr id="100"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82360" cy="1651635"/>
                    </a:xfrm>
                    <a:prstGeom prst="rect">
                      <a:avLst/>
                    </a:prstGeom>
                    <a:noFill/>
                    <a:ln>
                      <a:noFill/>
                    </a:ln>
                  </pic:spPr>
                </pic:pic>
              </a:graphicData>
            </a:graphic>
          </wp:inline>
        </w:drawing>
      </w:r>
    </w:p>
    <w:p w:rsidR="00D1483B" w:rsidRDefault="00D1483B" w:rsidP="00D1483B">
      <w:pPr>
        <w:rPr>
          <w:noProof/>
        </w:rPr>
      </w:pPr>
    </w:p>
    <w:p w:rsidR="00D1483B" w:rsidRDefault="00FC4DF9" w:rsidP="00D1483B">
      <w:pPr>
        <w:rPr>
          <w:noProof/>
        </w:rPr>
      </w:pPr>
      <w:r w:rsidRPr="00557839">
        <w:rPr>
          <w:noProof/>
        </w:rPr>
        <w:drawing>
          <wp:inline distT="0" distB="0" distL="0" distR="0">
            <wp:extent cx="6196330" cy="2251710"/>
            <wp:effectExtent l="0" t="0" r="0" b="0"/>
            <wp:docPr id="101"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96330" cy="2251710"/>
                    </a:xfrm>
                    <a:prstGeom prst="rect">
                      <a:avLst/>
                    </a:prstGeom>
                    <a:noFill/>
                    <a:ln>
                      <a:noFill/>
                    </a:ln>
                  </pic:spPr>
                </pic:pic>
              </a:graphicData>
            </a:graphic>
          </wp:inline>
        </w:drawing>
      </w:r>
    </w:p>
    <w:p w:rsidR="00D1483B" w:rsidRDefault="00D1483B" w:rsidP="00D1483B">
      <w:pPr>
        <w:rPr>
          <w:noProof/>
        </w:rPr>
      </w:pPr>
    </w:p>
    <w:p w:rsidR="00D1483B" w:rsidRPr="00162689" w:rsidRDefault="00D1483B" w:rsidP="00D1483B"/>
    <w:p w:rsidR="0097153A" w:rsidRDefault="0097153A" w:rsidP="00D8770F">
      <w:pPr>
        <w:pStyle w:val="1"/>
        <w:numPr>
          <w:ilvl w:val="0"/>
          <w:numId w:val="3"/>
        </w:numPr>
        <w:rPr>
          <w:lang w:val="en-US"/>
        </w:rPr>
      </w:pPr>
      <w:bookmarkStart w:id="81" w:name="_Toc9297878"/>
      <w:r>
        <w:rPr>
          <w:lang w:val="en-US"/>
        </w:rPr>
        <w:t>Hướng phát triển hệ thống</w:t>
      </w:r>
      <w:bookmarkEnd w:id="81"/>
    </w:p>
    <w:p w:rsidR="00D1483B" w:rsidRDefault="00D1483B" w:rsidP="00D8770F">
      <w:pPr>
        <w:numPr>
          <w:ilvl w:val="0"/>
          <w:numId w:val="39"/>
        </w:numPr>
      </w:pPr>
      <w:r>
        <w:t>Xây dựng các lớp làm nhiệm vụ truy cập vào cơ sở dữ liệu làm trung gian giữa các lớp nghiệp vụ và cơ sở dữ liệu.</w:t>
      </w:r>
    </w:p>
    <w:p w:rsidR="00D1483B" w:rsidRPr="00DE0C6D" w:rsidRDefault="00D1483B" w:rsidP="00D8770F">
      <w:pPr>
        <w:numPr>
          <w:ilvl w:val="0"/>
          <w:numId w:val="39"/>
        </w:numPr>
      </w:pPr>
      <w:r>
        <w:t>Tách các lớp đặc trưng cho nghiệp vụ thành một hệ con riêng để tái sử dụng.</w:t>
      </w:r>
    </w:p>
    <w:p w:rsidR="00D1483B" w:rsidRPr="0097153A" w:rsidRDefault="00D1483B" w:rsidP="00D1483B"/>
    <w:sectPr w:rsidR="00D1483B" w:rsidRPr="0097153A" w:rsidSect="00A36D2E">
      <w:footerReference w:type="default" r:id="rId107"/>
      <w:pgSz w:w="595.35pt" w:h="842pt" w:code="9"/>
      <w:pgMar w:top="72pt" w:right="54pt" w:bottom="72pt" w:left="54pt" w:header="57.60pt" w:footer="36pt" w:gutter="0pt"/>
      <w:cols w:space="36pt"/>
      <w:titlePg/>
      <w:docGrid w:linePitch="381"/>
    </w:sectPr>
  </w:body>
</w:document>
</file>

<file path=word/endnotes.xml><?xml version="1.0" encoding="utf-8"?>
<w:endnotes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pi="http://schemas.microsoft.com/office/word/2010/wordprocessingInk" xmlns:wne="http://schemas.microsoft.com/office/word/2006/wordml" mc:Ignorable="w14 w15 wne wp14">
  <w:endnote w:type="separator" w:id="-1">
    <w:p w:rsidR="00526120" w:rsidRDefault="00526120" w:rsidP="00F97A7D">
      <w:r>
        <w:separator/>
      </w:r>
    </w:p>
  </w:endnote>
  <w:endnote w:type="continuationSeparator" w:id="0">
    <w:p w:rsidR="00526120" w:rsidRDefault="00526120" w:rsidP="00F97A7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mc:Ignorable="w14 w15">
  <w:font w:name="Times New Roman">
    <w:panose1 w:val="02020603050405020304"/>
    <w:charset w:characterSet="iso-8859-1"/>
    <w:family w:val="roman"/>
    <w:pitch w:val="variable"/>
    <w:sig w:usb0="E0002EFF" w:usb1="C000785B" w:usb2="00000009" w:usb3="00000000" w:csb0="000001FF" w:csb1="00000000"/>
  </w:font>
  <w:font w:name="Wingdings">
    <w:panose1 w:val="05000000000000000000"/>
    <w:family w:val="auto"/>
    <w:pitch w:val="variable"/>
    <w:sig w:usb0="00000000" w:usb1="10000000" w:usb2="00000000" w:usb3="00000000" w:csb0="80000000" w:csb1="00000000"/>
  </w:font>
  <w:font w:name="Courier New">
    <w:panose1 w:val="02070309020205020404"/>
    <w:charset w:characterSet="iso-8859-1"/>
    <w:family w:val="modern"/>
    <w:pitch w:val="fixed"/>
    <w:sig w:usb0="E0002EFF" w:usb1="C0007843" w:usb2="00000009" w:usb3="00000000" w:csb0="000001FF" w:csb1="00000000"/>
  </w:font>
  <w:font w:name="Symbol">
    <w:panose1 w:val="05050102010706020507"/>
    <w:family w:val="roman"/>
    <w:pitch w:val="variable"/>
    <w:sig w:usb0="00000000" w:usb1="10000000" w:usb2="00000000" w:usb3="00000000" w:csb0="80000000" w:csb1="00000000"/>
  </w:font>
  <w:font w:name="Calibri">
    <w:panose1 w:val="020F0502020204030204"/>
    <w:charset w:characterSet="iso-8859-1"/>
    <w:family w:val="swiss"/>
    <w:pitch w:val="variable"/>
    <w:sig w:usb0="E0002AFF" w:usb1="C000247B" w:usb2="00000009" w:usb3="00000000" w:csb0="000001FF" w:csb1="00000000"/>
  </w:font>
  <w:font w:name="Arial">
    <w:panose1 w:val="020B0604020202020204"/>
    <w:charset w:characterSet="iso-8859-1"/>
    <w:family w:val="swiss"/>
    <w:pitch w:val="variable"/>
    <w:sig w:usb0="E0002EFF" w:usb1="C000785B" w:usb2="00000009" w:usb3="00000000" w:csb0="000001FF" w:csb1="00000000"/>
  </w:font>
  <w:font w:name="Cambria">
    <w:panose1 w:val="02040503050406030204"/>
    <w:charset w:characterSet="iso-8859-1"/>
    <w:family w:val="roman"/>
    <w:pitch w:val="variable"/>
    <w:sig w:usb0="E00006FF" w:usb1="420024FF" w:usb2="02000000" w:usb3="00000000" w:csb0="0000019F"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MS Gothic"/>
    <w:panose1 w:val="02020609040205080304"/>
    <w:charset w:characterSet="shift_jis"/>
    <w:family w:val="roman"/>
    <w:notTrueType/>
    <w:pitch w:val="fixed"/>
    <w:sig w:usb0="00000000" w:usb1="08070000" w:usb2="00000010" w:usb3="00000000" w:csb0="00020000" w:csb1="00000000"/>
  </w:font>
  <w:font w:name="MS Gothic">
    <w:altName w:val="ＭＳ ゴシック"/>
    <w:panose1 w:val="020B0609070205080204"/>
    <w:charset w:characterSet="shift_jis"/>
    <w:family w:val="modern"/>
    <w:pitch w:val="fixed"/>
    <w:sig w:usb0="E00002FF" w:usb1="6AC7FDFB" w:usb2="08000012" w:usb3="00000000" w:csb0="0002009F" w:csb1="00000000"/>
  </w:font>
  <w:font w:name=".VnUniverseH">
    <w:altName w:val="Calibri"/>
    <w:charset w:characterSet="iso-8859-1"/>
    <w:family w:val="swiss"/>
    <w:pitch w:val="variable"/>
    <w:sig w:usb0="00000003" w:usb1="00000000" w:usb2="00000000" w:usb3="00000000" w:csb0="00000001" w:csb1="00000000"/>
  </w:font>
  <w:font w:name=".VnAvantH">
    <w:charset w:characterSet="iso-8859-1"/>
    <w:family w:val="swiss"/>
    <w:pitch w:val="variable"/>
    <w:sig w:usb0="00000003" w:usb1="00000000" w:usb2="00000000" w:usb3="00000000" w:csb0="00000001" w:csb1="00000000"/>
  </w:font>
  <w:font w:name="Tahoma">
    <w:panose1 w:val="020B0604030504040204"/>
    <w:charset w:characterSet="iso-8859-1"/>
    <w:family w:val="swiss"/>
    <w:pitch w:val="variable"/>
    <w:sig w:usb0="E1002EFF" w:usb1="C000605B" w:usb2="00000029" w:usb3="00000000" w:csb0="000101FF" w:csb1="00000000"/>
  </w:font>
  <w:font w:name="Calibri Light">
    <w:panose1 w:val="020F0302020204030204"/>
    <w:charset w:characterSet="iso-8859-1"/>
    <w:family w:val="swiss"/>
    <w:pitch w:val="variable"/>
    <w:sig w:usb0="E0002AFF" w:usb1="C000247B" w:usb2="00000009" w:usb3="00000000" w:csb0="000001FF" w:csb1="00000000"/>
  </w:font>
</w:fonts>
</file>

<file path=word/footer1.xml><?xml version="1.0" encoding="utf-8"?>
<w:ftr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pi="http://schemas.microsoft.com/office/word/2010/wordprocessingInk" xmlns:wne="http://schemas.microsoft.com/office/word/2006/wordml" mc:Ignorable="w14 w15 wne wp14">
  <w:p w:rsidR="005E4177" w:rsidRPr="00A36D2E" w:rsidRDefault="005E4177" w:rsidP="00A36D2E">
    <w:pPr>
      <w:pStyle w:val="Footer"/>
      <w:jc w:val="end"/>
      <w:rPr>
        <w:i/>
      </w:rPr>
    </w:pPr>
  </w:p>
  <w:p w:rsidR="005E4177" w:rsidRPr="0097153A" w:rsidRDefault="005E4177" w:rsidP="00A36D2E">
    <w:pPr>
      <w:pStyle w:val="Footer"/>
      <w:ind w:end="24pt"/>
      <w:rPr>
        <w:i/>
        <w:sz w:val="28"/>
        <w:szCs w:val="28"/>
        <w:lang w:val="en-US"/>
      </w:rPr>
    </w:pPr>
    <w:r>
      <w:rPr>
        <w:i/>
        <w:sz w:val="28"/>
        <w:szCs w:val="28"/>
        <w:lang w:val="en-US"/>
      </w:rPr>
      <w:t>Nhóm 12 PTTKHT</w:t>
    </w:r>
    <w:r w:rsidRPr="00A36D2E">
      <w:rPr>
        <w:i/>
        <w:lang w:val="en-US"/>
      </w:rPr>
      <w:t xml:space="preserve"> </w:t>
    </w:r>
    <w:r>
      <w:rPr>
        <w:i/>
        <w:lang w:val="en-US"/>
      </w:rPr>
      <w:tab/>
    </w:r>
    <w:r>
      <w:rPr>
        <w:i/>
        <w:lang w:val="en-US"/>
      </w:rPr>
      <w:tab/>
    </w:r>
    <w:r w:rsidRPr="00A36D2E">
      <w:rPr>
        <w:i/>
        <w:sz w:val="28"/>
        <w:szCs w:val="28"/>
        <w:lang w:val="en-US"/>
      </w:rPr>
      <w:t xml:space="preserve">Trang </w:t>
    </w:r>
    <w:r w:rsidRPr="00A36D2E">
      <w:rPr>
        <w:i/>
        <w:sz w:val="28"/>
        <w:szCs w:val="28"/>
      </w:rPr>
      <w:fldChar w:fldCharType="begin"/>
    </w:r>
    <w:r w:rsidRPr="00A36D2E">
      <w:rPr>
        <w:i/>
        <w:sz w:val="28"/>
        <w:szCs w:val="28"/>
      </w:rPr>
      <w:instrText xml:space="preserve"> PAGE   \* MERGEFORMAT </w:instrText>
    </w:r>
    <w:r w:rsidRPr="00A36D2E">
      <w:rPr>
        <w:i/>
        <w:sz w:val="28"/>
        <w:szCs w:val="28"/>
      </w:rPr>
      <w:fldChar w:fldCharType="separate"/>
    </w:r>
    <w:r w:rsidR="00FC4DF9">
      <w:rPr>
        <w:i/>
        <w:noProof/>
        <w:sz w:val="28"/>
        <w:szCs w:val="28"/>
      </w:rPr>
      <w:t>18</w:t>
    </w:r>
    <w:r w:rsidRPr="00A36D2E">
      <w:rPr>
        <w:i/>
        <w:sz w:val="28"/>
        <w:szCs w:val="28"/>
      </w:rPr>
      <w:fldChar w:fldCharType="end"/>
    </w:r>
  </w:p>
</w:ftr>
</file>

<file path=word/footnotes.xml><?xml version="1.0" encoding="utf-8"?>
<w:footnotes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pi="http://schemas.microsoft.com/office/word/2010/wordprocessingInk" xmlns:wne="http://schemas.microsoft.com/office/word/2006/wordml" mc:Ignorable="w14 w15 wne wp14">
  <w:footnote w:type="separator" w:id="-1">
    <w:p w:rsidR="00526120" w:rsidRDefault="00526120" w:rsidP="00F97A7D">
      <w:r>
        <w:separator/>
      </w:r>
    </w:p>
  </w:footnote>
  <w:footnote w:type="continuationSeparator" w:id="0">
    <w:p w:rsidR="00526120" w:rsidRDefault="00526120" w:rsidP="00F97A7D">
      <w:r>
        <w:continuationSeparator/>
      </w:r>
    </w:p>
  </w:footnote>
</w:footnotes>
</file>

<file path=word/numbering.xml><?xml version="1.0" encoding="utf-8"?>
<w:numbering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pi="http://schemas.microsoft.com/office/word/2010/wordprocessingInk" xmlns:wne="http://schemas.microsoft.com/office/word/2006/wordml" mc:Ignorable="w14 w15 wne wp14">
  <w:abstractNum w:abstractNumId="0">
    <w:nsid w:val="037D73CB"/>
    <w:multiLevelType w:val="hybridMultilevel"/>
    <w:tmpl w:val="B26A1B38"/>
    <w:lvl w:ilvl="0" w:tplc="0409000F">
      <w:start w:val="1"/>
      <w:numFmt w:val="decimal"/>
      <w:lvlText w:val="%1."/>
      <w:lvlJc w:val="start"/>
      <w:pPr>
        <w:ind w:start="18pt" w:hanging="18pt"/>
      </w:pPr>
      <w:rPr>
        <w:rFonts w:hint="default"/>
      </w:rPr>
    </w:lvl>
    <w:lvl w:ilvl="1" w:tplc="04090019" w:tentative="1">
      <w:start w:val="1"/>
      <w:numFmt w:val="lowerLetter"/>
      <w:lvlText w:val="%2."/>
      <w:lvlJc w:val="start"/>
      <w:pPr>
        <w:ind w:start="54pt" w:hanging="18pt"/>
      </w:pPr>
    </w:lvl>
    <w:lvl w:ilvl="2" w:tplc="0409001B" w:tentative="1">
      <w:start w:val="1"/>
      <w:numFmt w:val="lowerRoman"/>
      <w:lvlText w:val="%3."/>
      <w:lvlJc w:val="end"/>
      <w:pPr>
        <w:ind w:start="90pt" w:hanging="9pt"/>
      </w:pPr>
    </w:lvl>
    <w:lvl w:ilvl="3" w:tplc="0409000F" w:tentative="1">
      <w:start w:val="1"/>
      <w:numFmt w:val="decimal"/>
      <w:lvlText w:val="%4."/>
      <w:lvlJc w:val="start"/>
      <w:pPr>
        <w:ind w:start="126pt" w:hanging="18pt"/>
      </w:pPr>
    </w:lvl>
    <w:lvl w:ilvl="4" w:tplc="04090019" w:tentative="1">
      <w:start w:val="1"/>
      <w:numFmt w:val="lowerLetter"/>
      <w:lvlText w:val="%5."/>
      <w:lvlJc w:val="start"/>
      <w:pPr>
        <w:ind w:start="162pt" w:hanging="18pt"/>
      </w:pPr>
    </w:lvl>
    <w:lvl w:ilvl="5" w:tplc="0409001B" w:tentative="1">
      <w:start w:val="1"/>
      <w:numFmt w:val="lowerRoman"/>
      <w:lvlText w:val="%6."/>
      <w:lvlJc w:val="end"/>
      <w:pPr>
        <w:ind w:start="198pt" w:hanging="9pt"/>
      </w:pPr>
    </w:lvl>
    <w:lvl w:ilvl="6" w:tplc="0409000F" w:tentative="1">
      <w:start w:val="1"/>
      <w:numFmt w:val="decimal"/>
      <w:lvlText w:val="%7."/>
      <w:lvlJc w:val="start"/>
      <w:pPr>
        <w:ind w:start="234pt" w:hanging="18pt"/>
      </w:pPr>
    </w:lvl>
    <w:lvl w:ilvl="7" w:tplc="04090019" w:tentative="1">
      <w:start w:val="1"/>
      <w:numFmt w:val="lowerLetter"/>
      <w:lvlText w:val="%8."/>
      <w:lvlJc w:val="start"/>
      <w:pPr>
        <w:ind w:start="270pt" w:hanging="18pt"/>
      </w:pPr>
    </w:lvl>
    <w:lvl w:ilvl="8" w:tplc="0409001B" w:tentative="1">
      <w:start w:val="1"/>
      <w:numFmt w:val="lowerRoman"/>
      <w:lvlText w:val="%9."/>
      <w:lvlJc w:val="end"/>
      <w:pPr>
        <w:ind w:start="306pt" w:hanging="9pt"/>
      </w:pPr>
    </w:lvl>
  </w:abstractNum>
  <w:abstractNum w:abstractNumId="1">
    <w:nsid w:val="03CA1C5F"/>
    <w:multiLevelType w:val="hybridMultilevel"/>
    <w:tmpl w:val="179E7868"/>
    <w:lvl w:ilvl="0" w:tplc="DD8AAE22">
      <w:start w:val="1"/>
      <w:numFmt w:val="decimal"/>
      <w:lvlText w:val="%1."/>
      <w:lvlJc w:val="start"/>
      <w:pPr>
        <w:tabs>
          <w:tab w:val="num" w:pos="0pt"/>
        </w:tabs>
        <w:ind w:start="0pt" w:firstLine="0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
    <w:nsid w:val="056348EB"/>
    <w:multiLevelType w:val="hybridMultilevel"/>
    <w:tmpl w:val="9342C37A"/>
    <w:lvl w:ilvl="0" w:tplc="1666A94E">
      <w:start w:val="1"/>
      <w:numFmt w:val="decimal"/>
      <w:lvlText w:val="%1."/>
      <w:lvlJc w:val="start"/>
      <w:pPr>
        <w:tabs>
          <w:tab w:val="num" w:pos="17pt"/>
        </w:tabs>
        <w:ind w:start="17pt" w:hanging="17pt"/>
      </w:pPr>
      <w:rPr>
        <w:rFonts w:hint="default"/>
      </w:rPr>
    </w:lvl>
    <w:lvl w:ilvl="1" w:tplc="04090019" w:tentative="1">
      <w:start w:val="1"/>
      <w:numFmt w:val="lowerLetter"/>
      <w:lvlText w:val="%2."/>
      <w:lvlJc w:val="start"/>
      <w:pPr>
        <w:tabs>
          <w:tab w:val="num" w:pos="72pt"/>
        </w:tabs>
        <w:ind w:start="72pt" w:hanging="18pt"/>
      </w:pPr>
    </w:lvl>
    <w:lvl w:ilvl="2" w:tplc="0409001B" w:tentative="1">
      <w:start w:val="1"/>
      <w:numFmt w:val="lowerRoman"/>
      <w:lvlText w:val="%3."/>
      <w:lvlJc w:val="end"/>
      <w:pPr>
        <w:tabs>
          <w:tab w:val="num" w:pos="108pt"/>
        </w:tabs>
        <w:ind w:start="108pt" w:hanging="9pt"/>
      </w:pPr>
    </w:lvl>
    <w:lvl w:ilvl="3" w:tplc="0409000F" w:tentative="1">
      <w:start w:val="1"/>
      <w:numFmt w:val="decimal"/>
      <w:lvlText w:val="%4."/>
      <w:lvlJc w:val="start"/>
      <w:pPr>
        <w:tabs>
          <w:tab w:val="num" w:pos="144pt"/>
        </w:tabs>
        <w:ind w:start="144pt" w:hanging="18pt"/>
      </w:pPr>
    </w:lvl>
    <w:lvl w:ilvl="4" w:tplc="04090019" w:tentative="1">
      <w:start w:val="1"/>
      <w:numFmt w:val="lowerLetter"/>
      <w:lvlText w:val="%5."/>
      <w:lvlJc w:val="start"/>
      <w:pPr>
        <w:tabs>
          <w:tab w:val="num" w:pos="180pt"/>
        </w:tabs>
        <w:ind w:start="180pt" w:hanging="18pt"/>
      </w:pPr>
    </w:lvl>
    <w:lvl w:ilvl="5" w:tplc="0409001B" w:tentative="1">
      <w:start w:val="1"/>
      <w:numFmt w:val="lowerRoman"/>
      <w:lvlText w:val="%6."/>
      <w:lvlJc w:val="end"/>
      <w:pPr>
        <w:tabs>
          <w:tab w:val="num" w:pos="216pt"/>
        </w:tabs>
        <w:ind w:start="216pt" w:hanging="9pt"/>
      </w:pPr>
    </w:lvl>
    <w:lvl w:ilvl="6" w:tplc="0409000F" w:tentative="1">
      <w:start w:val="1"/>
      <w:numFmt w:val="decimal"/>
      <w:lvlText w:val="%7."/>
      <w:lvlJc w:val="start"/>
      <w:pPr>
        <w:tabs>
          <w:tab w:val="num" w:pos="252pt"/>
        </w:tabs>
        <w:ind w:start="252pt" w:hanging="18pt"/>
      </w:pPr>
    </w:lvl>
    <w:lvl w:ilvl="7" w:tplc="04090019" w:tentative="1">
      <w:start w:val="1"/>
      <w:numFmt w:val="lowerLetter"/>
      <w:lvlText w:val="%8."/>
      <w:lvlJc w:val="start"/>
      <w:pPr>
        <w:tabs>
          <w:tab w:val="num" w:pos="288pt"/>
        </w:tabs>
        <w:ind w:start="288pt" w:hanging="18pt"/>
      </w:pPr>
    </w:lvl>
    <w:lvl w:ilvl="8" w:tplc="0409001B" w:tentative="1">
      <w:start w:val="1"/>
      <w:numFmt w:val="lowerRoman"/>
      <w:lvlText w:val="%9."/>
      <w:lvlJc w:val="end"/>
      <w:pPr>
        <w:tabs>
          <w:tab w:val="num" w:pos="324pt"/>
        </w:tabs>
        <w:ind w:start="324pt" w:hanging="9pt"/>
      </w:pPr>
    </w:lvl>
  </w:abstractNum>
  <w:abstractNum w:abstractNumId="3">
    <w:nsid w:val="05BB1422"/>
    <w:multiLevelType w:val="hybridMultilevel"/>
    <w:tmpl w:val="179E7868"/>
    <w:lvl w:ilvl="0" w:tplc="DD8AAE22">
      <w:start w:val="1"/>
      <w:numFmt w:val="decimal"/>
      <w:lvlText w:val="%1."/>
      <w:lvlJc w:val="start"/>
      <w:pPr>
        <w:tabs>
          <w:tab w:val="num" w:pos="0pt"/>
        </w:tabs>
        <w:ind w:start="0pt" w:firstLine="0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4">
    <w:nsid w:val="07C408F0"/>
    <w:multiLevelType w:val="hybridMultilevel"/>
    <w:tmpl w:val="DD26A590"/>
    <w:lvl w:ilvl="0" w:tplc="0409000B">
      <w:start w:val="1"/>
      <w:numFmt w:val="bullet"/>
      <w:lvlText w:val=""/>
      <w:lvlJc w:val="start"/>
      <w:pPr>
        <w:ind w:start="106.90pt" w:hanging="18pt"/>
      </w:pPr>
      <w:rPr>
        <w:rFonts w:ascii="Wingdings" w:hAnsi="Wingdings" w:hint="default"/>
      </w:rPr>
    </w:lvl>
    <w:lvl w:ilvl="1" w:tplc="04090003" w:tentative="1">
      <w:start w:val="1"/>
      <w:numFmt w:val="bullet"/>
      <w:lvlText w:val="o"/>
      <w:lvlJc w:val="start"/>
      <w:pPr>
        <w:ind w:start="142.90pt" w:hanging="18pt"/>
      </w:pPr>
      <w:rPr>
        <w:rFonts w:ascii="Courier New" w:hAnsi="Courier New" w:cs="Courier New" w:hint="default"/>
      </w:rPr>
    </w:lvl>
    <w:lvl w:ilvl="2" w:tplc="04090005" w:tentative="1">
      <w:start w:val="1"/>
      <w:numFmt w:val="bullet"/>
      <w:lvlText w:val=""/>
      <w:lvlJc w:val="start"/>
      <w:pPr>
        <w:ind w:start="178.90pt" w:hanging="18pt"/>
      </w:pPr>
      <w:rPr>
        <w:rFonts w:ascii="Wingdings" w:hAnsi="Wingdings" w:hint="default"/>
      </w:rPr>
    </w:lvl>
    <w:lvl w:ilvl="3" w:tplc="04090001" w:tentative="1">
      <w:start w:val="1"/>
      <w:numFmt w:val="bullet"/>
      <w:lvlText w:val=""/>
      <w:lvlJc w:val="start"/>
      <w:pPr>
        <w:ind w:start="214.90pt" w:hanging="18pt"/>
      </w:pPr>
      <w:rPr>
        <w:rFonts w:ascii="Symbol" w:hAnsi="Symbol" w:hint="default"/>
      </w:rPr>
    </w:lvl>
    <w:lvl w:ilvl="4" w:tplc="04090003" w:tentative="1">
      <w:start w:val="1"/>
      <w:numFmt w:val="bullet"/>
      <w:lvlText w:val="o"/>
      <w:lvlJc w:val="start"/>
      <w:pPr>
        <w:ind w:start="250.90pt" w:hanging="18pt"/>
      </w:pPr>
      <w:rPr>
        <w:rFonts w:ascii="Courier New" w:hAnsi="Courier New" w:cs="Courier New" w:hint="default"/>
      </w:rPr>
    </w:lvl>
    <w:lvl w:ilvl="5" w:tplc="04090005" w:tentative="1">
      <w:start w:val="1"/>
      <w:numFmt w:val="bullet"/>
      <w:lvlText w:val=""/>
      <w:lvlJc w:val="start"/>
      <w:pPr>
        <w:ind w:start="286.90pt" w:hanging="18pt"/>
      </w:pPr>
      <w:rPr>
        <w:rFonts w:ascii="Wingdings" w:hAnsi="Wingdings" w:hint="default"/>
      </w:rPr>
    </w:lvl>
    <w:lvl w:ilvl="6" w:tplc="04090001" w:tentative="1">
      <w:start w:val="1"/>
      <w:numFmt w:val="bullet"/>
      <w:lvlText w:val=""/>
      <w:lvlJc w:val="start"/>
      <w:pPr>
        <w:ind w:start="322.90pt" w:hanging="18pt"/>
      </w:pPr>
      <w:rPr>
        <w:rFonts w:ascii="Symbol" w:hAnsi="Symbol" w:hint="default"/>
      </w:rPr>
    </w:lvl>
    <w:lvl w:ilvl="7" w:tplc="04090003" w:tentative="1">
      <w:start w:val="1"/>
      <w:numFmt w:val="bullet"/>
      <w:lvlText w:val="o"/>
      <w:lvlJc w:val="start"/>
      <w:pPr>
        <w:ind w:start="358.90pt" w:hanging="18pt"/>
      </w:pPr>
      <w:rPr>
        <w:rFonts w:ascii="Courier New" w:hAnsi="Courier New" w:cs="Courier New" w:hint="default"/>
      </w:rPr>
    </w:lvl>
    <w:lvl w:ilvl="8" w:tplc="04090005" w:tentative="1">
      <w:start w:val="1"/>
      <w:numFmt w:val="bullet"/>
      <w:lvlText w:val=""/>
      <w:lvlJc w:val="start"/>
      <w:pPr>
        <w:ind w:start="394.90pt" w:hanging="18pt"/>
      </w:pPr>
      <w:rPr>
        <w:rFonts w:ascii="Wingdings" w:hAnsi="Wingdings" w:hint="default"/>
      </w:rPr>
    </w:lvl>
  </w:abstractNum>
  <w:abstractNum w:abstractNumId="5">
    <w:nsid w:val="105F52B2"/>
    <w:multiLevelType w:val="hybridMultilevel"/>
    <w:tmpl w:val="C83AD6B6"/>
    <w:lvl w:ilvl="0" w:tplc="0409000F">
      <w:start w:val="1"/>
      <w:numFmt w:val="decimal"/>
      <w:lvlText w:val="%1."/>
      <w:lvlJc w:val="start"/>
      <w:pPr>
        <w:ind w:start="18pt" w:hanging="18pt"/>
      </w:pPr>
      <w:rPr>
        <w:rFonts w:hint="default"/>
      </w:rPr>
    </w:lvl>
    <w:lvl w:ilvl="1" w:tplc="04090019" w:tentative="1">
      <w:start w:val="1"/>
      <w:numFmt w:val="lowerLetter"/>
      <w:lvlText w:val="%2."/>
      <w:lvlJc w:val="start"/>
      <w:pPr>
        <w:ind w:start="54pt" w:hanging="18pt"/>
      </w:pPr>
    </w:lvl>
    <w:lvl w:ilvl="2" w:tplc="0409001B" w:tentative="1">
      <w:start w:val="1"/>
      <w:numFmt w:val="lowerRoman"/>
      <w:lvlText w:val="%3."/>
      <w:lvlJc w:val="end"/>
      <w:pPr>
        <w:ind w:start="90pt" w:hanging="9pt"/>
      </w:pPr>
    </w:lvl>
    <w:lvl w:ilvl="3" w:tplc="0409000F" w:tentative="1">
      <w:start w:val="1"/>
      <w:numFmt w:val="decimal"/>
      <w:lvlText w:val="%4."/>
      <w:lvlJc w:val="start"/>
      <w:pPr>
        <w:ind w:start="126pt" w:hanging="18pt"/>
      </w:pPr>
    </w:lvl>
    <w:lvl w:ilvl="4" w:tplc="04090019" w:tentative="1">
      <w:start w:val="1"/>
      <w:numFmt w:val="lowerLetter"/>
      <w:lvlText w:val="%5."/>
      <w:lvlJc w:val="start"/>
      <w:pPr>
        <w:ind w:start="162pt" w:hanging="18pt"/>
      </w:pPr>
    </w:lvl>
    <w:lvl w:ilvl="5" w:tplc="0409001B" w:tentative="1">
      <w:start w:val="1"/>
      <w:numFmt w:val="lowerRoman"/>
      <w:lvlText w:val="%6."/>
      <w:lvlJc w:val="end"/>
      <w:pPr>
        <w:ind w:start="198pt" w:hanging="9pt"/>
      </w:pPr>
    </w:lvl>
    <w:lvl w:ilvl="6" w:tplc="0409000F" w:tentative="1">
      <w:start w:val="1"/>
      <w:numFmt w:val="decimal"/>
      <w:lvlText w:val="%7."/>
      <w:lvlJc w:val="start"/>
      <w:pPr>
        <w:ind w:start="234pt" w:hanging="18pt"/>
      </w:pPr>
    </w:lvl>
    <w:lvl w:ilvl="7" w:tplc="04090019" w:tentative="1">
      <w:start w:val="1"/>
      <w:numFmt w:val="lowerLetter"/>
      <w:lvlText w:val="%8."/>
      <w:lvlJc w:val="start"/>
      <w:pPr>
        <w:ind w:start="270pt" w:hanging="18pt"/>
      </w:pPr>
    </w:lvl>
    <w:lvl w:ilvl="8" w:tplc="0409001B" w:tentative="1">
      <w:start w:val="1"/>
      <w:numFmt w:val="lowerRoman"/>
      <w:lvlText w:val="%9."/>
      <w:lvlJc w:val="end"/>
      <w:pPr>
        <w:ind w:start="306pt" w:hanging="9pt"/>
      </w:pPr>
    </w:lvl>
  </w:abstractNum>
  <w:abstractNum w:abstractNumId="6">
    <w:nsid w:val="115800F5"/>
    <w:multiLevelType w:val="hybridMultilevel"/>
    <w:tmpl w:val="F4027C72"/>
    <w:lvl w:ilvl="0" w:tplc="E9C486A6">
      <w:start w:val="1"/>
      <w:numFmt w:val="decimal"/>
      <w:lvlText w:val="%1."/>
      <w:lvlJc w:val="start"/>
      <w:pPr>
        <w:ind w:start="18pt" w:hanging="18pt"/>
      </w:pPr>
      <w:rPr>
        <w:rFonts w:hint="default"/>
      </w:rPr>
    </w:lvl>
    <w:lvl w:ilvl="1" w:tplc="04090019" w:tentative="1">
      <w:start w:val="1"/>
      <w:numFmt w:val="lowerLetter"/>
      <w:lvlText w:val="%2."/>
      <w:lvlJc w:val="start"/>
      <w:pPr>
        <w:ind w:start="54pt" w:hanging="18pt"/>
      </w:pPr>
    </w:lvl>
    <w:lvl w:ilvl="2" w:tplc="0409001B" w:tentative="1">
      <w:start w:val="1"/>
      <w:numFmt w:val="lowerRoman"/>
      <w:lvlText w:val="%3."/>
      <w:lvlJc w:val="end"/>
      <w:pPr>
        <w:ind w:start="90pt" w:hanging="9pt"/>
      </w:pPr>
    </w:lvl>
    <w:lvl w:ilvl="3" w:tplc="0409000F" w:tentative="1">
      <w:start w:val="1"/>
      <w:numFmt w:val="decimal"/>
      <w:lvlText w:val="%4."/>
      <w:lvlJc w:val="start"/>
      <w:pPr>
        <w:ind w:start="126pt" w:hanging="18pt"/>
      </w:pPr>
    </w:lvl>
    <w:lvl w:ilvl="4" w:tplc="04090019" w:tentative="1">
      <w:start w:val="1"/>
      <w:numFmt w:val="lowerLetter"/>
      <w:lvlText w:val="%5."/>
      <w:lvlJc w:val="start"/>
      <w:pPr>
        <w:ind w:start="162pt" w:hanging="18pt"/>
      </w:pPr>
    </w:lvl>
    <w:lvl w:ilvl="5" w:tplc="0409001B" w:tentative="1">
      <w:start w:val="1"/>
      <w:numFmt w:val="lowerRoman"/>
      <w:lvlText w:val="%6."/>
      <w:lvlJc w:val="end"/>
      <w:pPr>
        <w:ind w:start="198pt" w:hanging="9pt"/>
      </w:pPr>
    </w:lvl>
    <w:lvl w:ilvl="6" w:tplc="0409000F" w:tentative="1">
      <w:start w:val="1"/>
      <w:numFmt w:val="decimal"/>
      <w:lvlText w:val="%7."/>
      <w:lvlJc w:val="start"/>
      <w:pPr>
        <w:ind w:start="234pt" w:hanging="18pt"/>
      </w:pPr>
    </w:lvl>
    <w:lvl w:ilvl="7" w:tplc="04090019" w:tentative="1">
      <w:start w:val="1"/>
      <w:numFmt w:val="lowerLetter"/>
      <w:lvlText w:val="%8."/>
      <w:lvlJc w:val="start"/>
      <w:pPr>
        <w:ind w:start="270pt" w:hanging="18pt"/>
      </w:pPr>
    </w:lvl>
    <w:lvl w:ilvl="8" w:tplc="0409001B" w:tentative="1">
      <w:start w:val="1"/>
      <w:numFmt w:val="lowerRoman"/>
      <w:lvlText w:val="%9."/>
      <w:lvlJc w:val="end"/>
      <w:pPr>
        <w:ind w:start="306pt" w:hanging="9pt"/>
      </w:pPr>
    </w:lvl>
  </w:abstractNum>
  <w:abstractNum w:abstractNumId="7">
    <w:nsid w:val="12074F72"/>
    <w:multiLevelType w:val="hybridMultilevel"/>
    <w:tmpl w:val="3A30D6A6"/>
    <w:lvl w:ilvl="0" w:tplc="7EC61300">
      <w:start w:val="1"/>
      <w:numFmt w:val="bullet"/>
      <w:lvlText w:val="-"/>
      <w:lvlJc w:val="start"/>
      <w:pPr>
        <w:ind w:start="167.10pt" w:hanging="18pt"/>
      </w:pPr>
      <w:rPr>
        <w:rFonts w:ascii="Times New Roman" w:eastAsia="Calibri" w:hAnsi="Times New Roman" w:cs="Times New Roman" w:hint="default"/>
      </w:rPr>
    </w:lvl>
    <w:lvl w:ilvl="1" w:tplc="04090003" w:tentative="1">
      <w:start w:val="1"/>
      <w:numFmt w:val="bullet"/>
      <w:lvlText w:val="o"/>
      <w:lvlJc w:val="start"/>
      <w:pPr>
        <w:ind w:start="203.10pt" w:hanging="18pt"/>
      </w:pPr>
      <w:rPr>
        <w:rFonts w:ascii="Courier New" w:hAnsi="Courier New" w:cs="Courier New" w:hint="default"/>
      </w:rPr>
    </w:lvl>
    <w:lvl w:ilvl="2" w:tplc="04090005" w:tentative="1">
      <w:start w:val="1"/>
      <w:numFmt w:val="bullet"/>
      <w:lvlText w:val=""/>
      <w:lvlJc w:val="start"/>
      <w:pPr>
        <w:ind w:start="239.10pt" w:hanging="18pt"/>
      </w:pPr>
      <w:rPr>
        <w:rFonts w:ascii="Wingdings" w:hAnsi="Wingdings" w:hint="default"/>
      </w:rPr>
    </w:lvl>
    <w:lvl w:ilvl="3" w:tplc="04090001" w:tentative="1">
      <w:start w:val="1"/>
      <w:numFmt w:val="bullet"/>
      <w:lvlText w:val=""/>
      <w:lvlJc w:val="start"/>
      <w:pPr>
        <w:ind w:start="275.10pt" w:hanging="18pt"/>
      </w:pPr>
      <w:rPr>
        <w:rFonts w:ascii="Symbol" w:hAnsi="Symbol" w:hint="default"/>
      </w:rPr>
    </w:lvl>
    <w:lvl w:ilvl="4" w:tplc="04090003" w:tentative="1">
      <w:start w:val="1"/>
      <w:numFmt w:val="bullet"/>
      <w:lvlText w:val="o"/>
      <w:lvlJc w:val="start"/>
      <w:pPr>
        <w:ind w:start="311.10pt" w:hanging="18pt"/>
      </w:pPr>
      <w:rPr>
        <w:rFonts w:ascii="Courier New" w:hAnsi="Courier New" w:cs="Courier New" w:hint="default"/>
      </w:rPr>
    </w:lvl>
    <w:lvl w:ilvl="5" w:tplc="04090005" w:tentative="1">
      <w:start w:val="1"/>
      <w:numFmt w:val="bullet"/>
      <w:lvlText w:val=""/>
      <w:lvlJc w:val="start"/>
      <w:pPr>
        <w:ind w:start="347.10pt" w:hanging="18pt"/>
      </w:pPr>
      <w:rPr>
        <w:rFonts w:ascii="Wingdings" w:hAnsi="Wingdings" w:hint="default"/>
      </w:rPr>
    </w:lvl>
    <w:lvl w:ilvl="6" w:tplc="04090001" w:tentative="1">
      <w:start w:val="1"/>
      <w:numFmt w:val="bullet"/>
      <w:lvlText w:val=""/>
      <w:lvlJc w:val="start"/>
      <w:pPr>
        <w:ind w:start="383.10pt" w:hanging="18pt"/>
      </w:pPr>
      <w:rPr>
        <w:rFonts w:ascii="Symbol" w:hAnsi="Symbol" w:hint="default"/>
      </w:rPr>
    </w:lvl>
    <w:lvl w:ilvl="7" w:tplc="04090003" w:tentative="1">
      <w:start w:val="1"/>
      <w:numFmt w:val="bullet"/>
      <w:lvlText w:val="o"/>
      <w:lvlJc w:val="start"/>
      <w:pPr>
        <w:ind w:start="419.10pt" w:hanging="18pt"/>
      </w:pPr>
      <w:rPr>
        <w:rFonts w:ascii="Courier New" w:hAnsi="Courier New" w:cs="Courier New" w:hint="default"/>
      </w:rPr>
    </w:lvl>
    <w:lvl w:ilvl="8" w:tplc="04090005" w:tentative="1">
      <w:start w:val="1"/>
      <w:numFmt w:val="bullet"/>
      <w:lvlText w:val=""/>
      <w:lvlJc w:val="start"/>
      <w:pPr>
        <w:ind w:start="455.10pt" w:hanging="18pt"/>
      </w:pPr>
      <w:rPr>
        <w:rFonts w:ascii="Wingdings" w:hAnsi="Wingdings" w:hint="default"/>
      </w:rPr>
    </w:lvl>
  </w:abstractNum>
  <w:abstractNum w:abstractNumId="8">
    <w:nsid w:val="12A743B4"/>
    <w:multiLevelType w:val="hybridMultilevel"/>
    <w:tmpl w:val="C83AD6B6"/>
    <w:lvl w:ilvl="0" w:tplc="0409000F">
      <w:start w:val="1"/>
      <w:numFmt w:val="decimal"/>
      <w:lvlText w:val="%1."/>
      <w:lvlJc w:val="start"/>
      <w:pPr>
        <w:ind w:start="18pt" w:hanging="18pt"/>
      </w:pPr>
      <w:rPr>
        <w:rFonts w:hint="default"/>
      </w:rPr>
    </w:lvl>
    <w:lvl w:ilvl="1" w:tplc="04090019" w:tentative="1">
      <w:start w:val="1"/>
      <w:numFmt w:val="lowerLetter"/>
      <w:lvlText w:val="%2."/>
      <w:lvlJc w:val="start"/>
      <w:pPr>
        <w:ind w:start="54pt" w:hanging="18pt"/>
      </w:pPr>
    </w:lvl>
    <w:lvl w:ilvl="2" w:tplc="0409001B" w:tentative="1">
      <w:start w:val="1"/>
      <w:numFmt w:val="lowerRoman"/>
      <w:lvlText w:val="%3."/>
      <w:lvlJc w:val="end"/>
      <w:pPr>
        <w:ind w:start="90pt" w:hanging="9pt"/>
      </w:pPr>
    </w:lvl>
    <w:lvl w:ilvl="3" w:tplc="0409000F" w:tentative="1">
      <w:start w:val="1"/>
      <w:numFmt w:val="decimal"/>
      <w:lvlText w:val="%4."/>
      <w:lvlJc w:val="start"/>
      <w:pPr>
        <w:ind w:start="126pt" w:hanging="18pt"/>
      </w:pPr>
    </w:lvl>
    <w:lvl w:ilvl="4" w:tplc="04090019" w:tentative="1">
      <w:start w:val="1"/>
      <w:numFmt w:val="lowerLetter"/>
      <w:lvlText w:val="%5."/>
      <w:lvlJc w:val="start"/>
      <w:pPr>
        <w:ind w:start="162pt" w:hanging="18pt"/>
      </w:pPr>
    </w:lvl>
    <w:lvl w:ilvl="5" w:tplc="0409001B" w:tentative="1">
      <w:start w:val="1"/>
      <w:numFmt w:val="lowerRoman"/>
      <w:lvlText w:val="%6."/>
      <w:lvlJc w:val="end"/>
      <w:pPr>
        <w:ind w:start="198pt" w:hanging="9pt"/>
      </w:pPr>
    </w:lvl>
    <w:lvl w:ilvl="6" w:tplc="0409000F" w:tentative="1">
      <w:start w:val="1"/>
      <w:numFmt w:val="decimal"/>
      <w:lvlText w:val="%7."/>
      <w:lvlJc w:val="start"/>
      <w:pPr>
        <w:ind w:start="234pt" w:hanging="18pt"/>
      </w:pPr>
    </w:lvl>
    <w:lvl w:ilvl="7" w:tplc="04090019" w:tentative="1">
      <w:start w:val="1"/>
      <w:numFmt w:val="lowerLetter"/>
      <w:lvlText w:val="%8."/>
      <w:lvlJc w:val="start"/>
      <w:pPr>
        <w:ind w:start="270pt" w:hanging="18pt"/>
      </w:pPr>
    </w:lvl>
    <w:lvl w:ilvl="8" w:tplc="0409001B" w:tentative="1">
      <w:start w:val="1"/>
      <w:numFmt w:val="lowerRoman"/>
      <w:lvlText w:val="%9."/>
      <w:lvlJc w:val="end"/>
      <w:pPr>
        <w:ind w:start="306pt" w:hanging="9pt"/>
      </w:pPr>
    </w:lvl>
  </w:abstractNum>
  <w:abstractNum w:abstractNumId="9">
    <w:nsid w:val="16B265BD"/>
    <w:multiLevelType w:val="hybridMultilevel"/>
    <w:tmpl w:val="AE208D7C"/>
    <w:lvl w:ilvl="0" w:tplc="04090001">
      <w:start w:val="1"/>
      <w:numFmt w:val="bullet"/>
      <w:lvlText w:val=""/>
      <w:lvlJc w:val="start"/>
      <w:pPr>
        <w:ind w:start="128.15pt" w:hanging="18pt"/>
      </w:pPr>
      <w:rPr>
        <w:rFonts w:ascii="Symbol" w:hAnsi="Symbol" w:hint="default"/>
      </w:rPr>
    </w:lvl>
    <w:lvl w:ilvl="1" w:tplc="04090003" w:tentative="1">
      <w:start w:val="1"/>
      <w:numFmt w:val="bullet"/>
      <w:lvlText w:val="o"/>
      <w:lvlJc w:val="start"/>
      <w:pPr>
        <w:ind w:start="164.15pt" w:hanging="18pt"/>
      </w:pPr>
      <w:rPr>
        <w:rFonts w:ascii="Courier New" w:hAnsi="Courier New" w:cs="Courier New" w:hint="default"/>
      </w:rPr>
    </w:lvl>
    <w:lvl w:ilvl="2" w:tplc="04090005" w:tentative="1">
      <w:start w:val="1"/>
      <w:numFmt w:val="bullet"/>
      <w:lvlText w:val=""/>
      <w:lvlJc w:val="start"/>
      <w:pPr>
        <w:ind w:start="200.15pt" w:hanging="18pt"/>
      </w:pPr>
      <w:rPr>
        <w:rFonts w:ascii="Wingdings" w:hAnsi="Wingdings" w:hint="default"/>
      </w:rPr>
    </w:lvl>
    <w:lvl w:ilvl="3" w:tplc="04090001" w:tentative="1">
      <w:start w:val="1"/>
      <w:numFmt w:val="bullet"/>
      <w:lvlText w:val=""/>
      <w:lvlJc w:val="start"/>
      <w:pPr>
        <w:ind w:start="236.15pt" w:hanging="18pt"/>
      </w:pPr>
      <w:rPr>
        <w:rFonts w:ascii="Symbol" w:hAnsi="Symbol" w:hint="default"/>
      </w:rPr>
    </w:lvl>
    <w:lvl w:ilvl="4" w:tplc="04090003" w:tentative="1">
      <w:start w:val="1"/>
      <w:numFmt w:val="bullet"/>
      <w:lvlText w:val="o"/>
      <w:lvlJc w:val="start"/>
      <w:pPr>
        <w:ind w:start="272.15pt" w:hanging="18pt"/>
      </w:pPr>
      <w:rPr>
        <w:rFonts w:ascii="Courier New" w:hAnsi="Courier New" w:cs="Courier New" w:hint="default"/>
      </w:rPr>
    </w:lvl>
    <w:lvl w:ilvl="5" w:tplc="04090005" w:tentative="1">
      <w:start w:val="1"/>
      <w:numFmt w:val="bullet"/>
      <w:lvlText w:val=""/>
      <w:lvlJc w:val="start"/>
      <w:pPr>
        <w:ind w:start="308.15pt" w:hanging="18pt"/>
      </w:pPr>
      <w:rPr>
        <w:rFonts w:ascii="Wingdings" w:hAnsi="Wingdings" w:hint="default"/>
      </w:rPr>
    </w:lvl>
    <w:lvl w:ilvl="6" w:tplc="04090001" w:tentative="1">
      <w:start w:val="1"/>
      <w:numFmt w:val="bullet"/>
      <w:lvlText w:val=""/>
      <w:lvlJc w:val="start"/>
      <w:pPr>
        <w:ind w:start="344.15pt" w:hanging="18pt"/>
      </w:pPr>
      <w:rPr>
        <w:rFonts w:ascii="Symbol" w:hAnsi="Symbol" w:hint="default"/>
      </w:rPr>
    </w:lvl>
    <w:lvl w:ilvl="7" w:tplc="04090003" w:tentative="1">
      <w:start w:val="1"/>
      <w:numFmt w:val="bullet"/>
      <w:lvlText w:val="o"/>
      <w:lvlJc w:val="start"/>
      <w:pPr>
        <w:ind w:start="380.15pt" w:hanging="18pt"/>
      </w:pPr>
      <w:rPr>
        <w:rFonts w:ascii="Courier New" w:hAnsi="Courier New" w:cs="Courier New" w:hint="default"/>
      </w:rPr>
    </w:lvl>
    <w:lvl w:ilvl="8" w:tplc="04090005" w:tentative="1">
      <w:start w:val="1"/>
      <w:numFmt w:val="bullet"/>
      <w:lvlText w:val=""/>
      <w:lvlJc w:val="start"/>
      <w:pPr>
        <w:ind w:start="416.15pt" w:hanging="18pt"/>
      </w:pPr>
      <w:rPr>
        <w:rFonts w:ascii="Wingdings" w:hAnsi="Wingdings" w:hint="default"/>
      </w:rPr>
    </w:lvl>
  </w:abstractNum>
  <w:abstractNum w:abstractNumId="10">
    <w:nsid w:val="176F30D2"/>
    <w:multiLevelType w:val="hybridMultilevel"/>
    <w:tmpl w:val="179E7868"/>
    <w:lvl w:ilvl="0" w:tplc="DD8AAE22">
      <w:start w:val="1"/>
      <w:numFmt w:val="decimal"/>
      <w:lvlText w:val="%1."/>
      <w:lvlJc w:val="start"/>
      <w:pPr>
        <w:tabs>
          <w:tab w:val="num" w:pos="0pt"/>
        </w:tabs>
        <w:ind w:start="0pt" w:firstLine="0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1">
    <w:nsid w:val="1C690E45"/>
    <w:multiLevelType w:val="hybridMultilevel"/>
    <w:tmpl w:val="179E7868"/>
    <w:lvl w:ilvl="0" w:tplc="DD8AAE22">
      <w:start w:val="1"/>
      <w:numFmt w:val="decimal"/>
      <w:lvlText w:val="%1."/>
      <w:lvlJc w:val="start"/>
      <w:pPr>
        <w:tabs>
          <w:tab w:val="num" w:pos="0pt"/>
        </w:tabs>
        <w:ind w:start="0pt" w:firstLine="0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2">
    <w:nsid w:val="1F1355B6"/>
    <w:multiLevelType w:val="hybridMultilevel"/>
    <w:tmpl w:val="9342C37A"/>
    <w:lvl w:ilvl="0" w:tplc="1666A94E">
      <w:start w:val="1"/>
      <w:numFmt w:val="decimal"/>
      <w:lvlText w:val="%1."/>
      <w:lvlJc w:val="start"/>
      <w:pPr>
        <w:tabs>
          <w:tab w:val="num" w:pos="17pt"/>
        </w:tabs>
        <w:ind w:start="17pt" w:hanging="17pt"/>
      </w:pPr>
      <w:rPr>
        <w:rFonts w:hint="default"/>
      </w:rPr>
    </w:lvl>
    <w:lvl w:ilvl="1" w:tplc="04090019" w:tentative="1">
      <w:start w:val="1"/>
      <w:numFmt w:val="lowerLetter"/>
      <w:lvlText w:val="%2."/>
      <w:lvlJc w:val="start"/>
      <w:pPr>
        <w:tabs>
          <w:tab w:val="num" w:pos="72pt"/>
        </w:tabs>
        <w:ind w:start="72pt" w:hanging="18pt"/>
      </w:pPr>
    </w:lvl>
    <w:lvl w:ilvl="2" w:tplc="0409001B" w:tentative="1">
      <w:start w:val="1"/>
      <w:numFmt w:val="lowerRoman"/>
      <w:lvlText w:val="%3."/>
      <w:lvlJc w:val="end"/>
      <w:pPr>
        <w:tabs>
          <w:tab w:val="num" w:pos="108pt"/>
        </w:tabs>
        <w:ind w:start="108pt" w:hanging="9pt"/>
      </w:pPr>
    </w:lvl>
    <w:lvl w:ilvl="3" w:tplc="0409000F" w:tentative="1">
      <w:start w:val="1"/>
      <w:numFmt w:val="decimal"/>
      <w:lvlText w:val="%4."/>
      <w:lvlJc w:val="start"/>
      <w:pPr>
        <w:tabs>
          <w:tab w:val="num" w:pos="144pt"/>
        </w:tabs>
        <w:ind w:start="144pt" w:hanging="18pt"/>
      </w:pPr>
    </w:lvl>
    <w:lvl w:ilvl="4" w:tplc="04090019" w:tentative="1">
      <w:start w:val="1"/>
      <w:numFmt w:val="lowerLetter"/>
      <w:lvlText w:val="%5."/>
      <w:lvlJc w:val="start"/>
      <w:pPr>
        <w:tabs>
          <w:tab w:val="num" w:pos="180pt"/>
        </w:tabs>
        <w:ind w:start="180pt" w:hanging="18pt"/>
      </w:pPr>
    </w:lvl>
    <w:lvl w:ilvl="5" w:tplc="0409001B" w:tentative="1">
      <w:start w:val="1"/>
      <w:numFmt w:val="lowerRoman"/>
      <w:lvlText w:val="%6."/>
      <w:lvlJc w:val="end"/>
      <w:pPr>
        <w:tabs>
          <w:tab w:val="num" w:pos="216pt"/>
        </w:tabs>
        <w:ind w:start="216pt" w:hanging="9pt"/>
      </w:pPr>
    </w:lvl>
    <w:lvl w:ilvl="6" w:tplc="0409000F" w:tentative="1">
      <w:start w:val="1"/>
      <w:numFmt w:val="decimal"/>
      <w:lvlText w:val="%7."/>
      <w:lvlJc w:val="start"/>
      <w:pPr>
        <w:tabs>
          <w:tab w:val="num" w:pos="252pt"/>
        </w:tabs>
        <w:ind w:start="252pt" w:hanging="18pt"/>
      </w:pPr>
    </w:lvl>
    <w:lvl w:ilvl="7" w:tplc="04090019" w:tentative="1">
      <w:start w:val="1"/>
      <w:numFmt w:val="lowerLetter"/>
      <w:lvlText w:val="%8."/>
      <w:lvlJc w:val="start"/>
      <w:pPr>
        <w:tabs>
          <w:tab w:val="num" w:pos="288pt"/>
        </w:tabs>
        <w:ind w:start="288pt" w:hanging="18pt"/>
      </w:pPr>
    </w:lvl>
    <w:lvl w:ilvl="8" w:tplc="0409001B" w:tentative="1">
      <w:start w:val="1"/>
      <w:numFmt w:val="lowerRoman"/>
      <w:lvlText w:val="%9."/>
      <w:lvlJc w:val="end"/>
      <w:pPr>
        <w:tabs>
          <w:tab w:val="num" w:pos="324pt"/>
        </w:tabs>
        <w:ind w:start="324pt" w:hanging="9pt"/>
      </w:pPr>
    </w:lvl>
  </w:abstractNum>
  <w:abstractNum w:abstractNumId="13">
    <w:nsid w:val="1F604DB6"/>
    <w:multiLevelType w:val="multilevel"/>
    <w:tmpl w:val="21C00BD4"/>
    <w:lvl w:ilvl="0">
      <w:start w:val="1"/>
      <w:numFmt w:val="decimal"/>
      <w:lvlText w:val="%1."/>
      <w:lvlJc w:val="start"/>
      <w:pPr>
        <w:ind w:start="36pt" w:hanging="18pt"/>
      </w:pPr>
      <w:rPr>
        <w:rFonts w:hint="default"/>
      </w:rPr>
    </w:lvl>
    <w:lvl w:ilvl="1">
      <w:start w:val="1"/>
      <w:numFmt w:val="decimal"/>
      <w:isLgl/>
      <w:lvlText w:val="%1.%2"/>
      <w:lvlJc w:val="start"/>
      <w:pPr>
        <w:ind w:start="72pt" w:hanging="36pt"/>
      </w:pPr>
      <w:rPr>
        <w:rFonts w:hint="default"/>
      </w:rPr>
    </w:lvl>
    <w:lvl w:ilvl="2">
      <w:start w:val="1"/>
      <w:numFmt w:val="decimal"/>
      <w:isLgl/>
      <w:lvlText w:val="%1.%2.%3"/>
      <w:lvlJc w:val="start"/>
      <w:pPr>
        <w:ind w:start="90pt" w:hanging="36pt"/>
      </w:pPr>
      <w:rPr>
        <w:rFonts w:hint="default"/>
      </w:rPr>
    </w:lvl>
    <w:lvl w:ilvl="3">
      <w:start w:val="1"/>
      <w:numFmt w:val="decimal"/>
      <w:isLgl/>
      <w:lvlText w:val="%1.%2.%3.%4"/>
      <w:lvlJc w:val="start"/>
      <w:pPr>
        <w:ind w:start="126pt" w:hanging="54pt"/>
      </w:pPr>
      <w:rPr>
        <w:rFonts w:hint="default"/>
      </w:rPr>
    </w:lvl>
    <w:lvl w:ilvl="4">
      <w:start w:val="1"/>
      <w:numFmt w:val="decimal"/>
      <w:isLgl/>
      <w:lvlText w:val="%1.%2.%3.%4.%5"/>
      <w:lvlJc w:val="start"/>
      <w:pPr>
        <w:ind w:start="162pt" w:hanging="72pt"/>
      </w:pPr>
      <w:rPr>
        <w:rFonts w:hint="default"/>
      </w:rPr>
    </w:lvl>
    <w:lvl w:ilvl="5">
      <w:start w:val="1"/>
      <w:numFmt w:val="decimal"/>
      <w:isLgl/>
      <w:lvlText w:val="%1.%2.%3.%4.%5.%6"/>
      <w:lvlJc w:val="start"/>
      <w:pPr>
        <w:ind w:start="180pt" w:hanging="72pt"/>
      </w:pPr>
      <w:rPr>
        <w:rFonts w:hint="default"/>
      </w:rPr>
    </w:lvl>
    <w:lvl w:ilvl="6">
      <w:start w:val="1"/>
      <w:numFmt w:val="decimal"/>
      <w:isLgl/>
      <w:lvlText w:val="%1.%2.%3.%4.%5.%6.%7"/>
      <w:lvlJc w:val="start"/>
      <w:pPr>
        <w:ind w:start="216pt" w:hanging="90pt"/>
      </w:pPr>
      <w:rPr>
        <w:rFonts w:hint="default"/>
      </w:rPr>
    </w:lvl>
    <w:lvl w:ilvl="7">
      <w:start w:val="1"/>
      <w:numFmt w:val="decimal"/>
      <w:isLgl/>
      <w:lvlText w:val="%1.%2.%3.%4.%5.%6.%7.%8"/>
      <w:lvlJc w:val="start"/>
      <w:pPr>
        <w:ind w:start="252pt" w:hanging="108pt"/>
      </w:pPr>
      <w:rPr>
        <w:rFonts w:hint="default"/>
      </w:rPr>
    </w:lvl>
    <w:lvl w:ilvl="8">
      <w:start w:val="1"/>
      <w:numFmt w:val="decimal"/>
      <w:isLgl/>
      <w:lvlText w:val="%1.%2.%3.%4.%5.%6.%7.%8.%9"/>
      <w:lvlJc w:val="start"/>
      <w:pPr>
        <w:ind w:start="270pt" w:hanging="108pt"/>
      </w:pPr>
      <w:rPr>
        <w:rFonts w:hint="default"/>
      </w:rPr>
    </w:lvl>
  </w:abstractNum>
  <w:abstractNum w:abstractNumId="14">
    <w:nsid w:val="208A0080"/>
    <w:multiLevelType w:val="hybridMultilevel"/>
    <w:tmpl w:val="179E7868"/>
    <w:lvl w:ilvl="0" w:tplc="DD8AAE22">
      <w:start w:val="1"/>
      <w:numFmt w:val="decimal"/>
      <w:lvlText w:val="%1."/>
      <w:lvlJc w:val="start"/>
      <w:pPr>
        <w:tabs>
          <w:tab w:val="num" w:pos="0pt"/>
        </w:tabs>
        <w:ind w:start="0pt" w:firstLine="0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5">
    <w:nsid w:val="21F86937"/>
    <w:multiLevelType w:val="multilevel"/>
    <w:tmpl w:val="2DCC7A82"/>
    <w:lvl w:ilvl="0">
      <w:start w:val="1"/>
      <w:numFmt w:val="decimal"/>
      <w:lvlText w:val="%1."/>
      <w:lvlJc w:val="start"/>
      <w:pPr>
        <w:ind w:start="36pt" w:hanging="18pt"/>
      </w:pPr>
      <w:rPr>
        <w:rFonts w:hint="default"/>
      </w:rPr>
    </w:lvl>
    <w:lvl w:ilvl="1">
      <w:start w:val="1"/>
      <w:numFmt w:val="decimal"/>
      <w:isLgl/>
      <w:lvlText w:val="%1.%2"/>
      <w:lvlJc w:val="start"/>
      <w:pPr>
        <w:ind w:start="54pt" w:hanging="36pt"/>
      </w:pPr>
      <w:rPr>
        <w:rFonts w:hint="default"/>
      </w:rPr>
    </w:lvl>
    <w:lvl w:ilvl="2">
      <w:start w:val="1"/>
      <w:numFmt w:val="decimal"/>
      <w:isLgl/>
      <w:lvlText w:val="%1.%2.%3"/>
      <w:lvlJc w:val="start"/>
      <w:pPr>
        <w:ind w:start="54pt" w:hanging="36pt"/>
      </w:pPr>
      <w:rPr>
        <w:rFonts w:hint="default"/>
      </w:rPr>
    </w:lvl>
    <w:lvl w:ilvl="3">
      <w:start w:val="1"/>
      <w:numFmt w:val="decimal"/>
      <w:isLgl/>
      <w:lvlText w:val="%1.%2.%3.%4"/>
      <w:lvlJc w:val="start"/>
      <w:pPr>
        <w:ind w:start="72pt" w:hanging="54pt"/>
      </w:pPr>
      <w:rPr>
        <w:rFonts w:hint="default"/>
      </w:rPr>
    </w:lvl>
    <w:lvl w:ilvl="4">
      <w:start w:val="1"/>
      <w:numFmt w:val="decimal"/>
      <w:isLgl/>
      <w:lvlText w:val="%1.%2.%3.%4.%5"/>
      <w:lvlJc w:val="start"/>
      <w:pPr>
        <w:ind w:start="90pt" w:hanging="72pt"/>
      </w:pPr>
      <w:rPr>
        <w:rFonts w:hint="default"/>
      </w:rPr>
    </w:lvl>
    <w:lvl w:ilvl="5">
      <w:start w:val="1"/>
      <w:numFmt w:val="decimal"/>
      <w:isLgl/>
      <w:lvlText w:val="%1.%2.%3.%4.%5.%6"/>
      <w:lvlJc w:val="start"/>
      <w:pPr>
        <w:ind w:start="90pt" w:hanging="72pt"/>
      </w:pPr>
      <w:rPr>
        <w:rFonts w:hint="default"/>
      </w:rPr>
    </w:lvl>
    <w:lvl w:ilvl="6">
      <w:start w:val="1"/>
      <w:numFmt w:val="decimal"/>
      <w:isLgl/>
      <w:lvlText w:val="%1.%2.%3.%4.%5.%6.%7"/>
      <w:lvlJc w:val="start"/>
      <w:pPr>
        <w:ind w:start="108pt" w:hanging="90pt"/>
      </w:pPr>
      <w:rPr>
        <w:rFonts w:hint="default"/>
      </w:rPr>
    </w:lvl>
    <w:lvl w:ilvl="7">
      <w:start w:val="1"/>
      <w:numFmt w:val="decimal"/>
      <w:isLgl/>
      <w:lvlText w:val="%1.%2.%3.%4.%5.%6.%7.%8"/>
      <w:lvlJc w:val="start"/>
      <w:pPr>
        <w:ind w:start="126pt" w:hanging="108pt"/>
      </w:pPr>
      <w:rPr>
        <w:rFonts w:hint="default"/>
      </w:rPr>
    </w:lvl>
    <w:lvl w:ilvl="8">
      <w:start w:val="1"/>
      <w:numFmt w:val="decimal"/>
      <w:isLgl/>
      <w:lvlText w:val="%1.%2.%3.%4.%5.%6.%7.%8.%9"/>
      <w:lvlJc w:val="start"/>
      <w:pPr>
        <w:ind w:start="126pt" w:hanging="108pt"/>
      </w:pPr>
      <w:rPr>
        <w:rFonts w:hint="default"/>
      </w:rPr>
    </w:lvl>
  </w:abstractNum>
  <w:abstractNum w:abstractNumId="16">
    <w:nsid w:val="22A0090F"/>
    <w:multiLevelType w:val="hybridMultilevel"/>
    <w:tmpl w:val="4ED81F3A"/>
    <w:lvl w:ilvl="0" w:tplc="0409000F">
      <w:start w:val="1"/>
      <w:numFmt w:val="decimal"/>
      <w:lvlText w:val="%1."/>
      <w:lvlJc w:val="start"/>
      <w:pPr>
        <w:tabs>
          <w:tab w:val="num" w:pos="17pt"/>
        </w:tabs>
        <w:ind w:start="17pt" w:hanging="17pt"/>
      </w:pPr>
      <w:rPr>
        <w:rFonts w:hint="default"/>
      </w:rPr>
    </w:lvl>
    <w:lvl w:ilvl="1" w:tplc="04090019" w:tentative="1">
      <w:start w:val="1"/>
      <w:numFmt w:val="lowerLetter"/>
      <w:lvlText w:val="%2."/>
      <w:lvlJc w:val="start"/>
      <w:pPr>
        <w:tabs>
          <w:tab w:val="num" w:pos="72pt"/>
        </w:tabs>
        <w:ind w:start="72pt" w:hanging="18pt"/>
      </w:pPr>
    </w:lvl>
    <w:lvl w:ilvl="2" w:tplc="0409001B" w:tentative="1">
      <w:start w:val="1"/>
      <w:numFmt w:val="lowerRoman"/>
      <w:lvlText w:val="%3."/>
      <w:lvlJc w:val="end"/>
      <w:pPr>
        <w:tabs>
          <w:tab w:val="num" w:pos="108pt"/>
        </w:tabs>
        <w:ind w:start="108pt" w:hanging="9pt"/>
      </w:pPr>
    </w:lvl>
    <w:lvl w:ilvl="3" w:tplc="0409000F" w:tentative="1">
      <w:start w:val="1"/>
      <w:numFmt w:val="decimal"/>
      <w:lvlText w:val="%4."/>
      <w:lvlJc w:val="start"/>
      <w:pPr>
        <w:tabs>
          <w:tab w:val="num" w:pos="144pt"/>
        </w:tabs>
        <w:ind w:start="144pt" w:hanging="18pt"/>
      </w:pPr>
    </w:lvl>
    <w:lvl w:ilvl="4" w:tplc="04090019" w:tentative="1">
      <w:start w:val="1"/>
      <w:numFmt w:val="lowerLetter"/>
      <w:lvlText w:val="%5."/>
      <w:lvlJc w:val="start"/>
      <w:pPr>
        <w:tabs>
          <w:tab w:val="num" w:pos="180pt"/>
        </w:tabs>
        <w:ind w:start="180pt" w:hanging="18pt"/>
      </w:pPr>
    </w:lvl>
    <w:lvl w:ilvl="5" w:tplc="0409001B" w:tentative="1">
      <w:start w:val="1"/>
      <w:numFmt w:val="lowerRoman"/>
      <w:lvlText w:val="%6."/>
      <w:lvlJc w:val="end"/>
      <w:pPr>
        <w:tabs>
          <w:tab w:val="num" w:pos="216pt"/>
        </w:tabs>
        <w:ind w:start="216pt" w:hanging="9pt"/>
      </w:pPr>
    </w:lvl>
    <w:lvl w:ilvl="6" w:tplc="0409000F" w:tentative="1">
      <w:start w:val="1"/>
      <w:numFmt w:val="decimal"/>
      <w:lvlText w:val="%7."/>
      <w:lvlJc w:val="start"/>
      <w:pPr>
        <w:tabs>
          <w:tab w:val="num" w:pos="252pt"/>
        </w:tabs>
        <w:ind w:start="252pt" w:hanging="18pt"/>
      </w:pPr>
    </w:lvl>
    <w:lvl w:ilvl="7" w:tplc="04090019" w:tentative="1">
      <w:start w:val="1"/>
      <w:numFmt w:val="lowerLetter"/>
      <w:lvlText w:val="%8."/>
      <w:lvlJc w:val="start"/>
      <w:pPr>
        <w:tabs>
          <w:tab w:val="num" w:pos="288pt"/>
        </w:tabs>
        <w:ind w:start="288pt" w:hanging="18pt"/>
      </w:pPr>
    </w:lvl>
    <w:lvl w:ilvl="8" w:tplc="0409001B" w:tentative="1">
      <w:start w:val="1"/>
      <w:numFmt w:val="lowerRoman"/>
      <w:lvlText w:val="%9."/>
      <w:lvlJc w:val="end"/>
      <w:pPr>
        <w:tabs>
          <w:tab w:val="num" w:pos="324pt"/>
        </w:tabs>
        <w:ind w:start="324pt" w:hanging="9pt"/>
      </w:pPr>
    </w:lvl>
  </w:abstractNum>
  <w:abstractNum w:abstractNumId="17">
    <w:nsid w:val="24C55A4A"/>
    <w:multiLevelType w:val="hybridMultilevel"/>
    <w:tmpl w:val="9342C37A"/>
    <w:lvl w:ilvl="0" w:tplc="1666A94E">
      <w:start w:val="1"/>
      <w:numFmt w:val="decimal"/>
      <w:lvlText w:val="%1."/>
      <w:lvlJc w:val="start"/>
      <w:pPr>
        <w:tabs>
          <w:tab w:val="num" w:pos="17pt"/>
        </w:tabs>
        <w:ind w:start="17pt" w:hanging="17pt"/>
      </w:pPr>
      <w:rPr>
        <w:rFonts w:hint="default"/>
      </w:rPr>
    </w:lvl>
    <w:lvl w:ilvl="1" w:tplc="04090019" w:tentative="1">
      <w:start w:val="1"/>
      <w:numFmt w:val="lowerLetter"/>
      <w:lvlText w:val="%2."/>
      <w:lvlJc w:val="start"/>
      <w:pPr>
        <w:tabs>
          <w:tab w:val="num" w:pos="72pt"/>
        </w:tabs>
        <w:ind w:start="72pt" w:hanging="18pt"/>
      </w:pPr>
    </w:lvl>
    <w:lvl w:ilvl="2" w:tplc="0409001B" w:tentative="1">
      <w:start w:val="1"/>
      <w:numFmt w:val="lowerRoman"/>
      <w:lvlText w:val="%3."/>
      <w:lvlJc w:val="end"/>
      <w:pPr>
        <w:tabs>
          <w:tab w:val="num" w:pos="108pt"/>
        </w:tabs>
        <w:ind w:start="108pt" w:hanging="9pt"/>
      </w:pPr>
    </w:lvl>
    <w:lvl w:ilvl="3" w:tplc="0409000F" w:tentative="1">
      <w:start w:val="1"/>
      <w:numFmt w:val="decimal"/>
      <w:lvlText w:val="%4."/>
      <w:lvlJc w:val="start"/>
      <w:pPr>
        <w:tabs>
          <w:tab w:val="num" w:pos="144pt"/>
        </w:tabs>
        <w:ind w:start="144pt" w:hanging="18pt"/>
      </w:pPr>
    </w:lvl>
    <w:lvl w:ilvl="4" w:tplc="04090019" w:tentative="1">
      <w:start w:val="1"/>
      <w:numFmt w:val="lowerLetter"/>
      <w:lvlText w:val="%5."/>
      <w:lvlJc w:val="start"/>
      <w:pPr>
        <w:tabs>
          <w:tab w:val="num" w:pos="180pt"/>
        </w:tabs>
        <w:ind w:start="180pt" w:hanging="18pt"/>
      </w:pPr>
    </w:lvl>
    <w:lvl w:ilvl="5" w:tplc="0409001B" w:tentative="1">
      <w:start w:val="1"/>
      <w:numFmt w:val="lowerRoman"/>
      <w:lvlText w:val="%6."/>
      <w:lvlJc w:val="end"/>
      <w:pPr>
        <w:tabs>
          <w:tab w:val="num" w:pos="216pt"/>
        </w:tabs>
        <w:ind w:start="216pt" w:hanging="9pt"/>
      </w:pPr>
    </w:lvl>
    <w:lvl w:ilvl="6" w:tplc="0409000F" w:tentative="1">
      <w:start w:val="1"/>
      <w:numFmt w:val="decimal"/>
      <w:lvlText w:val="%7."/>
      <w:lvlJc w:val="start"/>
      <w:pPr>
        <w:tabs>
          <w:tab w:val="num" w:pos="252pt"/>
        </w:tabs>
        <w:ind w:start="252pt" w:hanging="18pt"/>
      </w:pPr>
    </w:lvl>
    <w:lvl w:ilvl="7" w:tplc="04090019" w:tentative="1">
      <w:start w:val="1"/>
      <w:numFmt w:val="lowerLetter"/>
      <w:lvlText w:val="%8."/>
      <w:lvlJc w:val="start"/>
      <w:pPr>
        <w:tabs>
          <w:tab w:val="num" w:pos="288pt"/>
        </w:tabs>
        <w:ind w:start="288pt" w:hanging="18pt"/>
      </w:pPr>
    </w:lvl>
    <w:lvl w:ilvl="8" w:tplc="0409001B" w:tentative="1">
      <w:start w:val="1"/>
      <w:numFmt w:val="lowerRoman"/>
      <w:lvlText w:val="%9."/>
      <w:lvlJc w:val="end"/>
      <w:pPr>
        <w:tabs>
          <w:tab w:val="num" w:pos="324pt"/>
        </w:tabs>
        <w:ind w:start="324pt" w:hanging="9pt"/>
      </w:pPr>
    </w:lvl>
  </w:abstractNum>
  <w:abstractNum w:abstractNumId="18">
    <w:nsid w:val="28D3675A"/>
    <w:multiLevelType w:val="hybridMultilevel"/>
    <w:tmpl w:val="36223C6E"/>
    <w:lvl w:ilvl="0" w:tplc="0409000F">
      <w:start w:val="1"/>
      <w:numFmt w:val="decimal"/>
      <w:lvlText w:val="%1."/>
      <w:lvlJc w:val="start"/>
      <w:pPr>
        <w:tabs>
          <w:tab w:val="num" w:pos="0pt"/>
        </w:tabs>
        <w:ind w:start="0pt" w:firstLine="0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9">
    <w:nsid w:val="29EC0C73"/>
    <w:multiLevelType w:val="hybridMultilevel"/>
    <w:tmpl w:val="064261C4"/>
    <w:lvl w:ilvl="0" w:tplc="7DD00AA6">
      <w:start w:val="9"/>
      <w:numFmt w:val="bullet"/>
      <w:lvlText w:val="-"/>
      <w:lvlJc w:val="start"/>
      <w:pPr>
        <w:ind w:start="23.25pt" w:hanging="18pt"/>
      </w:pPr>
      <w:rPr>
        <w:rFonts w:ascii="Times New Roman" w:eastAsia="Times New Roman" w:hAnsi="Times New Roman" w:cs="Times New Roman" w:hint="default"/>
      </w:rPr>
    </w:lvl>
    <w:lvl w:ilvl="1" w:tplc="04090003">
      <w:start w:val="1"/>
      <w:numFmt w:val="bullet"/>
      <w:lvlText w:val="o"/>
      <w:lvlJc w:val="start"/>
      <w:pPr>
        <w:ind w:start="59.25pt" w:hanging="18pt"/>
      </w:pPr>
      <w:rPr>
        <w:rFonts w:ascii="Courier New" w:hAnsi="Courier New" w:hint="default"/>
      </w:rPr>
    </w:lvl>
    <w:lvl w:ilvl="2" w:tplc="04090005" w:tentative="1">
      <w:start w:val="1"/>
      <w:numFmt w:val="bullet"/>
      <w:lvlText w:val=""/>
      <w:lvlJc w:val="start"/>
      <w:pPr>
        <w:ind w:start="95.25pt" w:hanging="18pt"/>
      </w:pPr>
      <w:rPr>
        <w:rFonts w:ascii="Wingdings" w:hAnsi="Wingdings" w:hint="default"/>
      </w:rPr>
    </w:lvl>
    <w:lvl w:ilvl="3" w:tplc="04090001" w:tentative="1">
      <w:start w:val="1"/>
      <w:numFmt w:val="bullet"/>
      <w:lvlText w:val=""/>
      <w:lvlJc w:val="start"/>
      <w:pPr>
        <w:ind w:start="131.25pt" w:hanging="18pt"/>
      </w:pPr>
      <w:rPr>
        <w:rFonts w:ascii="Symbol" w:hAnsi="Symbol" w:hint="default"/>
      </w:rPr>
    </w:lvl>
    <w:lvl w:ilvl="4" w:tplc="04090003" w:tentative="1">
      <w:start w:val="1"/>
      <w:numFmt w:val="bullet"/>
      <w:lvlText w:val="o"/>
      <w:lvlJc w:val="start"/>
      <w:pPr>
        <w:ind w:start="167.25pt" w:hanging="18pt"/>
      </w:pPr>
      <w:rPr>
        <w:rFonts w:ascii="Courier New" w:hAnsi="Courier New" w:hint="default"/>
      </w:rPr>
    </w:lvl>
    <w:lvl w:ilvl="5" w:tplc="04090005" w:tentative="1">
      <w:start w:val="1"/>
      <w:numFmt w:val="bullet"/>
      <w:lvlText w:val=""/>
      <w:lvlJc w:val="start"/>
      <w:pPr>
        <w:ind w:start="203.25pt" w:hanging="18pt"/>
      </w:pPr>
      <w:rPr>
        <w:rFonts w:ascii="Wingdings" w:hAnsi="Wingdings" w:hint="default"/>
      </w:rPr>
    </w:lvl>
    <w:lvl w:ilvl="6" w:tplc="04090001" w:tentative="1">
      <w:start w:val="1"/>
      <w:numFmt w:val="bullet"/>
      <w:lvlText w:val=""/>
      <w:lvlJc w:val="start"/>
      <w:pPr>
        <w:ind w:start="239.25pt" w:hanging="18pt"/>
      </w:pPr>
      <w:rPr>
        <w:rFonts w:ascii="Symbol" w:hAnsi="Symbol" w:hint="default"/>
      </w:rPr>
    </w:lvl>
    <w:lvl w:ilvl="7" w:tplc="04090003" w:tentative="1">
      <w:start w:val="1"/>
      <w:numFmt w:val="bullet"/>
      <w:lvlText w:val="o"/>
      <w:lvlJc w:val="start"/>
      <w:pPr>
        <w:ind w:start="275.25pt" w:hanging="18pt"/>
      </w:pPr>
      <w:rPr>
        <w:rFonts w:ascii="Courier New" w:hAnsi="Courier New" w:hint="default"/>
      </w:rPr>
    </w:lvl>
    <w:lvl w:ilvl="8" w:tplc="04090005" w:tentative="1">
      <w:start w:val="1"/>
      <w:numFmt w:val="bullet"/>
      <w:lvlText w:val=""/>
      <w:lvlJc w:val="start"/>
      <w:pPr>
        <w:ind w:start="311.25pt" w:hanging="18pt"/>
      </w:pPr>
      <w:rPr>
        <w:rFonts w:ascii="Wingdings" w:hAnsi="Wingdings" w:hint="default"/>
      </w:rPr>
    </w:lvl>
  </w:abstractNum>
  <w:abstractNum w:abstractNumId="20">
    <w:nsid w:val="2A3A37B1"/>
    <w:multiLevelType w:val="hybridMultilevel"/>
    <w:tmpl w:val="179E7868"/>
    <w:lvl w:ilvl="0" w:tplc="DD8AAE22">
      <w:start w:val="1"/>
      <w:numFmt w:val="decimal"/>
      <w:lvlText w:val="%1."/>
      <w:lvlJc w:val="start"/>
      <w:pPr>
        <w:tabs>
          <w:tab w:val="num" w:pos="0pt"/>
        </w:tabs>
        <w:ind w:start="0pt" w:firstLine="0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1">
    <w:nsid w:val="2BC550CF"/>
    <w:multiLevelType w:val="hybridMultilevel"/>
    <w:tmpl w:val="9342C37A"/>
    <w:lvl w:ilvl="0" w:tplc="1666A94E">
      <w:start w:val="1"/>
      <w:numFmt w:val="decimal"/>
      <w:lvlText w:val="%1."/>
      <w:lvlJc w:val="start"/>
      <w:pPr>
        <w:tabs>
          <w:tab w:val="num" w:pos="17pt"/>
        </w:tabs>
        <w:ind w:start="17pt" w:hanging="17pt"/>
      </w:pPr>
      <w:rPr>
        <w:rFonts w:hint="default"/>
      </w:rPr>
    </w:lvl>
    <w:lvl w:ilvl="1" w:tplc="04090019" w:tentative="1">
      <w:start w:val="1"/>
      <w:numFmt w:val="lowerLetter"/>
      <w:lvlText w:val="%2."/>
      <w:lvlJc w:val="start"/>
      <w:pPr>
        <w:tabs>
          <w:tab w:val="num" w:pos="72pt"/>
        </w:tabs>
        <w:ind w:start="72pt" w:hanging="18pt"/>
      </w:pPr>
    </w:lvl>
    <w:lvl w:ilvl="2" w:tplc="0409001B" w:tentative="1">
      <w:start w:val="1"/>
      <w:numFmt w:val="lowerRoman"/>
      <w:lvlText w:val="%3."/>
      <w:lvlJc w:val="end"/>
      <w:pPr>
        <w:tabs>
          <w:tab w:val="num" w:pos="108pt"/>
        </w:tabs>
        <w:ind w:start="108pt" w:hanging="9pt"/>
      </w:pPr>
    </w:lvl>
    <w:lvl w:ilvl="3" w:tplc="0409000F" w:tentative="1">
      <w:start w:val="1"/>
      <w:numFmt w:val="decimal"/>
      <w:lvlText w:val="%4."/>
      <w:lvlJc w:val="start"/>
      <w:pPr>
        <w:tabs>
          <w:tab w:val="num" w:pos="144pt"/>
        </w:tabs>
        <w:ind w:start="144pt" w:hanging="18pt"/>
      </w:pPr>
    </w:lvl>
    <w:lvl w:ilvl="4" w:tplc="04090019" w:tentative="1">
      <w:start w:val="1"/>
      <w:numFmt w:val="lowerLetter"/>
      <w:lvlText w:val="%5."/>
      <w:lvlJc w:val="start"/>
      <w:pPr>
        <w:tabs>
          <w:tab w:val="num" w:pos="180pt"/>
        </w:tabs>
        <w:ind w:start="180pt" w:hanging="18pt"/>
      </w:pPr>
    </w:lvl>
    <w:lvl w:ilvl="5" w:tplc="0409001B" w:tentative="1">
      <w:start w:val="1"/>
      <w:numFmt w:val="lowerRoman"/>
      <w:lvlText w:val="%6."/>
      <w:lvlJc w:val="end"/>
      <w:pPr>
        <w:tabs>
          <w:tab w:val="num" w:pos="216pt"/>
        </w:tabs>
        <w:ind w:start="216pt" w:hanging="9pt"/>
      </w:pPr>
    </w:lvl>
    <w:lvl w:ilvl="6" w:tplc="0409000F" w:tentative="1">
      <w:start w:val="1"/>
      <w:numFmt w:val="decimal"/>
      <w:lvlText w:val="%7."/>
      <w:lvlJc w:val="start"/>
      <w:pPr>
        <w:tabs>
          <w:tab w:val="num" w:pos="252pt"/>
        </w:tabs>
        <w:ind w:start="252pt" w:hanging="18pt"/>
      </w:pPr>
    </w:lvl>
    <w:lvl w:ilvl="7" w:tplc="04090019" w:tentative="1">
      <w:start w:val="1"/>
      <w:numFmt w:val="lowerLetter"/>
      <w:lvlText w:val="%8."/>
      <w:lvlJc w:val="start"/>
      <w:pPr>
        <w:tabs>
          <w:tab w:val="num" w:pos="288pt"/>
        </w:tabs>
        <w:ind w:start="288pt" w:hanging="18pt"/>
      </w:pPr>
    </w:lvl>
    <w:lvl w:ilvl="8" w:tplc="0409001B" w:tentative="1">
      <w:start w:val="1"/>
      <w:numFmt w:val="lowerRoman"/>
      <w:lvlText w:val="%9."/>
      <w:lvlJc w:val="end"/>
      <w:pPr>
        <w:tabs>
          <w:tab w:val="num" w:pos="324pt"/>
        </w:tabs>
        <w:ind w:start="324pt" w:hanging="9pt"/>
      </w:pPr>
    </w:lvl>
  </w:abstractNum>
  <w:abstractNum w:abstractNumId="22">
    <w:nsid w:val="311C4091"/>
    <w:multiLevelType w:val="hybridMultilevel"/>
    <w:tmpl w:val="9342C37A"/>
    <w:lvl w:ilvl="0" w:tplc="1666A94E">
      <w:start w:val="1"/>
      <w:numFmt w:val="decimal"/>
      <w:lvlText w:val="%1."/>
      <w:lvlJc w:val="start"/>
      <w:pPr>
        <w:tabs>
          <w:tab w:val="num" w:pos="17pt"/>
        </w:tabs>
        <w:ind w:start="17pt" w:hanging="17pt"/>
      </w:pPr>
      <w:rPr>
        <w:rFonts w:hint="default"/>
      </w:rPr>
    </w:lvl>
    <w:lvl w:ilvl="1" w:tplc="04090019" w:tentative="1">
      <w:start w:val="1"/>
      <w:numFmt w:val="lowerLetter"/>
      <w:lvlText w:val="%2."/>
      <w:lvlJc w:val="start"/>
      <w:pPr>
        <w:tabs>
          <w:tab w:val="num" w:pos="72pt"/>
        </w:tabs>
        <w:ind w:start="72pt" w:hanging="18pt"/>
      </w:pPr>
    </w:lvl>
    <w:lvl w:ilvl="2" w:tplc="0409001B" w:tentative="1">
      <w:start w:val="1"/>
      <w:numFmt w:val="lowerRoman"/>
      <w:lvlText w:val="%3."/>
      <w:lvlJc w:val="end"/>
      <w:pPr>
        <w:tabs>
          <w:tab w:val="num" w:pos="108pt"/>
        </w:tabs>
        <w:ind w:start="108pt" w:hanging="9pt"/>
      </w:pPr>
    </w:lvl>
    <w:lvl w:ilvl="3" w:tplc="0409000F" w:tentative="1">
      <w:start w:val="1"/>
      <w:numFmt w:val="decimal"/>
      <w:lvlText w:val="%4."/>
      <w:lvlJc w:val="start"/>
      <w:pPr>
        <w:tabs>
          <w:tab w:val="num" w:pos="144pt"/>
        </w:tabs>
        <w:ind w:start="144pt" w:hanging="18pt"/>
      </w:pPr>
    </w:lvl>
    <w:lvl w:ilvl="4" w:tplc="04090019" w:tentative="1">
      <w:start w:val="1"/>
      <w:numFmt w:val="lowerLetter"/>
      <w:lvlText w:val="%5."/>
      <w:lvlJc w:val="start"/>
      <w:pPr>
        <w:tabs>
          <w:tab w:val="num" w:pos="180pt"/>
        </w:tabs>
        <w:ind w:start="180pt" w:hanging="18pt"/>
      </w:pPr>
    </w:lvl>
    <w:lvl w:ilvl="5" w:tplc="0409001B" w:tentative="1">
      <w:start w:val="1"/>
      <w:numFmt w:val="lowerRoman"/>
      <w:lvlText w:val="%6."/>
      <w:lvlJc w:val="end"/>
      <w:pPr>
        <w:tabs>
          <w:tab w:val="num" w:pos="216pt"/>
        </w:tabs>
        <w:ind w:start="216pt" w:hanging="9pt"/>
      </w:pPr>
    </w:lvl>
    <w:lvl w:ilvl="6" w:tplc="0409000F" w:tentative="1">
      <w:start w:val="1"/>
      <w:numFmt w:val="decimal"/>
      <w:lvlText w:val="%7."/>
      <w:lvlJc w:val="start"/>
      <w:pPr>
        <w:tabs>
          <w:tab w:val="num" w:pos="252pt"/>
        </w:tabs>
        <w:ind w:start="252pt" w:hanging="18pt"/>
      </w:pPr>
    </w:lvl>
    <w:lvl w:ilvl="7" w:tplc="04090019" w:tentative="1">
      <w:start w:val="1"/>
      <w:numFmt w:val="lowerLetter"/>
      <w:lvlText w:val="%8."/>
      <w:lvlJc w:val="start"/>
      <w:pPr>
        <w:tabs>
          <w:tab w:val="num" w:pos="288pt"/>
        </w:tabs>
        <w:ind w:start="288pt" w:hanging="18pt"/>
      </w:pPr>
    </w:lvl>
    <w:lvl w:ilvl="8" w:tplc="0409001B" w:tentative="1">
      <w:start w:val="1"/>
      <w:numFmt w:val="lowerRoman"/>
      <w:lvlText w:val="%9."/>
      <w:lvlJc w:val="end"/>
      <w:pPr>
        <w:tabs>
          <w:tab w:val="num" w:pos="324pt"/>
        </w:tabs>
        <w:ind w:start="324pt" w:hanging="9pt"/>
      </w:pPr>
    </w:lvl>
  </w:abstractNum>
  <w:abstractNum w:abstractNumId="23">
    <w:nsid w:val="3A4776A0"/>
    <w:multiLevelType w:val="hybridMultilevel"/>
    <w:tmpl w:val="9342C37A"/>
    <w:lvl w:ilvl="0" w:tplc="1666A94E">
      <w:start w:val="1"/>
      <w:numFmt w:val="decimal"/>
      <w:lvlText w:val="%1."/>
      <w:lvlJc w:val="start"/>
      <w:pPr>
        <w:tabs>
          <w:tab w:val="num" w:pos="17pt"/>
        </w:tabs>
        <w:ind w:start="17pt" w:hanging="17pt"/>
      </w:pPr>
      <w:rPr>
        <w:rFonts w:hint="default"/>
      </w:rPr>
    </w:lvl>
    <w:lvl w:ilvl="1" w:tplc="04090019" w:tentative="1">
      <w:start w:val="1"/>
      <w:numFmt w:val="lowerLetter"/>
      <w:lvlText w:val="%2."/>
      <w:lvlJc w:val="start"/>
      <w:pPr>
        <w:tabs>
          <w:tab w:val="num" w:pos="72pt"/>
        </w:tabs>
        <w:ind w:start="72pt" w:hanging="18pt"/>
      </w:pPr>
    </w:lvl>
    <w:lvl w:ilvl="2" w:tplc="0409001B" w:tentative="1">
      <w:start w:val="1"/>
      <w:numFmt w:val="lowerRoman"/>
      <w:lvlText w:val="%3."/>
      <w:lvlJc w:val="end"/>
      <w:pPr>
        <w:tabs>
          <w:tab w:val="num" w:pos="108pt"/>
        </w:tabs>
        <w:ind w:start="108pt" w:hanging="9pt"/>
      </w:pPr>
    </w:lvl>
    <w:lvl w:ilvl="3" w:tplc="0409000F" w:tentative="1">
      <w:start w:val="1"/>
      <w:numFmt w:val="decimal"/>
      <w:lvlText w:val="%4."/>
      <w:lvlJc w:val="start"/>
      <w:pPr>
        <w:tabs>
          <w:tab w:val="num" w:pos="144pt"/>
        </w:tabs>
        <w:ind w:start="144pt" w:hanging="18pt"/>
      </w:pPr>
    </w:lvl>
    <w:lvl w:ilvl="4" w:tplc="04090019" w:tentative="1">
      <w:start w:val="1"/>
      <w:numFmt w:val="lowerLetter"/>
      <w:lvlText w:val="%5."/>
      <w:lvlJc w:val="start"/>
      <w:pPr>
        <w:tabs>
          <w:tab w:val="num" w:pos="180pt"/>
        </w:tabs>
        <w:ind w:start="180pt" w:hanging="18pt"/>
      </w:pPr>
    </w:lvl>
    <w:lvl w:ilvl="5" w:tplc="0409001B" w:tentative="1">
      <w:start w:val="1"/>
      <w:numFmt w:val="lowerRoman"/>
      <w:lvlText w:val="%6."/>
      <w:lvlJc w:val="end"/>
      <w:pPr>
        <w:tabs>
          <w:tab w:val="num" w:pos="216pt"/>
        </w:tabs>
        <w:ind w:start="216pt" w:hanging="9pt"/>
      </w:pPr>
    </w:lvl>
    <w:lvl w:ilvl="6" w:tplc="0409000F" w:tentative="1">
      <w:start w:val="1"/>
      <w:numFmt w:val="decimal"/>
      <w:lvlText w:val="%7."/>
      <w:lvlJc w:val="start"/>
      <w:pPr>
        <w:tabs>
          <w:tab w:val="num" w:pos="252pt"/>
        </w:tabs>
        <w:ind w:start="252pt" w:hanging="18pt"/>
      </w:pPr>
    </w:lvl>
    <w:lvl w:ilvl="7" w:tplc="04090019" w:tentative="1">
      <w:start w:val="1"/>
      <w:numFmt w:val="lowerLetter"/>
      <w:lvlText w:val="%8."/>
      <w:lvlJc w:val="start"/>
      <w:pPr>
        <w:tabs>
          <w:tab w:val="num" w:pos="288pt"/>
        </w:tabs>
        <w:ind w:start="288pt" w:hanging="18pt"/>
      </w:pPr>
    </w:lvl>
    <w:lvl w:ilvl="8" w:tplc="0409001B" w:tentative="1">
      <w:start w:val="1"/>
      <w:numFmt w:val="lowerRoman"/>
      <w:lvlText w:val="%9."/>
      <w:lvlJc w:val="end"/>
      <w:pPr>
        <w:tabs>
          <w:tab w:val="num" w:pos="324pt"/>
        </w:tabs>
        <w:ind w:start="324pt" w:hanging="9pt"/>
      </w:pPr>
    </w:lvl>
  </w:abstractNum>
  <w:abstractNum w:abstractNumId="24">
    <w:nsid w:val="4BCD4E54"/>
    <w:multiLevelType w:val="hybridMultilevel"/>
    <w:tmpl w:val="9342C37A"/>
    <w:lvl w:ilvl="0" w:tplc="1666A94E">
      <w:start w:val="1"/>
      <w:numFmt w:val="decimal"/>
      <w:lvlText w:val="%1."/>
      <w:lvlJc w:val="start"/>
      <w:pPr>
        <w:tabs>
          <w:tab w:val="num" w:pos="17pt"/>
        </w:tabs>
        <w:ind w:start="17pt" w:hanging="17pt"/>
      </w:pPr>
      <w:rPr>
        <w:rFonts w:hint="default"/>
      </w:rPr>
    </w:lvl>
    <w:lvl w:ilvl="1" w:tplc="04090019" w:tentative="1">
      <w:start w:val="1"/>
      <w:numFmt w:val="lowerLetter"/>
      <w:lvlText w:val="%2."/>
      <w:lvlJc w:val="start"/>
      <w:pPr>
        <w:tabs>
          <w:tab w:val="num" w:pos="72pt"/>
        </w:tabs>
        <w:ind w:start="72pt" w:hanging="18pt"/>
      </w:pPr>
    </w:lvl>
    <w:lvl w:ilvl="2" w:tplc="0409001B" w:tentative="1">
      <w:start w:val="1"/>
      <w:numFmt w:val="lowerRoman"/>
      <w:lvlText w:val="%3."/>
      <w:lvlJc w:val="end"/>
      <w:pPr>
        <w:tabs>
          <w:tab w:val="num" w:pos="108pt"/>
        </w:tabs>
        <w:ind w:start="108pt" w:hanging="9pt"/>
      </w:pPr>
    </w:lvl>
    <w:lvl w:ilvl="3" w:tplc="0409000F" w:tentative="1">
      <w:start w:val="1"/>
      <w:numFmt w:val="decimal"/>
      <w:lvlText w:val="%4."/>
      <w:lvlJc w:val="start"/>
      <w:pPr>
        <w:tabs>
          <w:tab w:val="num" w:pos="144pt"/>
        </w:tabs>
        <w:ind w:start="144pt" w:hanging="18pt"/>
      </w:pPr>
    </w:lvl>
    <w:lvl w:ilvl="4" w:tplc="04090019" w:tentative="1">
      <w:start w:val="1"/>
      <w:numFmt w:val="lowerLetter"/>
      <w:lvlText w:val="%5."/>
      <w:lvlJc w:val="start"/>
      <w:pPr>
        <w:tabs>
          <w:tab w:val="num" w:pos="180pt"/>
        </w:tabs>
        <w:ind w:start="180pt" w:hanging="18pt"/>
      </w:pPr>
    </w:lvl>
    <w:lvl w:ilvl="5" w:tplc="0409001B" w:tentative="1">
      <w:start w:val="1"/>
      <w:numFmt w:val="lowerRoman"/>
      <w:lvlText w:val="%6."/>
      <w:lvlJc w:val="end"/>
      <w:pPr>
        <w:tabs>
          <w:tab w:val="num" w:pos="216pt"/>
        </w:tabs>
        <w:ind w:start="216pt" w:hanging="9pt"/>
      </w:pPr>
    </w:lvl>
    <w:lvl w:ilvl="6" w:tplc="0409000F" w:tentative="1">
      <w:start w:val="1"/>
      <w:numFmt w:val="decimal"/>
      <w:lvlText w:val="%7."/>
      <w:lvlJc w:val="start"/>
      <w:pPr>
        <w:tabs>
          <w:tab w:val="num" w:pos="252pt"/>
        </w:tabs>
        <w:ind w:start="252pt" w:hanging="18pt"/>
      </w:pPr>
    </w:lvl>
    <w:lvl w:ilvl="7" w:tplc="04090019" w:tentative="1">
      <w:start w:val="1"/>
      <w:numFmt w:val="lowerLetter"/>
      <w:lvlText w:val="%8."/>
      <w:lvlJc w:val="start"/>
      <w:pPr>
        <w:tabs>
          <w:tab w:val="num" w:pos="288pt"/>
        </w:tabs>
        <w:ind w:start="288pt" w:hanging="18pt"/>
      </w:pPr>
    </w:lvl>
    <w:lvl w:ilvl="8" w:tplc="0409001B" w:tentative="1">
      <w:start w:val="1"/>
      <w:numFmt w:val="lowerRoman"/>
      <w:lvlText w:val="%9."/>
      <w:lvlJc w:val="end"/>
      <w:pPr>
        <w:tabs>
          <w:tab w:val="num" w:pos="324pt"/>
        </w:tabs>
        <w:ind w:start="324pt" w:hanging="9pt"/>
      </w:pPr>
    </w:lvl>
  </w:abstractNum>
  <w:abstractNum w:abstractNumId="25">
    <w:nsid w:val="55821838"/>
    <w:multiLevelType w:val="hybridMultilevel"/>
    <w:tmpl w:val="9342C37A"/>
    <w:lvl w:ilvl="0" w:tplc="1666A94E">
      <w:start w:val="1"/>
      <w:numFmt w:val="decimal"/>
      <w:lvlText w:val="%1."/>
      <w:lvlJc w:val="start"/>
      <w:pPr>
        <w:tabs>
          <w:tab w:val="num" w:pos="17pt"/>
        </w:tabs>
        <w:ind w:start="17pt" w:hanging="17pt"/>
      </w:pPr>
      <w:rPr>
        <w:rFonts w:hint="default"/>
      </w:rPr>
    </w:lvl>
    <w:lvl w:ilvl="1" w:tplc="04090019" w:tentative="1">
      <w:start w:val="1"/>
      <w:numFmt w:val="lowerLetter"/>
      <w:lvlText w:val="%2."/>
      <w:lvlJc w:val="start"/>
      <w:pPr>
        <w:tabs>
          <w:tab w:val="num" w:pos="72pt"/>
        </w:tabs>
        <w:ind w:start="72pt" w:hanging="18pt"/>
      </w:pPr>
    </w:lvl>
    <w:lvl w:ilvl="2" w:tplc="0409001B" w:tentative="1">
      <w:start w:val="1"/>
      <w:numFmt w:val="lowerRoman"/>
      <w:lvlText w:val="%3."/>
      <w:lvlJc w:val="end"/>
      <w:pPr>
        <w:tabs>
          <w:tab w:val="num" w:pos="108pt"/>
        </w:tabs>
        <w:ind w:start="108pt" w:hanging="9pt"/>
      </w:pPr>
    </w:lvl>
    <w:lvl w:ilvl="3" w:tplc="0409000F" w:tentative="1">
      <w:start w:val="1"/>
      <w:numFmt w:val="decimal"/>
      <w:lvlText w:val="%4."/>
      <w:lvlJc w:val="start"/>
      <w:pPr>
        <w:tabs>
          <w:tab w:val="num" w:pos="144pt"/>
        </w:tabs>
        <w:ind w:start="144pt" w:hanging="18pt"/>
      </w:pPr>
    </w:lvl>
    <w:lvl w:ilvl="4" w:tplc="04090019" w:tentative="1">
      <w:start w:val="1"/>
      <w:numFmt w:val="lowerLetter"/>
      <w:lvlText w:val="%5."/>
      <w:lvlJc w:val="start"/>
      <w:pPr>
        <w:tabs>
          <w:tab w:val="num" w:pos="180pt"/>
        </w:tabs>
        <w:ind w:start="180pt" w:hanging="18pt"/>
      </w:pPr>
    </w:lvl>
    <w:lvl w:ilvl="5" w:tplc="0409001B" w:tentative="1">
      <w:start w:val="1"/>
      <w:numFmt w:val="lowerRoman"/>
      <w:lvlText w:val="%6."/>
      <w:lvlJc w:val="end"/>
      <w:pPr>
        <w:tabs>
          <w:tab w:val="num" w:pos="216pt"/>
        </w:tabs>
        <w:ind w:start="216pt" w:hanging="9pt"/>
      </w:pPr>
    </w:lvl>
    <w:lvl w:ilvl="6" w:tplc="0409000F" w:tentative="1">
      <w:start w:val="1"/>
      <w:numFmt w:val="decimal"/>
      <w:lvlText w:val="%7."/>
      <w:lvlJc w:val="start"/>
      <w:pPr>
        <w:tabs>
          <w:tab w:val="num" w:pos="252pt"/>
        </w:tabs>
        <w:ind w:start="252pt" w:hanging="18pt"/>
      </w:pPr>
    </w:lvl>
    <w:lvl w:ilvl="7" w:tplc="04090019" w:tentative="1">
      <w:start w:val="1"/>
      <w:numFmt w:val="lowerLetter"/>
      <w:lvlText w:val="%8."/>
      <w:lvlJc w:val="start"/>
      <w:pPr>
        <w:tabs>
          <w:tab w:val="num" w:pos="288pt"/>
        </w:tabs>
        <w:ind w:start="288pt" w:hanging="18pt"/>
      </w:pPr>
    </w:lvl>
    <w:lvl w:ilvl="8" w:tplc="0409001B" w:tentative="1">
      <w:start w:val="1"/>
      <w:numFmt w:val="lowerRoman"/>
      <w:lvlText w:val="%9."/>
      <w:lvlJc w:val="end"/>
      <w:pPr>
        <w:tabs>
          <w:tab w:val="num" w:pos="324pt"/>
        </w:tabs>
        <w:ind w:start="324pt" w:hanging="9pt"/>
      </w:pPr>
    </w:lvl>
  </w:abstractNum>
  <w:abstractNum w:abstractNumId="26">
    <w:nsid w:val="575341F7"/>
    <w:multiLevelType w:val="hybridMultilevel"/>
    <w:tmpl w:val="7A7C5324"/>
    <w:lvl w:ilvl="0" w:tplc="A9244834">
      <w:start w:val="1"/>
      <w:numFmt w:val="upperRoman"/>
      <w:lvlText w:val="%1."/>
      <w:lvlJc w:val="start"/>
      <w:pPr>
        <w:ind w:start="36pt" w:hanging="36pt"/>
      </w:pPr>
      <w:rPr>
        <w:rFonts w:hint="default"/>
      </w:rPr>
    </w:lvl>
    <w:lvl w:ilvl="1" w:tplc="04090019" w:tentative="1">
      <w:start w:val="1"/>
      <w:numFmt w:val="lowerLetter"/>
      <w:lvlText w:val="%2."/>
      <w:lvlJc w:val="start"/>
      <w:pPr>
        <w:ind w:start="54pt" w:hanging="18pt"/>
      </w:pPr>
    </w:lvl>
    <w:lvl w:ilvl="2" w:tplc="0409001B" w:tentative="1">
      <w:start w:val="1"/>
      <w:numFmt w:val="lowerRoman"/>
      <w:lvlText w:val="%3."/>
      <w:lvlJc w:val="end"/>
      <w:pPr>
        <w:ind w:start="90pt" w:hanging="9pt"/>
      </w:pPr>
    </w:lvl>
    <w:lvl w:ilvl="3" w:tplc="0409000F" w:tentative="1">
      <w:start w:val="1"/>
      <w:numFmt w:val="decimal"/>
      <w:lvlText w:val="%4."/>
      <w:lvlJc w:val="start"/>
      <w:pPr>
        <w:ind w:start="126pt" w:hanging="18pt"/>
      </w:pPr>
    </w:lvl>
    <w:lvl w:ilvl="4" w:tplc="04090019" w:tentative="1">
      <w:start w:val="1"/>
      <w:numFmt w:val="lowerLetter"/>
      <w:lvlText w:val="%5."/>
      <w:lvlJc w:val="start"/>
      <w:pPr>
        <w:ind w:start="162pt" w:hanging="18pt"/>
      </w:pPr>
    </w:lvl>
    <w:lvl w:ilvl="5" w:tplc="0409001B" w:tentative="1">
      <w:start w:val="1"/>
      <w:numFmt w:val="lowerRoman"/>
      <w:lvlText w:val="%6."/>
      <w:lvlJc w:val="end"/>
      <w:pPr>
        <w:ind w:start="198pt" w:hanging="9pt"/>
      </w:pPr>
    </w:lvl>
    <w:lvl w:ilvl="6" w:tplc="0409000F" w:tentative="1">
      <w:start w:val="1"/>
      <w:numFmt w:val="decimal"/>
      <w:lvlText w:val="%7."/>
      <w:lvlJc w:val="start"/>
      <w:pPr>
        <w:ind w:start="234pt" w:hanging="18pt"/>
      </w:pPr>
    </w:lvl>
    <w:lvl w:ilvl="7" w:tplc="04090019" w:tentative="1">
      <w:start w:val="1"/>
      <w:numFmt w:val="lowerLetter"/>
      <w:lvlText w:val="%8."/>
      <w:lvlJc w:val="start"/>
      <w:pPr>
        <w:ind w:start="270pt" w:hanging="18pt"/>
      </w:pPr>
    </w:lvl>
    <w:lvl w:ilvl="8" w:tplc="0409001B" w:tentative="1">
      <w:start w:val="1"/>
      <w:numFmt w:val="lowerRoman"/>
      <w:lvlText w:val="%9."/>
      <w:lvlJc w:val="end"/>
      <w:pPr>
        <w:ind w:start="306pt" w:hanging="9pt"/>
      </w:pPr>
    </w:lvl>
  </w:abstractNum>
  <w:abstractNum w:abstractNumId="27">
    <w:nsid w:val="57CE4A25"/>
    <w:multiLevelType w:val="hybridMultilevel"/>
    <w:tmpl w:val="179E7868"/>
    <w:lvl w:ilvl="0" w:tplc="DD8AAE22">
      <w:start w:val="1"/>
      <w:numFmt w:val="decimal"/>
      <w:lvlText w:val="%1."/>
      <w:lvlJc w:val="start"/>
      <w:pPr>
        <w:tabs>
          <w:tab w:val="num" w:pos="0pt"/>
        </w:tabs>
        <w:ind w:start="0pt" w:firstLine="0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8">
    <w:nsid w:val="5BE94320"/>
    <w:multiLevelType w:val="hybridMultilevel"/>
    <w:tmpl w:val="179E7868"/>
    <w:lvl w:ilvl="0" w:tplc="DD8AAE22">
      <w:start w:val="1"/>
      <w:numFmt w:val="decimal"/>
      <w:lvlText w:val="%1."/>
      <w:lvlJc w:val="start"/>
      <w:pPr>
        <w:tabs>
          <w:tab w:val="num" w:pos="0pt"/>
        </w:tabs>
        <w:ind w:start="0pt" w:firstLine="0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9">
    <w:nsid w:val="5BF105B4"/>
    <w:multiLevelType w:val="hybridMultilevel"/>
    <w:tmpl w:val="9342C37A"/>
    <w:lvl w:ilvl="0" w:tplc="1666A94E">
      <w:start w:val="1"/>
      <w:numFmt w:val="decimal"/>
      <w:lvlText w:val="%1."/>
      <w:lvlJc w:val="start"/>
      <w:pPr>
        <w:tabs>
          <w:tab w:val="num" w:pos="17pt"/>
        </w:tabs>
        <w:ind w:start="17pt" w:hanging="17pt"/>
      </w:pPr>
      <w:rPr>
        <w:rFonts w:hint="default"/>
      </w:rPr>
    </w:lvl>
    <w:lvl w:ilvl="1" w:tplc="04090019" w:tentative="1">
      <w:start w:val="1"/>
      <w:numFmt w:val="lowerLetter"/>
      <w:lvlText w:val="%2."/>
      <w:lvlJc w:val="start"/>
      <w:pPr>
        <w:tabs>
          <w:tab w:val="num" w:pos="72pt"/>
        </w:tabs>
        <w:ind w:start="72pt" w:hanging="18pt"/>
      </w:pPr>
    </w:lvl>
    <w:lvl w:ilvl="2" w:tplc="0409001B" w:tentative="1">
      <w:start w:val="1"/>
      <w:numFmt w:val="lowerRoman"/>
      <w:lvlText w:val="%3."/>
      <w:lvlJc w:val="end"/>
      <w:pPr>
        <w:tabs>
          <w:tab w:val="num" w:pos="108pt"/>
        </w:tabs>
        <w:ind w:start="108pt" w:hanging="9pt"/>
      </w:pPr>
    </w:lvl>
    <w:lvl w:ilvl="3" w:tplc="0409000F" w:tentative="1">
      <w:start w:val="1"/>
      <w:numFmt w:val="decimal"/>
      <w:lvlText w:val="%4."/>
      <w:lvlJc w:val="start"/>
      <w:pPr>
        <w:tabs>
          <w:tab w:val="num" w:pos="144pt"/>
        </w:tabs>
        <w:ind w:start="144pt" w:hanging="18pt"/>
      </w:pPr>
    </w:lvl>
    <w:lvl w:ilvl="4" w:tplc="04090019" w:tentative="1">
      <w:start w:val="1"/>
      <w:numFmt w:val="lowerLetter"/>
      <w:lvlText w:val="%5."/>
      <w:lvlJc w:val="start"/>
      <w:pPr>
        <w:tabs>
          <w:tab w:val="num" w:pos="180pt"/>
        </w:tabs>
        <w:ind w:start="180pt" w:hanging="18pt"/>
      </w:pPr>
    </w:lvl>
    <w:lvl w:ilvl="5" w:tplc="0409001B" w:tentative="1">
      <w:start w:val="1"/>
      <w:numFmt w:val="lowerRoman"/>
      <w:lvlText w:val="%6."/>
      <w:lvlJc w:val="end"/>
      <w:pPr>
        <w:tabs>
          <w:tab w:val="num" w:pos="216pt"/>
        </w:tabs>
        <w:ind w:start="216pt" w:hanging="9pt"/>
      </w:pPr>
    </w:lvl>
    <w:lvl w:ilvl="6" w:tplc="0409000F" w:tentative="1">
      <w:start w:val="1"/>
      <w:numFmt w:val="decimal"/>
      <w:lvlText w:val="%7."/>
      <w:lvlJc w:val="start"/>
      <w:pPr>
        <w:tabs>
          <w:tab w:val="num" w:pos="252pt"/>
        </w:tabs>
        <w:ind w:start="252pt" w:hanging="18pt"/>
      </w:pPr>
    </w:lvl>
    <w:lvl w:ilvl="7" w:tplc="04090019" w:tentative="1">
      <w:start w:val="1"/>
      <w:numFmt w:val="lowerLetter"/>
      <w:lvlText w:val="%8."/>
      <w:lvlJc w:val="start"/>
      <w:pPr>
        <w:tabs>
          <w:tab w:val="num" w:pos="288pt"/>
        </w:tabs>
        <w:ind w:start="288pt" w:hanging="18pt"/>
      </w:pPr>
    </w:lvl>
    <w:lvl w:ilvl="8" w:tplc="0409001B" w:tentative="1">
      <w:start w:val="1"/>
      <w:numFmt w:val="lowerRoman"/>
      <w:lvlText w:val="%9."/>
      <w:lvlJc w:val="end"/>
      <w:pPr>
        <w:tabs>
          <w:tab w:val="num" w:pos="324pt"/>
        </w:tabs>
        <w:ind w:start="324pt" w:hanging="9pt"/>
      </w:pPr>
    </w:lvl>
  </w:abstractNum>
  <w:abstractNum w:abstractNumId="30">
    <w:nsid w:val="5FA16EE4"/>
    <w:multiLevelType w:val="hybridMultilevel"/>
    <w:tmpl w:val="C83AD6B6"/>
    <w:lvl w:ilvl="0" w:tplc="0409000F">
      <w:start w:val="1"/>
      <w:numFmt w:val="decimal"/>
      <w:lvlText w:val="%1."/>
      <w:lvlJc w:val="start"/>
      <w:pPr>
        <w:ind w:start="18pt" w:hanging="18pt"/>
      </w:pPr>
      <w:rPr>
        <w:rFonts w:hint="default"/>
      </w:rPr>
    </w:lvl>
    <w:lvl w:ilvl="1" w:tplc="04090019" w:tentative="1">
      <w:start w:val="1"/>
      <w:numFmt w:val="lowerLetter"/>
      <w:lvlText w:val="%2."/>
      <w:lvlJc w:val="start"/>
      <w:pPr>
        <w:ind w:start="54pt" w:hanging="18pt"/>
      </w:pPr>
    </w:lvl>
    <w:lvl w:ilvl="2" w:tplc="0409001B" w:tentative="1">
      <w:start w:val="1"/>
      <w:numFmt w:val="lowerRoman"/>
      <w:lvlText w:val="%3."/>
      <w:lvlJc w:val="end"/>
      <w:pPr>
        <w:ind w:start="90pt" w:hanging="9pt"/>
      </w:pPr>
    </w:lvl>
    <w:lvl w:ilvl="3" w:tplc="0409000F" w:tentative="1">
      <w:start w:val="1"/>
      <w:numFmt w:val="decimal"/>
      <w:lvlText w:val="%4."/>
      <w:lvlJc w:val="start"/>
      <w:pPr>
        <w:ind w:start="126pt" w:hanging="18pt"/>
      </w:pPr>
    </w:lvl>
    <w:lvl w:ilvl="4" w:tplc="04090019" w:tentative="1">
      <w:start w:val="1"/>
      <w:numFmt w:val="lowerLetter"/>
      <w:lvlText w:val="%5."/>
      <w:lvlJc w:val="start"/>
      <w:pPr>
        <w:ind w:start="162pt" w:hanging="18pt"/>
      </w:pPr>
    </w:lvl>
    <w:lvl w:ilvl="5" w:tplc="0409001B" w:tentative="1">
      <w:start w:val="1"/>
      <w:numFmt w:val="lowerRoman"/>
      <w:lvlText w:val="%6."/>
      <w:lvlJc w:val="end"/>
      <w:pPr>
        <w:ind w:start="198pt" w:hanging="9pt"/>
      </w:pPr>
    </w:lvl>
    <w:lvl w:ilvl="6" w:tplc="0409000F" w:tentative="1">
      <w:start w:val="1"/>
      <w:numFmt w:val="decimal"/>
      <w:lvlText w:val="%7."/>
      <w:lvlJc w:val="start"/>
      <w:pPr>
        <w:ind w:start="234pt" w:hanging="18pt"/>
      </w:pPr>
    </w:lvl>
    <w:lvl w:ilvl="7" w:tplc="04090019" w:tentative="1">
      <w:start w:val="1"/>
      <w:numFmt w:val="lowerLetter"/>
      <w:lvlText w:val="%8."/>
      <w:lvlJc w:val="start"/>
      <w:pPr>
        <w:ind w:start="270pt" w:hanging="18pt"/>
      </w:pPr>
    </w:lvl>
    <w:lvl w:ilvl="8" w:tplc="0409001B" w:tentative="1">
      <w:start w:val="1"/>
      <w:numFmt w:val="lowerRoman"/>
      <w:lvlText w:val="%9."/>
      <w:lvlJc w:val="end"/>
      <w:pPr>
        <w:ind w:start="306pt" w:hanging="9pt"/>
      </w:pPr>
    </w:lvl>
  </w:abstractNum>
  <w:abstractNum w:abstractNumId="31">
    <w:nsid w:val="60835C49"/>
    <w:multiLevelType w:val="hybridMultilevel"/>
    <w:tmpl w:val="9C96AE26"/>
    <w:lvl w:ilvl="0" w:tplc="0409000B">
      <w:start w:val="1"/>
      <w:numFmt w:val="bullet"/>
      <w:lvlText w:val=""/>
      <w:lvlJc w:val="start"/>
      <w:pPr>
        <w:ind w:start="106.90pt" w:hanging="18pt"/>
      </w:pPr>
      <w:rPr>
        <w:rFonts w:ascii="Wingdings" w:hAnsi="Wingdings" w:hint="default"/>
      </w:rPr>
    </w:lvl>
    <w:lvl w:ilvl="1" w:tplc="04090003" w:tentative="1">
      <w:start w:val="1"/>
      <w:numFmt w:val="bullet"/>
      <w:lvlText w:val="o"/>
      <w:lvlJc w:val="start"/>
      <w:pPr>
        <w:ind w:start="142.90pt" w:hanging="18pt"/>
      </w:pPr>
      <w:rPr>
        <w:rFonts w:ascii="Courier New" w:hAnsi="Courier New" w:cs="Courier New" w:hint="default"/>
      </w:rPr>
    </w:lvl>
    <w:lvl w:ilvl="2" w:tplc="04090005" w:tentative="1">
      <w:start w:val="1"/>
      <w:numFmt w:val="bullet"/>
      <w:lvlText w:val=""/>
      <w:lvlJc w:val="start"/>
      <w:pPr>
        <w:ind w:start="178.90pt" w:hanging="18pt"/>
      </w:pPr>
      <w:rPr>
        <w:rFonts w:ascii="Wingdings" w:hAnsi="Wingdings" w:hint="default"/>
      </w:rPr>
    </w:lvl>
    <w:lvl w:ilvl="3" w:tplc="04090001" w:tentative="1">
      <w:start w:val="1"/>
      <w:numFmt w:val="bullet"/>
      <w:lvlText w:val=""/>
      <w:lvlJc w:val="start"/>
      <w:pPr>
        <w:ind w:start="214.90pt" w:hanging="18pt"/>
      </w:pPr>
      <w:rPr>
        <w:rFonts w:ascii="Symbol" w:hAnsi="Symbol" w:hint="default"/>
      </w:rPr>
    </w:lvl>
    <w:lvl w:ilvl="4" w:tplc="04090003" w:tentative="1">
      <w:start w:val="1"/>
      <w:numFmt w:val="bullet"/>
      <w:lvlText w:val="o"/>
      <w:lvlJc w:val="start"/>
      <w:pPr>
        <w:ind w:start="250.90pt" w:hanging="18pt"/>
      </w:pPr>
      <w:rPr>
        <w:rFonts w:ascii="Courier New" w:hAnsi="Courier New" w:cs="Courier New" w:hint="default"/>
      </w:rPr>
    </w:lvl>
    <w:lvl w:ilvl="5" w:tplc="04090005" w:tentative="1">
      <w:start w:val="1"/>
      <w:numFmt w:val="bullet"/>
      <w:lvlText w:val=""/>
      <w:lvlJc w:val="start"/>
      <w:pPr>
        <w:ind w:start="286.90pt" w:hanging="18pt"/>
      </w:pPr>
      <w:rPr>
        <w:rFonts w:ascii="Wingdings" w:hAnsi="Wingdings" w:hint="default"/>
      </w:rPr>
    </w:lvl>
    <w:lvl w:ilvl="6" w:tplc="04090001" w:tentative="1">
      <w:start w:val="1"/>
      <w:numFmt w:val="bullet"/>
      <w:lvlText w:val=""/>
      <w:lvlJc w:val="start"/>
      <w:pPr>
        <w:ind w:start="322.90pt" w:hanging="18pt"/>
      </w:pPr>
      <w:rPr>
        <w:rFonts w:ascii="Symbol" w:hAnsi="Symbol" w:hint="default"/>
      </w:rPr>
    </w:lvl>
    <w:lvl w:ilvl="7" w:tplc="04090003" w:tentative="1">
      <w:start w:val="1"/>
      <w:numFmt w:val="bullet"/>
      <w:lvlText w:val="o"/>
      <w:lvlJc w:val="start"/>
      <w:pPr>
        <w:ind w:start="358.90pt" w:hanging="18pt"/>
      </w:pPr>
      <w:rPr>
        <w:rFonts w:ascii="Courier New" w:hAnsi="Courier New" w:cs="Courier New" w:hint="default"/>
      </w:rPr>
    </w:lvl>
    <w:lvl w:ilvl="8" w:tplc="04090005" w:tentative="1">
      <w:start w:val="1"/>
      <w:numFmt w:val="bullet"/>
      <w:lvlText w:val=""/>
      <w:lvlJc w:val="start"/>
      <w:pPr>
        <w:ind w:start="394.90pt" w:hanging="18pt"/>
      </w:pPr>
      <w:rPr>
        <w:rFonts w:ascii="Wingdings" w:hAnsi="Wingdings" w:hint="default"/>
      </w:rPr>
    </w:lvl>
  </w:abstractNum>
  <w:abstractNum w:abstractNumId="32">
    <w:nsid w:val="648A441F"/>
    <w:multiLevelType w:val="hybridMultilevel"/>
    <w:tmpl w:val="484CE73E"/>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33">
    <w:nsid w:val="6A0D4C69"/>
    <w:multiLevelType w:val="hybridMultilevel"/>
    <w:tmpl w:val="2552265A"/>
    <w:lvl w:ilvl="0" w:tplc="0409000F">
      <w:start w:val="1"/>
      <w:numFmt w:val="decimal"/>
      <w:lvlText w:val="%1."/>
      <w:lvlJc w:val="start"/>
      <w:pPr>
        <w:tabs>
          <w:tab w:val="num" w:pos="17pt"/>
        </w:tabs>
        <w:ind w:start="17pt" w:hanging="17pt"/>
      </w:pPr>
      <w:rPr>
        <w:rFonts w:hint="default"/>
      </w:rPr>
    </w:lvl>
    <w:lvl w:ilvl="1" w:tplc="04090019" w:tentative="1">
      <w:start w:val="1"/>
      <w:numFmt w:val="lowerLetter"/>
      <w:lvlText w:val="%2."/>
      <w:lvlJc w:val="start"/>
      <w:pPr>
        <w:tabs>
          <w:tab w:val="num" w:pos="72pt"/>
        </w:tabs>
        <w:ind w:start="72pt" w:hanging="18pt"/>
      </w:pPr>
    </w:lvl>
    <w:lvl w:ilvl="2" w:tplc="0409001B" w:tentative="1">
      <w:start w:val="1"/>
      <w:numFmt w:val="lowerRoman"/>
      <w:lvlText w:val="%3."/>
      <w:lvlJc w:val="end"/>
      <w:pPr>
        <w:tabs>
          <w:tab w:val="num" w:pos="108pt"/>
        </w:tabs>
        <w:ind w:start="108pt" w:hanging="9pt"/>
      </w:pPr>
    </w:lvl>
    <w:lvl w:ilvl="3" w:tplc="0409000F" w:tentative="1">
      <w:start w:val="1"/>
      <w:numFmt w:val="decimal"/>
      <w:lvlText w:val="%4."/>
      <w:lvlJc w:val="start"/>
      <w:pPr>
        <w:tabs>
          <w:tab w:val="num" w:pos="144pt"/>
        </w:tabs>
        <w:ind w:start="144pt" w:hanging="18pt"/>
      </w:pPr>
    </w:lvl>
    <w:lvl w:ilvl="4" w:tplc="04090019" w:tentative="1">
      <w:start w:val="1"/>
      <w:numFmt w:val="lowerLetter"/>
      <w:lvlText w:val="%5."/>
      <w:lvlJc w:val="start"/>
      <w:pPr>
        <w:tabs>
          <w:tab w:val="num" w:pos="180pt"/>
        </w:tabs>
        <w:ind w:start="180pt" w:hanging="18pt"/>
      </w:pPr>
    </w:lvl>
    <w:lvl w:ilvl="5" w:tplc="0409001B" w:tentative="1">
      <w:start w:val="1"/>
      <w:numFmt w:val="lowerRoman"/>
      <w:lvlText w:val="%6."/>
      <w:lvlJc w:val="end"/>
      <w:pPr>
        <w:tabs>
          <w:tab w:val="num" w:pos="216pt"/>
        </w:tabs>
        <w:ind w:start="216pt" w:hanging="9pt"/>
      </w:pPr>
    </w:lvl>
    <w:lvl w:ilvl="6" w:tplc="0409000F" w:tentative="1">
      <w:start w:val="1"/>
      <w:numFmt w:val="decimal"/>
      <w:lvlText w:val="%7."/>
      <w:lvlJc w:val="start"/>
      <w:pPr>
        <w:tabs>
          <w:tab w:val="num" w:pos="252pt"/>
        </w:tabs>
        <w:ind w:start="252pt" w:hanging="18pt"/>
      </w:pPr>
    </w:lvl>
    <w:lvl w:ilvl="7" w:tplc="04090019" w:tentative="1">
      <w:start w:val="1"/>
      <w:numFmt w:val="lowerLetter"/>
      <w:lvlText w:val="%8."/>
      <w:lvlJc w:val="start"/>
      <w:pPr>
        <w:tabs>
          <w:tab w:val="num" w:pos="288pt"/>
        </w:tabs>
        <w:ind w:start="288pt" w:hanging="18pt"/>
      </w:pPr>
    </w:lvl>
    <w:lvl w:ilvl="8" w:tplc="0409001B" w:tentative="1">
      <w:start w:val="1"/>
      <w:numFmt w:val="lowerRoman"/>
      <w:lvlText w:val="%9."/>
      <w:lvlJc w:val="end"/>
      <w:pPr>
        <w:tabs>
          <w:tab w:val="num" w:pos="324pt"/>
        </w:tabs>
        <w:ind w:start="324pt" w:hanging="9pt"/>
      </w:pPr>
    </w:lvl>
  </w:abstractNum>
  <w:abstractNum w:abstractNumId="34">
    <w:nsid w:val="73932FC8"/>
    <w:multiLevelType w:val="hybridMultilevel"/>
    <w:tmpl w:val="B3345E98"/>
    <w:lvl w:ilvl="0" w:tplc="0409000F">
      <w:start w:val="1"/>
      <w:numFmt w:val="decimal"/>
      <w:lvlText w:val="%1."/>
      <w:lvlJc w:val="start"/>
      <w:pPr>
        <w:tabs>
          <w:tab w:val="num" w:pos="17pt"/>
        </w:tabs>
        <w:ind w:start="17pt" w:hanging="17pt"/>
      </w:pPr>
      <w:rPr>
        <w:rFonts w:hint="default"/>
      </w:rPr>
    </w:lvl>
    <w:lvl w:ilvl="1" w:tplc="04090019" w:tentative="1">
      <w:start w:val="1"/>
      <w:numFmt w:val="lowerLetter"/>
      <w:lvlText w:val="%2."/>
      <w:lvlJc w:val="start"/>
      <w:pPr>
        <w:tabs>
          <w:tab w:val="num" w:pos="72pt"/>
        </w:tabs>
        <w:ind w:start="72pt" w:hanging="18pt"/>
      </w:pPr>
    </w:lvl>
    <w:lvl w:ilvl="2" w:tplc="0409001B" w:tentative="1">
      <w:start w:val="1"/>
      <w:numFmt w:val="lowerRoman"/>
      <w:lvlText w:val="%3."/>
      <w:lvlJc w:val="end"/>
      <w:pPr>
        <w:tabs>
          <w:tab w:val="num" w:pos="108pt"/>
        </w:tabs>
        <w:ind w:start="108pt" w:hanging="9pt"/>
      </w:pPr>
    </w:lvl>
    <w:lvl w:ilvl="3" w:tplc="0409000F" w:tentative="1">
      <w:start w:val="1"/>
      <w:numFmt w:val="decimal"/>
      <w:lvlText w:val="%4."/>
      <w:lvlJc w:val="start"/>
      <w:pPr>
        <w:tabs>
          <w:tab w:val="num" w:pos="144pt"/>
        </w:tabs>
        <w:ind w:start="144pt" w:hanging="18pt"/>
      </w:pPr>
    </w:lvl>
    <w:lvl w:ilvl="4" w:tplc="04090019" w:tentative="1">
      <w:start w:val="1"/>
      <w:numFmt w:val="lowerLetter"/>
      <w:lvlText w:val="%5."/>
      <w:lvlJc w:val="start"/>
      <w:pPr>
        <w:tabs>
          <w:tab w:val="num" w:pos="180pt"/>
        </w:tabs>
        <w:ind w:start="180pt" w:hanging="18pt"/>
      </w:pPr>
    </w:lvl>
    <w:lvl w:ilvl="5" w:tplc="0409001B" w:tentative="1">
      <w:start w:val="1"/>
      <w:numFmt w:val="lowerRoman"/>
      <w:lvlText w:val="%6."/>
      <w:lvlJc w:val="end"/>
      <w:pPr>
        <w:tabs>
          <w:tab w:val="num" w:pos="216pt"/>
        </w:tabs>
        <w:ind w:start="216pt" w:hanging="9pt"/>
      </w:pPr>
    </w:lvl>
    <w:lvl w:ilvl="6" w:tplc="0409000F" w:tentative="1">
      <w:start w:val="1"/>
      <w:numFmt w:val="decimal"/>
      <w:lvlText w:val="%7."/>
      <w:lvlJc w:val="start"/>
      <w:pPr>
        <w:tabs>
          <w:tab w:val="num" w:pos="252pt"/>
        </w:tabs>
        <w:ind w:start="252pt" w:hanging="18pt"/>
      </w:pPr>
    </w:lvl>
    <w:lvl w:ilvl="7" w:tplc="04090019" w:tentative="1">
      <w:start w:val="1"/>
      <w:numFmt w:val="lowerLetter"/>
      <w:lvlText w:val="%8."/>
      <w:lvlJc w:val="start"/>
      <w:pPr>
        <w:tabs>
          <w:tab w:val="num" w:pos="288pt"/>
        </w:tabs>
        <w:ind w:start="288pt" w:hanging="18pt"/>
      </w:pPr>
    </w:lvl>
    <w:lvl w:ilvl="8" w:tplc="0409001B" w:tentative="1">
      <w:start w:val="1"/>
      <w:numFmt w:val="lowerRoman"/>
      <w:lvlText w:val="%9."/>
      <w:lvlJc w:val="end"/>
      <w:pPr>
        <w:tabs>
          <w:tab w:val="num" w:pos="324pt"/>
        </w:tabs>
        <w:ind w:start="324pt" w:hanging="9pt"/>
      </w:pPr>
    </w:lvl>
  </w:abstractNum>
  <w:abstractNum w:abstractNumId="35">
    <w:nsid w:val="76CF4751"/>
    <w:multiLevelType w:val="hybridMultilevel"/>
    <w:tmpl w:val="9342C37A"/>
    <w:lvl w:ilvl="0" w:tplc="1666A94E">
      <w:start w:val="1"/>
      <w:numFmt w:val="decimal"/>
      <w:lvlText w:val="%1."/>
      <w:lvlJc w:val="start"/>
      <w:pPr>
        <w:tabs>
          <w:tab w:val="num" w:pos="17pt"/>
        </w:tabs>
        <w:ind w:start="17pt" w:hanging="17pt"/>
      </w:pPr>
      <w:rPr>
        <w:rFonts w:hint="default"/>
      </w:rPr>
    </w:lvl>
    <w:lvl w:ilvl="1" w:tplc="04090019" w:tentative="1">
      <w:start w:val="1"/>
      <w:numFmt w:val="lowerLetter"/>
      <w:lvlText w:val="%2."/>
      <w:lvlJc w:val="start"/>
      <w:pPr>
        <w:tabs>
          <w:tab w:val="num" w:pos="72pt"/>
        </w:tabs>
        <w:ind w:start="72pt" w:hanging="18pt"/>
      </w:pPr>
    </w:lvl>
    <w:lvl w:ilvl="2" w:tplc="0409001B" w:tentative="1">
      <w:start w:val="1"/>
      <w:numFmt w:val="lowerRoman"/>
      <w:lvlText w:val="%3."/>
      <w:lvlJc w:val="end"/>
      <w:pPr>
        <w:tabs>
          <w:tab w:val="num" w:pos="108pt"/>
        </w:tabs>
        <w:ind w:start="108pt" w:hanging="9pt"/>
      </w:pPr>
    </w:lvl>
    <w:lvl w:ilvl="3" w:tplc="0409000F" w:tentative="1">
      <w:start w:val="1"/>
      <w:numFmt w:val="decimal"/>
      <w:lvlText w:val="%4."/>
      <w:lvlJc w:val="start"/>
      <w:pPr>
        <w:tabs>
          <w:tab w:val="num" w:pos="144pt"/>
        </w:tabs>
        <w:ind w:start="144pt" w:hanging="18pt"/>
      </w:pPr>
    </w:lvl>
    <w:lvl w:ilvl="4" w:tplc="04090019" w:tentative="1">
      <w:start w:val="1"/>
      <w:numFmt w:val="lowerLetter"/>
      <w:lvlText w:val="%5."/>
      <w:lvlJc w:val="start"/>
      <w:pPr>
        <w:tabs>
          <w:tab w:val="num" w:pos="180pt"/>
        </w:tabs>
        <w:ind w:start="180pt" w:hanging="18pt"/>
      </w:pPr>
    </w:lvl>
    <w:lvl w:ilvl="5" w:tplc="0409001B" w:tentative="1">
      <w:start w:val="1"/>
      <w:numFmt w:val="lowerRoman"/>
      <w:lvlText w:val="%6."/>
      <w:lvlJc w:val="end"/>
      <w:pPr>
        <w:tabs>
          <w:tab w:val="num" w:pos="216pt"/>
        </w:tabs>
        <w:ind w:start="216pt" w:hanging="9pt"/>
      </w:pPr>
    </w:lvl>
    <w:lvl w:ilvl="6" w:tplc="0409000F" w:tentative="1">
      <w:start w:val="1"/>
      <w:numFmt w:val="decimal"/>
      <w:lvlText w:val="%7."/>
      <w:lvlJc w:val="start"/>
      <w:pPr>
        <w:tabs>
          <w:tab w:val="num" w:pos="252pt"/>
        </w:tabs>
        <w:ind w:start="252pt" w:hanging="18pt"/>
      </w:pPr>
    </w:lvl>
    <w:lvl w:ilvl="7" w:tplc="04090019" w:tentative="1">
      <w:start w:val="1"/>
      <w:numFmt w:val="lowerLetter"/>
      <w:lvlText w:val="%8."/>
      <w:lvlJc w:val="start"/>
      <w:pPr>
        <w:tabs>
          <w:tab w:val="num" w:pos="288pt"/>
        </w:tabs>
        <w:ind w:start="288pt" w:hanging="18pt"/>
      </w:pPr>
    </w:lvl>
    <w:lvl w:ilvl="8" w:tplc="0409001B" w:tentative="1">
      <w:start w:val="1"/>
      <w:numFmt w:val="lowerRoman"/>
      <w:lvlText w:val="%9."/>
      <w:lvlJc w:val="end"/>
      <w:pPr>
        <w:tabs>
          <w:tab w:val="num" w:pos="324pt"/>
        </w:tabs>
        <w:ind w:start="324pt" w:hanging="9pt"/>
      </w:pPr>
    </w:lvl>
  </w:abstractNum>
  <w:abstractNum w:abstractNumId="36">
    <w:nsid w:val="7AFD01A3"/>
    <w:multiLevelType w:val="hybridMultilevel"/>
    <w:tmpl w:val="179E7868"/>
    <w:lvl w:ilvl="0" w:tplc="DD8AAE22">
      <w:start w:val="1"/>
      <w:numFmt w:val="decimal"/>
      <w:lvlText w:val="%1."/>
      <w:lvlJc w:val="start"/>
      <w:pPr>
        <w:tabs>
          <w:tab w:val="num" w:pos="0pt"/>
        </w:tabs>
        <w:ind w:start="0pt" w:firstLine="0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37">
    <w:nsid w:val="7D2D79E6"/>
    <w:multiLevelType w:val="hybridMultilevel"/>
    <w:tmpl w:val="4E26843C"/>
    <w:lvl w:ilvl="0" w:tplc="1666A94E">
      <w:start w:val="1"/>
      <w:numFmt w:val="decimal"/>
      <w:lvlText w:val="%1."/>
      <w:lvlJc w:val="start"/>
      <w:pPr>
        <w:tabs>
          <w:tab w:val="num" w:pos="17pt"/>
        </w:tabs>
        <w:ind w:start="17pt" w:hanging="17pt"/>
      </w:pPr>
      <w:rPr>
        <w:rFonts w:hint="default"/>
      </w:rPr>
    </w:lvl>
    <w:lvl w:ilvl="1" w:tplc="04090019" w:tentative="1">
      <w:start w:val="1"/>
      <w:numFmt w:val="lowerLetter"/>
      <w:lvlText w:val="%2."/>
      <w:lvlJc w:val="start"/>
      <w:pPr>
        <w:tabs>
          <w:tab w:val="num" w:pos="72pt"/>
        </w:tabs>
        <w:ind w:start="72pt" w:hanging="18pt"/>
      </w:pPr>
    </w:lvl>
    <w:lvl w:ilvl="2" w:tplc="0409001B" w:tentative="1">
      <w:start w:val="1"/>
      <w:numFmt w:val="lowerRoman"/>
      <w:lvlText w:val="%3."/>
      <w:lvlJc w:val="end"/>
      <w:pPr>
        <w:tabs>
          <w:tab w:val="num" w:pos="108pt"/>
        </w:tabs>
        <w:ind w:start="108pt" w:hanging="9pt"/>
      </w:pPr>
    </w:lvl>
    <w:lvl w:ilvl="3" w:tplc="0409000F" w:tentative="1">
      <w:start w:val="1"/>
      <w:numFmt w:val="decimal"/>
      <w:lvlText w:val="%4."/>
      <w:lvlJc w:val="start"/>
      <w:pPr>
        <w:tabs>
          <w:tab w:val="num" w:pos="144pt"/>
        </w:tabs>
        <w:ind w:start="144pt" w:hanging="18pt"/>
      </w:pPr>
    </w:lvl>
    <w:lvl w:ilvl="4" w:tplc="04090019" w:tentative="1">
      <w:start w:val="1"/>
      <w:numFmt w:val="lowerLetter"/>
      <w:lvlText w:val="%5."/>
      <w:lvlJc w:val="start"/>
      <w:pPr>
        <w:tabs>
          <w:tab w:val="num" w:pos="180pt"/>
        </w:tabs>
        <w:ind w:start="180pt" w:hanging="18pt"/>
      </w:pPr>
    </w:lvl>
    <w:lvl w:ilvl="5" w:tplc="0409001B" w:tentative="1">
      <w:start w:val="1"/>
      <w:numFmt w:val="lowerRoman"/>
      <w:lvlText w:val="%6."/>
      <w:lvlJc w:val="end"/>
      <w:pPr>
        <w:tabs>
          <w:tab w:val="num" w:pos="216pt"/>
        </w:tabs>
        <w:ind w:start="216pt" w:hanging="9pt"/>
      </w:pPr>
    </w:lvl>
    <w:lvl w:ilvl="6" w:tplc="0409000F" w:tentative="1">
      <w:start w:val="1"/>
      <w:numFmt w:val="decimal"/>
      <w:lvlText w:val="%7."/>
      <w:lvlJc w:val="start"/>
      <w:pPr>
        <w:tabs>
          <w:tab w:val="num" w:pos="252pt"/>
        </w:tabs>
        <w:ind w:start="252pt" w:hanging="18pt"/>
      </w:pPr>
    </w:lvl>
    <w:lvl w:ilvl="7" w:tplc="04090019" w:tentative="1">
      <w:start w:val="1"/>
      <w:numFmt w:val="lowerLetter"/>
      <w:lvlText w:val="%8."/>
      <w:lvlJc w:val="start"/>
      <w:pPr>
        <w:tabs>
          <w:tab w:val="num" w:pos="288pt"/>
        </w:tabs>
        <w:ind w:start="288pt" w:hanging="18pt"/>
      </w:pPr>
    </w:lvl>
    <w:lvl w:ilvl="8" w:tplc="0409001B" w:tentative="1">
      <w:start w:val="1"/>
      <w:numFmt w:val="lowerRoman"/>
      <w:lvlText w:val="%9."/>
      <w:lvlJc w:val="end"/>
      <w:pPr>
        <w:tabs>
          <w:tab w:val="num" w:pos="324pt"/>
        </w:tabs>
        <w:ind w:start="324pt" w:hanging="9pt"/>
      </w:pPr>
    </w:lvl>
  </w:abstractNum>
  <w:abstractNum w:abstractNumId="38">
    <w:nsid w:val="7E705385"/>
    <w:multiLevelType w:val="hybridMultilevel"/>
    <w:tmpl w:val="6D4C9F3E"/>
    <w:lvl w:ilvl="0" w:tplc="04090001">
      <w:start w:val="1"/>
      <w:numFmt w:val="bullet"/>
      <w:lvlText w:val=""/>
      <w:lvlJc w:val="start"/>
      <w:pPr>
        <w:ind w:start="128.15pt" w:hanging="18pt"/>
      </w:pPr>
      <w:rPr>
        <w:rFonts w:ascii="Symbol" w:hAnsi="Symbol" w:hint="default"/>
      </w:rPr>
    </w:lvl>
    <w:lvl w:ilvl="1" w:tplc="04090003" w:tentative="1">
      <w:start w:val="1"/>
      <w:numFmt w:val="bullet"/>
      <w:lvlText w:val="o"/>
      <w:lvlJc w:val="start"/>
      <w:pPr>
        <w:ind w:start="164.15pt" w:hanging="18pt"/>
      </w:pPr>
      <w:rPr>
        <w:rFonts w:ascii="Courier New" w:hAnsi="Courier New" w:cs="Courier New" w:hint="default"/>
      </w:rPr>
    </w:lvl>
    <w:lvl w:ilvl="2" w:tplc="04090005" w:tentative="1">
      <w:start w:val="1"/>
      <w:numFmt w:val="bullet"/>
      <w:lvlText w:val=""/>
      <w:lvlJc w:val="start"/>
      <w:pPr>
        <w:ind w:start="200.15pt" w:hanging="18pt"/>
      </w:pPr>
      <w:rPr>
        <w:rFonts w:ascii="Wingdings" w:hAnsi="Wingdings" w:hint="default"/>
      </w:rPr>
    </w:lvl>
    <w:lvl w:ilvl="3" w:tplc="04090001" w:tentative="1">
      <w:start w:val="1"/>
      <w:numFmt w:val="bullet"/>
      <w:lvlText w:val=""/>
      <w:lvlJc w:val="start"/>
      <w:pPr>
        <w:ind w:start="236.15pt" w:hanging="18pt"/>
      </w:pPr>
      <w:rPr>
        <w:rFonts w:ascii="Symbol" w:hAnsi="Symbol" w:hint="default"/>
      </w:rPr>
    </w:lvl>
    <w:lvl w:ilvl="4" w:tplc="04090003" w:tentative="1">
      <w:start w:val="1"/>
      <w:numFmt w:val="bullet"/>
      <w:lvlText w:val="o"/>
      <w:lvlJc w:val="start"/>
      <w:pPr>
        <w:ind w:start="272.15pt" w:hanging="18pt"/>
      </w:pPr>
      <w:rPr>
        <w:rFonts w:ascii="Courier New" w:hAnsi="Courier New" w:cs="Courier New" w:hint="default"/>
      </w:rPr>
    </w:lvl>
    <w:lvl w:ilvl="5" w:tplc="04090005" w:tentative="1">
      <w:start w:val="1"/>
      <w:numFmt w:val="bullet"/>
      <w:lvlText w:val=""/>
      <w:lvlJc w:val="start"/>
      <w:pPr>
        <w:ind w:start="308.15pt" w:hanging="18pt"/>
      </w:pPr>
      <w:rPr>
        <w:rFonts w:ascii="Wingdings" w:hAnsi="Wingdings" w:hint="default"/>
      </w:rPr>
    </w:lvl>
    <w:lvl w:ilvl="6" w:tplc="04090001" w:tentative="1">
      <w:start w:val="1"/>
      <w:numFmt w:val="bullet"/>
      <w:lvlText w:val=""/>
      <w:lvlJc w:val="start"/>
      <w:pPr>
        <w:ind w:start="344.15pt" w:hanging="18pt"/>
      </w:pPr>
      <w:rPr>
        <w:rFonts w:ascii="Symbol" w:hAnsi="Symbol" w:hint="default"/>
      </w:rPr>
    </w:lvl>
    <w:lvl w:ilvl="7" w:tplc="04090003" w:tentative="1">
      <w:start w:val="1"/>
      <w:numFmt w:val="bullet"/>
      <w:lvlText w:val="o"/>
      <w:lvlJc w:val="start"/>
      <w:pPr>
        <w:ind w:start="380.15pt" w:hanging="18pt"/>
      </w:pPr>
      <w:rPr>
        <w:rFonts w:ascii="Courier New" w:hAnsi="Courier New" w:cs="Courier New" w:hint="default"/>
      </w:rPr>
    </w:lvl>
    <w:lvl w:ilvl="8" w:tplc="04090005" w:tentative="1">
      <w:start w:val="1"/>
      <w:numFmt w:val="bullet"/>
      <w:lvlText w:val=""/>
      <w:lvlJc w:val="start"/>
      <w:pPr>
        <w:ind w:start="416.15pt" w:hanging="18pt"/>
      </w:pPr>
      <w:rPr>
        <w:rFonts w:ascii="Wingdings" w:hAnsi="Wingdings" w:hint="default"/>
      </w:rPr>
    </w:lvl>
  </w:abstractNum>
  <w:num w:numId="1">
    <w:abstractNumId w:val="26"/>
  </w:num>
  <w:num w:numId="2">
    <w:abstractNumId w:val="15"/>
  </w:num>
  <w:num w:numId="3">
    <w:abstractNumId w:val="13"/>
  </w:num>
  <w:num w:numId="4">
    <w:abstractNumId w:val="21"/>
  </w:num>
  <w:num w:numId="5">
    <w:abstractNumId w:val="36"/>
  </w:num>
  <w:num w:numId="6">
    <w:abstractNumId w:val="19"/>
  </w:num>
  <w:num w:numId="7">
    <w:abstractNumId w:val="11"/>
  </w:num>
  <w:num w:numId="8">
    <w:abstractNumId w:val="35"/>
  </w:num>
  <w:num w:numId="9">
    <w:abstractNumId w:val="27"/>
  </w:num>
  <w:num w:numId="10">
    <w:abstractNumId w:val="29"/>
  </w:num>
  <w:num w:numId="11">
    <w:abstractNumId w:val="37"/>
  </w:num>
  <w:num w:numId="12">
    <w:abstractNumId w:val="0"/>
  </w:num>
  <w:num w:numId="13">
    <w:abstractNumId w:val="6"/>
  </w:num>
  <w:num w:numId="14">
    <w:abstractNumId w:val="34"/>
  </w:num>
  <w:num w:numId="15">
    <w:abstractNumId w:val="1"/>
  </w:num>
  <w:num w:numId="16">
    <w:abstractNumId w:val="18"/>
  </w:num>
  <w:num w:numId="17">
    <w:abstractNumId w:val="20"/>
  </w:num>
  <w:num w:numId="18">
    <w:abstractNumId w:val="28"/>
  </w:num>
  <w:num w:numId="19">
    <w:abstractNumId w:val="33"/>
  </w:num>
  <w:num w:numId="20">
    <w:abstractNumId w:val="23"/>
  </w:num>
  <w:num w:numId="21">
    <w:abstractNumId w:val="16"/>
  </w:num>
  <w:num w:numId="22">
    <w:abstractNumId w:val="22"/>
  </w:num>
  <w:num w:numId="23">
    <w:abstractNumId w:val="30"/>
  </w:num>
  <w:num w:numId="24">
    <w:abstractNumId w:val="2"/>
  </w:num>
  <w:num w:numId="25">
    <w:abstractNumId w:val="8"/>
  </w:num>
  <w:num w:numId="26">
    <w:abstractNumId w:val="17"/>
  </w:num>
  <w:num w:numId="27">
    <w:abstractNumId w:val="5"/>
  </w:num>
  <w:num w:numId="28">
    <w:abstractNumId w:val="24"/>
  </w:num>
  <w:num w:numId="29">
    <w:abstractNumId w:val="14"/>
  </w:num>
  <w:num w:numId="30">
    <w:abstractNumId w:val="25"/>
  </w:num>
  <w:num w:numId="31">
    <w:abstractNumId w:val="3"/>
  </w:num>
  <w:num w:numId="32">
    <w:abstractNumId w:val="12"/>
  </w:num>
  <w:num w:numId="33">
    <w:abstractNumId w:val="10"/>
  </w:num>
  <w:num w:numId="34">
    <w:abstractNumId w:val="31"/>
  </w:num>
  <w:num w:numId="35">
    <w:abstractNumId w:val="9"/>
  </w:num>
  <w:num w:numId="36">
    <w:abstractNumId w:val="38"/>
  </w:num>
  <w:num w:numId="37">
    <w:abstractNumId w:val="7"/>
  </w:num>
  <w:num w:numId="38">
    <w:abstractNumId w:val="4"/>
  </w:num>
  <w:num w:numId="39">
    <w:abstractNumId w:val="32"/>
  </w:num>
  <w:numIdMacAtCleanup w:val="39"/>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sl="http://schemas.openxmlformats.org/schemaLibrary/2006/main" mc:Ignorable="w14 w15">
  <w:zoom w:percent="70%"/>
  <w:hideSpellingErrors/>
  <w:attachedTemplate r:id="rId1"/>
  <w:stylePaneFormatFilter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pt"/>
  <w:drawingGridHorizontalSpacing w:val="7pt"/>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76F9"/>
    <w:rsid w:val="00021460"/>
    <w:rsid w:val="000422F3"/>
    <w:rsid w:val="0004256A"/>
    <w:rsid w:val="00062B51"/>
    <w:rsid w:val="000861CF"/>
    <w:rsid w:val="000A7DB8"/>
    <w:rsid w:val="000B01B1"/>
    <w:rsid w:val="000C167E"/>
    <w:rsid w:val="000D060E"/>
    <w:rsid w:val="00102D6F"/>
    <w:rsid w:val="00123047"/>
    <w:rsid w:val="00134897"/>
    <w:rsid w:val="00143DDB"/>
    <w:rsid w:val="001460E5"/>
    <w:rsid w:val="00157AA8"/>
    <w:rsid w:val="001613FA"/>
    <w:rsid w:val="00162689"/>
    <w:rsid w:val="00162D50"/>
    <w:rsid w:val="00175577"/>
    <w:rsid w:val="00191DDF"/>
    <w:rsid w:val="001A39E6"/>
    <w:rsid w:val="001A732B"/>
    <w:rsid w:val="001B7267"/>
    <w:rsid w:val="001C6030"/>
    <w:rsid w:val="001D01A0"/>
    <w:rsid w:val="001E10EA"/>
    <w:rsid w:val="001F256E"/>
    <w:rsid w:val="001F2CD2"/>
    <w:rsid w:val="001F3F44"/>
    <w:rsid w:val="001F7F4A"/>
    <w:rsid w:val="00205B31"/>
    <w:rsid w:val="0020761D"/>
    <w:rsid w:val="00220AF4"/>
    <w:rsid w:val="00251AA7"/>
    <w:rsid w:val="00253A08"/>
    <w:rsid w:val="00253BE9"/>
    <w:rsid w:val="00253F9A"/>
    <w:rsid w:val="00264694"/>
    <w:rsid w:val="00265C52"/>
    <w:rsid w:val="00267C72"/>
    <w:rsid w:val="00273C26"/>
    <w:rsid w:val="00275686"/>
    <w:rsid w:val="0029146E"/>
    <w:rsid w:val="002B2703"/>
    <w:rsid w:val="002D1AC4"/>
    <w:rsid w:val="002D7601"/>
    <w:rsid w:val="002F33C8"/>
    <w:rsid w:val="00302F59"/>
    <w:rsid w:val="00304B4B"/>
    <w:rsid w:val="003127C4"/>
    <w:rsid w:val="003177B4"/>
    <w:rsid w:val="00331C9B"/>
    <w:rsid w:val="00335B1A"/>
    <w:rsid w:val="00341539"/>
    <w:rsid w:val="00342215"/>
    <w:rsid w:val="00343AAF"/>
    <w:rsid w:val="00366473"/>
    <w:rsid w:val="00373EEC"/>
    <w:rsid w:val="00381481"/>
    <w:rsid w:val="0039093B"/>
    <w:rsid w:val="003B5DB4"/>
    <w:rsid w:val="003C2D16"/>
    <w:rsid w:val="003D132D"/>
    <w:rsid w:val="003D79BB"/>
    <w:rsid w:val="00424733"/>
    <w:rsid w:val="00426677"/>
    <w:rsid w:val="004402BC"/>
    <w:rsid w:val="004551DE"/>
    <w:rsid w:val="0047009B"/>
    <w:rsid w:val="0047699E"/>
    <w:rsid w:val="004A3048"/>
    <w:rsid w:val="004A4E22"/>
    <w:rsid w:val="004B1E94"/>
    <w:rsid w:val="004D3A34"/>
    <w:rsid w:val="004F65B6"/>
    <w:rsid w:val="00504D13"/>
    <w:rsid w:val="00526120"/>
    <w:rsid w:val="00544CDF"/>
    <w:rsid w:val="00556A19"/>
    <w:rsid w:val="00564971"/>
    <w:rsid w:val="0056579C"/>
    <w:rsid w:val="00575A9A"/>
    <w:rsid w:val="005810C3"/>
    <w:rsid w:val="00585E6C"/>
    <w:rsid w:val="00593321"/>
    <w:rsid w:val="00593F01"/>
    <w:rsid w:val="00593F53"/>
    <w:rsid w:val="00596F0B"/>
    <w:rsid w:val="005A62F9"/>
    <w:rsid w:val="005B15D6"/>
    <w:rsid w:val="005D15A1"/>
    <w:rsid w:val="005E4177"/>
    <w:rsid w:val="005F655A"/>
    <w:rsid w:val="00607498"/>
    <w:rsid w:val="0060752B"/>
    <w:rsid w:val="00616F7C"/>
    <w:rsid w:val="00621A9C"/>
    <w:rsid w:val="00637EF1"/>
    <w:rsid w:val="00661999"/>
    <w:rsid w:val="0068029D"/>
    <w:rsid w:val="006804A2"/>
    <w:rsid w:val="006A0BAF"/>
    <w:rsid w:val="006A1904"/>
    <w:rsid w:val="006B3B3E"/>
    <w:rsid w:val="006B41CC"/>
    <w:rsid w:val="006B4AEE"/>
    <w:rsid w:val="006B5D67"/>
    <w:rsid w:val="006B72D4"/>
    <w:rsid w:val="006C3A58"/>
    <w:rsid w:val="006C5499"/>
    <w:rsid w:val="006D60AA"/>
    <w:rsid w:val="006F4B81"/>
    <w:rsid w:val="00705205"/>
    <w:rsid w:val="0070573D"/>
    <w:rsid w:val="0071754A"/>
    <w:rsid w:val="007249F5"/>
    <w:rsid w:val="00770454"/>
    <w:rsid w:val="007807D4"/>
    <w:rsid w:val="007B084E"/>
    <w:rsid w:val="007B18DF"/>
    <w:rsid w:val="007C2189"/>
    <w:rsid w:val="007D0063"/>
    <w:rsid w:val="007E0809"/>
    <w:rsid w:val="007E3595"/>
    <w:rsid w:val="007F3714"/>
    <w:rsid w:val="0080221A"/>
    <w:rsid w:val="008079CE"/>
    <w:rsid w:val="00814BA2"/>
    <w:rsid w:val="00870C4A"/>
    <w:rsid w:val="00886698"/>
    <w:rsid w:val="008D2A58"/>
    <w:rsid w:val="008E0D37"/>
    <w:rsid w:val="008F1A28"/>
    <w:rsid w:val="008F2422"/>
    <w:rsid w:val="008F320F"/>
    <w:rsid w:val="008F652D"/>
    <w:rsid w:val="008F6901"/>
    <w:rsid w:val="00903FCB"/>
    <w:rsid w:val="00926CB2"/>
    <w:rsid w:val="0095574B"/>
    <w:rsid w:val="0096571D"/>
    <w:rsid w:val="0097153A"/>
    <w:rsid w:val="0097181C"/>
    <w:rsid w:val="00971F71"/>
    <w:rsid w:val="00980598"/>
    <w:rsid w:val="00983D12"/>
    <w:rsid w:val="00992CDB"/>
    <w:rsid w:val="009A1A40"/>
    <w:rsid w:val="009A4A99"/>
    <w:rsid w:val="009A50CC"/>
    <w:rsid w:val="009A57A8"/>
    <w:rsid w:val="009B0503"/>
    <w:rsid w:val="009B0FC4"/>
    <w:rsid w:val="009D12EB"/>
    <w:rsid w:val="009D3525"/>
    <w:rsid w:val="009E7D71"/>
    <w:rsid w:val="009F1167"/>
    <w:rsid w:val="00A1080C"/>
    <w:rsid w:val="00A36D2E"/>
    <w:rsid w:val="00A70F29"/>
    <w:rsid w:val="00A73E4B"/>
    <w:rsid w:val="00A87401"/>
    <w:rsid w:val="00AA38A6"/>
    <w:rsid w:val="00AA3DDC"/>
    <w:rsid w:val="00AA4BF7"/>
    <w:rsid w:val="00AB57FC"/>
    <w:rsid w:val="00AB6F5C"/>
    <w:rsid w:val="00AC1153"/>
    <w:rsid w:val="00AC1EF4"/>
    <w:rsid w:val="00AC7804"/>
    <w:rsid w:val="00AD7CA0"/>
    <w:rsid w:val="00AE652F"/>
    <w:rsid w:val="00AF0D71"/>
    <w:rsid w:val="00B03732"/>
    <w:rsid w:val="00B05A02"/>
    <w:rsid w:val="00B147A1"/>
    <w:rsid w:val="00B264CE"/>
    <w:rsid w:val="00B27C84"/>
    <w:rsid w:val="00B3139D"/>
    <w:rsid w:val="00B4395C"/>
    <w:rsid w:val="00B529BD"/>
    <w:rsid w:val="00B87E5C"/>
    <w:rsid w:val="00BA242D"/>
    <w:rsid w:val="00BB4687"/>
    <w:rsid w:val="00BD6BDE"/>
    <w:rsid w:val="00BE572F"/>
    <w:rsid w:val="00BE716D"/>
    <w:rsid w:val="00C22907"/>
    <w:rsid w:val="00C23947"/>
    <w:rsid w:val="00C33F37"/>
    <w:rsid w:val="00C37D4A"/>
    <w:rsid w:val="00C4230C"/>
    <w:rsid w:val="00C455A2"/>
    <w:rsid w:val="00C7181C"/>
    <w:rsid w:val="00C866E5"/>
    <w:rsid w:val="00C92379"/>
    <w:rsid w:val="00CA47BD"/>
    <w:rsid w:val="00CB4B05"/>
    <w:rsid w:val="00CB5B0D"/>
    <w:rsid w:val="00CB78DB"/>
    <w:rsid w:val="00CD3725"/>
    <w:rsid w:val="00CD7FC8"/>
    <w:rsid w:val="00D1483B"/>
    <w:rsid w:val="00D409E6"/>
    <w:rsid w:val="00D42F37"/>
    <w:rsid w:val="00D676F9"/>
    <w:rsid w:val="00D70C71"/>
    <w:rsid w:val="00D71754"/>
    <w:rsid w:val="00D7416F"/>
    <w:rsid w:val="00D8770F"/>
    <w:rsid w:val="00DA27EA"/>
    <w:rsid w:val="00DB3BEA"/>
    <w:rsid w:val="00DB5BB5"/>
    <w:rsid w:val="00DB7CF6"/>
    <w:rsid w:val="00DC3F6D"/>
    <w:rsid w:val="00DE58F3"/>
    <w:rsid w:val="00E12F83"/>
    <w:rsid w:val="00E15D9E"/>
    <w:rsid w:val="00E237B7"/>
    <w:rsid w:val="00E24F29"/>
    <w:rsid w:val="00E427E0"/>
    <w:rsid w:val="00E4387E"/>
    <w:rsid w:val="00E464A3"/>
    <w:rsid w:val="00E56371"/>
    <w:rsid w:val="00E57919"/>
    <w:rsid w:val="00E667D5"/>
    <w:rsid w:val="00E855BF"/>
    <w:rsid w:val="00E87093"/>
    <w:rsid w:val="00E91A7D"/>
    <w:rsid w:val="00E94FEA"/>
    <w:rsid w:val="00EB2ED7"/>
    <w:rsid w:val="00EB325F"/>
    <w:rsid w:val="00EC1720"/>
    <w:rsid w:val="00EC7169"/>
    <w:rsid w:val="00ED3675"/>
    <w:rsid w:val="00ED3FCD"/>
    <w:rsid w:val="00F26E79"/>
    <w:rsid w:val="00F55D1D"/>
    <w:rsid w:val="00F70D3E"/>
    <w:rsid w:val="00F714E4"/>
    <w:rsid w:val="00F71A96"/>
    <w:rsid w:val="00F747BC"/>
    <w:rsid w:val="00F90E67"/>
    <w:rsid w:val="00F97A7D"/>
    <w:rsid w:val="00FB7A1B"/>
    <w:rsid w:val="00FC3C8B"/>
    <w:rsid w:val="00FC4DF9"/>
    <w:rsid w:val="00FE1149"/>
    <w:rsid w:val="00FF56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5:chartTrackingRefBased/>
  <w15:docId w15:val="{EC8378D2-6B0A-422A-B25D-772014568C7F}"/>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Normal Indent" w:uiPriority="99"/>
    <w:lsdException w:name="footer" w:uiPriority="99"/>
    <w:lsdException w:name="caption" w:semiHidden="1" w:unhideWhenUsed="1" w:qFormat="1"/>
    <w:lsdException w:name="Title" w:qFormat="1"/>
    <w:lsdException w:name="Body Text" w:uiPriority="1" w:qFormat="1"/>
    <w:lsdException w:name="Subtitle" w:qFormat="1"/>
    <w:lsdException w:name="Hyperlink" w:uiPriority="99"/>
    <w:lsdException w:name="Strong" w:qFormat="1"/>
    <w:lsdException w:name="Emphasis" w:qFormat="1"/>
    <w:lsdException w:name="No List" w:uiPriority="99"/>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153A"/>
    <w:rPr>
      <w:sz w:val="32"/>
      <w:szCs w:val="24"/>
    </w:rPr>
  </w:style>
  <w:style w:type="paragraph" w:styleId="Heading1">
    <w:name w:val="heading 1"/>
    <w:basedOn w:val="Normal"/>
    <w:next w:val="Normal"/>
    <w:link w:val="Heading1Char"/>
    <w:qFormat/>
    <w:rsid w:val="00E56371"/>
    <w:pPr>
      <w:keepNext/>
      <w:spacing w:before="12pt" w:after="3pt"/>
      <w:outlineLvl w:val="0"/>
    </w:pPr>
    <w:rPr>
      <w:rFonts w:ascii="Arial" w:hAnsi="Arial" w:cs="Arial"/>
      <w:b/>
      <w:bCs/>
      <w:kern w:val="32"/>
      <w:szCs w:val="32"/>
    </w:rPr>
  </w:style>
  <w:style w:type="paragraph" w:styleId="Heading2">
    <w:name w:val="heading 2"/>
    <w:basedOn w:val="Normal"/>
    <w:next w:val="Normal"/>
    <w:link w:val="Heading2Char"/>
    <w:unhideWhenUsed/>
    <w:qFormat/>
    <w:rsid w:val="00F747BC"/>
    <w:pPr>
      <w:keepNext/>
      <w:spacing w:before="12pt" w:after="3pt"/>
      <w:outlineLvl w:val="1"/>
    </w:pPr>
    <w:rPr>
      <w:rFonts w:ascii="Cambria" w:eastAsia="SimSun" w:hAnsi="Cambria"/>
      <w:b/>
      <w:bCs/>
      <w:i/>
      <w:iCs/>
      <w:szCs w:val="28"/>
      <w:lang w:val="x-none"/>
    </w:rPr>
  </w:style>
  <w:style w:type="paragraph" w:styleId="Heading3">
    <w:name w:val="heading 3"/>
    <w:basedOn w:val="Normal"/>
    <w:next w:val="Normal"/>
    <w:link w:val="Heading3Char"/>
    <w:unhideWhenUsed/>
    <w:qFormat/>
    <w:rsid w:val="00F747BC"/>
    <w:pPr>
      <w:keepNext/>
      <w:spacing w:before="12pt" w:after="3pt"/>
      <w:outlineLvl w:val="2"/>
    </w:pPr>
    <w:rPr>
      <w:rFonts w:ascii="Cambria" w:eastAsia="SimSun" w:hAnsi="Cambria"/>
      <w:b/>
      <w:bCs/>
      <w:sz w:val="26"/>
      <w:szCs w:val="26"/>
      <w:lang w:val="x-none"/>
    </w:rPr>
  </w:style>
  <w:style w:type="paragraph" w:styleId="Heading4">
    <w:name w:val="heading 4"/>
    <w:basedOn w:val="Normal"/>
    <w:next w:val="Normal"/>
    <w:link w:val="Heading4Char"/>
    <w:unhideWhenUsed/>
    <w:qFormat/>
    <w:rsid w:val="00F747BC"/>
    <w:pPr>
      <w:keepNext/>
      <w:spacing w:before="12pt" w:after="3pt"/>
      <w:outlineLvl w:val="3"/>
    </w:pPr>
    <w:rPr>
      <w:rFonts w:ascii="Calibri" w:eastAsia="SimSun" w:hAnsi="Calibri"/>
      <w:b/>
      <w:bCs/>
      <w:szCs w:val="28"/>
      <w:lang w:val="x-none"/>
    </w:rPr>
  </w:style>
  <w:style w:type="paragraph" w:styleId="Heading5">
    <w:name w:val="heading 5"/>
    <w:basedOn w:val="Normal"/>
    <w:next w:val="Normal"/>
    <w:link w:val="Heading5Char"/>
    <w:qFormat/>
    <w:rsid w:val="00267C72"/>
    <w:pPr>
      <w:keepNext/>
      <w:spacing w:before="6pt" w:line="14.40pt" w:lineRule="auto"/>
      <w:ind w:start="50.40pt" w:hanging="50.40pt"/>
      <w:jc w:val="both"/>
      <w:outlineLvl w:val="4"/>
    </w:pPr>
    <w:rPr>
      <w:sz w:val="24"/>
      <w:szCs w:val="20"/>
    </w:rPr>
  </w:style>
  <w:style w:type="paragraph" w:styleId="Heading6">
    <w:name w:val="heading 6"/>
    <w:basedOn w:val="Normal"/>
    <w:next w:val="Normal"/>
    <w:link w:val="Heading6Char"/>
    <w:uiPriority w:val="9"/>
    <w:qFormat/>
    <w:rsid w:val="00267C72"/>
    <w:pPr>
      <w:spacing w:before="12pt" w:after="3pt" w:line="14.40pt" w:lineRule="auto"/>
      <w:ind w:start="57.60pt" w:hanging="57.60pt"/>
      <w:jc w:val="both"/>
      <w:outlineLvl w:val="5"/>
    </w:pPr>
    <w:rPr>
      <w:rFonts w:ascii="Cambria" w:eastAsia="MS Mincho" w:hAnsi="Cambria"/>
      <w:b/>
      <w:bCs/>
      <w:sz w:val="22"/>
      <w:szCs w:val="22"/>
    </w:rPr>
  </w:style>
  <w:style w:type="paragraph" w:styleId="Heading7">
    <w:name w:val="heading 7"/>
    <w:basedOn w:val="Normal"/>
    <w:next w:val="Normal"/>
    <w:link w:val="Heading7Char"/>
    <w:uiPriority w:val="9"/>
    <w:qFormat/>
    <w:rsid w:val="00267C72"/>
    <w:pPr>
      <w:spacing w:before="12pt" w:after="3pt" w:line="14.40pt" w:lineRule="auto"/>
      <w:ind w:start="64.80pt" w:hanging="64.80pt"/>
      <w:jc w:val="both"/>
      <w:outlineLvl w:val="6"/>
    </w:pPr>
    <w:rPr>
      <w:rFonts w:ascii="Cambria" w:eastAsia="MS Mincho" w:hAnsi="Cambria"/>
      <w:sz w:val="24"/>
    </w:rPr>
  </w:style>
  <w:style w:type="paragraph" w:styleId="Heading8">
    <w:name w:val="heading 8"/>
    <w:basedOn w:val="Normal"/>
    <w:next w:val="Normal"/>
    <w:link w:val="Heading8Char"/>
    <w:uiPriority w:val="9"/>
    <w:qFormat/>
    <w:rsid w:val="00267C72"/>
    <w:pPr>
      <w:spacing w:before="12pt" w:after="3pt" w:line="14.40pt" w:lineRule="auto"/>
      <w:ind w:start="72pt" w:hanging="72pt"/>
      <w:jc w:val="both"/>
      <w:outlineLvl w:val="7"/>
    </w:pPr>
    <w:rPr>
      <w:rFonts w:ascii="Cambria" w:eastAsia="MS Mincho" w:hAnsi="Cambria"/>
      <w:i/>
      <w:iCs/>
      <w:sz w:val="24"/>
    </w:rPr>
  </w:style>
  <w:style w:type="paragraph" w:styleId="Heading9">
    <w:name w:val="heading 9"/>
    <w:basedOn w:val="Normal"/>
    <w:next w:val="Normal"/>
    <w:link w:val="Heading9Char"/>
    <w:uiPriority w:val="9"/>
    <w:qFormat/>
    <w:rsid w:val="00267C72"/>
    <w:pPr>
      <w:spacing w:before="12pt" w:after="3pt" w:line="14.40pt" w:lineRule="auto"/>
      <w:ind w:start="79.20pt" w:hanging="79.20pt"/>
      <w:jc w:val="both"/>
      <w:outlineLvl w:val="8"/>
    </w:pPr>
    <w:rPr>
      <w:rFonts w:ascii="Calibri" w:eastAsia="MS Gothic" w:hAnsi="Calibri"/>
      <w:sz w:val="22"/>
      <w:szCs w:val="22"/>
    </w:rPr>
  </w:style>
  <w:style w:type="character" w:default="1" w:styleId="DefaultParagraphFont">
    <w:name w:val="Default Paragraph Font"/>
    <w:semiHidden/>
  </w:style>
  <w:style w:type="table" w:default="1" w:styleId="TableNormal">
    <w:name w:val="Normal Table"/>
    <w:semiHidden/>
    <w:tblPr>
      <w:tblInd w:w="0pt" w:type="dxa"/>
      <w:tblCellMar>
        <w:top w:w="0pt" w:type="dxa"/>
        <w:start w:w="5.40pt" w:type="dxa"/>
        <w:bottom w:w="0pt" w:type="dxa"/>
        <w:end w:w="5.40pt" w:type="dxa"/>
      </w:tblCellMar>
    </w:tblPr>
  </w:style>
  <w:style w:type="numbering" w:default="1" w:styleId="NoList">
    <w:name w:val="No List"/>
    <w:uiPriority w:val="99"/>
    <w:semiHidden/>
  </w:style>
  <w:style w:type="paragraph" w:styleId="Title">
    <w:name w:val="Title"/>
    <w:basedOn w:val="Normal"/>
    <w:qFormat/>
    <w:rsid w:val="00D676F9"/>
    <w:pPr>
      <w:jc w:val="center"/>
    </w:pPr>
    <w:rPr>
      <w:rFonts w:ascii=".VnUniverseH" w:hAnsi=".VnUniverseH"/>
      <w:b/>
      <w:sz w:val="28"/>
      <w:szCs w:val="20"/>
    </w:rPr>
  </w:style>
  <w:style w:type="paragraph" w:styleId="BodyText3">
    <w:name w:val="Body Text 3"/>
    <w:basedOn w:val="Normal"/>
    <w:rsid w:val="00D676F9"/>
    <w:pPr>
      <w:jc w:val="center"/>
    </w:pPr>
    <w:rPr>
      <w:rFonts w:ascii=".VnAvantH" w:hAnsi=".VnAvantH"/>
      <w:b/>
      <w:sz w:val="22"/>
      <w:szCs w:val="20"/>
    </w:rPr>
  </w:style>
  <w:style w:type="character" w:customStyle="1" w:styleId="Heading1Char">
    <w:name w:val="Heading 1 Char"/>
    <w:link w:val="Heading1"/>
    <w:rsid w:val="00E56371"/>
    <w:rPr>
      <w:rFonts w:ascii="Arial" w:hAnsi="Arial" w:cs="Arial"/>
      <w:b/>
      <w:bCs/>
      <w:kern w:val="32"/>
      <w:sz w:val="32"/>
      <w:szCs w:val="32"/>
      <w:lang w:val="en-US" w:eastAsia="en-US" w:bidi="ar-SA"/>
    </w:rPr>
  </w:style>
  <w:style w:type="paragraph" w:styleId="BodyText2">
    <w:name w:val="Body Text 2"/>
    <w:basedOn w:val="Normal"/>
    <w:link w:val="BodyText2Char"/>
    <w:rsid w:val="00331C9B"/>
    <w:pPr>
      <w:spacing w:after="6pt" w:line="24pt" w:lineRule="auto"/>
    </w:pPr>
    <w:rPr>
      <w:sz w:val="24"/>
      <w:lang w:val="x-none"/>
    </w:rPr>
  </w:style>
  <w:style w:type="character" w:customStyle="1" w:styleId="BodyText2Char">
    <w:name w:val="Body Text 2 Char"/>
    <w:link w:val="BodyText2"/>
    <w:rsid w:val="00331C9B"/>
    <w:rPr>
      <w:sz w:val="24"/>
      <w:szCs w:val="24"/>
      <w:lang w:eastAsia="en-US"/>
    </w:rPr>
  </w:style>
  <w:style w:type="paragraph" w:customStyle="1" w:styleId="I">
    <w:name w:val="I."/>
    <w:basedOn w:val="Heading1"/>
    <w:qFormat/>
    <w:rsid w:val="00162D50"/>
    <w:rPr>
      <w:rFonts w:ascii="Times New Roman" w:hAnsi="Times New Roman"/>
      <w:sz w:val="44"/>
      <w:szCs w:val="28"/>
      <w:shd w:val="clear" w:color="auto" w:fill="FFFFFF"/>
    </w:rPr>
  </w:style>
  <w:style w:type="paragraph" w:customStyle="1" w:styleId="1">
    <w:name w:val="1."/>
    <w:basedOn w:val="Heading2"/>
    <w:qFormat/>
    <w:rsid w:val="00162D50"/>
    <w:rPr>
      <w:rFonts w:ascii="Times New Roman" w:hAnsi="Times New Roman"/>
      <w:i w:val="0"/>
      <w:sz w:val="36"/>
    </w:rPr>
  </w:style>
  <w:style w:type="paragraph" w:customStyle="1" w:styleId="11">
    <w:name w:val="1.1"/>
    <w:basedOn w:val="Heading3"/>
    <w:qFormat/>
    <w:rsid w:val="0097153A"/>
    <w:pPr>
      <w:ind w:start="36pt"/>
    </w:pPr>
    <w:rPr>
      <w:rFonts w:ascii="Times New Roman" w:hAnsi="Times New Roman"/>
      <w:sz w:val="32"/>
      <w:shd w:val="clear" w:color="auto" w:fill="FFFFFF"/>
    </w:rPr>
  </w:style>
  <w:style w:type="character" w:customStyle="1" w:styleId="Heading2Char">
    <w:name w:val="Heading 2 Char"/>
    <w:link w:val="Heading2"/>
    <w:rsid w:val="00F747BC"/>
    <w:rPr>
      <w:rFonts w:ascii="Cambria" w:eastAsia="SimSun" w:hAnsi="Cambria" w:cs="Times New Roman"/>
      <w:b/>
      <w:bCs/>
      <w:i/>
      <w:iCs/>
      <w:sz w:val="28"/>
      <w:szCs w:val="28"/>
      <w:lang w:eastAsia="en-US"/>
    </w:rPr>
  </w:style>
  <w:style w:type="paragraph" w:customStyle="1" w:styleId="111">
    <w:name w:val="1.1.1"/>
    <w:basedOn w:val="Heading4"/>
    <w:qFormat/>
    <w:rsid w:val="008E0D37"/>
    <w:rPr>
      <w:rFonts w:ascii="Times New Roman" w:hAnsi="Times New Roman"/>
    </w:rPr>
  </w:style>
  <w:style w:type="character" w:customStyle="1" w:styleId="Heading3Char">
    <w:name w:val="Heading 3 Char"/>
    <w:link w:val="Heading3"/>
    <w:rsid w:val="00F747BC"/>
    <w:rPr>
      <w:rFonts w:ascii="Cambria" w:eastAsia="SimSun" w:hAnsi="Cambria" w:cs="Times New Roman"/>
      <w:b/>
      <w:bCs/>
      <w:sz w:val="26"/>
      <w:szCs w:val="26"/>
      <w:lang w:eastAsia="en-US"/>
    </w:rPr>
  </w:style>
  <w:style w:type="paragraph" w:styleId="TOCHeading">
    <w:name w:val="TOC Heading"/>
    <w:basedOn w:val="Heading1"/>
    <w:next w:val="Normal"/>
    <w:uiPriority w:val="39"/>
    <w:unhideWhenUsed/>
    <w:qFormat/>
    <w:rsid w:val="00F747BC"/>
    <w:pPr>
      <w:keepLines/>
      <w:spacing w:before="24pt" w:after="0pt" w:line="13.80pt" w:lineRule="auto"/>
      <w:outlineLvl w:val="9"/>
    </w:pPr>
    <w:rPr>
      <w:rFonts w:ascii="Cambria" w:eastAsia="SimSun" w:hAnsi="Cambria" w:cs="Times New Roman"/>
      <w:color w:val="365F91"/>
      <w:kern w:val="0"/>
      <w:sz w:val="28"/>
      <w:szCs w:val="28"/>
    </w:rPr>
  </w:style>
  <w:style w:type="character" w:customStyle="1" w:styleId="Heading4Char">
    <w:name w:val="Heading 4 Char"/>
    <w:link w:val="Heading4"/>
    <w:rsid w:val="00F747BC"/>
    <w:rPr>
      <w:rFonts w:ascii="Calibri" w:eastAsia="SimSun" w:hAnsi="Calibri" w:cs="Times New Roman"/>
      <w:b/>
      <w:bCs/>
      <w:sz w:val="28"/>
      <w:szCs w:val="28"/>
      <w:lang w:eastAsia="en-US"/>
    </w:rPr>
  </w:style>
  <w:style w:type="paragraph" w:styleId="TOC1">
    <w:name w:val="toc 1"/>
    <w:basedOn w:val="Normal"/>
    <w:next w:val="Normal"/>
    <w:autoRedefine/>
    <w:uiPriority w:val="39"/>
    <w:rsid w:val="00373EEC"/>
    <w:pPr>
      <w:tabs>
        <w:tab w:val="start" w:pos="27pt"/>
        <w:tab w:val="end" w:leader="dot" w:pos="487.35pt"/>
      </w:tabs>
      <w:spacing w:before="3pt" w:after="3pt"/>
    </w:pPr>
    <w:rPr>
      <w:b/>
      <w:noProof/>
    </w:rPr>
  </w:style>
  <w:style w:type="paragraph" w:styleId="TOC2">
    <w:name w:val="toc 2"/>
    <w:basedOn w:val="Normal"/>
    <w:next w:val="Normal"/>
    <w:autoRedefine/>
    <w:uiPriority w:val="39"/>
    <w:rsid w:val="003127C4"/>
    <w:pPr>
      <w:tabs>
        <w:tab w:val="start" w:pos="44pt"/>
        <w:tab w:val="end" w:leader="dot" w:pos="486.85pt"/>
      </w:tabs>
      <w:spacing w:before="6pt" w:after="6pt"/>
      <w:ind w:start="11.90pt"/>
    </w:pPr>
  </w:style>
  <w:style w:type="character" w:styleId="Hyperlink">
    <w:name w:val="Hyperlink"/>
    <w:uiPriority w:val="99"/>
    <w:unhideWhenUsed/>
    <w:rsid w:val="00F747BC"/>
    <w:rPr>
      <w:color w:val="0000FF"/>
      <w:u w:val="single"/>
    </w:rPr>
  </w:style>
  <w:style w:type="paragraph" w:styleId="Header">
    <w:name w:val="header"/>
    <w:basedOn w:val="Normal"/>
    <w:link w:val="HeaderChar"/>
    <w:rsid w:val="00F97A7D"/>
    <w:pPr>
      <w:tabs>
        <w:tab w:val="center" w:pos="234pt"/>
        <w:tab w:val="end" w:pos="468pt"/>
      </w:tabs>
    </w:pPr>
    <w:rPr>
      <w:sz w:val="24"/>
      <w:lang w:val="x-none"/>
    </w:rPr>
  </w:style>
  <w:style w:type="character" w:customStyle="1" w:styleId="HeaderChar">
    <w:name w:val="Header Char"/>
    <w:link w:val="Header"/>
    <w:rsid w:val="00F97A7D"/>
    <w:rPr>
      <w:sz w:val="24"/>
      <w:szCs w:val="24"/>
      <w:lang w:eastAsia="en-US"/>
    </w:rPr>
  </w:style>
  <w:style w:type="paragraph" w:styleId="Footer">
    <w:name w:val="footer"/>
    <w:basedOn w:val="Normal"/>
    <w:link w:val="FooterChar"/>
    <w:uiPriority w:val="99"/>
    <w:rsid w:val="00F97A7D"/>
    <w:pPr>
      <w:tabs>
        <w:tab w:val="center" w:pos="234pt"/>
        <w:tab w:val="end" w:pos="468pt"/>
      </w:tabs>
    </w:pPr>
    <w:rPr>
      <w:sz w:val="24"/>
      <w:lang w:val="x-none"/>
    </w:rPr>
  </w:style>
  <w:style w:type="character" w:customStyle="1" w:styleId="FooterChar">
    <w:name w:val="Footer Char"/>
    <w:link w:val="Footer"/>
    <w:uiPriority w:val="99"/>
    <w:rsid w:val="00F97A7D"/>
    <w:rPr>
      <w:sz w:val="24"/>
      <w:szCs w:val="24"/>
      <w:lang w:eastAsia="en-US"/>
    </w:rPr>
  </w:style>
  <w:style w:type="paragraph" w:styleId="TOC3">
    <w:name w:val="toc 3"/>
    <w:basedOn w:val="Normal"/>
    <w:next w:val="Normal"/>
    <w:autoRedefine/>
    <w:uiPriority w:val="39"/>
    <w:rsid w:val="005E4177"/>
    <w:pPr>
      <w:tabs>
        <w:tab w:val="start" w:pos="78pt"/>
        <w:tab w:val="end" w:leader="dot" w:pos="486.85pt"/>
      </w:tabs>
      <w:ind w:start="32pt"/>
    </w:pPr>
  </w:style>
  <w:style w:type="table" w:styleId="TableGrid">
    <w:name w:val="Table Grid"/>
    <w:basedOn w:val="TableNormal"/>
    <w:uiPriority w:val="39"/>
    <w:rsid w:val="00335B1A"/>
    <w:tblPr>
      <w:tblInd w:w="0pt" w:type="dxa"/>
      <w:tblBorders>
        <w:top w:val="single" w:sz="4" w:space="0" w:color="000000"/>
        <w:start w:val="single" w:sz="4" w:space="0" w:color="000000"/>
        <w:bottom w:val="single" w:sz="4" w:space="0" w:color="000000"/>
        <w:end w:val="single" w:sz="4" w:space="0" w:color="000000"/>
        <w:insideH w:val="single" w:sz="4" w:space="0" w:color="000000"/>
        <w:insideV w:val="single" w:sz="4" w:space="0" w:color="000000"/>
      </w:tblBorders>
      <w:tblCellMar>
        <w:top w:w="0pt" w:type="dxa"/>
        <w:start w:w="5.40pt" w:type="dxa"/>
        <w:bottom w:w="0pt" w:type="dxa"/>
        <w:end w:w="5.40pt" w:type="dxa"/>
      </w:tblCellMar>
    </w:tblPr>
  </w:style>
  <w:style w:type="paragraph" w:customStyle="1" w:styleId="paragraph">
    <w:name w:val="paragraph"/>
    <w:basedOn w:val="Normal"/>
    <w:rsid w:val="00F71A96"/>
    <w:pPr>
      <w:spacing w:before="5pt" w:beforeAutospacing="1" w:after="5pt" w:afterAutospacing="1"/>
    </w:pPr>
    <w:rPr>
      <w:sz w:val="24"/>
    </w:rPr>
  </w:style>
  <w:style w:type="character" w:customStyle="1" w:styleId="spellingerror">
    <w:name w:val="spellingerror"/>
    <w:rsid w:val="00F71A96"/>
  </w:style>
  <w:style w:type="character" w:customStyle="1" w:styleId="normaltextrun">
    <w:name w:val="normaltextrun"/>
    <w:rsid w:val="00F71A96"/>
  </w:style>
  <w:style w:type="character" w:customStyle="1" w:styleId="eop">
    <w:name w:val="eop"/>
    <w:rsid w:val="00F71A96"/>
  </w:style>
  <w:style w:type="character" w:customStyle="1" w:styleId="contextualspellingandgrammarerror">
    <w:name w:val="contextualspellingandgrammarerror"/>
    <w:rsid w:val="00F71A96"/>
  </w:style>
  <w:style w:type="character" w:styleId="Strong">
    <w:name w:val="Strong"/>
    <w:qFormat/>
    <w:rsid w:val="00021460"/>
    <w:rPr>
      <w:b/>
      <w:bCs/>
    </w:rPr>
  </w:style>
  <w:style w:type="table" w:customStyle="1" w:styleId="GridTable1LightAccent1">
    <w:name w:val="Grid Table 1 Light Accent 1"/>
    <w:basedOn w:val="TableNormal"/>
    <w:uiPriority w:val="46"/>
    <w:rsid w:val="001F2CD2"/>
    <w:rPr>
      <w:rFonts w:ascii="Calibri" w:eastAsia="Calibri" w:hAnsi="Calibri"/>
      <w:sz w:val="22"/>
      <w:szCs w:val="22"/>
      <w:lang w:val="vi-VN"/>
    </w:rPr>
    <w:tblPr>
      <w:tblStyleRowBandSize w:val="1"/>
      <w:tblStyleColBandSize w:val="1"/>
      <w:tblInd w:w="0pt" w:type="dxa"/>
      <w:tblBorders>
        <w:top w:val="single" w:sz="4" w:space="0" w:color="B8CCE4"/>
        <w:start w:val="single" w:sz="4" w:space="0" w:color="B8CCE4"/>
        <w:bottom w:val="single" w:sz="4" w:space="0" w:color="B8CCE4"/>
        <w:end w:val="single" w:sz="4" w:space="0" w:color="B8CCE4"/>
        <w:insideH w:val="single" w:sz="4" w:space="0" w:color="B8CCE4"/>
        <w:insideV w:val="single" w:sz="4" w:space="0" w:color="B8CCE4"/>
      </w:tblBorders>
      <w:tblCellMar>
        <w:top w:w="0pt" w:type="dxa"/>
        <w:start w:w="5.40pt" w:type="dxa"/>
        <w:bottom w:w="0pt" w:type="dxa"/>
        <w:end w:w="5.40pt" w:type="dxa"/>
      </w:tblCellMar>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paragraph" w:styleId="ListParagraph">
    <w:name w:val="List Paragraph"/>
    <w:basedOn w:val="Normal"/>
    <w:uiPriority w:val="34"/>
    <w:qFormat/>
    <w:rsid w:val="00E12F83"/>
    <w:pPr>
      <w:ind w:start="36pt"/>
    </w:pPr>
  </w:style>
  <w:style w:type="paragraph" w:customStyle="1" w:styleId="Bang">
    <w:name w:val="Bang"/>
    <w:basedOn w:val="Normal"/>
    <w:autoRedefine/>
    <w:rsid w:val="00DB5BB5"/>
    <w:pPr>
      <w:spacing w:before="4pt" w:after="4pt"/>
      <w:jc w:val="both"/>
    </w:pPr>
    <w:rPr>
      <w:rFonts w:ascii="Tahoma" w:hAnsi="Tahoma" w:cs="Tahoma"/>
      <w:sz w:val="18"/>
      <w:szCs w:val="18"/>
    </w:rPr>
  </w:style>
  <w:style w:type="paragraph" w:customStyle="1" w:styleId="TableCaption">
    <w:name w:val="TableCaption"/>
    <w:basedOn w:val="NormalIndent"/>
    <w:rsid w:val="00DB5BB5"/>
    <w:pPr>
      <w:widowControl w:val="0"/>
      <w:spacing w:before="6pt" w:after="3pt"/>
      <w:ind w:start="0.70pt" w:end="0.70pt"/>
    </w:pPr>
    <w:rPr>
      <w:rFonts w:ascii="Tahoma" w:hAnsi="Tahoma" w:cs="Arial"/>
      <w:b/>
      <w:bCs/>
      <w:sz w:val="21"/>
      <w:szCs w:val="20"/>
    </w:rPr>
  </w:style>
  <w:style w:type="paragraph" w:customStyle="1" w:styleId="TableCaptionSmall">
    <w:name w:val="TableCaptionSmall"/>
    <w:basedOn w:val="Normal"/>
    <w:rsid w:val="00DB5BB5"/>
    <w:pPr>
      <w:widowControl w:val="0"/>
      <w:spacing w:before="6pt" w:line="18pt" w:lineRule="auto"/>
      <w:jc w:val="center"/>
    </w:pPr>
    <w:rPr>
      <w:rFonts w:ascii="Tahoma" w:hAnsi="Tahoma" w:cs="Tahoma"/>
      <w:b/>
      <w:sz w:val="20"/>
    </w:rPr>
  </w:style>
  <w:style w:type="paragraph" w:styleId="NormalIndent">
    <w:name w:val="Normal Indent"/>
    <w:basedOn w:val="Normal"/>
    <w:uiPriority w:val="99"/>
    <w:rsid w:val="00DB5BB5"/>
    <w:pPr>
      <w:ind w:start="36pt"/>
    </w:pPr>
  </w:style>
  <w:style w:type="character" w:customStyle="1" w:styleId="Heading5Char">
    <w:name w:val="Heading 5 Char"/>
    <w:link w:val="Heading5"/>
    <w:rsid w:val="00267C72"/>
    <w:rPr>
      <w:sz w:val="24"/>
    </w:rPr>
  </w:style>
  <w:style w:type="character" w:customStyle="1" w:styleId="Heading6Char">
    <w:name w:val="Heading 6 Char"/>
    <w:link w:val="Heading6"/>
    <w:uiPriority w:val="9"/>
    <w:rsid w:val="00267C72"/>
    <w:rPr>
      <w:rFonts w:ascii="Cambria" w:eastAsia="MS Mincho" w:hAnsi="Cambria"/>
      <w:b/>
      <w:bCs/>
      <w:sz w:val="22"/>
      <w:szCs w:val="22"/>
    </w:rPr>
  </w:style>
  <w:style w:type="character" w:customStyle="1" w:styleId="Heading7Char">
    <w:name w:val="Heading 7 Char"/>
    <w:link w:val="Heading7"/>
    <w:uiPriority w:val="9"/>
    <w:rsid w:val="00267C72"/>
    <w:rPr>
      <w:rFonts w:ascii="Cambria" w:eastAsia="MS Mincho" w:hAnsi="Cambria"/>
      <w:sz w:val="24"/>
      <w:szCs w:val="24"/>
    </w:rPr>
  </w:style>
  <w:style w:type="character" w:customStyle="1" w:styleId="Heading8Char">
    <w:name w:val="Heading 8 Char"/>
    <w:link w:val="Heading8"/>
    <w:uiPriority w:val="9"/>
    <w:rsid w:val="00267C72"/>
    <w:rPr>
      <w:rFonts w:ascii="Cambria" w:eastAsia="MS Mincho" w:hAnsi="Cambria"/>
      <w:i/>
      <w:iCs/>
      <w:sz w:val="24"/>
      <w:szCs w:val="24"/>
    </w:rPr>
  </w:style>
  <w:style w:type="character" w:customStyle="1" w:styleId="Heading9Char">
    <w:name w:val="Heading 9 Char"/>
    <w:link w:val="Heading9"/>
    <w:uiPriority w:val="9"/>
    <w:rsid w:val="00267C72"/>
    <w:rPr>
      <w:rFonts w:ascii="Calibri" w:eastAsia="MS Gothic" w:hAnsi="Calibri"/>
      <w:sz w:val="22"/>
      <w:szCs w:val="22"/>
    </w:rPr>
  </w:style>
  <w:style w:type="paragraph" w:styleId="BodyText">
    <w:name w:val="Body Text"/>
    <w:basedOn w:val="Normal"/>
    <w:link w:val="BodyTextChar"/>
    <w:uiPriority w:val="1"/>
    <w:qFormat/>
    <w:rsid w:val="00267C72"/>
    <w:pPr>
      <w:widowControl w:val="0"/>
      <w:autoSpaceDE w:val="0"/>
      <w:autoSpaceDN w:val="0"/>
    </w:pPr>
    <w:rPr>
      <w:b/>
      <w:bCs/>
      <w:sz w:val="40"/>
      <w:szCs w:val="40"/>
      <w:lang w:bidi="en-US"/>
    </w:rPr>
  </w:style>
  <w:style w:type="character" w:customStyle="1" w:styleId="BodyTextChar">
    <w:name w:val="Body Text Char"/>
    <w:link w:val="BodyText"/>
    <w:uiPriority w:val="1"/>
    <w:rsid w:val="00267C72"/>
    <w:rPr>
      <w:b/>
      <w:bCs/>
      <w:sz w:val="40"/>
      <w:szCs w:val="40"/>
      <w:lang w:bidi="en-US"/>
    </w:rPr>
  </w:style>
  <w:style w:type="paragraph" w:styleId="TOC4">
    <w:name w:val="toc 4"/>
    <w:basedOn w:val="Normal"/>
    <w:next w:val="Normal"/>
    <w:autoRedefine/>
    <w:uiPriority w:val="39"/>
    <w:rsid w:val="005E4177"/>
    <w:pPr>
      <w:tabs>
        <w:tab w:val="start" w:pos="99.25pt"/>
        <w:tab w:val="end" w:leader="dot" w:pos="486.85pt"/>
      </w:tabs>
      <w:ind w:start="48pt"/>
    </w:p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mc:Ignorable="w14 w15">
  <w:divs>
    <w:div w:id="13815793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627975964">
          <w:marLeft w:val="0pt"/>
          <w:marRight w:val="0pt"/>
          <w:marTop w:val="0pt"/>
          <w:marBottom w:val="0pt"/>
          <w:divBdr>
            <w:top w:val="none" w:sz="0" w:space="0" w:color="auto"/>
            <w:left w:val="none" w:sz="0" w:space="0" w:color="auto"/>
            <w:bottom w:val="none" w:sz="0" w:space="0" w:color="auto"/>
            <w:right w:val="none" w:sz="0" w:space="0" w:color="auto"/>
          </w:divBdr>
          <w:divsChild>
            <w:div w:id="1318653026">
              <w:marLeft w:val="0pt"/>
              <w:marRight w:val="0pt"/>
              <w:marTop w:val="0pt"/>
              <w:marBottom w:val="0pt"/>
              <w:divBdr>
                <w:top w:val="none" w:sz="0" w:space="0" w:color="auto"/>
                <w:left w:val="none" w:sz="0" w:space="0" w:color="auto"/>
                <w:bottom w:val="none" w:sz="0" w:space="0" w:color="auto"/>
                <w:right w:val="none" w:sz="0" w:space="0" w:color="auto"/>
              </w:divBdr>
            </w:div>
            <w:div w:id="2070375594">
              <w:marLeft w:val="0pt"/>
              <w:marRight w:val="0pt"/>
              <w:marTop w:val="0pt"/>
              <w:marBottom w:val="0pt"/>
              <w:divBdr>
                <w:top w:val="none" w:sz="0" w:space="0" w:color="auto"/>
                <w:left w:val="none" w:sz="0" w:space="0" w:color="auto"/>
                <w:bottom w:val="none" w:sz="0" w:space="0" w:color="auto"/>
                <w:right w:val="none" w:sz="0" w:space="0" w:color="auto"/>
              </w:divBdr>
            </w:div>
          </w:divsChild>
        </w:div>
        <w:div w:id="1953053200">
          <w:marLeft w:val="0pt"/>
          <w:marRight w:val="0pt"/>
          <w:marTop w:val="0pt"/>
          <w:marBottom w:val="0pt"/>
          <w:divBdr>
            <w:top w:val="none" w:sz="0" w:space="0" w:color="auto"/>
            <w:left w:val="none" w:sz="0" w:space="0" w:color="auto"/>
            <w:bottom w:val="none" w:sz="0" w:space="0" w:color="auto"/>
            <w:right w:val="none" w:sz="0" w:space="0" w:color="auto"/>
          </w:divBdr>
          <w:divsChild>
            <w:div w:id="306132088">
              <w:marLeft w:val="0pt"/>
              <w:marRight w:val="0pt"/>
              <w:marTop w:val="1.50pt"/>
              <w:marBottom w:val="1.50pt"/>
              <w:divBdr>
                <w:top w:val="none" w:sz="0" w:space="0" w:color="auto"/>
                <w:left w:val="none" w:sz="0" w:space="0" w:color="auto"/>
                <w:bottom w:val="none" w:sz="0" w:space="0" w:color="auto"/>
                <w:right w:val="none" w:sz="0" w:space="0" w:color="auto"/>
              </w:divBdr>
              <w:divsChild>
                <w:div w:id="906919444">
                  <w:marLeft w:val="0pt"/>
                  <w:marRight w:val="0pt"/>
                  <w:marTop w:val="0pt"/>
                  <w:marBottom w:val="0pt"/>
                  <w:divBdr>
                    <w:top w:val="none" w:sz="0" w:space="0" w:color="auto"/>
                    <w:left w:val="none" w:sz="0" w:space="0" w:color="auto"/>
                    <w:bottom w:val="none" w:sz="0" w:space="0" w:color="auto"/>
                    <w:right w:val="none" w:sz="0" w:space="0" w:color="auto"/>
                  </w:divBdr>
                  <w:divsChild>
                    <w:div w:id="107042119">
                      <w:marLeft w:val="0pt"/>
                      <w:marRight w:val="0pt"/>
                      <w:marTop w:val="0pt"/>
                      <w:marBottom w:val="0pt"/>
                      <w:divBdr>
                        <w:top w:val="none" w:sz="0" w:space="0" w:color="auto"/>
                        <w:left w:val="none" w:sz="0" w:space="0" w:color="auto"/>
                        <w:bottom w:val="none" w:sz="0" w:space="0" w:color="auto"/>
                        <w:right w:val="none" w:sz="0" w:space="0" w:color="auto"/>
                      </w:divBdr>
                    </w:div>
                    <w:div w:id="674264354">
                      <w:marLeft w:val="0pt"/>
                      <w:marRight w:val="0pt"/>
                      <w:marTop w:val="0pt"/>
                      <w:marBottom w:val="0pt"/>
                      <w:divBdr>
                        <w:top w:val="none" w:sz="0" w:space="0" w:color="auto"/>
                        <w:left w:val="none" w:sz="0" w:space="0" w:color="auto"/>
                        <w:bottom w:val="none" w:sz="0" w:space="0" w:color="auto"/>
                        <w:right w:val="none" w:sz="0" w:space="0" w:color="auto"/>
                      </w:divBdr>
                    </w:div>
                    <w:div w:id="689339801">
                      <w:marLeft w:val="0pt"/>
                      <w:marRight w:val="0pt"/>
                      <w:marTop w:val="0pt"/>
                      <w:marBottom w:val="0pt"/>
                      <w:divBdr>
                        <w:top w:val="none" w:sz="0" w:space="0" w:color="auto"/>
                        <w:left w:val="none" w:sz="0" w:space="0" w:color="auto"/>
                        <w:bottom w:val="none" w:sz="0" w:space="0" w:color="auto"/>
                        <w:right w:val="none" w:sz="0" w:space="0" w:color="auto"/>
                      </w:divBdr>
                    </w:div>
                    <w:div w:id="1397511929">
                      <w:marLeft w:val="0pt"/>
                      <w:marRight w:val="0pt"/>
                      <w:marTop w:val="0pt"/>
                      <w:marBottom w:val="0pt"/>
                      <w:divBdr>
                        <w:top w:val="none" w:sz="0" w:space="0" w:color="auto"/>
                        <w:left w:val="none" w:sz="0" w:space="0" w:color="auto"/>
                        <w:bottom w:val="none" w:sz="0" w:space="0" w:color="auto"/>
                        <w:right w:val="none" w:sz="0" w:space="0" w:color="auto"/>
                      </w:divBdr>
                    </w:div>
                    <w:div w:id="1945722709">
                      <w:marLeft w:val="0pt"/>
                      <w:marRight w:val="0pt"/>
                      <w:marTop w:val="0pt"/>
                      <w:marBottom w:val="0pt"/>
                      <w:divBdr>
                        <w:top w:val="none" w:sz="0" w:space="0" w:color="auto"/>
                        <w:left w:val="none" w:sz="0" w:space="0" w:color="auto"/>
                        <w:bottom w:val="none" w:sz="0" w:space="0" w:color="auto"/>
                        <w:right w:val="none" w:sz="0" w:space="0" w:color="auto"/>
                      </w:divBdr>
                    </w:div>
                    <w:div w:id="2057387859">
                      <w:marLeft w:val="0pt"/>
                      <w:marRight w:val="0pt"/>
                      <w:marTop w:val="0pt"/>
                      <w:marBottom w:val="0pt"/>
                      <w:divBdr>
                        <w:top w:val="none" w:sz="0" w:space="0" w:color="auto"/>
                        <w:left w:val="none" w:sz="0" w:space="0" w:color="auto"/>
                        <w:bottom w:val="none" w:sz="0" w:space="0" w:color="auto"/>
                        <w:right w:val="none" w:sz="0" w:space="0" w:color="auto"/>
                      </w:divBdr>
                    </w:div>
                    <w:div w:id="2060085458">
                      <w:marLeft w:val="0pt"/>
                      <w:marRight w:val="0pt"/>
                      <w:marTop w:val="0pt"/>
                      <w:marBottom w:val="0pt"/>
                      <w:divBdr>
                        <w:top w:val="none" w:sz="0" w:space="0" w:color="auto"/>
                        <w:left w:val="none" w:sz="0" w:space="0" w:color="auto"/>
                        <w:bottom w:val="none" w:sz="0" w:space="0" w:color="auto"/>
                        <w:right w:val="none" w:sz="0" w:space="0" w:color="auto"/>
                      </w:divBdr>
                    </w:div>
                    <w:div w:id="2112118667">
                      <w:marLeft w:val="0pt"/>
                      <w:marRight w:val="0pt"/>
                      <w:marTop w:val="0pt"/>
                      <w:marBottom w:val="0pt"/>
                      <w:divBdr>
                        <w:top w:val="none" w:sz="0" w:space="0" w:color="auto"/>
                        <w:left w:val="none" w:sz="0" w:space="0" w:color="auto"/>
                        <w:bottom w:val="none" w:sz="0" w:space="0" w:color="auto"/>
                        <w:right w:val="none" w:sz="0" w:space="0" w:color="auto"/>
                      </w:divBdr>
                    </w:div>
                  </w:divsChild>
                </w:div>
                <w:div w:id="1098022502">
                  <w:marLeft w:val="0pt"/>
                  <w:marRight w:val="0pt"/>
                  <w:marTop w:val="0pt"/>
                  <w:marBottom w:val="0pt"/>
                  <w:divBdr>
                    <w:top w:val="none" w:sz="0" w:space="0" w:color="auto"/>
                    <w:left w:val="none" w:sz="0" w:space="0" w:color="auto"/>
                    <w:bottom w:val="none" w:sz="0" w:space="0" w:color="auto"/>
                    <w:right w:val="none" w:sz="0" w:space="0" w:color="auto"/>
                  </w:divBdr>
                  <w:divsChild>
                    <w:div w:id="110978715">
                      <w:marLeft w:val="0pt"/>
                      <w:marRight w:val="0pt"/>
                      <w:marTop w:val="0pt"/>
                      <w:marBottom w:val="0pt"/>
                      <w:divBdr>
                        <w:top w:val="none" w:sz="0" w:space="0" w:color="auto"/>
                        <w:left w:val="none" w:sz="0" w:space="0" w:color="auto"/>
                        <w:bottom w:val="none" w:sz="0" w:space="0" w:color="auto"/>
                        <w:right w:val="none" w:sz="0" w:space="0" w:color="auto"/>
                      </w:divBdr>
                    </w:div>
                    <w:div w:id="115370942">
                      <w:marLeft w:val="0pt"/>
                      <w:marRight w:val="0pt"/>
                      <w:marTop w:val="0pt"/>
                      <w:marBottom w:val="0pt"/>
                      <w:divBdr>
                        <w:top w:val="none" w:sz="0" w:space="0" w:color="auto"/>
                        <w:left w:val="none" w:sz="0" w:space="0" w:color="auto"/>
                        <w:bottom w:val="none" w:sz="0" w:space="0" w:color="auto"/>
                        <w:right w:val="none" w:sz="0" w:space="0" w:color="auto"/>
                      </w:divBdr>
                    </w:div>
                    <w:div w:id="381944755">
                      <w:marLeft w:val="0pt"/>
                      <w:marRight w:val="0pt"/>
                      <w:marTop w:val="0pt"/>
                      <w:marBottom w:val="0pt"/>
                      <w:divBdr>
                        <w:top w:val="none" w:sz="0" w:space="0" w:color="auto"/>
                        <w:left w:val="none" w:sz="0" w:space="0" w:color="auto"/>
                        <w:bottom w:val="none" w:sz="0" w:space="0" w:color="auto"/>
                        <w:right w:val="none" w:sz="0" w:space="0" w:color="auto"/>
                      </w:divBdr>
                    </w:div>
                    <w:div w:id="405608993">
                      <w:marLeft w:val="0pt"/>
                      <w:marRight w:val="0pt"/>
                      <w:marTop w:val="0pt"/>
                      <w:marBottom w:val="0pt"/>
                      <w:divBdr>
                        <w:top w:val="none" w:sz="0" w:space="0" w:color="auto"/>
                        <w:left w:val="none" w:sz="0" w:space="0" w:color="auto"/>
                        <w:bottom w:val="none" w:sz="0" w:space="0" w:color="auto"/>
                        <w:right w:val="none" w:sz="0" w:space="0" w:color="auto"/>
                      </w:divBdr>
                    </w:div>
                    <w:div w:id="450054518">
                      <w:marLeft w:val="0pt"/>
                      <w:marRight w:val="0pt"/>
                      <w:marTop w:val="0pt"/>
                      <w:marBottom w:val="0pt"/>
                      <w:divBdr>
                        <w:top w:val="none" w:sz="0" w:space="0" w:color="auto"/>
                        <w:left w:val="none" w:sz="0" w:space="0" w:color="auto"/>
                        <w:bottom w:val="none" w:sz="0" w:space="0" w:color="auto"/>
                        <w:right w:val="none" w:sz="0" w:space="0" w:color="auto"/>
                      </w:divBdr>
                    </w:div>
                    <w:div w:id="962150468">
                      <w:marLeft w:val="0pt"/>
                      <w:marRight w:val="0pt"/>
                      <w:marTop w:val="0pt"/>
                      <w:marBottom w:val="0pt"/>
                      <w:divBdr>
                        <w:top w:val="none" w:sz="0" w:space="0" w:color="auto"/>
                        <w:left w:val="none" w:sz="0" w:space="0" w:color="auto"/>
                        <w:bottom w:val="none" w:sz="0" w:space="0" w:color="auto"/>
                        <w:right w:val="none" w:sz="0" w:space="0" w:color="auto"/>
                      </w:divBdr>
                    </w:div>
                    <w:div w:id="1226070657">
                      <w:marLeft w:val="0pt"/>
                      <w:marRight w:val="0pt"/>
                      <w:marTop w:val="0pt"/>
                      <w:marBottom w:val="0pt"/>
                      <w:divBdr>
                        <w:top w:val="none" w:sz="0" w:space="0" w:color="auto"/>
                        <w:left w:val="none" w:sz="0" w:space="0" w:color="auto"/>
                        <w:bottom w:val="none" w:sz="0" w:space="0" w:color="auto"/>
                        <w:right w:val="none" w:sz="0" w:space="0" w:color="auto"/>
                      </w:divBdr>
                    </w:div>
                    <w:div w:id="1337852546">
                      <w:marLeft w:val="0pt"/>
                      <w:marRight w:val="0pt"/>
                      <w:marTop w:val="0pt"/>
                      <w:marBottom w:val="0pt"/>
                      <w:divBdr>
                        <w:top w:val="none" w:sz="0" w:space="0" w:color="auto"/>
                        <w:left w:val="none" w:sz="0" w:space="0" w:color="auto"/>
                        <w:bottom w:val="none" w:sz="0" w:space="0" w:color="auto"/>
                        <w:right w:val="none" w:sz="0" w:space="0" w:color="auto"/>
                      </w:divBdr>
                    </w:div>
                    <w:div w:id="1338342541">
                      <w:marLeft w:val="0pt"/>
                      <w:marRight w:val="0pt"/>
                      <w:marTop w:val="0pt"/>
                      <w:marBottom w:val="0pt"/>
                      <w:divBdr>
                        <w:top w:val="none" w:sz="0" w:space="0" w:color="auto"/>
                        <w:left w:val="none" w:sz="0" w:space="0" w:color="auto"/>
                        <w:bottom w:val="none" w:sz="0" w:space="0" w:color="auto"/>
                        <w:right w:val="none" w:sz="0" w:space="0" w:color="auto"/>
                      </w:divBdr>
                    </w:div>
                    <w:div w:id="1543442164">
                      <w:marLeft w:val="0pt"/>
                      <w:marRight w:val="0pt"/>
                      <w:marTop w:val="0pt"/>
                      <w:marBottom w:val="0pt"/>
                      <w:divBdr>
                        <w:top w:val="none" w:sz="0" w:space="0" w:color="auto"/>
                        <w:left w:val="none" w:sz="0" w:space="0" w:color="auto"/>
                        <w:bottom w:val="none" w:sz="0" w:space="0" w:color="auto"/>
                        <w:right w:val="none" w:sz="0" w:space="0" w:color="auto"/>
                      </w:divBdr>
                    </w:div>
                    <w:div w:id="1697851752">
                      <w:marLeft w:val="0pt"/>
                      <w:marRight w:val="0pt"/>
                      <w:marTop w:val="0pt"/>
                      <w:marBottom w:val="0pt"/>
                      <w:divBdr>
                        <w:top w:val="none" w:sz="0" w:space="0" w:color="auto"/>
                        <w:left w:val="none" w:sz="0" w:space="0" w:color="auto"/>
                        <w:bottom w:val="none" w:sz="0" w:space="0" w:color="auto"/>
                        <w:right w:val="none" w:sz="0" w:space="0" w:color="auto"/>
                      </w:divBdr>
                    </w:div>
                    <w:div w:id="1726561311">
                      <w:marLeft w:val="0pt"/>
                      <w:marRight w:val="0pt"/>
                      <w:marTop w:val="0pt"/>
                      <w:marBottom w:val="0pt"/>
                      <w:divBdr>
                        <w:top w:val="none" w:sz="0" w:space="0" w:color="auto"/>
                        <w:left w:val="none" w:sz="0" w:space="0" w:color="auto"/>
                        <w:bottom w:val="none" w:sz="0" w:space="0" w:color="auto"/>
                        <w:right w:val="none" w:sz="0" w:space="0" w:color="auto"/>
                      </w:divBdr>
                    </w:div>
                    <w:div w:id="1845321201">
                      <w:marLeft w:val="0pt"/>
                      <w:marRight w:val="0pt"/>
                      <w:marTop w:val="0pt"/>
                      <w:marBottom w:val="0pt"/>
                      <w:divBdr>
                        <w:top w:val="none" w:sz="0" w:space="0" w:color="auto"/>
                        <w:left w:val="none" w:sz="0" w:space="0" w:color="auto"/>
                        <w:bottom w:val="none" w:sz="0" w:space="0" w:color="auto"/>
                        <w:right w:val="none" w:sz="0" w:space="0" w:color="auto"/>
                      </w:divBdr>
                    </w:div>
                    <w:div w:id="1960136246">
                      <w:marLeft w:val="0pt"/>
                      <w:marRight w:val="0pt"/>
                      <w:marTop w:val="0pt"/>
                      <w:marBottom w:val="0pt"/>
                      <w:divBdr>
                        <w:top w:val="none" w:sz="0" w:space="0" w:color="auto"/>
                        <w:left w:val="none" w:sz="0" w:space="0" w:color="auto"/>
                        <w:bottom w:val="none" w:sz="0" w:space="0" w:color="auto"/>
                        <w:right w:val="none" w:sz="0" w:space="0" w:color="auto"/>
                      </w:divBdr>
                    </w:div>
                    <w:div w:id="1969048830">
                      <w:marLeft w:val="0pt"/>
                      <w:marRight w:val="0pt"/>
                      <w:marTop w:val="0pt"/>
                      <w:marBottom w:val="0pt"/>
                      <w:divBdr>
                        <w:top w:val="none" w:sz="0" w:space="0" w:color="auto"/>
                        <w:left w:val="none" w:sz="0" w:space="0" w:color="auto"/>
                        <w:bottom w:val="none" w:sz="0" w:space="0" w:color="auto"/>
                        <w:right w:val="none" w:sz="0" w:space="0" w:color="auto"/>
                      </w:divBdr>
                    </w:div>
                    <w:div w:id="1972787996">
                      <w:marLeft w:val="0pt"/>
                      <w:marRight w:val="0pt"/>
                      <w:marTop w:val="0pt"/>
                      <w:marBottom w:val="0pt"/>
                      <w:divBdr>
                        <w:top w:val="none" w:sz="0" w:space="0" w:color="auto"/>
                        <w:left w:val="none" w:sz="0" w:space="0" w:color="auto"/>
                        <w:bottom w:val="none" w:sz="0" w:space="0" w:color="auto"/>
                        <w:right w:val="none" w:sz="0" w:space="0" w:color="auto"/>
                      </w:divBdr>
                    </w:div>
                    <w:div w:id="2052143758">
                      <w:marLeft w:val="0pt"/>
                      <w:marRight w:val="0pt"/>
                      <w:marTop w:val="0pt"/>
                      <w:marBottom w:val="0pt"/>
                      <w:divBdr>
                        <w:top w:val="none" w:sz="0" w:space="0" w:color="auto"/>
                        <w:left w:val="none" w:sz="0" w:space="0" w:color="auto"/>
                        <w:bottom w:val="none" w:sz="0" w:space="0" w:color="auto"/>
                        <w:right w:val="none" w:sz="0" w:space="0" w:color="auto"/>
                      </w:divBdr>
                    </w:div>
                    <w:div w:id="2135058735">
                      <w:marLeft w:val="0pt"/>
                      <w:marRight w:val="0pt"/>
                      <w:marTop w:val="0pt"/>
                      <w:marBottom w:val="0pt"/>
                      <w:divBdr>
                        <w:top w:val="none" w:sz="0" w:space="0" w:color="auto"/>
                        <w:left w:val="none" w:sz="0" w:space="0" w:color="auto"/>
                        <w:bottom w:val="none" w:sz="0" w:space="0" w:color="auto"/>
                        <w:right w:val="none" w:sz="0" w:space="0" w:color="auto"/>
                      </w:divBdr>
                    </w:div>
                  </w:divsChild>
                </w:div>
                <w:div w:id="1296255662">
                  <w:marLeft w:val="0pt"/>
                  <w:marRight w:val="0pt"/>
                  <w:marTop w:val="0pt"/>
                  <w:marBottom w:val="0pt"/>
                  <w:divBdr>
                    <w:top w:val="none" w:sz="0" w:space="0" w:color="auto"/>
                    <w:left w:val="none" w:sz="0" w:space="0" w:color="auto"/>
                    <w:bottom w:val="none" w:sz="0" w:space="0" w:color="auto"/>
                    <w:right w:val="none" w:sz="0" w:space="0" w:color="auto"/>
                  </w:divBdr>
                  <w:divsChild>
                    <w:div w:id="18429832">
                      <w:marLeft w:val="0pt"/>
                      <w:marRight w:val="0pt"/>
                      <w:marTop w:val="0pt"/>
                      <w:marBottom w:val="0pt"/>
                      <w:divBdr>
                        <w:top w:val="none" w:sz="0" w:space="0" w:color="auto"/>
                        <w:left w:val="none" w:sz="0" w:space="0" w:color="auto"/>
                        <w:bottom w:val="none" w:sz="0" w:space="0" w:color="auto"/>
                        <w:right w:val="none" w:sz="0" w:space="0" w:color="auto"/>
                      </w:divBdr>
                    </w:div>
                    <w:div w:id="51083684">
                      <w:marLeft w:val="0pt"/>
                      <w:marRight w:val="0pt"/>
                      <w:marTop w:val="0pt"/>
                      <w:marBottom w:val="0pt"/>
                      <w:divBdr>
                        <w:top w:val="none" w:sz="0" w:space="0" w:color="auto"/>
                        <w:left w:val="none" w:sz="0" w:space="0" w:color="auto"/>
                        <w:bottom w:val="none" w:sz="0" w:space="0" w:color="auto"/>
                        <w:right w:val="none" w:sz="0" w:space="0" w:color="auto"/>
                      </w:divBdr>
                    </w:div>
                    <w:div w:id="57173762">
                      <w:marLeft w:val="0pt"/>
                      <w:marRight w:val="0pt"/>
                      <w:marTop w:val="0pt"/>
                      <w:marBottom w:val="0pt"/>
                      <w:divBdr>
                        <w:top w:val="none" w:sz="0" w:space="0" w:color="auto"/>
                        <w:left w:val="none" w:sz="0" w:space="0" w:color="auto"/>
                        <w:bottom w:val="none" w:sz="0" w:space="0" w:color="auto"/>
                        <w:right w:val="none" w:sz="0" w:space="0" w:color="auto"/>
                      </w:divBdr>
                    </w:div>
                    <w:div w:id="105934225">
                      <w:marLeft w:val="0pt"/>
                      <w:marRight w:val="0pt"/>
                      <w:marTop w:val="0pt"/>
                      <w:marBottom w:val="0pt"/>
                      <w:divBdr>
                        <w:top w:val="none" w:sz="0" w:space="0" w:color="auto"/>
                        <w:left w:val="none" w:sz="0" w:space="0" w:color="auto"/>
                        <w:bottom w:val="none" w:sz="0" w:space="0" w:color="auto"/>
                        <w:right w:val="none" w:sz="0" w:space="0" w:color="auto"/>
                      </w:divBdr>
                    </w:div>
                    <w:div w:id="127630230">
                      <w:marLeft w:val="0pt"/>
                      <w:marRight w:val="0pt"/>
                      <w:marTop w:val="0pt"/>
                      <w:marBottom w:val="0pt"/>
                      <w:divBdr>
                        <w:top w:val="none" w:sz="0" w:space="0" w:color="auto"/>
                        <w:left w:val="none" w:sz="0" w:space="0" w:color="auto"/>
                        <w:bottom w:val="none" w:sz="0" w:space="0" w:color="auto"/>
                        <w:right w:val="none" w:sz="0" w:space="0" w:color="auto"/>
                      </w:divBdr>
                    </w:div>
                    <w:div w:id="226427040">
                      <w:marLeft w:val="0pt"/>
                      <w:marRight w:val="0pt"/>
                      <w:marTop w:val="0pt"/>
                      <w:marBottom w:val="0pt"/>
                      <w:divBdr>
                        <w:top w:val="none" w:sz="0" w:space="0" w:color="auto"/>
                        <w:left w:val="none" w:sz="0" w:space="0" w:color="auto"/>
                        <w:bottom w:val="none" w:sz="0" w:space="0" w:color="auto"/>
                        <w:right w:val="none" w:sz="0" w:space="0" w:color="auto"/>
                      </w:divBdr>
                    </w:div>
                    <w:div w:id="261186082">
                      <w:marLeft w:val="0pt"/>
                      <w:marRight w:val="0pt"/>
                      <w:marTop w:val="0pt"/>
                      <w:marBottom w:val="0pt"/>
                      <w:divBdr>
                        <w:top w:val="none" w:sz="0" w:space="0" w:color="auto"/>
                        <w:left w:val="none" w:sz="0" w:space="0" w:color="auto"/>
                        <w:bottom w:val="none" w:sz="0" w:space="0" w:color="auto"/>
                        <w:right w:val="none" w:sz="0" w:space="0" w:color="auto"/>
                      </w:divBdr>
                    </w:div>
                    <w:div w:id="262885212">
                      <w:marLeft w:val="0pt"/>
                      <w:marRight w:val="0pt"/>
                      <w:marTop w:val="0pt"/>
                      <w:marBottom w:val="0pt"/>
                      <w:divBdr>
                        <w:top w:val="none" w:sz="0" w:space="0" w:color="auto"/>
                        <w:left w:val="none" w:sz="0" w:space="0" w:color="auto"/>
                        <w:bottom w:val="none" w:sz="0" w:space="0" w:color="auto"/>
                        <w:right w:val="none" w:sz="0" w:space="0" w:color="auto"/>
                      </w:divBdr>
                    </w:div>
                    <w:div w:id="434591527">
                      <w:marLeft w:val="0pt"/>
                      <w:marRight w:val="0pt"/>
                      <w:marTop w:val="0pt"/>
                      <w:marBottom w:val="0pt"/>
                      <w:divBdr>
                        <w:top w:val="none" w:sz="0" w:space="0" w:color="auto"/>
                        <w:left w:val="none" w:sz="0" w:space="0" w:color="auto"/>
                        <w:bottom w:val="none" w:sz="0" w:space="0" w:color="auto"/>
                        <w:right w:val="none" w:sz="0" w:space="0" w:color="auto"/>
                      </w:divBdr>
                    </w:div>
                    <w:div w:id="502745363">
                      <w:marLeft w:val="0pt"/>
                      <w:marRight w:val="0pt"/>
                      <w:marTop w:val="0pt"/>
                      <w:marBottom w:val="0pt"/>
                      <w:divBdr>
                        <w:top w:val="none" w:sz="0" w:space="0" w:color="auto"/>
                        <w:left w:val="none" w:sz="0" w:space="0" w:color="auto"/>
                        <w:bottom w:val="none" w:sz="0" w:space="0" w:color="auto"/>
                        <w:right w:val="none" w:sz="0" w:space="0" w:color="auto"/>
                      </w:divBdr>
                    </w:div>
                    <w:div w:id="526413828">
                      <w:marLeft w:val="0pt"/>
                      <w:marRight w:val="0pt"/>
                      <w:marTop w:val="0pt"/>
                      <w:marBottom w:val="0pt"/>
                      <w:divBdr>
                        <w:top w:val="none" w:sz="0" w:space="0" w:color="auto"/>
                        <w:left w:val="none" w:sz="0" w:space="0" w:color="auto"/>
                        <w:bottom w:val="none" w:sz="0" w:space="0" w:color="auto"/>
                        <w:right w:val="none" w:sz="0" w:space="0" w:color="auto"/>
                      </w:divBdr>
                    </w:div>
                    <w:div w:id="561670964">
                      <w:marLeft w:val="0pt"/>
                      <w:marRight w:val="0pt"/>
                      <w:marTop w:val="0pt"/>
                      <w:marBottom w:val="0pt"/>
                      <w:divBdr>
                        <w:top w:val="none" w:sz="0" w:space="0" w:color="auto"/>
                        <w:left w:val="none" w:sz="0" w:space="0" w:color="auto"/>
                        <w:bottom w:val="none" w:sz="0" w:space="0" w:color="auto"/>
                        <w:right w:val="none" w:sz="0" w:space="0" w:color="auto"/>
                      </w:divBdr>
                    </w:div>
                    <w:div w:id="732124877">
                      <w:marLeft w:val="0pt"/>
                      <w:marRight w:val="0pt"/>
                      <w:marTop w:val="0pt"/>
                      <w:marBottom w:val="0pt"/>
                      <w:divBdr>
                        <w:top w:val="none" w:sz="0" w:space="0" w:color="auto"/>
                        <w:left w:val="none" w:sz="0" w:space="0" w:color="auto"/>
                        <w:bottom w:val="none" w:sz="0" w:space="0" w:color="auto"/>
                        <w:right w:val="none" w:sz="0" w:space="0" w:color="auto"/>
                      </w:divBdr>
                    </w:div>
                    <w:div w:id="824198866">
                      <w:marLeft w:val="0pt"/>
                      <w:marRight w:val="0pt"/>
                      <w:marTop w:val="0pt"/>
                      <w:marBottom w:val="0pt"/>
                      <w:divBdr>
                        <w:top w:val="none" w:sz="0" w:space="0" w:color="auto"/>
                        <w:left w:val="none" w:sz="0" w:space="0" w:color="auto"/>
                        <w:bottom w:val="none" w:sz="0" w:space="0" w:color="auto"/>
                        <w:right w:val="none" w:sz="0" w:space="0" w:color="auto"/>
                      </w:divBdr>
                    </w:div>
                    <w:div w:id="826551914">
                      <w:marLeft w:val="0pt"/>
                      <w:marRight w:val="0pt"/>
                      <w:marTop w:val="0pt"/>
                      <w:marBottom w:val="0pt"/>
                      <w:divBdr>
                        <w:top w:val="none" w:sz="0" w:space="0" w:color="auto"/>
                        <w:left w:val="none" w:sz="0" w:space="0" w:color="auto"/>
                        <w:bottom w:val="none" w:sz="0" w:space="0" w:color="auto"/>
                        <w:right w:val="none" w:sz="0" w:space="0" w:color="auto"/>
                      </w:divBdr>
                    </w:div>
                    <w:div w:id="836846321">
                      <w:marLeft w:val="0pt"/>
                      <w:marRight w:val="0pt"/>
                      <w:marTop w:val="0pt"/>
                      <w:marBottom w:val="0pt"/>
                      <w:divBdr>
                        <w:top w:val="none" w:sz="0" w:space="0" w:color="auto"/>
                        <w:left w:val="none" w:sz="0" w:space="0" w:color="auto"/>
                        <w:bottom w:val="none" w:sz="0" w:space="0" w:color="auto"/>
                        <w:right w:val="none" w:sz="0" w:space="0" w:color="auto"/>
                      </w:divBdr>
                    </w:div>
                    <w:div w:id="1040862007">
                      <w:marLeft w:val="0pt"/>
                      <w:marRight w:val="0pt"/>
                      <w:marTop w:val="0pt"/>
                      <w:marBottom w:val="0pt"/>
                      <w:divBdr>
                        <w:top w:val="none" w:sz="0" w:space="0" w:color="auto"/>
                        <w:left w:val="none" w:sz="0" w:space="0" w:color="auto"/>
                        <w:bottom w:val="none" w:sz="0" w:space="0" w:color="auto"/>
                        <w:right w:val="none" w:sz="0" w:space="0" w:color="auto"/>
                      </w:divBdr>
                    </w:div>
                    <w:div w:id="1081217594">
                      <w:marLeft w:val="0pt"/>
                      <w:marRight w:val="0pt"/>
                      <w:marTop w:val="0pt"/>
                      <w:marBottom w:val="0pt"/>
                      <w:divBdr>
                        <w:top w:val="none" w:sz="0" w:space="0" w:color="auto"/>
                        <w:left w:val="none" w:sz="0" w:space="0" w:color="auto"/>
                        <w:bottom w:val="none" w:sz="0" w:space="0" w:color="auto"/>
                        <w:right w:val="none" w:sz="0" w:space="0" w:color="auto"/>
                      </w:divBdr>
                    </w:div>
                    <w:div w:id="1180631241">
                      <w:marLeft w:val="0pt"/>
                      <w:marRight w:val="0pt"/>
                      <w:marTop w:val="0pt"/>
                      <w:marBottom w:val="0pt"/>
                      <w:divBdr>
                        <w:top w:val="none" w:sz="0" w:space="0" w:color="auto"/>
                        <w:left w:val="none" w:sz="0" w:space="0" w:color="auto"/>
                        <w:bottom w:val="none" w:sz="0" w:space="0" w:color="auto"/>
                        <w:right w:val="none" w:sz="0" w:space="0" w:color="auto"/>
                      </w:divBdr>
                    </w:div>
                    <w:div w:id="1258127190">
                      <w:marLeft w:val="0pt"/>
                      <w:marRight w:val="0pt"/>
                      <w:marTop w:val="0pt"/>
                      <w:marBottom w:val="0pt"/>
                      <w:divBdr>
                        <w:top w:val="none" w:sz="0" w:space="0" w:color="auto"/>
                        <w:left w:val="none" w:sz="0" w:space="0" w:color="auto"/>
                        <w:bottom w:val="none" w:sz="0" w:space="0" w:color="auto"/>
                        <w:right w:val="none" w:sz="0" w:space="0" w:color="auto"/>
                      </w:divBdr>
                    </w:div>
                    <w:div w:id="1382708085">
                      <w:marLeft w:val="0pt"/>
                      <w:marRight w:val="0pt"/>
                      <w:marTop w:val="0pt"/>
                      <w:marBottom w:val="0pt"/>
                      <w:divBdr>
                        <w:top w:val="none" w:sz="0" w:space="0" w:color="auto"/>
                        <w:left w:val="none" w:sz="0" w:space="0" w:color="auto"/>
                        <w:bottom w:val="none" w:sz="0" w:space="0" w:color="auto"/>
                        <w:right w:val="none" w:sz="0" w:space="0" w:color="auto"/>
                      </w:divBdr>
                    </w:div>
                    <w:div w:id="1465461442">
                      <w:marLeft w:val="0pt"/>
                      <w:marRight w:val="0pt"/>
                      <w:marTop w:val="0pt"/>
                      <w:marBottom w:val="0pt"/>
                      <w:divBdr>
                        <w:top w:val="none" w:sz="0" w:space="0" w:color="auto"/>
                        <w:left w:val="none" w:sz="0" w:space="0" w:color="auto"/>
                        <w:bottom w:val="none" w:sz="0" w:space="0" w:color="auto"/>
                        <w:right w:val="none" w:sz="0" w:space="0" w:color="auto"/>
                      </w:divBdr>
                    </w:div>
                    <w:div w:id="1760056337">
                      <w:marLeft w:val="0pt"/>
                      <w:marRight w:val="0pt"/>
                      <w:marTop w:val="0pt"/>
                      <w:marBottom w:val="0pt"/>
                      <w:divBdr>
                        <w:top w:val="none" w:sz="0" w:space="0" w:color="auto"/>
                        <w:left w:val="none" w:sz="0" w:space="0" w:color="auto"/>
                        <w:bottom w:val="none" w:sz="0" w:space="0" w:color="auto"/>
                        <w:right w:val="none" w:sz="0" w:space="0" w:color="auto"/>
                      </w:divBdr>
                    </w:div>
                    <w:div w:id="1819103199">
                      <w:marLeft w:val="0pt"/>
                      <w:marRight w:val="0pt"/>
                      <w:marTop w:val="0pt"/>
                      <w:marBottom w:val="0pt"/>
                      <w:divBdr>
                        <w:top w:val="none" w:sz="0" w:space="0" w:color="auto"/>
                        <w:left w:val="none" w:sz="0" w:space="0" w:color="auto"/>
                        <w:bottom w:val="none" w:sz="0" w:space="0" w:color="auto"/>
                        <w:right w:val="none" w:sz="0" w:space="0" w:color="auto"/>
                      </w:divBdr>
                    </w:div>
                    <w:div w:id="1851987232">
                      <w:marLeft w:val="0pt"/>
                      <w:marRight w:val="0pt"/>
                      <w:marTop w:val="0pt"/>
                      <w:marBottom w:val="0pt"/>
                      <w:divBdr>
                        <w:top w:val="none" w:sz="0" w:space="0" w:color="auto"/>
                        <w:left w:val="none" w:sz="0" w:space="0" w:color="auto"/>
                        <w:bottom w:val="none" w:sz="0" w:space="0" w:color="auto"/>
                        <w:right w:val="none" w:sz="0" w:space="0" w:color="auto"/>
                      </w:divBdr>
                    </w:div>
                    <w:div w:id="1862818878">
                      <w:marLeft w:val="0pt"/>
                      <w:marRight w:val="0pt"/>
                      <w:marTop w:val="0pt"/>
                      <w:marBottom w:val="0pt"/>
                      <w:divBdr>
                        <w:top w:val="none" w:sz="0" w:space="0" w:color="auto"/>
                        <w:left w:val="none" w:sz="0" w:space="0" w:color="auto"/>
                        <w:bottom w:val="none" w:sz="0" w:space="0" w:color="auto"/>
                        <w:right w:val="none" w:sz="0" w:space="0" w:color="auto"/>
                      </w:divBdr>
                    </w:div>
                    <w:div w:id="1928611906">
                      <w:marLeft w:val="0pt"/>
                      <w:marRight w:val="0pt"/>
                      <w:marTop w:val="0pt"/>
                      <w:marBottom w:val="0pt"/>
                      <w:divBdr>
                        <w:top w:val="none" w:sz="0" w:space="0" w:color="auto"/>
                        <w:left w:val="none" w:sz="0" w:space="0" w:color="auto"/>
                        <w:bottom w:val="none" w:sz="0" w:space="0" w:color="auto"/>
                        <w:right w:val="none" w:sz="0" w:space="0" w:color="auto"/>
                      </w:divBdr>
                    </w:div>
                    <w:div w:id="2020037225">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2065371811">
          <w:marLeft w:val="0pt"/>
          <w:marRight w:val="0pt"/>
          <w:marTop w:val="0pt"/>
          <w:marBottom w:val="0pt"/>
          <w:divBdr>
            <w:top w:val="none" w:sz="0" w:space="0" w:color="auto"/>
            <w:left w:val="none" w:sz="0" w:space="0" w:color="auto"/>
            <w:bottom w:val="none" w:sz="0" w:space="0" w:color="auto"/>
            <w:right w:val="none" w:sz="0" w:space="0" w:color="auto"/>
          </w:divBdr>
        </w:div>
      </w:divsChild>
    </w:div>
    <w:div w:id="151217006">
      <w:bodyDiv w:val="1"/>
      <w:marLeft w:val="0pt"/>
      <w:marRight w:val="0pt"/>
      <w:marTop w:val="0pt"/>
      <w:marBottom w:val="0pt"/>
      <w:divBdr>
        <w:top w:val="none" w:sz="0" w:space="0" w:color="auto"/>
        <w:left w:val="none" w:sz="0" w:space="0" w:color="auto"/>
        <w:bottom w:val="none" w:sz="0" w:space="0" w:color="auto"/>
        <w:right w:val="none" w:sz="0" w:space="0" w:color="auto"/>
      </w:divBdr>
    </w:div>
    <w:div w:id="1328165903">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26" Type="http://purl.oclc.org/ooxml/officeDocument/relationships/image" Target="media/image19.png"/><Relationship Id="rId21" Type="http://purl.oclc.org/ooxml/officeDocument/relationships/image" Target="media/image14.png"/><Relationship Id="rId42" Type="http://purl.oclc.org/ooxml/officeDocument/relationships/image" Target="media/image35.png"/><Relationship Id="rId47" Type="http://purl.oclc.org/ooxml/officeDocument/relationships/image" Target="media/image40.jpeg"/><Relationship Id="rId63" Type="http://purl.oclc.org/ooxml/officeDocument/relationships/image" Target="media/image56.png"/><Relationship Id="rId68" Type="http://purl.oclc.org/ooxml/officeDocument/relationships/image" Target="media/image61.png"/><Relationship Id="rId84" Type="http://purl.oclc.org/ooxml/officeDocument/relationships/image" Target="media/image77.png"/><Relationship Id="rId89" Type="http://purl.oclc.org/ooxml/officeDocument/relationships/image" Target="media/image82.png"/><Relationship Id="rId16" Type="http://purl.oclc.org/ooxml/officeDocument/relationships/image" Target="media/image9.png"/><Relationship Id="rId107" Type="http://purl.oclc.org/ooxml/officeDocument/relationships/footer" Target="footer1.xml"/><Relationship Id="rId11" Type="http://purl.oclc.org/ooxml/officeDocument/relationships/image" Target="media/image4.jpeg"/><Relationship Id="rId32" Type="http://purl.oclc.org/ooxml/officeDocument/relationships/image" Target="media/image25.jpeg"/><Relationship Id="rId37" Type="http://purl.oclc.org/ooxml/officeDocument/relationships/image" Target="media/image30.jpeg"/><Relationship Id="rId53" Type="http://purl.oclc.org/ooxml/officeDocument/relationships/image" Target="media/image46.png"/><Relationship Id="rId58" Type="http://purl.oclc.org/ooxml/officeDocument/relationships/image" Target="media/image51.png"/><Relationship Id="rId74" Type="http://purl.oclc.org/ooxml/officeDocument/relationships/image" Target="media/image67.png"/><Relationship Id="rId79" Type="http://purl.oclc.org/ooxml/officeDocument/relationships/image" Target="media/image72.png"/><Relationship Id="rId102" Type="http://purl.oclc.org/ooxml/officeDocument/relationships/image" Target="media/image95.png"/><Relationship Id="rId5" Type="http://purl.oclc.org/ooxml/officeDocument/relationships/webSettings" Target="webSettings.xml"/><Relationship Id="rId90" Type="http://purl.oclc.org/ooxml/officeDocument/relationships/image" Target="media/image83.png"/><Relationship Id="rId95" Type="http://purl.oclc.org/ooxml/officeDocument/relationships/image" Target="media/image88.png"/><Relationship Id="rId22" Type="http://purl.oclc.org/ooxml/officeDocument/relationships/image" Target="media/image15.jpeg"/><Relationship Id="rId27" Type="http://purl.oclc.org/ooxml/officeDocument/relationships/image" Target="media/image20.jpeg"/><Relationship Id="rId43" Type="http://purl.oclc.org/ooxml/officeDocument/relationships/image" Target="media/image36.png"/><Relationship Id="rId48" Type="http://purl.oclc.org/ooxml/officeDocument/relationships/image" Target="media/image41.jpeg"/><Relationship Id="rId64" Type="http://purl.oclc.org/ooxml/officeDocument/relationships/image" Target="media/image57.png"/><Relationship Id="rId69" Type="http://purl.oclc.org/ooxml/officeDocument/relationships/image" Target="media/image62.png"/><Relationship Id="rId80" Type="http://purl.oclc.org/ooxml/officeDocument/relationships/image" Target="media/image73.png"/><Relationship Id="rId85" Type="http://purl.oclc.org/ooxml/officeDocument/relationships/image" Target="media/image78.png"/><Relationship Id="rId12" Type="http://purl.oclc.org/ooxml/officeDocument/relationships/image" Target="media/image5.jpeg"/><Relationship Id="rId17" Type="http://purl.oclc.org/ooxml/officeDocument/relationships/image" Target="media/image10.jpeg"/><Relationship Id="rId33" Type="http://purl.oclc.org/ooxml/officeDocument/relationships/image" Target="media/image26.jpeg"/><Relationship Id="rId38" Type="http://purl.oclc.org/ooxml/officeDocument/relationships/image" Target="media/image31.jpeg"/><Relationship Id="rId59" Type="http://purl.oclc.org/ooxml/officeDocument/relationships/image" Target="media/image52.png"/><Relationship Id="rId103" Type="http://purl.oclc.org/ooxml/officeDocument/relationships/image" Target="media/image96.png"/><Relationship Id="rId108" Type="http://purl.oclc.org/ooxml/officeDocument/relationships/fontTable" Target="fontTable.xml"/><Relationship Id="rId54" Type="http://purl.oclc.org/ooxml/officeDocument/relationships/image" Target="media/image47.png"/><Relationship Id="rId70" Type="http://purl.oclc.org/ooxml/officeDocument/relationships/image" Target="media/image63.png"/><Relationship Id="rId75" Type="http://purl.oclc.org/ooxml/officeDocument/relationships/image" Target="media/image68.png"/><Relationship Id="rId91" Type="http://purl.oclc.org/ooxml/officeDocument/relationships/image" Target="media/image84.png"/><Relationship Id="rId96" Type="http://purl.oclc.org/ooxml/officeDocument/relationships/image" Target="media/image89.png"/><Relationship Id="rId1" Type="http://purl.oclc.org/ooxml/officeDocument/relationships/customXml" Target="../customXml/item1.xml"/><Relationship Id="rId6" Type="http://purl.oclc.org/ooxml/officeDocument/relationships/footnotes" Target="footnotes.xml"/><Relationship Id="rId15" Type="http://purl.oclc.org/ooxml/officeDocument/relationships/image" Target="media/image8.jpeg"/><Relationship Id="rId23" Type="http://purl.oclc.org/ooxml/officeDocument/relationships/image" Target="media/image16.png"/><Relationship Id="rId28" Type="http://purl.oclc.org/ooxml/officeDocument/relationships/image" Target="media/image21.jpeg"/><Relationship Id="rId36" Type="http://purl.oclc.org/ooxml/officeDocument/relationships/image" Target="media/image29.jpeg"/><Relationship Id="rId49" Type="http://purl.oclc.org/ooxml/officeDocument/relationships/image" Target="media/image42.png"/><Relationship Id="rId57" Type="http://purl.oclc.org/ooxml/officeDocument/relationships/image" Target="media/image50.png"/><Relationship Id="rId106" Type="http://purl.oclc.org/ooxml/officeDocument/relationships/image" Target="media/image99.png"/><Relationship Id="rId10" Type="http://purl.oclc.org/ooxml/officeDocument/relationships/image" Target="media/image3.jpeg"/><Relationship Id="rId31" Type="http://purl.oclc.org/ooxml/officeDocument/relationships/image" Target="media/image24.jpeg"/><Relationship Id="rId44" Type="http://purl.oclc.org/ooxml/officeDocument/relationships/image" Target="media/image37.png"/><Relationship Id="rId52" Type="http://purl.oclc.org/ooxml/officeDocument/relationships/image" Target="media/image45.png"/><Relationship Id="rId60" Type="http://purl.oclc.org/ooxml/officeDocument/relationships/image" Target="media/image53.png"/><Relationship Id="rId65" Type="http://purl.oclc.org/ooxml/officeDocument/relationships/image" Target="media/image58.png"/><Relationship Id="rId73" Type="http://purl.oclc.org/ooxml/officeDocument/relationships/image" Target="media/image66.png"/><Relationship Id="rId78" Type="http://purl.oclc.org/ooxml/officeDocument/relationships/image" Target="media/image71.png"/><Relationship Id="rId81" Type="http://purl.oclc.org/ooxml/officeDocument/relationships/image" Target="media/image74.png"/><Relationship Id="rId86" Type="http://purl.oclc.org/ooxml/officeDocument/relationships/image" Target="media/image79.png"/><Relationship Id="rId94" Type="http://purl.oclc.org/ooxml/officeDocument/relationships/image" Target="media/image87.png"/><Relationship Id="rId99" Type="http://purl.oclc.org/ooxml/officeDocument/relationships/image" Target="media/image92.png"/><Relationship Id="rId101" Type="http://purl.oclc.org/ooxml/officeDocument/relationships/image" Target="media/image94.png"/><Relationship Id="rId4" Type="http://purl.oclc.org/ooxml/officeDocument/relationships/settings" Target="settings.xml"/><Relationship Id="rId9" Type="http://purl.oclc.org/ooxml/officeDocument/relationships/image" Target="media/image2.jpeg"/><Relationship Id="rId13" Type="http://purl.oclc.org/ooxml/officeDocument/relationships/image" Target="media/image6.png"/><Relationship Id="rId18" Type="http://purl.oclc.org/ooxml/officeDocument/relationships/image" Target="media/image11.png"/><Relationship Id="rId39" Type="http://purl.oclc.org/ooxml/officeDocument/relationships/image" Target="media/image32.png"/><Relationship Id="rId109" Type="http://purl.oclc.org/ooxml/officeDocument/relationships/theme" Target="theme/theme1.xml"/><Relationship Id="rId34" Type="http://purl.oclc.org/ooxml/officeDocument/relationships/image" Target="media/image27.jpeg"/><Relationship Id="rId50" Type="http://purl.oclc.org/ooxml/officeDocument/relationships/image" Target="media/image43.jpeg"/><Relationship Id="rId55" Type="http://purl.oclc.org/ooxml/officeDocument/relationships/image" Target="media/image48.png"/><Relationship Id="rId76" Type="http://purl.oclc.org/ooxml/officeDocument/relationships/image" Target="media/image69.png"/><Relationship Id="rId97" Type="http://purl.oclc.org/ooxml/officeDocument/relationships/image" Target="media/image90.png"/><Relationship Id="rId104" Type="http://purl.oclc.org/ooxml/officeDocument/relationships/image" Target="media/image97.png"/><Relationship Id="rId7" Type="http://purl.oclc.org/ooxml/officeDocument/relationships/endnotes" Target="endnotes.xml"/><Relationship Id="rId71" Type="http://purl.oclc.org/ooxml/officeDocument/relationships/image" Target="media/image64.png"/><Relationship Id="rId92" Type="http://purl.oclc.org/ooxml/officeDocument/relationships/image" Target="media/image85.png"/><Relationship Id="rId2" Type="http://purl.oclc.org/ooxml/officeDocument/relationships/numbering" Target="numbering.xml"/><Relationship Id="rId29" Type="http://purl.oclc.org/ooxml/officeDocument/relationships/image" Target="media/image22.jpeg"/><Relationship Id="rId24" Type="http://purl.oclc.org/ooxml/officeDocument/relationships/image" Target="media/image17.jpeg"/><Relationship Id="rId40" Type="http://purl.oclc.org/ooxml/officeDocument/relationships/image" Target="media/image33.png"/><Relationship Id="rId45" Type="http://purl.oclc.org/ooxml/officeDocument/relationships/image" Target="media/image38.png"/><Relationship Id="rId66" Type="http://purl.oclc.org/ooxml/officeDocument/relationships/image" Target="media/image59.png"/><Relationship Id="rId87" Type="http://purl.oclc.org/ooxml/officeDocument/relationships/image" Target="media/image80.png"/><Relationship Id="rId61" Type="http://purl.oclc.org/ooxml/officeDocument/relationships/image" Target="media/image54.png"/><Relationship Id="rId82" Type="http://purl.oclc.org/ooxml/officeDocument/relationships/image" Target="media/image75.png"/><Relationship Id="rId19" Type="http://purl.oclc.org/ooxml/officeDocument/relationships/image" Target="media/image12.jpeg"/><Relationship Id="rId14" Type="http://purl.oclc.org/ooxml/officeDocument/relationships/image" Target="media/image7.jpeg"/><Relationship Id="rId30" Type="http://purl.oclc.org/ooxml/officeDocument/relationships/image" Target="media/image23.jpeg"/><Relationship Id="rId35" Type="http://purl.oclc.org/ooxml/officeDocument/relationships/image" Target="media/image28.jpeg"/><Relationship Id="rId56" Type="http://purl.oclc.org/ooxml/officeDocument/relationships/image" Target="media/image49.png"/><Relationship Id="rId77" Type="http://purl.oclc.org/ooxml/officeDocument/relationships/image" Target="media/image70.png"/><Relationship Id="rId100" Type="http://purl.oclc.org/ooxml/officeDocument/relationships/image" Target="media/image93.png"/><Relationship Id="rId105" Type="http://purl.oclc.org/ooxml/officeDocument/relationships/image" Target="media/image98.png"/><Relationship Id="rId8" Type="http://purl.oclc.org/ooxml/officeDocument/relationships/image" Target="media/image1.jpeg"/><Relationship Id="rId51" Type="http://purl.oclc.org/ooxml/officeDocument/relationships/image" Target="media/image44.jpeg"/><Relationship Id="rId72" Type="http://purl.oclc.org/ooxml/officeDocument/relationships/image" Target="media/image65.png"/><Relationship Id="rId93" Type="http://purl.oclc.org/ooxml/officeDocument/relationships/image" Target="media/image86.png"/><Relationship Id="rId98" Type="http://purl.oclc.org/ooxml/officeDocument/relationships/image" Target="media/image91.png"/><Relationship Id="rId3" Type="http://purl.oclc.org/ooxml/officeDocument/relationships/styles" Target="styles.xml"/><Relationship Id="rId25" Type="http://purl.oclc.org/ooxml/officeDocument/relationships/image" Target="media/image18.png"/><Relationship Id="rId46" Type="http://purl.oclc.org/ooxml/officeDocument/relationships/image" Target="media/image39.png"/><Relationship Id="rId67" Type="http://purl.oclc.org/ooxml/officeDocument/relationships/image" Target="media/image60.png"/><Relationship Id="rId20" Type="http://purl.oclc.org/ooxml/officeDocument/relationships/image" Target="media/image13.png"/><Relationship Id="rId41" Type="http://purl.oclc.org/ooxml/officeDocument/relationships/image" Target="media/image34.png"/><Relationship Id="rId62" Type="http://purl.oclc.org/ooxml/officeDocument/relationships/image" Target="media/image55.png"/><Relationship Id="rId83" Type="http://purl.oclc.org/ooxml/officeDocument/relationships/image" Target="media/image76.png"/><Relationship Id="rId88" Type="http://purl.oclc.org/ooxml/officeDocument/relationships/image" Target="media/image81.png"/></Relationships>
</file>

<file path=word/_rels/settings.xml.rels><?xml version="1.0" encoding="UTF-8" standalone="yes"?>
<Relationships xmlns="http://schemas.openxmlformats.org/package/2006/relationships"><Relationship Id="rId1" Type="http://purl.oclc.org/ooxml/officeDocument/relationships/attachedTemplate" Target="file:///C:\Users\Luan%20Pham\AppData\Local\Chemistry%20Add-in%20for%20Word\Chemistry%20Gallery\Chem4Word2010.dotx" TargetMode="Externa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8346AAFC-65AB-45F3-98E6-0EF516AC7B98}">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Chem4Word2010.dotx</Template>
  <TotalTime>0</TotalTime>
  <Pages>19</Pages>
  <Words>5871</Words>
  <Characters>33465</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Tr­êng ®¹i  häc b¸ch khoa hµ néi</vt:lpstr>
    </vt:vector>
  </TitlesOfParts>
  <Company>Microsoft Corporation</Company>
  <LinksUpToDate>false</LinksUpToDate>
  <CharactersWithSpaces>39258</CharactersWithSpaces>
  <SharedDoc>false</SharedDoc>
  <HLinks>
    <vt:vector size="480" baseType="variant">
      <vt:variant>
        <vt:i4>2424840</vt:i4>
      </vt:variant>
      <vt:variant>
        <vt:i4>476</vt:i4>
      </vt:variant>
      <vt:variant>
        <vt:i4>0</vt:i4>
      </vt:variant>
      <vt:variant>
        <vt:i4>5</vt:i4>
      </vt:variant>
      <vt:variant>
        <vt:lpwstr/>
      </vt:variant>
      <vt:variant>
        <vt:lpwstr>_Toc9297878</vt:lpwstr>
      </vt:variant>
      <vt:variant>
        <vt:i4>2424840</vt:i4>
      </vt:variant>
      <vt:variant>
        <vt:i4>470</vt:i4>
      </vt:variant>
      <vt:variant>
        <vt:i4>0</vt:i4>
      </vt:variant>
      <vt:variant>
        <vt:i4>5</vt:i4>
      </vt:variant>
      <vt:variant>
        <vt:lpwstr/>
      </vt:variant>
      <vt:variant>
        <vt:lpwstr>_Toc9297877</vt:lpwstr>
      </vt:variant>
      <vt:variant>
        <vt:i4>2424840</vt:i4>
      </vt:variant>
      <vt:variant>
        <vt:i4>464</vt:i4>
      </vt:variant>
      <vt:variant>
        <vt:i4>0</vt:i4>
      </vt:variant>
      <vt:variant>
        <vt:i4>5</vt:i4>
      </vt:variant>
      <vt:variant>
        <vt:lpwstr/>
      </vt:variant>
      <vt:variant>
        <vt:lpwstr>_Toc9297876</vt:lpwstr>
      </vt:variant>
      <vt:variant>
        <vt:i4>2424840</vt:i4>
      </vt:variant>
      <vt:variant>
        <vt:i4>458</vt:i4>
      </vt:variant>
      <vt:variant>
        <vt:i4>0</vt:i4>
      </vt:variant>
      <vt:variant>
        <vt:i4>5</vt:i4>
      </vt:variant>
      <vt:variant>
        <vt:lpwstr/>
      </vt:variant>
      <vt:variant>
        <vt:lpwstr>_Toc9297875</vt:lpwstr>
      </vt:variant>
      <vt:variant>
        <vt:i4>2424840</vt:i4>
      </vt:variant>
      <vt:variant>
        <vt:i4>452</vt:i4>
      </vt:variant>
      <vt:variant>
        <vt:i4>0</vt:i4>
      </vt:variant>
      <vt:variant>
        <vt:i4>5</vt:i4>
      </vt:variant>
      <vt:variant>
        <vt:lpwstr/>
      </vt:variant>
      <vt:variant>
        <vt:lpwstr>_Toc9297874</vt:lpwstr>
      </vt:variant>
      <vt:variant>
        <vt:i4>2424840</vt:i4>
      </vt:variant>
      <vt:variant>
        <vt:i4>446</vt:i4>
      </vt:variant>
      <vt:variant>
        <vt:i4>0</vt:i4>
      </vt:variant>
      <vt:variant>
        <vt:i4>5</vt:i4>
      </vt:variant>
      <vt:variant>
        <vt:lpwstr/>
      </vt:variant>
      <vt:variant>
        <vt:lpwstr>_Toc9297873</vt:lpwstr>
      </vt:variant>
      <vt:variant>
        <vt:i4>2424840</vt:i4>
      </vt:variant>
      <vt:variant>
        <vt:i4>440</vt:i4>
      </vt:variant>
      <vt:variant>
        <vt:i4>0</vt:i4>
      </vt:variant>
      <vt:variant>
        <vt:i4>5</vt:i4>
      </vt:variant>
      <vt:variant>
        <vt:lpwstr/>
      </vt:variant>
      <vt:variant>
        <vt:lpwstr>_Toc9297872</vt:lpwstr>
      </vt:variant>
      <vt:variant>
        <vt:i4>2424840</vt:i4>
      </vt:variant>
      <vt:variant>
        <vt:i4>434</vt:i4>
      </vt:variant>
      <vt:variant>
        <vt:i4>0</vt:i4>
      </vt:variant>
      <vt:variant>
        <vt:i4>5</vt:i4>
      </vt:variant>
      <vt:variant>
        <vt:lpwstr/>
      </vt:variant>
      <vt:variant>
        <vt:lpwstr>_Toc9297871</vt:lpwstr>
      </vt:variant>
      <vt:variant>
        <vt:i4>2424840</vt:i4>
      </vt:variant>
      <vt:variant>
        <vt:i4>428</vt:i4>
      </vt:variant>
      <vt:variant>
        <vt:i4>0</vt:i4>
      </vt:variant>
      <vt:variant>
        <vt:i4>5</vt:i4>
      </vt:variant>
      <vt:variant>
        <vt:lpwstr/>
      </vt:variant>
      <vt:variant>
        <vt:lpwstr>_Toc9297870</vt:lpwstr>
      </vt:variant>
      <vt:variant>
        <vt:i4>2359304</vt:i4>
      </vt:variant>
      <vt:variant>
        <vt:i4>422</vt:i4>
      </vt:variant>
      <vt:variant>
        <vt:i4>0</vt:i4>
      </vt:variant>
      <vt:variant>
        <vt:i4>5</vt:i4>
      </vt:variant>
      <vt:variant>
        <vt:lpwstr/>
      </vt:variant>
      <vt:variant>
        <vt:lpwstr>_Toc9297869</vt:lpwstr>
      </vt:variant>
      <vt:variant>
        <vt:i4>2359304</vt:i4>
      </vt:variant>
      <vt:variant>
        <vt:i4>416</vt:i4>
      </vt:variant>
      <vt:variant>
        <vt:i4>0</vt:i4>
      </vt:variant>
      <vt:variant>
        <vt:i4>5</vt:i4>
      </vt:variant>
      <vt:variant>
        <vt:lpwstr/>
      </vt:variant>
      <vt:variant>
        <vt:lpwstr>_Toc9297868</vt:lpwstr>
      </vt:variant>
      <vt:variant>
        <vt:i4>2359304</vt:i4>
      </vt:variant>
      <vt:variant>
        <vt:i4>410</vt:i4>
      </vt:variant>
      <vt:variant>
        <vt:i4>0</vt:i4>
      </vt:variant>
      <vt:variant>
        <vt:i4>5</vt:i4>
      </vt:variant>
      <vt:variant>
        <vt:lpwstr/>
      </vt:variant>
      <vt:variant>
        <vt:lpwstr>_Toc9297867</vt:lpwstr>
      </vt:variant>
      <vt:variant>
        <vt:i4>2359304</vt:i4>
      </vt:variant>
      <vt:variant>
        <vt:i4>404</vt:i4>
      </vt:variant>
      <vt:variant>
        <vt:i4>0</vt:i4>
      </vt:variant>
      <vt:variant>
        <vt:i4>5</vt:i4>
      </vt:variant>
      <vt:variant>
        <vt:lpwstr/>
      </vt:variant>
      <vt:variant>
        <vt:lpwstr>_Toc9297866</vt:lpwstr>
      </vt:variant>
      <vt:variant>
        <vt:i4>2359304</vt:i4>
      </vt:variant>
      <vt:variant>
        <vt:i4>398</vt:i4>
      </vt:variant>
      <vt:variant>
        <vt:i4>0</vt:i4>
      </vt:variant>
      <vt:variant>
        <vt:i4>5</vt:i4>
      </vt:variant>
      <vt:variant>
        <vt:lpwstr/>
      </vt:variant>
      <vt:variant>
        <vt:lpwstr>_Toc9297865</vt:lpwstr>
      </vt:variant>
      <vt:variant>
        <vt:i4>2359304</vt:i4>
      </vt:variant>
      <vt:variant>
        <vt:i4>392</vt:i4>
      </vt:variant>
      <vt:variant>
        <vt:i4>0</vt:i4>
      </vt:variant>
      <vt:variant>
        <vt:i4>5</vt:i4>
      </vt:variant>
      <vt:variant>
        <vt:lpwstr/>
      </vt:variant>
      <vt:variant>
        <vt:lpwstr>_Toc9297864</vt:lpwstr>
      </vt:variant>
      <vt:variant>
        <vt:i4>2359304</vt:i4>
      </vt:variant>
      <vt:variant>
        <vt:i4>386</vt:i4>
      </vt:variant>
      <vt:variant>
        <vt:i4>0</vt:i4>
      </vt:variant>
      <vt:variant>
        <vt:i4>5</vt:i4>
      </vt:variant>
      <vt:variant>
        <vt:lpwstr/>
      </vt:variant>
      <vt:variant>
        <vt:lpwstr>_Toc9297863</vt:lpwstr>
      </vt:variant>
      <vt:variant>
        <vt:i4>2359304</vt:i4>
      </vt:variant>
      <vt:variant>
        <vt:i4>380</vt:i4>
      </vt:variant>
      <vt:variant>
        <vt:i4>0</vt:i4>
      </vt:variant>
      <vt:variant>
        <vt:i4>5</vt:i4>
      </vt:variant>
      <vt:variant>
        <vt:lpwstr/>
      </vt:variant>
      <vt:variant>
        <vt:lpwstr>_Toc9297862</vt:lpwstr>
      </vt:variant>
      <vt:variant>
        <vt:i4>2359304</vt:i4>
      </vt:variant>
      <vt:variant>
        <vt:i4>374</vt:i4>
      </vt:variant>
      <vt:variant>
        <vt:i4>0</vt:i4>
      </vt:variant>
      <vt:variant>
        <vt:i4>5</vt:i4>
      </vt:variant>
      <vt:variant>
        <vt:lpwstr/>
      </vt:variant>
      <vt:variant>
        <vt:lpwstr>_Toc9297861</vt:lpwstr>
      </vt:variant>
      <vt:variant>
        <vt:i4>2359304</vt:i4>
      </vt:variant>
      <vt:variant>
        <vt:i4>368</vt:i4>
      </vt:variant>
      <vt:variant>
        <vt:i4>0</vt:i4>
      </vt:variant>
      <vt:variant>
        <vt:i4>5</vt:i4>
      </vt:variant>
      <vt:variant>
        <vt:lpwstr/>
      </vt:variant>
      <vt:variant>
        <vt:lpwstr>_Toc9297860</vt:lpwstr>
      </vt:variant>
      <vt:variant>
        <vt:i4>2555912</vt:i4>
      </vt:variant>
      <vt:variant>
        <vt:i4>362</vt:i4>
      </vt:variant>
      <vt:variant>
        <vt:i4>0</vt:i4>
      </vt:variant>
      <vt:variant>
        <vt:i4>5</vt:i4>
      </vt:variant>
      <vt:variant>
        <vt:lpwstr/>
      </vt:variant>
      <vt:variant>
        <vt:lpwstr>_Toc9297859</vt:lpwstr>
      </vt:variant>
      <vt:variant>
        <vt:i4>2555912</vt:i4>
      </vt:variant>
      <vt:variant>
        <vt:i4>356</vt:i4>
      </vt:variant>
      <vt:variant>
        <vt:i4>0</vt:i4>
      </vt:variant>
      <vt:variant>
        <vt:i4>5</vt:i4>
      </vt:variant>
      <vt:variant>
        <vt:lpwstr/>
      </vt:variant>
      <vt:variant>
        <vt:lpwstr>_Toc9297858</vt:lpwstr>
      </vt:variant>
      <vt:variant>
        <vt:i4>2555912</vt:i4>
      </vt:variant>
      <vt:variant>
        <vt:i4>350</vt:i4>
      </vt:variant>
      <vt:variant>
        <vt:i4>0</vt:i4>
      </vt:variant>
      <vt:variant>
        <vt:i4>5</vt:i4>
      </vt:variant>
      <vt:variant>
        <vt:lpwstr/>
      </vt:variant>
      <vt:variant>
        <vt:lpwstr>_Toc9297857</vt:lpwstr>
      </vt:variant>
      <vt:variant>
        <vt:i4>2555912</vt:i4>
      </vt:variant>
      <vt:variant>
        <vt:i4>344</vt:i4>
      </vt:variant>
      <vt:variant>
        <vt:i4>0</vt:i4>
      </vt:variant>
      <vt:variant>
        <vt:i4>5</vt:i4>
      </vt:variant>
      <vt:variant>
        <vt:lpwstr/>
      </vt:variant>
      <vt:variant>
        <vt:lpwstr>_Toc9297856</vt:lpwstr>
      </vt:variant>
      <vt:variant>
        <vt:i4>2555912</vt:i4>
      </vt:variant>
      <vt:variant>
        <vt:i4>338</vt:i4>
      </vt:variant>
      <vt:variant>
        <vt:i4>0</vt:i4>
      </vt:variant>
      <vt:variant>
        <vt:i4>5</vt:i4>
      </vt:variant>
      <vt:variant>
        <vt:lpwstr/>
      </vt:variant>
      <vt:variant>
        <vt:lpwstr>_Toc9297855</vt:lpwstr>
      </vt:variant>
      <vt:variant>
        <vt:i4>2555912</vt:i4>
      </vt:variant>
      <vt:variant>
        <vt:i4>332</vt:i4>
      </vt:variant>
      <vt:variant>
        <vt:i4>0</vt:i4>
      </vt:variant>
      <vt:variant>
        <vt:i4>5</vt:i4>
      </vt:variant>
      <vt:variant>
        <vt:lpwstr/>
      </vt:variant>
      <vt:variant>
        <vt:lpwstr>_Toc9297854</vt:lpwstr>
      </vt:variant>
      <vt:variant>
        <vt:i4>2555912</vt:i4>
      </vt:variant>
      <vt:variant>
        <vt:i4>326</vt:i4>
      </vt:variant>
      <vt:variant>
        <vt:i4>0</vt:i4>
      </vt:variant>
      <vt:variant>
        <vt:i4>5</vt:i4>
      </vt:variant>
      <vt:variant>
        <vt:lpwstr/>
      </vt:variant>
      <vt:variant>
        <vt:lpwstr>_Toc9297853</vt:lpwstr>
      </vt:variant>
      <vt:variant>
        <vt:i4>2555912</vt:i4>
      </vt:variant>
      <vt:variant>
        <vt:i4>320</vt:i4>
      </vt:variant>
      <vt:variant>
        <vt:i4>0</vt:i4>
      </vt:variant>
      <vt:variant>
        <vt:i4>5</vt:i4>
      </vt:variant>
      <vt:variant>
        <vt:lpwstr/>
      </vt:variant>
      <vt:variant>
        <vt:lpwstr>_Toc9297852</vt:lpwstr>
      </vt:variant>
      <vt:variant>
        <vt:i4>2555912</vt:i4>
      </vt:variant>
      <vt:variant>
        <vt:i4>314</vt:i4>
      </vt:variant>
      <vt:variant>
        <vt:i4>0</vt:i4>
      </vt:variant>
      <vt:variant>
        <vt:i4>5</vt:i4>
      </vt:variant>
      <vt:variant>
        <vt:lpwstr/>
      </vt:variant>
      <vt:variant>
        <vt:lpwstr>_Toc9297851</vt:lpwstr>
      </vt:variant>
      <vt:variant>
        <vt:i4>2555912</vt:i4>
      </vt:variant>
      <vt:variant>
        <vt:i4>308</vt:i4>
      </vt:variant>
      <vt:variant>
        <vt:i4>0</vt:i4>
      </vt:variant>
      <vt:variant>
        <vt:i4>5</vt:i4>
      </vt:variant>
      <vt:variant>
        <vt:lpwstr/>
      </vt:variant>
      <vt:variant>
        <vt:lpwstr>_Toc9297850</vt:lpwstr>
      </vt:variant>
      <vt:variant>
        <vt:i4>2490376</vt:i4>
      </vt:variant>
      <vt:variant>
        <vt:i4>302</vt:i4>
      </vt:variant>
      <vt:variant>
        <vt:i4>0</vt:i4>
      </vt:variant>
      <vt:variant>
        <vt:i4>5</vt:i4>
      </vt:variant>
      <vt:variant>
        <vt:lpwstr/>
      </vt:variant>
      <vt:variant>
        <vt:lpwstr>_Toc9297849</vt:lpwstr>
      </vt:variant>
      <vt:variant>
        <vt:i4>2490376</vt:i4>
      </vt:variant>
      <vt:variant>
        <vt:i4>296</vt:i4>
      </vt:variant>
      <vt:variant>
        <vt:i4>0</vt:i4>
      </vt:variant>
      <vt:variant>
        <vt:i4>5</vt:i4>
      </vt:variant>
      <vt:variant>
        <vt:lpwstr/>
      </vt:variant>
      <vt:variant>
        <vt:lpwstr>_Toc9297848</vt:lpwstr>
      </vt:variant>
      <vt:variant>
        <vt:i4>2490376</vt:i4>
      </vt:variant>
      <vt:variant>
        <vt:i4>290</vt:i4>
      </vt:variant>
      <vt:variant>
        <vt:i4>0</vt:i4>
      </vt:variant>
      <vt:variant>
        <vt:i4>5</vt:i4>
      </vt:variant>
      <vt:variant>
        <vt:lpwstr/>
      </vt:variant>
      <vt:variant>
        <vt:lpwstr>_Toc9297847</vt:lpwstr>
      </vt:variant>
      <vt:variant>
        <vt:i4>2490376</vt:i4>
      </vt:variant>
      <vt:variant>
        <vt:i4>284</vt:i4>
      </vt:variant>
      <vt:variant>
        <vt:i4>0</vt:i4>
      </vt:variant>
      <vt:variant>
        <vt:i4>5</vt:i4>
      </vt:variant>
      <vt:variant>
        <vt:lpwstr/>
      </vt:variant>
      <vt:variant>
        <vt:lpwstr>_Toc9297846</vt:lpwstr>
      </vt:variant>
      <vt:variant>
        <vt:i4>2490376</vt:i4>
      </vt:variant>
      <vt:variant>
        <vt:i4>278</vt:i4>
      </vt:variant>
      <vt:variant>
        <vt:i4>0</vt:i4>
      </vt:variant>
      <vt:variant>
        <vt:i4>5</vt:i4>
      </vt:variant>
      <vt:variant>
        <vt:lpwstr/>
      </vt:variant>
      <vt:variant>
        <vt:lpwstr>_Toc9297845</vt:lpwstr>
      </vt:variant>
      <vt:variant>
        <vt:i4>2490376</vt:i4>
      </vt:variant>
      <vt:variant>
        <vt:i4>272</vt:i4>
      </vt:variant>
      <vt:variant>
        <vt:i4>0</vt:i4>
      </vt:variant>
      <vt:variant>
        <vt:i4>5</vt:i4>
      </vt:variant>
      <vt:variant>
        <vt:lpwstr/>
      </vt:variant>
      <vt:variant>
        <vt:lpwstr>_Toc9297844</vt:lpwstr>
      </vt:variant>
      <vt:variant>
        <vt:i4>2490376</vt:i4>
      </vt:variant>
      <vt:variant>
        <vt:i4>266</vt:i4>
      </vt:variant>
      <vt:variant>
        <vt:i4>0</vt:i4>
      </vt:variant>
      <vt:variant>
        <vt:i4>5</vt:i4>
      </vt:variant>
      <vt:variant>
        <vt:lpwstr/>
      </vt:variant>
      <vt:variant>
        <vt:lpwstr>_Toc9297843</vt:lpwstr>
      </vt:variant>
      <vt:variant>
        <vt:i4>2490376</vt:i4>
      </vt:variant>
      <vt:variant>
        <vt:i4>260</vt:i4>
      </vt:variant>
      <vt:variant>
        <vt:i4>0</vt:i4>
      </vt:variant>
      <vt:variant>
        <vt:i4>5</vt:i4>
      </vt:variant>
      <vt:variant>
        <vt:lpwstr/>
      </vt:variant>
      <vt:variant>
        <vt:lpwstr>_Toc9297842</vt:lpwstr>
      </vt:variant>
      <vt:variant>
        <vt:i4>2490376</vt:i4>
      </vt:variant>
      <vt:variant>
        <vt:i4>254</vt:i4>
      </vt:variant>
      <vt:variant>
        <vt:i4>0</vt:i4>
      </vt:variant>
      <vt:variant>
        <vt:i4>5</vt:i4>
      </vt:variant>
      <vt:variant>
        <vt:lpwstr/>
      </vt:variant>
      <vt:variant>
        <vt:lpwstr>_Toc9297841</vt:lpwstr>
      </vt:variant>
      <vt:variant>
        <vt:i4>2490376</vt:i4>
      </vt:variant>
      <vt:variant>
        <vt:i4>248</vt:i4>
      </vt:variant>
      <vt:variant>
        <vt:i4>0</vt:i4>
      </vt:variant>
      <vt:variant>
        <vt:i4>5</vt:i4>
      </vt:variant>
      <vt:variant>
        <vt:lpwstr/>
      </vt:variant>
      <vt:variant>
        <vt:lpwstr>_Toc9297840</vt:lpwstr>
      </vt:variant>
      <vt:variant>
        <vt:i4>2162696</vt:i4>
      </vt:variant>
      <vt:variant>
        <vt:i4>242</vt:i4>
      </vt:variant>
      <vt:variant>
        <vt:i4>0</vt:i4>
      </vt:variant>
      <vt:variant>
        <vt:i4>5</vt:i4>
      </vt:variant>
      <vt:variant>
        <vt:lpwstr/>
      </vt:variant>
      <vt:variant>
        <vt:lpwstr>_Toc9297839</vt:lpwstr>
      </vt:variant>
      <vt:variant>
        <vt:i4>2162696</vt:i4>
      </vt:variant>
      <vt:variant>
        <vt:i4>236</vt:i4>
      </vt:variant>
      <vt:variant>
        <vt:i4>0</vt:i4>
      </vt:variant>
      <vt:variant>
        <vt:i4>5</vt:i4>
      </vt:variant>
      <vt:variant>
        <vt:lpwstr/>
      </vt:variant>
      <vt:variant>
        <vt:lpwstr>_Toc9297838</vt:lpwstr>
      </vt:variant>
      <vt:variant>
        <vt:i4>2162696</vt:i4>
      </vt:variant>
      <vt:variant>
        <vt:i4>230</vt:i4>
      </vt:variant>
      <vt:variant>
        <vt:i4>0</vt:i4>
      </vt:variant>
      <vt:variant>
        <vt:i4>5</vt:i4>
      </vt:variant>
      <vt:variant>
        <vt:lpwstr/>
      </vt:variant>
      <vt:variant>
        <vt:lpwstr>_Toc9297837</vt:lpwstr>
      </vt:variant>
      <vt:variant>
        <vt:i4>2162696</vt:i4>
      </vt:variant>
      <vt:variant>
        <vt:i4>224</vt:i4>
      </vt:variant>
      <vt:variant>
        <vt:i4>0</vt:i4>
      </vt:variant>
      <vt:variant>
        <vt:i4>5</vt:i4>
      </vt:variant>
      <vt:variant>
        <vt:lpwstr/>
      </vt:variant>
      <vt:variant>
        <vt:lpwstr>_Toc9297836</vt:lpwstr>
      </vt:variant>
      <vt:variant>
        <vt:i4>2162696</vt:i4>
      </vt:variant>
      <vt:variant>
        <vt:i4>218</vt:i4>
      </vt:variant>
      <vt:variant>
        <vt:i4>0</vt:i4>
      </vt:variant>
      <vt:variant>
        <vt:i4>5</vt:i4>
      </vt:variant>
      <vt:variant>
        <vt:lpwstr/>
      </vt:variant>
      <vt:variant>
        <vt:lpwstr>_Toc9297835</vt:lpwstr>
      </vt:variant>
      <vt:variant>
        <vt:i4>2162696</vt:i4>
      </vt:variant>
      <vt:variant>
        <vt:i4>212</vt:i4>
      </vt:variant>
      <vt:variant>
        <vt:i4>0</vt:i4>
      </vt:variant>
      <vt:variant>
        <vt:i4>5</vt:i4>
      </vt:variant>
      <vt:variant>
        <vt:lpwstr/>
      </vt:variant>
      <vt:variant>
        <vt:lpwstr>_Toc9297834</vt:lpwstr>
      </vt:variant>
      <vt:variant>
        <vt:i4>2162696</vt:i4>
      </vt:variant>
      <vt:variant>
        <vt:i4>206</vt:i4>
      </vt:variant>
      <vt:variant>
        <vt:i4>0</vt:i4>
      </vt:variant>
      <vt:variant>
        <vt:i4>5</vt:i4>
      </vt:variant>
      <vt:variant>
        <vt:lpwstr/>
      </vt:variant>
      <vt:variant>
        <vt:lpwstr>_Toc9297833</vt:lpwstr>
      </vt:variant>
      <vt:variant>
        <vt:i4>2162696</vt:i4>
      </vt:variant>
      <vt:variant>
        <vt:i4>200</vt:i4>
      </vt:variant>
      <vt:variant>
        <vt:i4>0</vt:i4>
      </vt:variant>
      <vt:variant>
        <vt:i4>5</vt:i4>
      </vt:variant>
      <vt:variant>
        <vt:lpwstr/>
      </vt:variant>
      <vt:variant>
        <vt:lpwstr>_Toc9297832</vt:lpwstr>
      </vt:variant>
      <vt:variant>
        <vt:i4>2162696</vt:i4>
      </vt:variant>
      <vt:variant>
        <vt:i4>194</vt:i4>
      </vt:variant>
      <vt:variant>
        <vt:i4>0</vt:i4>
      </vt:variant>
      <vt:variant>
        <vt:i4>5</vt:i4>
      </vt:variant>
      <vt:variant>
        <vt:lpwstr/>
      </vt:variant>
      <vt:variant>
        <vt:lpwstr>_Toc9297831</vt:lpwstr>
      </vt:variant>
      <vt:variant>
        <vt:i4>2162696</vt:i4>
      </vt:variant>
      <vt:variant>
        <vt:i4>188</vt:i4>
      </vt:variant>
      <vt:variant>
        <vt:i4>0</vt:i4>
      </vt:variant>
      <vt:variant>
        <vt:i4>5</vt:i4>
      </vt:variant>
      <vt:variant>
        <vt:lpwstr/>
      </vt:variant>
      <vt:variant>
        <vt:lpwstr>_Toc9297830</vt:lpwstr>
      </vt:variant>
      <vt:variant>
        <vt:i4>2097160</vt:i4>
      </vt:variant>
      <vt:variant>
        <vt:i4>182</vt:i4>
      </vt:variant>
      <vt:variant>
        <vt:i4>0</vt:i4>
      </vt:variant>
      <vt:variant>
        <vt:i4>5</vt:i4>
      </vt:variant>
      <vt:variant>
        <vt:lpwstr/>
      </vt:variant>
      <vt:variant>
        <vt:lpwstr>_Toc9297829</vt:lpwstr>
      </vt:variant>
      <vt:variant>
        <vt:i4>2097160</vt:i4>
      </vt:variant>
      <vt:variant>
        <vt:i4>176</vt:i4>
      </vt:variant>
      <vt:variant>
        <vt:i4>0</vt:i4>
      </vt:variant>
      <vt:variant>
        <vt:i4>5</vt:i4>
      </vt:variant>
      <vt:variant>
        <vt:lpwstr/>
      </vt:variant>
      <vt:variant>
        <vt:lpwstr>_Toc9297828</vt:lpwstr>
      </vt:variant>
      <vt:variant>
        <vt:i4>2097160</vt:i4>
      </vt:variant>
      <vt:variant>
        <vt:i4>170</vt:i4>
      </vt:variant>
      <vt:variant>
        <vt:i4>0</vt:i4>
      </vt:variant>
      <vt:variant>
        <vt:i4>5</vt:i4>
      </vt:variant>
      <vt:variant>
        <vt:lpwstr/>
      </vt:variant>
      <vt:variant>
        <vt:lpwstr>_Toc9297827</vt:lpwstr>
      </vt:variant>
      <vt:variant>
        <vt:i4>2097160</vt:i4>
      </vt:variant>
      <vt:variant>
        <vt:i4>164</vt:i4>
      </vt:variant>
      <vt:variant>
        <vt:i4>0</vt:i4>
      </vt:variant>
      <vt:variant>
        <vt:i4>5</vt:i4>
      </vt:variant>
      <vt:variant>
        <vt:lpwstr/>
      </vt:variant>
      <vt:variant>
        <vt:lpwstr>_Toc9297826</vt:lpwstr>
      </vt:variant>
      <vt:variant>
        <vt:i4>2097160</vt:i4>
      </vt:variant>
      <vt:variant>
        <vt:i4>158</vt:i4>
      </vt:variant>
      <vt:variant>
        <vt:i4>0</vt:i4>
      </vt:variant>
      <vt:variant>
        <vt:i4>5</vt:i4>
      </vt:variant>
      <vt:variant>
        <vt:lpwstr/>
      </vt:variant>
      <vt:variant>
        <vt:lpwstr>_Toc9297825</vt:lpwstr>
      </vt:variant>
      <vt:variant>
        <vt:i4>2097160</vt:i4>
      </vt:variant>
      <vt:variant>
        <vt:i4>152</vt:i4>
      </vt:variant>
      <vt:variant>
        <vt:i4>0</vt:i4>
      </vt:variant>
      <vt:variant>
        <vt:i4>5</vt:i4>
      </vt:variant>
      <vt:variant>
        <vt:lpwstr/>
      </vt:variant>
      <vt:variant>
        <vt:lpwstr>_Toc9297824</vt:lpwstr>
      </vt:variant>
      <vt:variant>
        <vt:i4>2097160</vt:i4>
      </vt:variant>
      <vt:variant>
        <vt:i4>146</vt:i4>
      </vt:variant>
      <vt:variant>
        <vt:i4>0</vt:i4>
      </vt:variant>
      <vt:variant>
        <vt:i4>5</vt:i4>
      </vt:variant>
      <vt:variant>
        <vt:lpwstr/>
      </vt:variant>
      <vt:variant>
        <vt:lpwstr>_Toc9297823</vt:lpwstr>
      </vt:variant>
      <vt:variant>
        <vt:i4>2097160</vt:i4>
      </vt:variant>
      <vt:variant>
        <vt:i4>140</vt:i4>
      </vt:variant>
      <vt:variant>
        <vt:i4>0</vt:i4>
      </vt:variant>
      <vt:variant>
        <vt:i4>5</vt:i4>
      </vt:variant>
      <vt:variant>
        <vt:lpwstr/>
      </vt:variant>
      <vt:variant>
        <vt:lpwstr>_Toc9297822</vt:lpwstr>
      </vt:variant>
      <vt:variant>
        <vt:i4>2097160</vt:i4>
      </vt:variant>
      <vt:variant>
        <vt:i4>134</vt:i4>
      </vt:variant>
      <vt:variant>
        <vt:i4>0</vt:i4>
      </vt:variant>
      <vt:variant>
        <vt:i4>5</vt:i4>
      </vt:variant>
      <vt:variant>
        <vt:lpwstr/>
      </vt:variant>
      <vt:variant>
        <vt:lpwstr>_Toc9297821</vt:lpwstr>
      </vt:variant>
      <vt:variant>
        <vt:i4>2097160</vt:i4>
      </vt:variant>
      <vt:variant>
        <vt:i4>128</vt:i4>
      </vt:variant>
      <vt:variant>
        <vt:i4>0</vt:i4>
      </vt:variant>
      <vt:variant>
        <vt:i4>5</vt:i4>
      </vt:variant>
      <vt:variant>
        <vt:lpwstr/>
      </vt:variant>
      <vt:variant>
        <vt:lpwstr>_Toc9297820</vt:lpwstr>
      </vt:variant>
      <vt:variant>
        <vt:i4>2293768</vt:i4>
      </vt:variant>
      <vt:variant>
        <vt:i4>122</vt:i4>
      </vt:variant>
      <vt:variant>
        <vt:i4>0</vt:i4>
      </vt:variant>
      <vt:variant>
        <vt:i4>5</vt:i4>
      </vt:variant>
      <vt:variant>
        <vt:lpwstr/>
      </vt:variant>
      <vt:variant>
        <vt:lpwstr>_Toc9297819</vt:lpwstr>
      </vt:variant>
      <vt:variant>
        <vt:i4>2293768</vt:i4>
      </vt:variant>
      <vt:variant>
        <vt:i4>116</vt:i4>
      </vt:variant>
      <vt:variant>
        <vt:i4>0</vt:i4>
      </vt:variant>
      <vt:variant>
        <vt:i4>5</vt:i4>
      </vt:variant>
      <vt:variant>
        <vt:lpwstr/>
      </vt:variant>
      <vt:variant>
        <vt:lpwstr>_Toc9297818</vt:lpwstr>
      </vt:variant>
      <vt:variant>
        <vt:i4>2293768</vt:i4>
      </vt:variant>
      <vt:variant>
        <vt:i4>110</vt:i4>
      </vt:variant>
      <vt:variant>
        <vt:i4>0</vt:i4>
      </vt:variant>
      <vt:variant>
        <vt:i4>5</vt:i4>
      </vt:variant>
      <vt:variant>
        <vt:lpwstr/>
      </vt:variant>
      <vt:variant>
        <vt:lpwstr>_Toc9297817</vt:lpwstr>
      </vt:variant>
      <vt:variant>
        <vt:i4>2293768</vt:i4>
      </vt:variant>
      <vt:variant>
        <vt:i4>104</vt:i4>
      </vt:variant>
      <vt:variant>
        <vt:i4>0</vt:i4>
      </vt:variant>
      <vt:variant>
        <vt:i4>5</vt:i4>
      </vt:variant>
      <vt:variant>
        <vt:lpwstr/>
      </vt:variant>
      <vt:variant>
        <vt:lpwstr>_Toc9297816</vt:lpwstr>
      </vt:variant>
      <vt:variant>
        <vt:i4>2293768</vt:i4>
      </vt:variant>
      <vt:variant>
        <vt:i4>98</vt:i4>
      </vt:variant>
      <vt:variant>
        <vt:i4>0</vt:i4>
      </vt:variant>
      <vt:variant>
        <vt:i4>5</vt:i4>
      </vt:variant>
      <vt:variant>
        <vt:lpwstr/>
      </vt:variant>
      <vt:variant>
        <vt:lpwstr>_Toc9297815</vt:lpwstr>
      </vt:variant>
      <vt:variant>
        <vt:i4>2293768</vt:i4>
      </vt:variant>
      <vt:variant>
        <vt:i4>92</vt:i4>
      </vt:variant>
      <vt:variant>
        <vt:i4>0</vt:i4>
      </vt:variant>
      <vt:variant>
        <vt:i4>5</vt:i4>
      </vt:variant>
      <vt:variant>
        <vt:lpwstr/>
      </vt:variant>
      <vt:variant>
        <vt:lpwstr>_Toc9297814</vt:lpwstr>
      </vt:variant>
      <vt:variant>
        <vt:i4>2293768</vt:i4>
      </vt:variant>
      <vt:variant>
        <vt:i4>86</vt:i4>
      </vt:variant>
      <vt:variant>
        <vt:i4>0</vt:i4>
      </vt:variant>
      <vt:variant>
        <vt:i4>5</vt:i4>
      </vt:variant>
      <vt:variant>
        <vt:lpwstr/>
      </vt:variant>
      <vt:variant>
        <vt:lpwstr>_Toc9297813</vt:lpwstr>
      </vt:variant>
      <vt:variant>
        <vt:i4>2293768</vt:i4>
      </vt:variant>
      <vt:variant>
        <vt:i4>80</vt:i4>
      </vt:variant>
      <vt:variant>
        <vt:i4>0</vt:i4>
      </vt:variant>
      <vt:variant>
        <vt:i4>5</vt:i4>
      </vt:variant>
      <vt:variant>
        <vt:lpwstr/>
      </vt:variant>
      <vt:variant>
        <vt:lpwstr>_Toc9297812</vt:lpwstr>
      </vt:variant>
      <vt:variant>
        <vt:i4>2293768</vt:i4>
      </vt:variant>
      <vt:variant>
        <vt:i4>74</vt:i4>
      </vt:variant>
      <vt:variant>
        <vt:i4>0</vt:i4>
      </vt:variant>
      <vt:variant>
        <vt:i4>5</vt:i4>
      </vt:variant>
      <vt:variant>
        <vt:lpwstr/>
      </vt:variant>
      <vt:variant>
        <vt:lpwstr>_Toc9297811</vt:lpwstr>
      </vt:variant>
      <vt:variant>
        <vt:i4>2293768</vt:i4>
      </vt:variant>
      <vt:variant>
        <vt:i4>68</vt:i4>
      </vt:variant>
      <vt:variant>
        <vt:i4>0</vt:i4>
      </vt:variant>
      <vt:variant>
        <vt:i4>5</vt:i4>
      </vt:variant>
      <vt:variant>
        <vt:lpwstr/>
      </vt:variant>
      <vt:variant>
        <vt:lpwstr>_Toc9297810</vt:lpwstr>
      </vt:variant>
      <vt:variant>
        <vt:i4>2228232</vt:i4>
      </vt:variant>
      <vt:variant>
        <vt:i4>62</vt:i4>
      </vt:variant>
      <vt:variant>
        <vt:i4>0</vt:i4>
      </vt:variant>
      <vt:variant>
        <vt:i4>5</vt:i4>
      </vt:variant>
      <vt:variant>
        <vt:lpwstr/>
      </vt:variant>
      <vt:variant>
        <vt:lpwstr>_Toc9297809</vt:lpwstr>
      </vt:variant>
      <vt:variant>
        <vt:i4>2228232</vt:i4>
      </vt:variant>
      <vt:variant>
        <vt:i4>56</vt:i4>
      </vt:variant>
      <vt:variant>
        <vt:i4>0</vt:i4>
      </vt:variant>
      <vt:variant>
        <vt:i4>5</vt:i4>
      </vt:variant>
      <vt:variant>
        <vt:lpwstr/>
      </vt:variant>
      <vt:variant>
        <vt:lpwstr>_Toc9297808</vt:lpwstr>
      </vt:variant>
      <vt:variant>
        <vt:i4>2228232</vt:i4>
      </vt:variant>
      <vt:variant>
        <vt:i4>50</vt:i4>
      </vt:variant>
      <vt:variant>
        <vt:i4>0</vt:i4>
      </vt:variant>
      <vt:variant>
        <vt:i4>5</vt:i4>
      </vt:variant>
      <vt:variant>
        <vt:lpwstr/>
      </vt:variant>
      <vt:variant>
        <vt:lpwstr>_Toc9297807</vt:lpwstr>
      </vt:variant>
      <vt:variant>
        <vt:i4>2228232</vt:i4>
      </vt:variant>
      <vt:variant>
        <vt:i4>44</vt:i4>
      </vt:variant>
      <vt:variant>
        <vt:i4>0</vt:i4>
      </vt:variant>
      <vt:variant>
        <vt:i4>5</vt:i4>
      </vt:variant>
      <vt:variant>
        <vt:lpwstr/>
      </vt:variant>
      <vt:variant>
        <vt:lpwstr>_Toc9297806</vt:lpwstr>
      </vt:variant>
      <vt:variant>
        <vt:i4>2228232</vt:i4>
      </vt:variant>
      <vt:variant>
        <vt:i4>38</vt:i4>
      </vt:variant>
      <vt:variant>
        <vt:i4>0</vt:i4>
      </vt:variant>
      <vt:variant>
        <vt:i4>5</vt:i4>
      </vt:variant>
      <vt:variant>
        <vt:lpwstr/>
      </vt:variant>
      <vt:variant>
        <vt:lpwstr>_Toc9297805</vt:lpwstr>
      </vt:variant>
      <vt:variant>
        <vt:i4>2228232</vt:i4>
      </vt:variant>
      <vt:variant>
        <vt:i4>32</vt:i4>
      </vt:variant>
      <vt:variant>
        <vt:i4>0</vt:i4>
      </vt:variant>
      <vt:variant>
        <vt:i4>5</vt:i4>
      </vt:variant>
      <vt:variant>
        <vt:lpwstr/>
      </vt:variant>
      <vt:variant>
        <vt:lpwstr>_Toc9297804</vt:lpwstr>
      </vt:variant>
      <vt:variant>
        <vt:i4>2228232</vt:i4>
      </vt:variant>
      <vt:variant>
        <vt:i4>26</vt:i4>
      </vt:variant>
      <vt:variant>
        <vt:i4>0</vt:i4>
      </vt:variant>
      <vt:variant>
        <vt:i4>5</vt:i4>
      </vt:variant>
      <vt:variant>
        <vt:lpwstr/>
      </vt:variant>
      <vt:variant>
        <vt:lpwstr>_Toc9297803</vt:lpwstr>
      </vt:variant>
      <vt:variant>
        <vt:i4>2228232</vt:i4>
      </vt:variant>
      <vt:variant>
        <vt:i4>20</vt:i4>
      </vt:variant>
      <vt:variant>
        <vt:i4>0</vt:i4>
      </vt:variant>
      <vt:variant>
        <vt:i4>5</vt:i4>
      </vt:variant>
      <vt:variant>
        <vt:lpwstr/>
      </vt:variant>
      <vt:variant>
        <vt:lpwstr>_Toc9297802</vt:lpwstr>
      </vt:variant>
      <vt:variant>
        <vt:i4>2228232</vt:i4>
      </vt:variant>
      <vt:variant>
        <vt:i4>14</vt:i4>
      </vt:variant>
      <vt:variant>
        <vt:i4>0</vt:i4>
      </vt:variant>
      <vt:variant>
        <vt:i4>5</vt:i4>
      </vt:variant>
      <vt:variant>
        <vt:lpwstr/>
      </vt:variant>
      <vt:variant>
        <vt:lpwstr>_Toc9297801</vt:lpwstr>
      </vt:variant>
      <vt:variant>
        <vt:i4>2228232</vt:i4>
      </vt:variant>
      <vt:variant>
        <vt:i4>8</vt:i4>
      </vt:variant>
      <vt:variant>
        <vt:i4>0</vt:i4>
      </vt:variant>
      <vt:variant>
        <vt:i4>5</vt:i4>
      </vt:variant>
      <vt:variant>
        <vt:lpwstr/>
      </vt:variant>
      <vt:variant>
        <vt:lpwstr>_Toc9297800</vt:lpwstr>
      </vt:variant>
      <vt:variant>
        <vt:i4>2818055</vt:i4>
      </vt:variant>
      <vt:variant>
        <vt:i4>2</vt:i4>
      </vt:variant>
      <vt:variant>
        <vt:i4>0</vt:i4>
      </vt:variant>
      <vt:variant>
        <vt:i4>5</vt:i4>
      </vt:variant>
      <vt:variant>
        <vt:lpwstr/>
      </vt:variant>
      <vt:variant>
        <vt:lpwstr>_Toc9297799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Q Tối Thượng</dc:creator>
  <cp:keywords/>
  <dc:description/>
  <cp:lastModifiedBy>Q Tối Thượng</cp:lastModifiedBy>
  <cp:revision>2</cp:revision>
  <cp:lastPrinted>2019-04-03T10:58:00Z</cp:lastPrinted>
  <dcterms:created xsi:type="dcterms:W3CDTF">2019-05-20T19:24:00Z</dcterms:created>
  <dcterms:modified xsi:type="dcterms:W3CDTF">2019-05-20T19:24:00Z</dcterms:modified>
</cp:coreProperties>
</file>